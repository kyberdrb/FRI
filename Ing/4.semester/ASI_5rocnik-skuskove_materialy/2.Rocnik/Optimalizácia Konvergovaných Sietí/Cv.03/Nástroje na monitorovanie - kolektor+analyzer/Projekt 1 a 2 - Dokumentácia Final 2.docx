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6129" w:rsidRDefault="00646129" w:rsidP="00593F0E">
      <w:pPr>
        <w:pStyle w:val="NormalnyBezOdseku"/>
        <w:jc w:val="center"/>
        <w:rPr>
          <w:b/>
          <w:sz w:val="36"/>
        </w:rPr>
      </w:pPr>
    </w:p>
    <w:p w:rsidR="00646129" w:rsidRDefault="00646129" w:rsidP="00593F0E">
      <w:pPr>
        <w:pStyle w:val="NormalnyBezOdseku"/>
        <w:jc w:val="center"/>
        <w:rPr>
          <w:b/>
          <w:sz w:val="36"/>
        </w:rPr>
      </w:pPr>
    </w:p>
    <w:p w:rsidR="00593F0E" w:rsidRDefault="00593F0E" w:rsidP="00593F0E">
      <w:pPr>
        <w:pStyle w:val="NormalnyBezOdseku"/>
        <w:jc w:val="center"/>
        <w:rPr>
          <w:sz w:val="32"/>
        </w:rPr>
      </w:pPr>
      <w:r w:rsidRPr="00593F0E">
        <w:rPr>
          <w:sz w:val="32"/>
        </w:rPr>
        <w:t>FAKULTA RIADENIA A</w:t>
      </w:r>
      <w:r w:rsidR="00120808">
        <w:rPr>
          <w:sz w:val="32"/>
        </w:rPr>
        <w:t> </w:t>
      </w:r>
      <w:r w:rsidRPr="00593F0E">
        <w:rPr>
          <w:sz w:val="32"/>
        </w:rPr>
        <w:t>INFORMATIKY</w:t>
      </w:r>
    </w:p>
    <w:p w:rsidR="00120808" w:rsidRPr="00593F0E" w:rsidRDefault="00120808" w:rsidP="00593F0E">
      <w:pPr>
        <w:pStyle w:val="NormalnyBezOdseku"/>
        <w:jc w:val="center"/>
        <w:rPr>
          <w:sz w:val="32"/>
        </w:rPr>
      </w:pPr>
      <w:r>
        <w:rPr>
          <w:sz w:val="32"/>
        </w:rPr>
        <w:t>KATEDRA INFORMAČNÝCH SIETÍ</w:t>
      </w:r>
    </w:p>
    <w:p w:rsidR="00593F0E" w:rsidRDefault="00593F0E" w:rsidP="00593F0E">
      <w:pPr>
        <w:pStyle w:val="NormalnyBezOdseku"/>
        <w:jc w:val="center"/>
      </w:pPr>
    </w:p>
    <w:p w:rsidR="00593F0E" w:rsidRDefault="00593F0E" w:rsidP="00593F0E">
      <w:pPr>
        <w:pStyle w:val="NormalnyBezOdseku"/>
        <w:jc w:val="center"/>
      </w:pPr>
    </w:p>
    <w:p w:rsidR="00593F0E" w:rsidRDefault="00593F0E" w:rsidP="00593F0E">
      <w:pPr>
        <w:pStyle w:val="NormalnyBezOdseku"/>
        <w:jc w:val="center"/>
      </w:pPr>
    </w:p>
    <w:p w:rsidR="00593F0E" w:rsidRDefault="00593F0E" w:rsidP="00593F0E">
      <w:pPr>
        <w:pStyle w:val="NormalnyBezOdseku"/>
        <w:jc w:val="center"/>
      </w:pPr>
    </w:p>
    <w:p w:rsidR="00593F0E" w:rsidRDefault="00593F0E" w:rsidP="00593F0E">
      <w:pPr>
        <w:pStyle w:val="NormalnyBezOdseku"/>
        <w:jc w:val="center"/>
      </w:pPr>
    </w:p>
    <w:p w:rsidR="00593F0E" w:rsidRDefault="00593F0E" w:rsidP="00593F0E">
      <w:pPr>
        <w:pStyle w:val="NormalnyBezOdseku"/>
        <w:jc w:val="center"/>
      </w:pPr>
    </w:p>
    <w:p w:rsidR="00593F0E" w:rsidRDefault="00120808" w:rsidP="00120808">
      <w:pPr>
        <w:pStyle w:val="Typprce"/>
      </w:pPr>
      <w:r>
        <w:t>BEZPEČNOSŤ IS</w:t>
      </w:r>
    </w:p>
    <w:p w:rsidR="00120808" w:rsidRPr="00331EF5" w:rsidRDefault="00331EF5" w:rsidP="00593F0E">
      <w:pPr>
        <w:pStyle w:val="NormalnyBezOdseku"/>
        <w:jc w:val="center"/>
        <w:rPr>
          <w:sz w:val="36"/>
          <w:szCs w:val="36"/>
        </w:rPr>
      </w:pPr>
      <w:r>
        <w:rPr>
          <w:sz w:val="36"/>
          <w:szCs w:val="36"/>
        </w:rPr>
        <w:t>Správa Projekt –</w:t>
      </w:r>
      <w:r w:rsidR="00120808" w:rsidRPr="00120808">
        <w:rPr>
          <w:sz w:val="36"/>
          <w:szCs w:val="36"/>
        </w:rPr>
        <w:t xml:space="preserve"> 2015</w:t>
      </w:r>
      <w:r>
        <w:rPr>
          <w:sz w:val="36"/>
          <w:szCs w:val="36"/>
          <w:lang w:val="en-US"/>
        </w:rPr>
        <w:t>/2016</w:t>
      </w:r>
    </w:p>
    <w:p w:rsidR="00120808" w:rsidRPr="00593F0E" w:rsidRDefault="00120808" w:rsidP="00120808">
      <w:pPr>
        <w:pStyle w:val="NormalnyBezOdseku"/>
        <w:rPr>
          <w:sz w:val="48"/>
        </w:rPr>
      </w:pPr>
    </w:p>
    <w:p w:rsidR="00593F0E" w:rsidRDefault="00593F0E" w:rsidP="00593F0E">
      <w:pPr>
        <w:pStyle w:val="NormalnyBezOdseku"/>
        <w:jc w:val="center"/>
      </w:pPr>
    </w:p>
    <w:p w:rsidR="00593F0E" w:rsidRDefault="00593F0E" w:rsidP="00593F0E">
      <w:pPr>
        <w:pStyle w:val="NormalnyBezOdseku"/>
        <w:jc w:val="center"/>
      </w:pPr>
    </w:p>
    <w:p w:rsidR="004C4A4D" w:rsidRDefault="004C4A4D" w:rsidP="00593F0E">
      <w:pPr>
        <w:pStyle w:val="NormalnyBezOdseku"/>
        <w:jc w:val="center"/>
      </w:pPr>
    </w:p>
    <w:p w:rsidR="00593F0E" w:rsidRDefault="00593F0E" w:rsidP="00593F0E">
      <w:pPr>
        <w:pStyle w:val="NormalnyBezOdseku"/>
        <w:jc w:val="center"/>
      </w:pPr>
    </w:p>
    <w:p w:rsidR="00593F0E" w:rsidRDefault="00593F0E" w:rsidP="00593F0E">
      <w:pPr>
        <w:pStyle w:val="NormalnyBezOdseku"/>
        <w:jc w:val="center"/>
      </w:pPr>
    </w:p>
    <w:p w:rsidR="00120808" w:rsidRDefault="00593F0E" w:rsidP="00BB4DB4">
      <w:pPr>
        <w:pStyle w:val="NormalnyBezOdseku"/>
        <w:spacing w:line="240" w:lineRule="auto"/>
        <w:jc w:val="center"/>
      </w:pPr>
      <w:r>
        <w:t>Vedúci práce:</w:t>
      </w:r>
    </w:p>
    <w:p w:rsidR="009D5603" w:rsidRDefault="009D5603" w:rsidP="00BB4DB4">
      <w:pPr>
        <w:pStyle w:val="NormalnyBezOdseku"/>
        <w:spacing w:line="240" w:lineRule="auto"/>
        <w:jc w:val="center"/>
      </w:pPr>
      <w:r>
        <w:t>Doc. Ing. Pavel Segeč, PhD.</w:t>
      </w:r>
    </w:p>
    <w:p w:rsidR="00120808" w:rsidRDefault="00120808" w:rsidP="00BB4DB4">
      <w:pPr>
        <w:pStyle w:val="NormalnyBezOdseku"/>
        <w:spacing w:line="240" w:lineRule="auto"/>
        <w:jc w:val="center"/>
      </w:pPr>
      <w:r>
        <w:t>Študenti:</w:t>
      </w:r>
    </w:p>
    <w:p w:rsidR="00120808" w:rsidRDefault="009D5603" w:rsidP="00BB4DB4">
      <w:pPr>
        <w:pStyle w:val="NormalnyBezOdseku"/>
        <w:spacing w:line="240" w:lineRule="auto"/>
        <w:jc w:val="center"/>
      </w:pPr>
      <w:r>
        <w:t>Bc. Miroslav Dočár, Bc. Martin Drozdík, Bc. Roman Kasala</w:t>
      </w:r>
    </w:p>
    <w:p w:rsidR="00593F0E" w:rsidRDefault="00593F0E" w:rsidP="00BB4DB4">
      <w:pPr>
        <w:pStyle w:val="NormalnyBezOdseku"/>
        <w:spacing w:line="240" w:lineRule="auto"/>
        <w:jc w:val="center"/>
      </w:pPr>
    </w:p>
    <w:p w:rsidR="006E6FBD" w:rsidRDefault="00593F0E">
      <w:pPr>
        <w:spacing w:after="160" w:line="259" w:lineRule="auto"/>
        <w:ind w:firstLine="0"/>
        <w:jc w:val="left"/>
        <w:rPr>
          <w:b/>
          <w:sz w:val="32"/>
          <w:szCs w:val="32"/>
        </w:rPr>
      </w:pPr>
      <w:r>
        <w:rPr>
          <w:b/>
          <w:sz w:val="32"/>
          <w:szCs w:val="32"/>
        </w:rPr>
        <w:br w:type="page"/>
      </w:r>
    </w:p>
    <w:sdt>
      <w:sdtPr>
        <w:rPr>
          <w:rFonts w:eastAsiaTheme="minorHAnsi" w:cstheme="minorBidi"/>
          <w:b w:val="0"/>
          <w:color w:val="auto"/>
          <w:sz w:val="24"/>
          <w:szCs w:val="22"/>
          <w:lang w:eastAsia="en-US"/>
        </w:rPr>
        <w:id w:val="1499047"/>
        <w:docPartObj>
          <w:docPartGallery w:val="Table of Contents"/>
          <w:docPartUnique/>
        </w:docPartObj>
      </w:sdtPr>
      <w:sdtEndPr>
        <w:rPr>
          <w:lang w:val="cs-CZ"/>
        </w:rPr>
      </w:sdtEndPr>
      <w:sdtContent>
        <w:p w:rsidR="006E6FBD" w:rsidRDefault="006E6FBD">
          <w:pPr>
            <w:pStyle w:val="Hlavikaobsahu"/>
          </w:pPr>
          <w:r>
            <w:t>Obsah</w:t>
          </w:r>
        </w:p>
        <w:p w:rsidR="00105F1A" w:rsidRDefault="002611C6">
          <w:pPr>
            <w:pStyle w:val="Obsah1"/>
            <w:rPr>
              <w:rFonts w:asciiTheme="minorHAnsi" w:eastAsiaTheme="minorEastAsia" w:hAnsiTheme="minorHAnsi"/>
              <w:b w:val="0"/>
              <w:sz w:val="22"/>
              <w:lang w:eastAsia="sk-SK"/>
            </w:rPr>
          </w:pPr>
          <w:r>
            <w:rPr>
              <w:lang w:val="cs-CZ"/>
            </w:rPr>
            <w:fldChar w:fldCharType="begin"/>
          </w:r>
          <w:r w:rsidR="006E6FBD">
            <w:rPr>
              <w:lang w:val="cs-CZ"/>
            </w:rPr>
            <w:instrText xml:space="preserve"> TOC \o "1-3" \h \z \u </w:instrText>
          </w:r>
          <w:r>
            <w:rPr>
              <w:lang w:val="cs-CZ"/>
            </w:rPr>
            <w:fldChar w:fldCharType="separate"/>
          </w:r>
          <w:hyperlink w:anchor="_Toc454063415" w:history="1">
            <w:r w:rsidR="00105F1A" w:rsidRPr="00B24637">
              <w:rPr>
                <w:rStyle w:val="Hypertextovprepojenie"/>
              </w:rPr>
              <w:t>1</w:t>
            </w:r>
            <w:r w:rsidR="00105F1A">
              <w:rPr>
                <w:rFonts w:asciiTheme="minorHAnsi" w:eastAsiaTheme="minorEastAsia" w:hAnsiTheme="minorHAnsi"/>
                <w:b w:val="0"/>
                <w:sz w:val="22"/>
                <w:lang w:eastAsia="sk-SK"/>
              </w:rPr>
              <w:tab/>
            </w:r>
            <w:r w:rsidR="00105F1A" w:rsidRPr="00B24637">
              <w:rPr>
                <w:rStyle w:val="Hypertextovprepojenie"/>
              </w:rPr>
              <w:t>Obrázky</w:t>
            </w:r>
            <w:r w:rsidR="00105F1A">
              <w:rPr>
                <w:webHidden/>
              </w:rPr>
              <w:tab/>
            </w:r>
            <w:r w:rsidR="00105F1A">
              <w:rPr>
                <w:webHidden/>
              </w:rPr>
              <w:fldChar w:fldCharType="begin"/>
            </w:r>
            <w:r w:rsidR="00105F1A">
              <w:rPr>
                <w:webHidden/>
              </w:rPr>
              <w:instrText xml:space="preserve"> PAGEREF _Toc454063415 \h </w:instrText>
            </w:r>
            <w:r w:rsidR="00105F1A">
              <w:rPr>
                <w:webHidden/>
              </w:rPr>
            </w:r>
            <w:r w:rsidR="00105F1A">
              <w:rPr>
                <w:webHidden/>
              </w:rPr>
              <w:fldChar w:fldCharType="separate"/>
            </w:r>
            <w:r w:rsidR="00105F1A">
              <w:rPr>
                <w:webHidden/>
              </w:rPr>
              <w:t>5</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16" w:history="1">
            <w:r w:rsidR="00105F1A" w:rsidRPr="00B24637">
              <w:rPr>
                <w:rStyle w:val="Hypertextovprepojenie"/>
              </w:rPr>
              <w:t>2</w:t>
            </w:r>
            <w:r w:rsidR="00105F1A">
              <w:rPr>
                <w:rFonts w:asciiTheme="minorHAnsi" w:eastAsiaTheme="minorEastAsia" w:hAnsiTheme="minorHAnsi"/>
                <w:b w:val="0"/>
                <w:sz w:val="22"/>
                <w:lang w:eastAsia="sk-SK"/>
              </w:rPr>
              <w:tab/>
            </w:r>
            <w:r w:rsidR="00105F1A" w:rsidRPr="00B24637">
              <w:rPr>
                <w:rStyle w:val="Hypertextovprepojenie"/>
              </w:rPr>
              <w:t>Tabuľky</w:t>
            </w:r>
            <w:r w:rsidR="00105F1A">
              <w:rPr>
                <w:webHidden/>
              </w:rPr>
              <w:tab/>
            </w:r>
            <w:r w:rsidR="00105F1A">
              <w:rPr>
                <w:webHidden/>
              </w:rPr>
              <w:fldChar w:fldCharType="begin"/>
            </w:r>
            <w:r w:rsidR="00105F1A">
              <w:rPr>
                <w:webHidden/>
              </w:rPr>
              <w:instrText xml:space="preserve"> PAGEREF _Toc454063416 \h </w:instrText>
            </w:r>
            <w:r w:rsidR="00105F1A">
              <w:rPr>
                <w:webHidden/>
              </w:rPr>
            </w:r>
            <w:r w:rsidR="00105F1A">
              <w:rPr>
                <w:webHidden/>
              </w:rPr>
              <w:fldChar w:fldCharType="separate"/>
            </w:r>
            <w:r w:rsidR="00105F1A">
              <w:rPr>
                <w:webHidden/>
              </w:rPr>
              <w:t>7</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17" w:history="1">
            <w:r w:rsidR="00105F1A" w:rsidRPr="00B24637">
              <w:rPr>
                <w:rStyle w:val="Hypertextovprepojenie"/>
              </w:rPr>
              <w:t>3</w:t>
            </w:r>
            <w:r w:rsidR="00105F1A">
              <w:rPr>
                <w:rFonts w:asciiTheme="minorHAnsi" w:eastAsiaTheme="minorEastAsia" w:hAnsiTheme="minorHAnsi"/>
                <w:b w:val="0"/>
                <w:sz w:val="22"/>
                <w:lang w:eastAsia="sk-SK"/>
              </w:rPr>
              <w:tab/>
            </w:r>
            <w:r w:rsidR="00105F1A" w:rsidRPr="00B24637">
              <w:rPr>
                <w:rStyle w:val="Hypertextovprepojenie"/>
              </w:rPr>
              <w:t>Etapa riešenia</w:t>
            </w:r>
            <w:r w:rsidR="00105F1A">
              <w:rPr>
                <w:webHidden/>
              </w:rPr>
              <w:tab/>
            </w:r>
            <w:r w:rsidR="00105F1A">
              <w:rPr>
                <w:webHidden/>
              </w:rPr>
              <w:fldChar w:fldCharType="begin"/>
            </w:r>
            <w:r w:rsidR="00105F1A">
              <w:rPr>
                <w:webHidden/>
              </w:rPr>
              <w:instrText xml:space="preserve"> PAGEREF _Toc454063417 \h </w:instrText>
            </w:r>
            <w:r w:rsidR="00105F1A">
              <w:rPr>
                <w:webHidden/>
              </w:rPr>
            </w:r>
            <w:r w:rsidR="00105F1A">
              <w:rPr>
                <w:webHidden/>
              </w:rPr>
              <w:fldChar w:fldCharType="separate"/>
            </w:r>
            <w:r w:rsidR="00105F1A">
              <w:rPr>
                <w:webHidden/>
              </w:rPr>
              <w:t>8</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18" w:history="1">
            <w:r w:rsidR="00105F1A" w:rsidRPr="00B24637">
              <w:rPr>
                <w:rStyle w:val="Hypertextovprepojenie"/>
              </w:rPr>
              <w:t>3.1</w:t>
            </w:r>
            <w:r w:rsidR="00105F1A">
              <w:rPr>
                <w:rFonts w:asciiTheme="minorHAnsi" w:eastAsiaTheme="minorEastAsia" w:hAnsiTheme="minorHAnsi"/>
                <w:sz w:val="22"/>
                <w:lang w:eastAsia="sk-SK"/>
              </w:rPr>
              <w:tab/>
            </w:r>
            <w:r w:rsidR="00105F1A" w:rsidRPr="00B24637">
              <w:rPr>
                <w:rStyle w:val="Hypertextovprepojenie"/>
              </w:rPr>
              <w:t>Popis témy</w:t>
            </w:r>
            <w:r w:rsidR="00105F1A">
              <w:rPr>
                <w:webHidden/>
              </w:rPr>
              <w:tab/>
            </w:r>
            <w:r w:rsidR="00105F1A">
              <w:rPr>
                <w:webHidden/>
              </w:rPr>
              <w:fldChar w:fldCharType="begin"/>
            </w:r>
            <w:r w:rsidR="00105F1A">
              <w:rPr>
                <w:webHidden/>
              </w:rPr>
              <w:instrText xml:space="preserve"> PAGEREF _Toc454063418 \h </w:instrText>
            </w:r>
            <w:r w:rsidR="00105F1A">
              <w:rPr>
                <w:webHidden/>
              </w:rPr>
            </w:r>
            <w:r w:rsidR="00105F1A">
              <w:rPr>
                <w:webHidden/>
              </w:rPr>
              <w:fldChar w:fldCharType="separate"/>
            </w:r>
            <w:r w:rsidR="00105F1A">
              <w:rPr>
                <w:webHidden/>
              </w:rPr>
              <w:t>8</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19" w:history="1">
            <w:r w:rsidR="00105F1A" w:rsidRPr="00B24637">
              <w:rPr>
                <w:rStyle w:val="Hypertextovprepojenie"/>
              </w:rPr>
              <w:t>3.2</w:t>
            </w:r>
            <w:r w:rsidR="00105F1A">
              <w:rPr>
                <w:rFonts w:asciiTheme="minorHAnsi" w:eastAsiaTheme="minorEastAsia" w:hAnsiTheme="minorHAnsi"/>
                <w:sz w:val="22"/>
                <w:lang w:eastAsia="sk-SK"/>
              </w:rPr>
              <w:tab/>
            </w:r>
            <w:r w:rsidR="00105F1A" w:rsidRPr="00B24637">
              <w:rPr>
                <w:rStyle w:val="Hypertextovprepojenie"/>
              </w:rPr>
              <w:t>Špecifikácia problému</w:t>
            </w:r>
            <w:r w:rsidR="00105F1A">
              <w:rPr>
                <w:webHidden/>
              </w:rPr>
              <w:tab/>
            </w:r>
            <w:r w:rsidR="00105F1A">
              <w:rPr>
                <w:webHidden/>
              </w:rPr>
              <w:fldChar w:fldCharType="begin"/>
            </w:r>
            <w:r w:rsidR="00105F1A">
              <w:rPr>
                <w:webHidden/>
              </w:rPr>
              <w:instrText xml:space="preserve"> PAGEREF _Toc454063419 \h </w:instrText>
            </w:r>
            <w:r w:rsidR="00105F1A">
              <w:rPr>
                <w:webHidden/>
              </w:rPr>
            </w:r>
            <w:r w:rsidR="00105F1A">
              <w:rPr>
                <w:webHidden/>
              </w:rPr>
              <w:fldChar w:fldCharType="separate"/>
            </w:r>
            <w:r w:rsidR="00105F1A">
              <w:rPr>
                <w:webHidden/>
              </w:rPr>
              <w:t>8</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20" w:history="1">
            <w:r w:rsidR="00105F1A" w:rsidRPr="00B24637">
              <w:rPr>
                <w:rStyle w:val="Hypertextovprepojenie"/>
              </w:rPr>
              <w:t>4</w:t>
            </w:r>
            <w:r w:rsidR="00105F1A">
              <w:rPr>
                <w:rFonts w:asciiTheme="minorHAnsi" w:eastAsiaTheme="minorEastAsia" w:hAnsiTheme="minorHAnsi"/>
                <w:b w:val="0"/>
                <w:sz w:val="22"/>
                <w:lang w:eastAsia="sk-SK"/>
              </w:rPr>
              <w:tab/>
            </w:r>
            <w:r w:rsidR="00105F1A" w:rsidRPr="00B24637">
              <w:rPr>
                <w:rStyle w:val="Hypertextovprepojenie"/>
              </w:rPr>
              <w:t>Úvod</w:t>
            </w:r>
            <w:r w:rsidR="00105F1A">
              <w:rPr>
                <w:webHidden/>
              </w:rPr>
              <w:tab/>
            </w:r>
            <w:r w:rsidR="00105F1A">
              <w:rPr>
                <w:webHidden/>
              </w:rPr>
              <w:fldChar w:fldCharType="begin"/>
            </w:r>
            <w:r w:rsidR="00105F1A">
              <w:rPr>
                <w:webHidden/>
              </w:rPr>
              <w:instrText xml:space="preserve"> PAGEREF _Toc454063420 \h </w:instrText>
            </w:r>
            <w:r w:rsidR="00105F1A">
              <w:rPr>
                <w:webHidden/>
              </w:rPr>
            </w:r>
            <w:r w:rsidR="00105F1A">
              <w:rPr>
                <w:webHidden/>
              </w:rPr>
              <w:fldChar w:fldCharType="separate"/>
            </w:r>
            <w:r w:rsidR="00105F1A">
              <w:rPr>
                <w:webHidden/>
              </w:rPr>
              <w:t>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21" w:history="1">
            <w:r w:rsidR="00105F1A" w:rsidRPr="00B24637">
              <w:rPr>
                <w:rStyle w:val="Hypertextovprepojenie"/>
              </w:rPr>
              <w:t>4.1</w:t>
            </w:r>
            <w:r w:rsidR="00105F1A">
              <w:rPr>
                <w:rFonts w:asciiTheme="minorHAnsi" w:eastAsiaTheme="minorEastAsia" w:hAnsiTheme="minorHAnsi"/>
                <w:sz w:val="22"/>
                <w:lang w:eastAsia="sk-SK"/>
              </w:rPr>
              <w:tab/>
            </w:r>
            <w:r w:rsidR="00105F1A" w:rsidRPr="00B24637">
              <w:rPr>
                <w:rStyle w:val="Hypertextovprepojenie"/>
              </w:rPr>
              <w:t>Ciele riešenia v Projekte</w:t>
            </w:r>
            <w:r w:rsidR="00105F1A">
              <w:rPr>
                <w:webHidden/>
              </w:rPr>
              <w:tab/>
            </w:r>
            <w:r w:rsidR="00105F1A">
              <w:rPr>
                <w:webHidden/>
              </w:rPr>
              <w:fldChar w:fldCharType="begin"/>
            </w:r>
            <w:r w:rsidR="00105F1A">
              <w:rPr>
                <w:webHidden/>
              </w:rPr>
              <w:instrText xml:space="preserve"> PAGEREF _Toc454063421 \h </w:instrText>
            </w:r>
            <w:r w:rsidR="00105F1A">
              <w:rPr>
                <w:webHidden/>
              </w:rPr>
            </w:r>
            <w:r w:rsidR="00105F1A">
              <w:rPr>
                <w:webHidden/>
              </w:rPr>
              <w:fldChar w:fldCharType="separate"/>
            </w:r>
            <w:r w:rsidR="00105F1A">
              <w:rPr>
                <w:webHidden/>
              </w:rPr>
              <w:t>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22" w:history="1">
            <w:r w:rsidR="00105F1A" w:rsidRPr="00B24637">
              <w:rPr>
                <w:rStyle w:val="Hypertextovprepojenie"/>
              </w:rPr>
              <w:t>4.2</w:t>
            </w:r>
            <w:r w:rsidR="00105F1A">
              <w:rPr>
                <w:rFonts w:asciiTheme="minorHAnsi" w:eastAsiaTheme="minorEastAsia" w:hAnsiTheme="minorHAnsi"/>
                <w:sz w:val="22"/>
                <w:lang w:eastAsia="sk-SK"/>
              </w:rPr>
              <w:tab/>
            </w:r>
            <w:r w:rsidR="00105F1A" w:rsidRPr="00B24637">
              <w:rPr>
                <w:rStyle w:val="Hypertextovprepojenie"/>
              </w:rPr>
              <w:t>Metodika práce</w:t>
            </w:r>
            <w:r w:rsidR="00105F1A">
              <w:rPr>
                <w:webHidden/>
              </w:rPr>
              <w:tab/>
            </w:r>
            <w:r w:rsidR="00105F1A">
              <w:rPr>
                <w:webHidden/>
              </w:rPr>
              <w:fldChar w:fldCharType="begin"/>
            </w:r>
            <w:r w:rsidR="00105F1A">
              <w:rPr>
                <w:webHidden/>
              </w:rPr>
              <w:instrText xml:space="preserve"> PAGEREF _Toc454063422 \h </w:instrText>
            </w:r>
            <w:r w:rsidR="00105F1A">
              <w:rPr>
                <w:webHidden/>
              </w:rPr>
            </w:r>
            <w:r w:rsidR="00105F1A">
              <w:rPr>
                <w:webHidden/>
              </w:rPr>
              <w:fldChar w:fldCharType="separate"/>
            </w:r>
            <w:r w:rsidR="00105F1A">
              <w:rPr>
                <w:webHidden/>
              </w:rPr>
              <w:t>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23" w:history="1">
            <w:r w:rsidR="00105F1A" w:rsidRPr="00B24637">
              <w:rPr>
                <w:rStyle w:val="Hypertextovprepojenie"/>
              </w:rPr>
              <w:t>4.3</w:t>
            </w:r>
            <w:r w:rsidR="00105F1A">
              <w:rPr>
                <w:rFonts w:asciiTheme="minorHAnsi" w:eastAsiaTheme="minorEastAsia" w:hAnsiTheme="minorHAnsi"/>
                <w:sz w:val="22"/>
                <w:lang w:eastAsia="sk-SK"/>
              </w:rPr>
              <w:tab/>
            </w:r>
            <w:r w:rsidR="00105F1A" w:rsidRPr="00B24637">
              <w:rPr>
                <w:rStyle w:val="Hypertextovprepojenie"/>
              </w:rPr>
              <w:t>Softvérové možnosti odchytávania a zberu dát</w:t>
            </w:r>
            <w:r w:rsidR="00105F1A">
              <w:rPr>
                <w:webHidden/>
              </w:rPr>
              <w:tab/>
            </w:r>
            <w:r w:rsidR="00105F1A">
              <w:rPr>
                <w:webHidden/>
              </w:rPr>
              <w:fldChar w:fldCharType="begin"/>
            </w:r>
            <w:r w:rsidR="00105F1A">
              <w:rPr>
                <w:webHidden/>
              </w:rPr>
              <w:instrText xml:space="preserve"> PAGEREF _Toc454063423 \h </w:instrText>
            </w:r>
            <w:r w:rsidR="00105F1A">
              <w:rPr>
                <w:webHidden/>
              </w:rPr>
            </w:r>
            <w:r w:rsidR="00105F1A">
              <w:rPr>
                <w:webHidden/>
              </w:rPr>
              <w:fldChar w:fldCharType="separate"/>
            </w:r>
            <w:r w:rsidR="00105F1A">
              <w:rPr>
                <w:webHidden/>
              </w:rPr>
              <w:t>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24" w:history="1">
            <w:r w:rsidR="00105F1A" w:rsidRPr="00B24637">
              <w:rPr>
                <w:rStyle w:val="Hypertextovprepojenie"/>
              </w:rPr>
              <w:t>4.4</w:t>
            </w:r>
            <w:r w:rsidR="00105F1A">
              <w:rPr>
                <w:rFonts w:asciiTheme="minorHAnsi" w:eastAsiaTheme="minorEastAsia" w:hAnsiTheme="minorHAnsi"/>
                <w:sz w:val="22"/>
                <w:lang w:eastAsia="sk-SK"/>
              </w:rPr>
              <w:tab/>
            </w:r>
            <w:r w:rsidR="00105F1A" w:rsidRPr="00B24637">
              <w:rPr>
                <w:rStyle w:val="Hypertextovprepojenie"/>
              </w:rPr>
              <w:t>Topológia siete a zoznam zariadení</w:t>
            </w:r>
            <w:r w:rsidR="00105F1A">
              <w:rPr>
                <w:webHidden/>
              </w:rPr>
              <w:tab/>
            </w:r>
            <w:r w:rsidR="00105F1A">
              <w:rPr>
                <w:webHidden/>
              </w:rPr>
              <w:fldChar w:fldCharType="begin"/>
            </w:r>
            <w:r w:rsidR="00105F1A">
              <w:rPr>
                <w:webHidden/>
              </w:rPr>
              <w:instrText xml:space="preserve"> PAGEREF _Toc454063424 \h </w:instrText>
            </w:r>
            <w:r w:rsidR="00105F1A">
              <w:rPr>
                <w:webHidden/>
              </w:rPr>
            </w:r>
            <w:r w:rsidR="00105F1A">
              <w:rPr>
                <w:webHidden/>
              </w:rPr>
              <w:fldChar w:fldCharType="separate"/>
            </w:r>
            <w:r w:rsidR="00105F1A">
              <w:rPr>
                <w:webHidden/>
              </w:rPr>
              <w:t>10</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25" w:history="1">
            <w:r w:rsidR="00105F1A" w:rsidRPr="00B24637">
              <w:rPr>
                <w:rStyle w:val="Hypertextovprepojenie"/>
              </w:rPr>
              <w:t>5</w:t>
            </w:r>
            <w:r w:rsidR="00105F1A">
              <w:rPr>
                <w:rFonts w:asciiTheme="minorHAnsi" w:eastAsiaTheme="minorEastAsia" w:hAnsiTheme="minorHAnsi"/>
                <w:b w:val="0"/>
                <w:sz w:val="22"/>
                <w:lang w:eastAsia="sk-SK"/>
              </w:rPr>
              <w:tab/>
            </w:r>
            <w:r w:rsidR="00105F1A" w:rsidRPr="00B24637">
              <w:rPr>
                <w:rStyle w:val="Hypertextovprepojenie"/>
              </w:rPr>
              <w:t>CISCO ASA 5510/5520</w:t>
            </w:r>
            <w:r w:rsidR="00105F1A">
              <w:rPr>
                <w:webHidden/>
              </w:rPr>
              <w:tab/>
            </w:r>
            <w:r w:rsidR="00105F1A">
              <w:rPr>
                <w:webHidden/>
              </w:rPr>
              <w:fldChar w:fldCharType="begin"/>
            </w:r>
            <w:r w:rsidR="00105F1A">
              <w:rPr>
                <w:webHidden/>
              </w:rPr>
              <w:instrText xml:space="preserve"> PAGEREF _Toc454063425 \h </w:instrText>
            </w:r>
            <w:r w:rsidR="00105F1A">
              <w:rPr>
                <w:webHidden/>
              </w:rPr>
            </w:r>
            <w:r w:rsidR="00105F1A">
              <w:rPr>
                <w:webHidden/>
              </w:rPr>
              <w:fldChar w:fldCharType="separate"/>
            </w:r>
            <w:r w:rsidR="00105F1A">
              <w:rPr>
                <w:webHidden/>
              </w:rPr>
              <w:t>11</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26" w:history="1">
            <w:r w:rsidR="00105F1A" w:rsidRPr="00B24637">
              <w:rPr>
                <w:rStyle w:val="Hypertextovprepojenie"/>
              </w:rPr>
              <w:t>6</w:t>
            </w:r>
            <w:r w:rsidR="00105F1A">
              <w:rPr>
                <w:rFonts w:asciiTheme="minorHAnsi" w:eastAsiaTheme="minorEastAsia" w:hAnsiTheme="minorHAnsi"/>
                <w:b w:val="0"/>
                <w:sz w:val="22"/>
                <w:lang w:eastAsia="sk-SK"/>
              </w:rPr>
              <w:tab/>
            </w:r>
            <w:r w:rsidR="00105F1A" w:rsidRPr="00B24637">
              <w:rPr>
                <w:rStyle w:val="Hypertextovprepojenie"/>
              </w:rPr>
              <w:t>NETFLOW</w:t>
            </w:r>
            <w:r w:rsidR="00105F1A">
              <w:rPr>
                <w:webHidden/>
              </w:rPr>
              <w:tab/>
            </w:r>
            <w:r w:rsidR="00105F1A">
              <w:rPr>
                <w:webHidden/>
              </w:rPr>
              <w:fldChar w:fldCharType="begin"/>
            </w:r>
            <w:r w:rsidR="00105F1A">
              <w:rPr>
                <w:webHidden/>
              </w:rPr>
              <w:instrText xml:space="preserve"> PAGEREF _Toc454063426 \h </w:instrText>
            </w:r>
            <w:r w:rsidR="00105F1A">
              <w:rPr>
                <w:webHidden/>
              </w:rPr>
            </w:r>
            <w:r w:rsidR="00105F1A">
              <w:rPr>
                <w:webHidden/>
              </w:rPr>
              <w:fldChar w:fldCharType="separate"/>
            </w:r>
            <w:r w:rsidR="00105F1A">
              <w:rPr>
                <w:webHidden/>
              </w:rPr>
              <w:t>13</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27" w:history="1">
            <w:r w:rsidR="00105F1A" w:rsidRPr="00B24637">
              <w:rPr>
                <w:rStyle w:val="Hypertextovprepojenie"/>
              </w:rPr>
              <w:t>6.1</w:t>
            </w:r>
            <w:r w:rsidR="00105F1A">
              <w:rPr>
                <w:rFonts w:asciiTheme="minorHAnsi" w:eastAsiaTheme="minorEastAsia" w:hAnsiTheme="minorHAnsi"/>
                <w:sz w:val="22"/>
                <w:lang w:eastAsia="sk-SK"/>
              </w:rPr>
              <w:tab/>
            </w:r>
            <w:r w:rsidR="00105F1A" w:rsidRPr="00B24637">
              <w:rPr>
                <w:rStyle w:val="Hypertextovprepojenie"/>
              </w:rPr>
              <w:t>NetFlow úvod</w:t>
            </w:r>
            <w:r w:rsidR="00105F1A">
              <w:rPr>
                <w:webHidden/>
              </w:rPr>
              <w:tab/>
            </w:r>
            <w:r w:rsidR="00105F1A">
              <w:rPr>
                <w:webHidden/>
              </w:rPr>
              <w:fldChar w:fldCharType="begin"/>
            </w:r>
            <w:r w:rsidR="00105F1A">
              <w:rPr>
                <w:webHidden/>
              </w:rPr>
              <w:instrText xml:space="preserve"> PAGEREF _Toc454063427 \h </w:instrText>
            </w:r>
            <w:r w:rsidR="00105F1A">
              <w:rPr>
                <w:webHidden/>
              </w:rPr>
            </w:r>
            <w:r w:rsidR="00105F1A">
              <w:rPr>
                <w:webHidden/>
              </w:rPr>
              <w:fldChar w:fldCharType="separate"/>
            </w:r>
            <w:r w:rsidR="00105F1A">
              <w:rPr>
                <w:webHidden/>
              </w:rPr>
              <w:t>13</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28" w:history="1">
            <w:r w:rsidR="00105F1A" w:rsidRPr="00B24637">
              <w:rPr>
                <w:rStyle w:val="Hypertextovprepojenie"/>
              </w:rPr>
              <w:t>6.2</w:t>
            </w:r>
            <w:r w:rsidR="00105F1A">
              <w:rPr>
                <w:rFonts w:asciiTheme="minorHAnsi" w:eastAsiaTheme="minorEastAsia" w:hAnsiTheme="minorHAnsi"/>
                <w:sz w:val="22"/>
                <w:lang w:eastAsia="sk-SK"/>
              </w:rPr>
              <w:tab/>
            </w:r>
            <w:r w:rsidR="00105F1A" w:rsidRPr="00B24637">
              <w:rPr>
                <w:rStyle w:val="Hypertextovprepojenie"/>
              </w:rPr>
              <w:t>NetFlow Export Formát Datagramov</w:t>
            </w:r>
            <w:r w:rsidR="00105F1A">
              <w:rPr>
                <w:webHidden/>
              </w:rPr>
              <w:tab/>
            </w:r>
            <w:r w:rsidR="00105F1A">
              <w:rPr>
                <w:webHidden/>
              </w:rPr>
              <w:fldChar w:fldCharType="begin"/>
            </w:r>
            <w:r w:rsidR="00105F1A">
              <w:rPr>
                <w:webHidden/>
              </w:rPr>
              <w:instrText xml:space="preserve"> PAGEREF _Toc454063428 \h </w:instrText>
            </w:r>
            <w:r w:rsidR="00105F1A">
              <w:rPr>
                <w:webHidden/>
              </w:rPr>
            </w:r>
            <w:r w:rsidR="00105F1A">
              <w:rPr>
                <w:webHidden/>
              </w:rPr>
              <w:fldChar w:fldCharType="separate"/>
            </w:r>
            <w:r w:rsidR="00105F1A">
              <w:rPr>
                <w:webHidden/>
              </w:rPr>
              <w:t>15</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29" w:history="1">
            <w:r w:rsidR="00105F1A" w:rsidRPr="00B24637">
              <w:rPr>
                <w:rStyle w:val="Hypertextovprepojenie"/>
              </w:rPr>
              <w:t>6.3</w:t>
            </w:r>
            <w:r w:rsidR="00105F1A">
              <w:rPr>
                <w:rFonts w:asciiTheme="minorHAnsi" w:eastAsiaTheme="minorEastAsia" w:hAnsiTheme="minorHAnsi"/>
                <w:sz w:val="22"/>
                <w:lang w:eastAsia="sk-SK"/>
              </w:rPr>
              <w:tab/>
            </w:r>
            <w:r w:rsidR="00105F1A" w:rsidRPr="00B24637">
              <w:rPr>
                <w:rStyle w:val="Hypertextovprepojenie"/>
              </w:rPr>
              <w:t>Konfigurácia NetFlow na Cisco IOS</w:t>
            </w:r>
            <w:r w:rsidR="00105F1A">
              <w:rPr>
                <w:webHidden/>
              </w:rPr>
              <w:tab/>
            </w:r>
            <w:r w:rsidR="00105F1A">
              <w:rPr>
                <w:webHidden/>
              </w:rPr>
              <w:fldChar w:fldCharType="begin"/>
            </w:r>
            <w:r w:rsidR="00105F1A">
              <w:rPr>
                <w:webHidden/>
              </w:rPr>
              <w:instrText xml:space="preserve"> PAGEREF _Toc454063429 \h </w:instrText>
            </w:r>
            <w:r w:rsidR="00105F1A">
              <w:rPr>
                <w:webHidden/>
              </w:rPr>
            </w:r>
            <w:r w:rsidR="00105F1A">
              <w:rPr>
                <w:webHidden/>
              </w:rPr>
              <w:fldChar w:fldCharType="separate"/>
            </w:r>
            <w:r w:rsidR="00105F1A">
              <w:rPr>
                <w:webHidden/>
              </w:rPr>
              <w:t>18</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30" w:history="1">
            <w:r w:rsidR="00105F1A" w:rsidRPr="00B24637">
              <w:rPr>
                <w:rStyle w:val="Hypertextovprepojenie"/>
              </w:rPr>
              <w:t>6.4</w:t>
            </w:r>
            <w:r w:rsidR="00105F1A">
              <w:rPr>
                <w:rFonts w:asciiTheme="minorHAnsi" w:eastAsiaTheme="minorEastAsia" w:hAnsiTheme="minorHAnsi"/>
                <w:sz w:val="22"/>
                <w:lang w:eastAsia="sk-SK"/>
              </w:rPr>
              <w:tab/>
            </w:r>
            <w:r w:rsidR="00105F1A" w:rsidRPr="00B24637">
              <w:rPr>
                <w:rStyle w:val="Hypertextovprepojenie"/>
              </w:rPr>
              <w:t>Konfigurácia služby Netflow na ASA cez CLI alebo ASDM (Adaptive Security Device Manager)</w:t>
            </w:r>
            <w:r w:rsidR="00105F1A">
              <w:rPr>
                <w:webHidden/>
              </w:rPr>
              <w:tab/>
            </w:r>
            <w:r w:rsidR="00105F1A">
              <w:rPr>
                <w:webHidden/>
              </w:rPr>
              <w:fldChar w:fldCharType="begin"/>
            </w:r>
            <w:r w:rsidR="00105F1A">
              <w:rPr>
                <w:webHidden/>
              </w:rPr>
              <w:instrText xml:space="preserve"> PAGEREF _Toc454063430 \h </w:instrText>
            </w:r>
            <w:r w:rsidR="00105F1A">
              <w:rPr>
                <w:webHidden/>
              </w:rPr>
            </w:r>
            <w:r w:rsidR="00105F1A">
              <w:rPr>
                <w:webHidden/>
              </w:rPr>
              <w:fldChar w:fldCharType="separate"/>
            </w:r>
            <w:r w:rsidR="00105F1A">
              <w:rPr>
                <w:webHidden/>
              </w:rPr>
              <w:t>19</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31" w:history="1">
            <w:r w:rsidR="00105F1A" w:rsidRPr="00B24637">
              <w:rPr>
                <w:rStyle w:val="Hypertextovprepojenie"/>
              </w:rPr>
              <w:t>6.4.1</w:t>
            </w:r>
            <w:r w:rsidR="00105F1A">
              <w:rPr>
                <w:rFonts w:asciiTheme="minorHAnsi" w:eastAsiaTheme="minorEastAsia" w:hAnsiTheme="minorHAnsi"/>
                <w:sz w:val="22"/>
                <w:lang w:eastAsia="sk-SK"/>
              </w:rPr>
              <w:tab/>
            </w:r>
            <w:r w:rsidR="00105F1A" w:rsidRPr="00B24637">
              <w:rPr>
                <w:rStyle w:val="Hypertextovprepojenie"/>
              </w:rPr>
              <w:t>Konfigurácia služby Netflow na ASA cez CLI:</w:t>
            </w:r>
            <w:r w:rsidR="00105F1A">
              <w:rPr>
                <w:webHidden/>
              </w:rPr>
              <w:tab/>
            </w:r>
            <w:r w:rsidR="00105F1A">
              <w:rPr>
                <w:webHidden/>
              </w:rPr>
              <w:fldChar w:fldCharType="begin"/>
            </w:r>
            <w:r w:rsidR="00105F1A">
              <w:rPr>
                <w:webHidden/>
              </w:rPr>
              <w:instrText xml:space="preserve"> PAGEREF _Toc454063431 \h </w:instrText>
            </w:r>
            <w:r w:rsidR="00105F1A">
              <w:rPr>
                <w:webHidden/>
              </w:rPr>
            </w:r>
            <w:r w:rsidR="00105F1A">
              <w:rPr>
                <w:webHidden/>
              </w:rPr>
              <w:fldChar w:fldCharType="separate"/>
            </w:r>
            <w:r w:rsidR="00105F1A">
              <w:rPr>
                <w:webHidden/>
              </w:rPr>
              <w:t>19</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32" w:history="1">
            <w:r w:rsidR="00105F1A" w:rsidRPr="00B24637">
              <w:rPr>
                <w:rStyle w:val="Hypertextovprepojenie"/>
              </w:rPr>
              <w:t>6.4.2</w:t>
            </w:r>
            <w:r w:rsidR="00105F1A">
              <w:rPr>
                <w:rFonts w:asciiTheme="minorHAnsi" w:eastAsiaTheme="minorEastAsia" w:hAnsiTheme="minorHAnsi"/>
                <w:sz w:val="22"/>
                <w:lang w:eastAsia="sk-SK"/>
              </w:rPr>
              <w:tab/>
            </w:r>
            <w:r w:rsidR="00105F1A" w:rsidRPr="00B24637">
              <w:rPr>
                <w:rStyle w:val="Hypertextovprepojenie"/>
              </w:rPr>
              <w:t>Konfigurácia služby NetFlow pomocou ASDM:</w:t>
            </w:r>
            <w:r w:rsidR="00105F1A">
              <w:rPr>
                <w:webHidden/>
              </w:rPr>
              <w:tab/>
            </w:r>
            <w:r w:rsidR="00105F1A">
              <w:rPr>
                <w:webHidden/>
              </w:rPr>
              <w:fldChar w:fldCharType="begin"/>
            </w:r>
            <w:r w:rsidR="00105F1A">
              <w:rPr>
                <w:webHidden/>
              </w:rPr>
              <w:instrText xml:space="preserve"> PAGEREF _Toc454063432 \h </w:instrText>
            </w:r>
            <w:r w:rsidR="00105F1A">
              <w:rPr>
                <w:webHidden/>
              </w:rPr>
            </w:r>
            <w:r w:rsidR="00105F1A">
              <w:rPr>
                <w:webHidden/>
              </w:rPr>
              <w:fldChar w:fldCharType="separate"/>
            </w:r>
            <w:r w:rsidR="00105F1A">
              <w:rPr>
                <w:webHidden/>
              </w:rPr>
              <w:t>19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33" w:history="1">
            <w:r w:rsidR="00105F1A" w:rsidRPr="00B24637">
              <w:rPr>
                <w:rStyle w:val="Hypertextovprepojenie"/>
              </w:rPr>
              <w:t>6.5</w:t>
            </w:r>
            <w:r w:rsidR="00105F1A">
              <w:rPr>
                <w:rFonts w:asciiTheme="minorHAnsi" w:eastAsiaTheme="minorEastAsia" w:hAnsiTheme="minorHAnsi"/>
                <w:sz w:val="22"/>
                <w:lang w:eastAsia="sk-SK"/>
              </w:rPr>
              <w:tab/>
            </w:r>
            <w:r w:rsidR="00105F1A" w:rsidRPr="00B24637">
              <w:rPr>
                <w:rStyle w:val="Hypertextovprepojenie"/>
              </w:rPr>
              <w:t>Konfigurácia NetFlow na Juniper</w:t>
            </w:r>
            <w:r w:rsidR="00105F1A">
              <w:rPr>
                <w:webHidden/>
              </w:rPr>
              <w:tab/>
            </w:r>
            <w:r w:rsidR="00105F1A">
              <w:rPr>
                <w:webHidden/>
              </w:rPr>
              <w:fldChar w:fldCharType="begin"/>
            </w:r>
            <w:r w:rsidR="00105F1A">
              <w:rPr>
                <w:webHidden/>
              </w:rPr>
              <w:instrText xml:space="preserve"> PAGEREF _Toc454063433 \h </w:instrText>
            </w:r>
            <w:r w:rsidR="00105F1A">
              <w:rPr>
                <w:webHidden/>
              </w:rPr>
            </w:r>
            <w:r w:rsidR="00105F1A">
              <w:rPr>
                <w:webHidden/>
              </w:rPr>
              <w:fldChar w:fldCharType="separate"/>
            </w:r>
            <w:r w:rsidR="00105F1A">
              <w:rPr>
                <w:webHidden/>
              </w:rPr>
              <w:t>22</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34" w:history="1">
            <w:r w:rsidR="00105F1A" w:rsidRPr="00B24637">
              <w:rPr>
                <w:rStyle w:val="Hypertextovprepojenie"/>
              </w:rPr>
              <w:t>6.5.1</w:t>
            </w:r>
            <w:r w:rsidR="00105F1A">
              <w:rPr>
                <w:rFonts w:asciiTheme="minorHAnsi" w:eastAsiaTheme="minorEastAsia" w:hAnsiTheme="minorHAnsi"/>
                <w:sz w:val="22"/>
                <w:lang w:eastAsia="sk-SK"/>
              </w:rPr>
              <w:tab/>
            </w:r>
            <w:r w:rsidR="00105F1A" w:rsidRPr="00B24637">
              <w:rPr>
                <w:rStyle w:val="Hypertextovprepojenie"/>
              </w:rPr>
              <w:t>Vysvetlenie jednotlivých príkazov:</w:t>
            </w:r>
            <w:r w:rsidR="00105F1A">
              <w:rPr>
                <w:webHidden/>
              </w:rPr>
              <w:tab/>
            </w:r>
            <w:r w:rsidR="00105F1A">
              <w:rPr>
                <w:webHidden/>
              </w:rPr>
              <w:fldChar w:fldCharType="begin"/>
            </w:r>
            <w:r w:rsidR="00105F1A">
              <w:rPr>
                <w:webHidden/>
              </w:rPr>
              <w:instrText xml:space="preserve"> PAGEREF _Toc454063434 \h </w:instrText>
            </w:r>
            <w:r w:rsidR="00105F1A">
              <w:rPr>
                <w:webHidden/>
              </w:rPr>
            </w:r>
            <w:r w:rsidR="00105F1A">
              <w:rPr>
                <w:webHidden/>
              </w:rPr>
              <w:fldChar w:fldCharType="separate"/>
            </w:r>
            <w:r w:rsidR="00105F1A">
              <w:rPr>
                <w:webHidden/>
              </w:rPr>
              <w:t>22</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35" w:history="1">
            <w:r w:rsidR="00105F1A" w:rsidRPr="00B24637">
              <w:rPr>
                <w:rStyle w:val="Hypertextovprepojenie"/>
              </w:rPr>
              <w:t>6.6</w:t>
            </w:r>
            <w:r w:rsidR="00105F1A">
              <w:rPr>
                <w:rFonts w:asciiTheme="minorHAnsi" w:eastAsiaTheme="minorEastAsia" w:hAnsiTheme="minorHAnsi"/>
                <w:sz w:val="22"/>
                <w:lang w:eastAsia="sk-SK"/>
              </w:rPr>
              <w:tab/>
            </w:r>
            <w:r w:rsidR="00105F1A" w:rsidRPr="00B24637">
              <w:rPr>
                <w:rStyle w:val="Hypertextovprepojenie"/>
              </w:rPr>
              <w:t>NetFlow kolektory</w:t>
            </w:r>
            <w:r w:rsidR="00105F1A">
              <w:rPr>
                <w:webHidden/>
              </w:rPr>
              <w:tab/>
            </w:r>
            <w:r w:rsidR="00105F1A">
              <w:rPr>
                <w:webHidden/>
              </w:rPr>
              <w:fldChar w:fldCharType="begin"/>
            </w:r>
            <w:r w:rsidR="00105F1A">
              <w:rPr>
                <w:webHidden/>
              </w:rPr>
              <w:instrText xml:space="preserve"> PAGEREF _Toc454063435 \h </w:instrText>
            </w:r>
            <w:r w:rsidR="00105F1A">
              <w:rPr>
                <w:webHidden/>
              </w:rPr>
            </w:r>
            <w:r w:rsidR="00105F1A">
              <w:rPr>
                <w:webHidden/>
              </w:rPr>
              <w:fldChar w:fldCharType="separate"/>
            </w:r>
            <w:r w:rsidR="00105F1A">
              <w:rPr>
                <w:webHidden/>
              </w:rPr>
              <w:t>23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36" w:history="1">
            <w:r w:rsidR="00105F1A" w:rsidRPr="00B24637">
              <w:rPr>
                <w:rStyle w:val="Hypertextovprepojenie"/>
              </w:rPr>
              <w:t>6.6.1</w:t>
            </w:r>
            <w:r w:rsidR="00105F1A">
              <w:rPr>
                <w:rFonts w:asciiTheme="minorHAnsi" w:eastAsiaTheme="minorEastAsia" w:hAnsiTheme="minorHAnsi"/>
                <w:sz w:val="22"/>
                <w:lang w:eastAsia="sk-SK"/>
              </w:rPr>
              <w:tab/>
            </w:r>
            <w:r w:rsidR="00105F1A" w:rsidRPr="00B24637">
              <w:rPr>
                <w:rStyle w:val="Hypertextovprepojenie"/>
              </w:rPr>
              <w:t>NTOP</w:t>
            </w:r>
            <w:r w:rsidR="00105F1A">
              <w:rPr>
                <w:webHidden/>
              </w:rPr>
              <w:tab/>
            </w:r>
            <w:r w:rsidR="00105F1A">
              <w:rPr>
                <w:webHidden/>
              </w:rPr>
              <w:fldChar w:fldCharType="begin"/>
            </w:r>
            <w:r w:rsidR="00105F1A">
              <w:rPr>
                <w:webHidden/>
              </w:rPr>
              <w:instrText xml:space="preserve"> PAGEREF _Toc454063436 \h </w:instrText>
            </w:r>
            <w:r w:rsidR="00105F1A">
              <w:rPr>
                <w:webHidden/>
              </w:rPr>
            </w:r>
            <w:r w:rsidR="00105F1A">
              <w:rPr>
                <w:webHidden/>
              </w:rPr>
              <w:fldChar w:fldCharType="separate"/>
            </w:r>
            <w:r w:rsidR="00105F1A">
              <w:rPr>
                <w:webHidden/>
              </w:rPr>
              <w:t>23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37" w:history="1">
            <w:r w:rsidR="00105F1A" w:rsidRPr="00B24637">
              <w:rPr>
                <w:rStyle w:val="Hypertextovprepojenie"/>
              </w:rPr>
              <w:t>6.6.2</w:t>
            </w:r>
            <w:r w:rsidR="00105F1A">
              <w:rPr>
                <w:rFonts w:asciiTheme="minorHAnsi" w:eastAsiaTheme="minorEastAsia" w:hAnsiTheme="minorHAnsi"/>
                <w:sz w:val="22"/>
                <w:lang w:eastAsia="sk-SK"/>
              </w:rPr>
              <w:tab/>
            </w:r>
            <w:r w:rsidR="00105F1A" w:rsidRPr="00B24637">
              <w:rPr>
                <w:rStyle w:val="Hypertextovprepojenie"/>
              </w:rPr>
              <w:t>NTOPng</w:t>
            </w:r>
            <w:r w:rsidR="00105F1A">
              <w:rPr>
                <w:webHidden/>
              </w:rPr>
              <w:tab/>
            </w:r>
            <w:r w:rsidR="00105F1A">
              <w:rPr>
                <w:webHidden/>
              </w:rPr>
              <w:fldChar w:fldCharType="begin"/>
            </w:r>
            <w:r w:rsidR="00105F1A">
              <w:rPr>
                <w:webHidden/>
              </w:rPr>
              <w:instrText xml:space="preserve"> PAGEREF _Toc454063437 \h </w:instrText>
            </w:r>
            <w:r w:rsidR="00105F1A">
              <w:rPr>
                <w:webHidden/>
              </w:rPr>
            </w:r>
            <w:r w:rsidR="00105F1A">
              <w:rPr>
                <w:webHidden/>
              </w:rPr>
              <w:fldChar w:fldCharType="separate"/>
            </w:r>
            <w:r w:rsidR="00105F1A">
              <w:rPr>
                <w:webHidden/>
              </w:rPr>
              <w:t>24</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38" w:history="1">
            <w:r w:rsidR="00105F1A" w:rsidRPr="00B24637">
              <w:rPr>
                <w:rStyle w:val="Hypertextovprepojenie"/>
              </w:rPr>
              <w:t>6.6.3</w:t>
            </w:r>
            <w:r w:rsidR="00105F1A">
              <w:rPr>
                <w:rFonts w:asciiTheme="minorHAnsi" w:eastAsiaTheme="minorEastAsia" w:hAnsiTheme="minorHAnsi"/>
                <w:sz w:val="22"/>
                <w:lang w:eastAsia="sk-SK"/>
              </w:rPr>
              <w:tab/>
            </w:r>
            <w:r w:rsidR="00105F1A" w:rsidRPr="00B24637">
              <w:rPr>
                <w:rStyle w:val="Hypertextovprepojenie"/>
              </w:rPr>
              <w:t>Pmacct</w:t>
            </w:r>
            <w:r w:rsidR="00105F1A">
              <w:rPr>
                <w:webHidden/>
              </w:rPr>
              <w:tab/>
            </w:r>
            <w:r w:rsidR="00105F1A">
              <w:rPr>
                <w:webHidden/>
              </w:rPr>
              <w:fldChar w:fldCharType="begin"/>
            </w:r>
            <w:r w:rsidR="00105F1A">
              <w:rPr>
                <w:webHidden/>
              </w:rPr>
              <w:instrText xml:space="preserve"> PAGEREF _Toc454063438 \h </w:instrText>
            </w:r>
            <w:r w:rsidR="00105F1A">
              <w:rPr>
                <w:webHidden/>
              </w:rPr>
            </w:r>
            <w:r w:rsidR="00105F1A">
              <w:rPr>
                <w:webHidden/>
              </w:rPr>
              <w:fldChar w:fldCharType="separate"/>
            </w:r>
            <w:r w:rsidR="00105F1A">
              <w:rPr>
                <w:webHidden/>
              </w:rPr>
              <w:t>30</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39" w:history="1">
            <w:r w:rsidR="00105F1A" w:rsidRPr="00B24637">
              <w:rPr>
                <w:rStyle w:val="Hypertextovprepojenie"/>
              </w:rPr>
              <w:t>6.6.4</w:t>
            </w:r>
            <w:r w:rsidR="00105F1A">
              <w:rPr>
                <w:rFonts w:asciiTheme="minorHAnsi" w:eastAsiaTheme="minorEastAsia" w:hAnsiTheme="minorHAnsi"/>
                <w:sz w:val="22"/>
                <w:lang w:eastAsia="sk-SK"/>
              </w:rPr>
              <w:tab/>
            </w:r>
            <w:r w:rsidR="00105F1A" w:rsidRPr="00B24637">
              <w:rPr>
                <w:rStyle w:val="Hypertextovprepojenie"/>
              </w:rPr>
              <w:t>Scrutinizer</w:t>
            </w:r>
            <w:r w:rsidR="00105F1A">
              <w:rPr>
                <w:webHidden/>
              </w:rPr>
              <w:tab/>
            </w:r>
            <w:r w:rsidR="00105F1A">
              <w:rPr>
                <w:webHidden/>
              </w:rPr>
              <w:fldChar w:fldCharType="begin"/>
            </w:r>
            <w:r w:rsidR="00105F1A">
              <w:rPr>
                <w:webHidden/>
              </w:rPr>
              <w:instrText xml:space="preserve"> PAGEREF _Toc454063439 \h </w:instrText>
            </w:r>
            <w:r w:rsidR="00105F1A">
              <w:rPr>
                <w:webHidden/>
              </w:rPr>
            </w:r>
            <w:r w:rsidR="00105F1A">
              <w:rPr>
                <w:webHidden/>
              </w:rPr>
              <w:fldChar w:fldCharType="separate"/>
            </w:r>
            <w:r w:rsidR="00105F1A">
              <w:rPr>
                <w:webHidden/>
              </w:rPr>
              <w:t>31</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40" w:history="1">
            <w:r w:rsidR="00105F1A" w:rsidRPr="00B24637">
              <w:rPr>
                <w:rStyle w:val="Hypertextovprepojenie"/>
              </w:rPr>
              <w:t>6.6.5</w:t>
            </w:r>
            <w:r w:rsidR="00105F1A">
              <w:rPr>
                <w:rFonts w:asciiTheme="minorHAnsi" w:eastAsiaTheme="minorEastAsia" w:hAnsiTheme="minorHAnsi"/>
                <w:sz w:val="22"/>
                <w:lang w:eastAsia="sk-SK"/>
              </w:rPr>
              <w:tab/>
            </w:r>
            <w:r w:rsidR="00105F1A" w:rsidRPr="00B24637">
              <w:rPr>
                <w:rStyle w:val="Hypertextovprepojenie"/>
              </w:rPr>
              <w:t>PRTG</w:t>
            </w:r>
            <w:r w:rsidR="00105F1A">
              <w:rPr>
                <w:webHidden/>
              </w:rPr>
              <w:tab/>
            </w:r>
            <w:r w:rsidR="00105F1A">
              <w:rPr>
                <w:webHidden/>
              </w:rPr>
              <w:fldChar w:fldCharType="begin"/>
            </w:r>
            <w:r w:rsidR="00105F1A">
              <w:rPr>
                <w:webHidden/>
              </w:rPr>
              <w:instrText xml:space="preserve"> PAGEREF _Toc454063440 \h </w:instrText>
            </w:r>
            <w:r w:rsidR="00105F1A">
              <w:rPr>
                <w:webHidden/>
              </w:rPr>
            </w:r>
            <w:r w:rsidR="00105F1A">
              <w:rPr>
                <w:webHidden/>
              </w:rPr>
              <w:fldChar w:fldCharType="separate"/>
            </w:r>
            <w:r w:rsidR="00105F1A">
              <w:rPr>
                <w:webHidden/>
              </w:rPr>
              <w:t>35</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41" w:history="1">
            <w:r w:rsidR="00105F1A" w:rsidRPr="00B24637">
              <w:rPr>
                <w:rStyle w:val="Hypertextovprepojenie"/>
                <w:rFonts w:eastAsia="Calibri"/>
              </w:rPr>
              <w:t>7</w:t>
            </w:r>
            <w:r w:rsidR="00105F1A">
              <w:rPr>
                <w:rFonts w:asciiTheme="minorHAnsi" w:eastAsiaTheme="minorEastAsia" w:hAnsiTheme="minorHAnsi"/>
                <w:b w:val="0"/>
                <w:sz w:val="22"/>
                <w:lang w:eastAsia="sk-SK"/>
              </w:rPr>
              <w:tab/>
            </w:r>
            <w:r w:rsidR="00105F1A" w:rsidRPr="00B24637">
              <w:rPr>
                <w:rStyle w:val="Hypertextovprepojenie"/>
              </w:rPr>
              <w:t xml:space="preserve">SNMP - </w:t>
            </w:r>
            <w:r w:rsidR="00105F1A" w:rsidRPr="00B24637">
              <w:rPr>
                <w:rStyle w:val="Hypertextovprepojenie"/>
                <w:rFonts w:eastAsia="Calibri"/>
              </w:rPr>
              <w:t>Simple Network Management Protocol</w:t>
            </w:r>
            <w:r w:rsidR="00105F1A">
              <w:rPr>
                <w:webHidden/>
              </w:rPr>
              <w:tab/>
            </w:r>
            <w:r w:rsidR="00105F1A">
              <w:rPr>
                <w:webHidden/>
              </w:rPr>
              <w:fldChar w:fldCharType="begin"/>
            </w:r>
            <w:r w:rsidR="00105F1A">
              <w:rPr>
                <w:webHidden/>
              </w:rPr>
              <w:instrText xml:space="preserve"> PAGEREF _Toc454063441 \h </w:instrText>
            </w:r>
            <w:r w:rsidR="00105F1A">
              <w:rPr>
                <w:webHidden/>
              </w:rPr>
            </w:r>
            <w:r w:rsidR="00105F1A">
              <w:rPr>
                <w:webHidden/>
              </w:rPr>
              <w:fldChar w:fldCharType="separate"/>
            </w:r>
            <w:r w:rsidR="00105F1A">
              <w:rPr>
                <w:webHidden/>
              </w:rPr>
              <w:t>38</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42" w:history="1">
            <w:r w:rsidR="00105F1A" w:rsidRPr="00B24637">
              <w:rPr>
                <w:rStyle w:val="Hypertextovprepojenie"/>
              </w:rPr>
              <w:t>7.1</w:t>
            </w:r>
            <w:r w:rsidR="00105F1A">
              <w:rPr>
                <w:rFonts w:asciiTheme="minorHAnsi" w:eastAsiaTheme="minorEastAsia" w:hAnsiTheme="minorHAnsi"/>
                <w:sz w:val="22"/>
                <w:lang w:eastAsia="sk-SK"/>
              </w:rPr>
              <w:tab/>
            </w:r>
            <w:r w:rsidR="00105F1A" w:rsidRPr="00B24637">
              <w:rPr>
                <w:rStyle w:val="Hypertextovprepojenie"/>
              </w:rPr>
              <w:t>Vznik a verzie SNMP</w:t>
            </w:r>
            <w:r w:rsidR="00105F1A">
              <w:rPr>
                <w:webHidden/>
              </w:rPr>
              <w:tab/>
            </w:r>
            <w:r w:rsidR="00105F1A">
              <w:rPr>
                <w:webHidden/>
              </w:rPr>
              <w:fldChar w:fldCharType="begin"/>
            </w:r>
            <w:r w:rsidR="00105F1A">
              <w:rPr>
                <w:webHidden/>
              </w:rPr>
              <w:instrText xml:space="preserve"> PAGEREF _Toc454063442 \h </w:instrText>
            </w:r>
            <w:r w:rsidR="00105F1A">
              <w:rPr>
                <w:webHidden/>
              </w:rPr>
            </w:r>
            <w:r w:rsidR="00105F1A">
              <w:rPr>
                <w:webHidden/>
              </w:rPr>
              <w:fldChar w:fldCharType="separate"/>
            </w:r>
            <w:r w:rsidR="00105F1A">
              <w:rPr>
                <w:webHidden/>
              </w:rPr>
              <w:t>38</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43" w:history="1">
            <w:r w:rsidR="00105F1A" w:rsidRPr="00B24637">
              <w:rPr>
                <w:rStyle w:val="Hypertextovprepojenie"/>
              </w:rPr>
              <w:t>7.1.1</w:t>
            </w:r>
            <w:r w:rsidR="00105F1A">
              <w:rPr>
                <w:rFonts w:asciiTheme="minorHAnsi" w:eastAsiaTheme="minorEastAsia" w:hAnsiTheme="minorHAnsi"/>
                <w:sz w:val="22"/>
                <w:lang w:eastAsia="sk-SK"/>
              </w:rPr>
              <w:tab/>
            </w:r>
            <w:r w:rsidR="00105F1A" w:rsidRPr="00B24637">
              <w:rPr>
                <w:rStyle w:val="Hypertextovprepojenie"/>
              </w:rPr>
              <w:t>SNMPv1</w:t>
            </w:r>
            <w:r w:rsidR="00105F1A">
              <w:rPr>
                <w:webHidden/>
              </w:rPr>
              <w:tab/>
            </w:r>
            <w:r w:rsidR="00105F1A">
              <w:rPr>
                <w:webHidden/>
              </w:rPr>
              <w:fldChar w:fldCharType="begin"/>
            </w:r>
            <w:r w:rsidR="00105F1A">
              <w:rPr>
                <w:webHidden/>
              </w:rPr>
              <w:instrText xml:space="preserve"> PAGEREF _Toc454063443 \h </w:instrText>
            </w:r>
            <w:r w:rsidR="00105F1A">
              <w:rPr>
                <w:webHidden/>
              </w:rPr>
            </w:r>
            <w:r w:rsidR="00105F1A">
              <w:rPr>
                <w:webHidden/>
              </w:rPr>
              <w:fldChar w:fldCharType="separate"/>
            </w:r>
            <w:r w:rsidR="00105F1A">
              <w:rPr>
                <w:webHidden/>
              </w:rPr>
              <w:t>39</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44" w:history="1">
            <w:r w:rsidR="00105F1A" w:rsidRPr="00B24637">
              <w:rPr>
                <w:rStyle w:val="Hypertextovprepojenie"/>
              </w:rPr>
              <w:t>7.1.2</w:t>
            </w:r>
            <w:r w:rsidR="00105F1A">
              <w:rPr>
                <w:rFonts w:asciiTheme="minorHAnsi" w:eastAsiaTheme="minorEastAsia" w:hAnsiTheme="minorHAnsi"/>
                <w:sz w:val="22"/>
                <w:lang w:eastAsia="sk-SK"/>
              </w:rPr>
              <w:tab/>
            </w:r>
            <w:r w:rsidR="00105F1A" w:rsidRPr="00B24637">
              <w:rPr>
                <w:rStyle w:val="Hypertextovprepojenie"/>
              </w:rPr>
              <w:t>SNMPv2</w:t>
            </w:r>
            <w:r w:rsidR="00105F1A">
              <w:rPr>
                <w:webHidden/>
              </w:rPr>
              <w:tab/>
            </w:r>
            <w:r w:rsidR="00105F1A">
              <w:rPr>
                <w:webHidden/>
              </w:rPr>
              <w:fldChar w:fldCharType="begin"/>
            </w:r>
            <w:r w:rsidR="00105F1A">
              <w:rPr>
                <w:webHidden/>
              </w:rPr>
              <w:instrText xml:space="preserve"> PAGEREF _Toc454063444 \h </w:instrText>
            </w:r>
            <w:r w:rsidR="00105F1A">
              <w:rPr>
                <w:webHidden/>
              </w:rPr>
            </w:r>
            <w:r w:rsidR="00105F1A">
              <w:rPr>
                <w:webHidden/>
              </w:rPr>
              <w:fldChar w:fldCharType="separate"/>
            </w:r>
            <w:r w:rsidR="00105F1A">
              <w:rPr>
                <w:webHidden/>
              </w:rPr>
              <w:t>39</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45" w:history="1">
            <w:r w:rsidR="00105F1A" w:rsidRPr="00B24637">
              <w:rPr>
                <w:rStyle w:val="Hypertextovprepojenie"/>
              </w:rPr>
              <w:t>7.1.3</w:t>
            </w:r>
            <w:r w:rsidR="00105F1A">
              <w:rPr>
                <w:rFonts w:asciiTheme="minorHAnsi" w:eastAsiaTheme="minorEastAsia" w:hAnsiTheme="minorHAnsi"/>
                <w:sz w:val="22"/>
                <w:lang w:eastAsia="sk-SK"/>
              </w:rPr>
              <w:tab/>
            </w:r>
            <w:r w:rsidR="00105F1A" w:rsidRPr="00B24637">
              <w:rPr>
                <w:rStyle w:val="Hypertextovprepojenie"/>
              </w:rPr>
              <w:t>SNMPv3</w:t>
            </w:r>
            <w:r w:rsidR="00105F1A">
              <w:rPr>
                <w:webHidden/>
              </w:rPr>
              <w:tab/>
            </w:r>
            <w:r w:rsidR="00105F1A">
              <w:rPr>
                <w:webHidden/>
              </w:rPr>
              <w:fldChar w:fldCharType="begin"/>
            </w:r>
            <w:r w:rsidR="00105F1A">
              <w:rPr>
                <w:webHidden/>
              </w:rPr>
              <w:instrText xml:space="preserve"> PAGEREF _Toc454063445 \h </w:instrText>
            </w:r>
            <w:r w:rsidR="00105F1A">
              <w:rPr>
                <w:webHidden/>
              </w:rPr>
            </w:r>
            <w:r w:rsidR="00105F1A">
              <w:rPr>
                <w:webHidden/>
              </w:rPr>
              <w:fldChar w:fldCharType="separate"/>
            </w:r>
            <w:r w:rsidR="00105F1A">
              <w:rPr>
                <w:webHidden/>
              </w:rPr>
              <w:t>39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46" w:history="1">
            <w:r w:rsidR="00105F1A" w:rsidRPr="00B24637">
              <w:rPr>
                <w:rStyle w:val="Hypertextovprepojenie"/>
              </w:rPr>
              <w:t>7.2</w:t>
            </w:r>
            <w:r w:rsidR="00105F1A">
              <w:rPr>
                <w:rFonts w:asciiTheme="minorHAnsi" w:eastAsiaTheme="minorEastAsia" w:hAnsiTheme="minorHAnsi"/>
                <w:sz w:val="22"/>
                <w:lang w:eastAsia="sk-SK"/>
              </w:rPr>
              <w:tab/>
            </w:r>
            <w:r w:rsidR="00105F1A" w:rsidRPr="00B24637">
              <w:rPr>
                <w:rStyle w:val="Hypertextovprepojenie"/>
              </w:rPr>
              <w:t>Architektúra systému správy SNMP</w:t>
            </w:r>
            <w:r w:rsidR="00105F1A">
              <w:rPr>
                <w:webHidden/>
              </w:rPr>
              <w:tab/>
            </w:r>
            <w:r w:rsidR="00105F1A">
              <w:rPr>
                <w:webHidden/>
              </w:rPr>
              <w:fldChar w:fldCharType="begin"/>
            </w:r>
            <w:r w:rsidR="00105F1A">
              <w:rPr>
                <w:webHidden/>
              </w:rPr>
              <w:instrText xml:space="preserve"> PAGEREF _Toc454063446 \h </w:instrText>
            </w:r>
            <w:r w:rsidR="00105F1A">
              <w:rPr>
                <w:webHidden/>
              </w:rPr>
            </w:r>
            <w:r w:rsidR="00105F1A">
              <w:rPr>
                <w:webHidden/>
              </w:rPr>
              <w:fldChar w:fldCharType="separate"/>
            </w:r>
            <w:r w:rsidR="00105F1A">
              <w:rPr>
                <w:webHidden/>
              </w:rPr>
              <w:t>39</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47" w:history="1">
            <w:r w:rsidR="00105F1A" w:rsidRPr="00B24637">
              <w:rPr>
                <w:rStyle w:val="Hypertextovprepojenie"/>
              </w:rPr>
              <w:t>7.2.1</w:t>
            </w:r>
            <w:r w:rsidR="00105F1A">
              <w:rPr>
                <w:rFonts w:asciiTheme="minorHAnsi" w:eastAsiaTheme="minorEastAsia" w:hAnsiTheme="minorHAnsi"/>
                <w:sz w:val="22"/>
                <w:lang w:eastAsia="sk-SK"/>
              </w:rPr>
              <w:tab/>
            </w:r>
            <w:r w:rsidR="00105F1A" w:rsidRPr="00B24637">
              <w:rPr>
                <w:rStyle w:val="Hypertextovprepojenie"/>
              </w:rPr>
              <w:t>SNMP manažér</w:t>
            </w:r>
            <w:r w:rsidR="00105F1A">
              <w:rPr>
                <w:webHidden/>
              </w:rPr>
              <w:tab/>
            </w:r>
            <w:r w:rsidR="00105F1A">
              <w:rPr>
                <w:webHidden/>
              </w:rPr>
              <w:fldChar w:fldCharType="begin"/>
            </w:r>
            <w:r w:rsidR="00105F1A">
              <w:rPr>
                <w:webHidden/>
              </w:rPr>
              <w:instrText xml:space="preserve"> PAGEREF _Toc454063447 \h </w:instrText>
            </w:r>
            <w:r w:rsidR="00105F1A">
              <w:rPr>
                <w:webHidden/>
              </w:rPr>
            </w:r>
            <w:r w:rsidR="00105F1A">
              <w:rPr>
                <w:webHidden/>
              </w:rPr>
              <w:fldChar w:fldCharType="separate"/>
            </w:r>
            <w:r w:rsidR="00105F1A">
              <w:rPr>
                <w:webHidden/>
              </w:rPr>
              <w:t>40</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48" w:history="1">
            <w:r w:rsidR="00105F1A" w:rsidRPr="00B24637">
              <w:rPr>
                <w:rStyle w:val="Hypertextovprepojenie"/>
              </w:rPr>
              <w:t>7.2.2</w:t>
            </w:r>
            <w:r w:rsidR="00105F1A">
              <w:rPr>
                <w:rFonts w:asciiTheme="minorHAnsi" w:eastAsiaTheme="minorEastAsia" w:hAnsiTheme="minorHAnsi"/>
                <w:sz w:val="22"/>
                <w:lang w:eastAsia="sk-SK"/>
              </w:rPr>
              <w:tab/>
            </w:r>
            <w:r w:rsidR="00105F1A" w:rsidRPr="00B24637">
              <w:rPr>
                <w:rStyle w:val="Hypertextovprepojenie"/>
              </w:rPr>
              <w:t>SNMP agent</w:t>
            </w:r>
            <w:r w:rsidR="00105F1A">
              <w:rPr>
                <w:webHidden/>
              </w:rPr>
              <w:tab/>
            </w:r>
            <w:r w:rsidR="00105F1A">
              <w:rPr>
                <w:webHidden/>
              </w:rPr>
              <w:fldChar w:fldCharType="begin"/>
            </w:r>
            <w:r w:rsidR="00105F1A">
              <w:rPr>
                <w:webHidden/>
              </w:rPr>
              <w:instrText xml:space="preserve"> PAGEREF _Toc454063448 \h </w:instrText>
            </w:r>
            <w:r w:rsidR="00105F1A">
              <w:rPr>
                <w:webHidden/>
              </w:rPr>
            </w:r>
            <w:r w:rsidR="00105F1A">
              <w:rPr>
                <w:webHidden/>
              </w:rPr>
              <w:fldChar w:fldCharType="separate"/>
            </w:r>
            <w:r w:rsidR="00105F1A">
              <w:rPr>
                <w:webHidden/>
              </w:rPr>
              <w:t>40</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49" w:history="1">
            <w:r w:rsidR="00105F1A" w:rsidRPr="00B24637">
              <w:rPr>
                <w:rStyle w:val="Hypertextovprepojenie"/>
              </w:rPr>
              <w:t>7.3</w:t>
            </w:r>
            <w:r w:rsidR="00105F1A">
              <w:rPr>
                <w:rFonts w:asciiTheme="minorHAnsi" w:eastAsiaTheme="minorEastAsia" w:hAnsiTheme="minorHAnsi"/>
                <w:sz w:val="22"/>
                <w:lang w:eastAsia="sk-SK"/>
              </w:rPr>
              <w:tab/>
            </w:r>
            <w:r w:rsidR="00105F1A" w:rsidRPr="00B24637">
              <w:rPr>
                <w:rStyle w:val="Hypertextovprepojenie"/>
              </w:rPr>
              <w:t>Autentizácia, bezpečnosť a komunikácia</w:t>
            </w:r>
            <w:r w:rsidR="00105F1A">
              <w:rPr>
                <w:webHidden/>
              </w:rPr>
              <w:tab/>
            </w:r>
            <w:r w:rsidR="00105F1A">
              <w:rPr>
                <w:webHidden/>
              </w:rPr>
              <w:fldChar w:fldCharType="begin"/>
            </w:r>
            <w:r w:rsidR="00105F1A">
              <w:rPr>
                <w:webHidden/>
              </w:rPr>
              <w:instrText xml:space="preserve"> PAGEREF _Toc454063449 \h </w:instrText>
            </w:r>
            <w:r w:rsidR="00105F1A">
              <w:rPr>
                <w:webHidden/>
              </w:rPr>
            </w:r>
            <w:r w:rsidR="00105F1A">
              <w:rPr>
                <w:webHidden/>
              </w:rPr>
              <w:fldChar w:fldCharType="separate"/>
            </w:r>
            <w:r w:rsidR="00105F1A">
              <w:rPr>
                <w:webHidden/>
              </w:rPr>
              <w:t>41</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50" w:history="1">
            <w:r w:rsidR="00105F1A" w:rsidRPr="00B24637">
              <w:rPr>
                <w:rStyle w:val="Hypertextovprepojenie"/>
              </w:rPr>
              <w:t>7.4</w:t>
            </w:r>
            <w:r w:rsidR="00105F1A">
              <w:rPr>
                <w:rFonts w:asciiTheme="minorHAnsi" w:eastAsiaTheme="minorEastAsia" w:hAnsiTheme="minorHAnsi"/>
                <w:sz w:val="22"/>
                <w:lang w:eastAsia="sk-SK"/>
              </w:rPr>
              <w:tab/>
            </w:r>
            <w:r w:rsidR="00105F1A" w:rsidRPr="00B24637">
              <w:rPr>
                <w:rStyle w:val="Hypertextovprepojenie"/>
              </w:rPr>
              <w:t>SNMP operácie a SNMP formát paketu správy</w:t>
            </w:r>
            <w:r w:rsidR="00105F1A">
              <w:rPr>
                <w:webHidden/>
              </w:rPr>
              <w:tab/>
            </w:r>
            <w:r w:rsidR="00105F1A">
              <w:rPr>
                <w:webHidden/>
              </w:rPr>
              <w:fldChar w:fldCharType="begin"/>
            </w:r>
            <w:r w:rsidR="00105F1A">
              <w:rPr>
                <w:webHidden/>
              </w:rPr>
              <w:instrText xml:space="preserve"> PAGEREF _Toc454063450 \h </w:instrText>
            </w:r>
            <w:r w:rsidR="00105F1A">
              <w:rPr>
                <w:webHidden/>
              </w:rPr>
            </w:r>
            <w:r w:rsidR="00105F1A">
              <w:rPr>
                <w:webHidden/>
              </w:rPr>
              <w:fldChar w:fldCharType="separate"/>
            </w:r>
            <w:r w:rsidR="00105F1A">
              <w:rPr>
                <w:webHidden/>
              </w:rPr>
              <w:t>42</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51" w:history="1">
            <w:r w:rsidR="00105F1A" w:rsidRPr="00B24637">
              <w:rPr>
                <w:rStyle w:val="Hypertextovprepojenie"/>
              </w:rPr>
              <w:t>7.4.1</w:t>
            </w:r>
            <w:r w:rsidR="00105F1A">
              <w:rPr>
                <w:rFonts w:asciiTheme="minorHAnsi" w:eastAsiaTheme="minorEastAsia" w:hAnsiTheme="minorHAnsi"/>
                <w:sz w:val="22"/>
                <w:lang w:eastAsia="sk-SK"/>
              </w:rPr>
              <w:tab/>
            </w:r>
            <w:r w:rsidR="00105F1A" w:rsidRPr="00B24637">
              <w:rPr>
                <w:rStyle w:val="Hypertextovprepojenie"/>
              </w:rPr>
              <w:t>SNMP verzia 1</w:t>
            </w:r>
            <w:r w:rsidR="00105F1A">
              <w:rPr>
                <w:webHidden/>
              </w:rPr>
              <w:tab/>
            </w:r>
            <w:r w:rsidR="00105F1A">
              <w:rPr>
                <w:webHidden/>
              </w:rPr>
              <w:fldChar w:fldCharType="begin"/>
            </w:r>
            <w:r w:rsidR="00105F1A">
              <w:rPr>
                <w:webHidden/>
              </w:rPr>
              <w:instrText xml:space="preserve"> PAGEREF _Toc454063451 \h </w:instrText>
            </w:r>
            <w:r w:rsidR="00105F1A">
              <w:rPr>
                <w:webHidden/>
              </w:rPr>
            </w:r>
            <w:r w:rsidR="00105F1A">
              <w:rPr>
                <w:webHidden/>
              </w:rPr>
              <w:fldChar w:fldCharType="separate"/>
            </w:r>
            <w:r w:rsidR="00105F1A">
              <w:rPr>
                <w:webHidden/>
              </w:rPr>
              <w:t>42</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52" w:history="1">
            <w:r w:rsidR="00105F1A" w:rsidRPr="00B24637">
              <w:rPr>
                <w:rStyle w:val="Hypertextovprepojenie"/>
              </w:rPr>
              <w:t>7.4.2</w:t>
            </w:r>
            <w:r w:rsidR="00105F1A">
              <w:rPr>
                <w:rFonts w:asciiTheme="minorHAnsi" w:eastAsiaTheme="minorEastAsia" w:hAnsiTheme="minorHAnsi"/>
                <w:sz w:val="22"/>
                <w:lang w:eastAsia="sk-SK"/>
              </w:rPr>
              <w:tab/>
            </w:r>
            <w:r w:rsidR="00105F1A" w:rsidRPr="00B24637">
              <w:rPr>
                <w:rStyle w:val="Hypertextovprepojenie"/>
              </w:rPr>
              <w:t>SNMP verzia 2</w:t>
            </w:r>
            <w:r w:rsidR="00105F1A">
              <w:rPr>
                <w:webHidden/>
              </w:rPr>
              <w:tab/>
            </w:r>
            <w:r w:rsidR="00105F1A">
              <w:rPr>
                <w:webHidden/>
              </w:rPr>
              <w:fldChar w:fldCharType="begin"/>
            </w:r>
            <w:r w:rsidR="00105F1A">
              <w:rPr>
                <w:webHidden/>
              </w:rPr>
              <w:instrText xml:space="preserve"> PAGEREF _Toc454063452 \h </w:instrText>
            </w:r>
            <w:r w:rsidR="00105F1A">
              <w:rPr>
                <w:webHidden/>
              </w:rPr>
            </w:r>
            <w:r w:rsidR="00105F1A">
              <w:rPr>
                <w:webHidden/>
              </w:rPr>
              <w:fldChar w:fldCharType="separate"/>
            </w:r>
            <w:r w:rsidR="00105F1A">
              <w:rPr>
                <w:webHidden/>
              </w:rPr>
              <w:t>45</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53" w:history="1">
            <w:r w:rsidR="00105F1A" w:rsidRPr="00B24637">
              <w:rPr>
                <w:rStyle w:val="Hypertextovprepojenie"/>
              </w:rPr>
              <w:t>7.4.3</w:t>
            </w:r>
            <w:r w:rsidR="00105F1A">
              <w:rPr>
                <w:rFonts w:asciiTheme="minorHAnsi" w:eastAsiaTheme="minorEastAsia" w:hAnsiTheme="minorHAnsi"/>
                <w:sz w:val="22"/>
                <w:lang w:eastAsia="sk-SK"/>
              </w:rPr>
              <w:tab/>
            </w:r>
            <w:r w:rsidR="00105F1A" w:rsidRPr="00B24637">
              <w:rPr>
                <w:rStyle w:val="Hypertextovprepojenie"/>
              </w:rPr>
              <w:t>SNMP Verzia 3</w:t>
            </w:r>
            <w:r w:rsidR="00105F1A">
              <w:rPr>
                <w:webHidden/>
              </w:rPr>
              <w:tab/>
            </w:r>
            <w:r w:rsidR="00105F1A">
              <w:rPr>
                <w:webHidden/>
              </w:rPr>
              <w:fldChar w:fldCharType="begin"/>
            </w:r>
            <w:r w:rsidR="00105F1A">
              <w:rPr>
                <w:webHidden/>
              </w:rPr>
              <w:instrText xml:space="preserve"> PAGEREF _Toc454063453 \h </w:instrText>
            </w:r>
            <w:r w:rsidR="00105F1A">
              <w:rPr>
                <w:webHidden/>
              </w:rPr>
            </w:r>
            <w:r w:rsidR="00105F1A">
              <w:rPr>
                <w:webHidden/>
              </w:rPr>
              <w:fldChar w:fldCharType="separate"/>
            </w:r>
            <w:r w:rsidR="00105F1A">
              <w:rPr>
                <w:webHidden/>
              </w:rPr>
              <w:t>47</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54" w:history="1">
            <w:r w:rsidR="00105F1A" w:rsidRPr="00B24637">
              <w:rPr>
                <w:rStyle w:val="Hypertextovprepojenie"/>
              </w:rPr>
              <w:t>7.5</w:t>
            </w:r>
            <w:r w:rsidR="00105F1A">
              <w:rPr>
                <w:rFonts w:asciiTheme="minorHAnsi" w:eastAsiaTheme="minorEastAsia" w:hAnsiTheme="minorHAnsi"/>
                <w:sz w:val="22"/>
                <w:lang w:eastAsia="sk-SK"/>
              </w:rPr>
              <w:tab/>
            </w:r>
            <w:r w:rsidR="00105F1A" w:rsidRPr="00B24637">
              <w:rPr>
                <w:rStyle w:val="Hypertextovprepojenie"/>
              </w:rPr>
              <w:t>Management Information Base - MIB</w:t>
            </w:r>
            <w:r w:rsidR="00105F1A">
              <w:rPr>
                <w:webHidden/>
              </w:rPr>
              <w:tab/>
            </w:r>
            <w:r w:rsidR="00105F1A">
              <w:rPr>
                <w:webHidden/>
              </w:rPr>
              <w:fldChar w:fldCharType="begin"/>
            </w:r>
            <w:r w:rsidR="00105F1A">
              <w:rPr>
                <w:webHidden/>
              </w:rPr>
              <w:instrText xml:space="preserve"> PAGEREF _Toc454063454 \h </w:instrText>
            </w:r>
            <w:r w:rsidR="00105F1A">
              <w:rPr>
                <w:webHidden/>
              </w:rPr>
            </w:r>
            <w:r w:rsidR="00105F1A">
              <w:rPr>
                <w:webHidden/>
              </w:rPr>
              <w:fldChar w:fldCharType="separate"/>
            </w:r>
            <w:r w:rsidR="00105F1A">
              <w:rPr>
                <w:webHidden/>
              </w:rPr>
              <w:t>48</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55" w:history="1">
            <w:r w:rsidR="00105F1A" w:rsidRPr="00B24637">
              <w:rPr>
                <w:rStyle w:val="Hypertextovprepojenie"/>
              </w:rPr>
              <w:t>7.6</w:t>
            </w:r>
            <w:r w:rsidR="00105F1A">
              <w:rPr>
                <w:rFonts w:asciiTheme="minorHAnsi" w:eastAsiaTheme="minorEastAsia" w:hAnsiTheme="minorHAnsi"/>
                <w:sz w:val="22"/>
                <w:lang w:eastAsia="sk-SK"/>
              </w:rPr>
              <w:tab/>
            </w:r>
            <w:r w:rsidR="00105F1A" w:rsidRPr="00B24637">
              <w:rPr>
                <w:rStyle w:val="Hypertextovprepojenie"/>
              </w:rPr>
              <w:t>Typy SNMP Objektov</w:t>
            </w:r>
            <w:r w:rsidR="00105F1A">
              <w:rPr>
                <w:webHidden/>
              </w:rPr>
              <w:tab/>
            </w:r>
            <w:r w:rsidR="00105F1A">
              <w:rPr>
                <w:webHidden/>
              </w:rPr>
              <w:fldChar w:fldCharType="begin"/>
            </w:r>
            <w:r w:rsidR="00105F1A">
              <w:rPr>
                <w:webHidden/>
              </w:rPr>
              <w:instrText xml:space="preserve"> PAGEREF _Toc454063455 \h </w:instrText>
            </w:r>
            <w:r w:rsidR="00105F1A">
              <w:rPr>
                <w:webHidden/>
              </w:rPr>
            </w:r>
            <w:r w:rsidR="00105F1A">
              <w:rPr>
                <w:webHidden/>
              </w:rPr>
              <w:fldChar w:fldCharType="separate"/>
            </w:r>
            <w:r w:rsidR="00105F1A">
              <w:rPr>
                <w:webHidden/>
              </w:rPr>
              <w:t>49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56" w:history="1">
            <w:r w:rsidR="00105F1A" w:rsidRPr="00B24637">
              <w:rPr>
                <w:rStyle w:val="Hypertextovprepojenie"/>
              </w:rPr>
              <w:t>7.7</w:t>
            </w:r>
            <w:r w:rsidR="00105F1A">
              <w:rPr>
                <w:rFonts w:asciiTheme="minorHAnsi" w:eastAsiaTheme="minorEastAsia" w:hAnsiTheme="minorHAnsi"/>
                <w:sz w:val="22"/>
                <w:lang w:eastAsia="sk-SK"/>
              </w:rPr>
              <w:tab/>
            </w:r>
            <w:r w:rsidR="00105F1A" w:rsidRPr="00B24637">
              <w:rPr>
                <w:rStyle w:val="Hypertextovprepojenie"/>
              </w:rPr>
              <w:t>Čo dokáže SNMP ?</w:t>
            </w:r>
            <w:r w:rsidR="00105F1A">
              <w:rPr>
                <w:webHidden/>
              </w:rPr>
              <w:tab/>
            </w:r>
            <w:r w:rsidR="00105F1A">
              <w:rPr>
                <w:webHidden/>
              </w:rPr>
              <w:fldChar w:fldCharType="begin"/>
            </w:r>
            <w:r w:rsidR="00105F1A">
              <w:rPr>
                <w:webHidden/>
              </w:rPr>
              <w:instrText xml:space="preserve"> PAGEREF _Toc454063456 \h </w:instrText>
            </w:r>
            <w:r w:rsidR="00105F1A">
              <w:rPr>
                <w:webHidden/>
              </w:rPr>
            </w:r>
            <w:r w:rsidR="00105F1A">
              <w:rPr>
                <w:webHidden/>
              </w:rPr>
              <w:fldChar w:fldCharType="separate"/>
            </w:r>
            <w:r w:rsidR="00105F1A">
              <w:rPr>
                <w:webHidden/>
              </w:rPr>
              <w:t>51</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57" w:history="1">
            <w:r w:rsidR="00105F1A" w:rsidRPr="00B24637">
              <w:rPr>
                <w:rStyle w:val="Hypertextovprepojenie"/>
              </w:rPr>
              <w:t>7.8</w:t>
            </w:r>
            <w:r w:rsidR="00105F1A">
              <w:rPr>
                <w:rFonts w:asciiTheme="minorHAnsi" w:eastAsiaTheme="minorEastAsia" w:hAnsiTheme="minorHAnsi"/>
                <w:sz w:val="22"/>
                <w:lang w:eastAsia="sk-SK"/>
              </w:rPr>
              <w:tab/>
            </w:r>
            <w:r w:rsidR="00105F1A" w:rsidRPr="00B24637">
              <w:rPr>
                <w:rStyle w:val="Hypertextovprepojenie"/>
              </w:rPr>
              <w:t>Monitorovací systému – Módy / Režimy</w:t>
            </w:r>
            <w:r w:rsidR="00105F1A">
              <w:rPr>
                <w:webHidden/>
              </w:rPr>
              <w:tab/>
            </w:r>
            <w:r w:rsidR="00105F1A">
              <w:rPr>
                <w:webHidden/>
              </w:rPr>
              <w:fldChar w:fldCharType="begin"/>
            </w:r>
            <w:r w:rsidR="00105F1A">
              <w:rPr>
                <w:webHidden/>
              </w:rPr>
              <w:instrText xml:space="preserve"> PAGEREF _Toc454063457 \h </w:instrText>
            </w:r>
            <w:r w:rsidR="00105F1A">
              <w:rPr>
                <w:webHidden/>
              </w:rPr>
            </w:r>
            <w:r w:rsidR="00105F1A">
              <w:rPr>
                <w:webHidden/>
              </w:rPr>
              <w:fldChar w:fldCharType="separate"/>
            </w:r>
            <w:r w:rsidR="00105F1A">
              <w:rPr>
                <w:webHidden/>
              </w:rPr>
              <w:t>52</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58" w:history="1">
            <w:r w:rsidR="00105F1A" w:rsidRPr="00B24637">
              <w:rPr>
                <w:rStyle w:val="Hypertextovprepojenie"/>
              </w:rPr>
              <w:t>7.8.1</w:t>
            </w:r>
            <w:r w:rsidR="00105F1A">
              <w:rPr>
                <w:rFonts w:asciiTheme="minorHAnsi" w:eastAsiaTheme="minorEastAsia" w:hAnsiTheme="minorHAnsi"/>
                <w:sz w:val="22"/>
                <w:lang w:eastAsia="sk-SK"/>
              </w:rPr>
              <w:tab/>
            </w:r>
            <w:r w:rsidR="00105F1A" w:rsidRPr="00B24637">
              <w:rPr>
                <w:rStyle w:val="Hypertextovprepojenie"/>
              </w:rPr>
              <w:t>Monitor poll</w:t>
            </w:r>
            <w:r w:rsidR="00105F1A">
              <w:rPr>
                <w:webHidden/>
              </w:rPr>
              <w:tab/>
            </w:r>
            <w:r w:rsidR="00105F1A">
              <w:rPr>
                <w:webHidden/>
              </w:rPr>
              <w:fldChar w:fldCharType="begin"/>
            </w:r>
            <w:r w:rsidR="00105F1A">
              <w:rPr>
                <w:webHidden/>
              </w:rPr>
              <w:instrText xml:space="preserve"> PAGEREF _Toc454063458 \h </w:instrText>
            </w:r>
            <w:r w:rsidR="00105F1A">
              <w:rPr>
                <w:webHidden/>
              </w:rPr>
            </w:r>
            <w:r w:rsidR="00105F1A">
              <w:rPr>
                <w:webHidden/>
              </w:rPr>
              <w:fldChar w:fldCharType="separate"/>
            </w:r>
            <w:r w:rsidR="00105F1A">
              <w:rPr>
                <w:webHidden/>
              </w:rPr>
              <w:t>52</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59" w:history="1">
            <w:r w:rsidR="00105F1A" w:rsidRPr="00B24637">
              <w:rPr>
                <w:rStyle w:val="Hypertextovprepojenie"/>
              </w:rPr>
              <w:t>7.8.2</w:t>
            </w:r>
            <w:r w:rsidR="00105F1A">
              <w:rPr>
                <w:rFonts w:asciiTheme="minorHAnsi" w:eastAsiaTheme="minorEastAsia" w:hAnsiTheme="minorHAnsi"/>
                <w:sz w:val="22"/>
                <w:lang w:eastAsia="sk-SK"/>
              </w:rPr>
              <w:tab/>
            </w:r>
            <w:r w:rsidR="00105F1A" w:rsidRPr="00B24637">
              <w:rPr>
                <w:rStyle w:val="Hypertextovprepojenie"/>
              </w:rPr>
              <w:t>Agent push</w:t>
            </w:r>
            <w:r w:rsidR="00105F1A">
              <w:rPr>
                <w:webHidden/>
              </w:rPr>
              <w:tab/>
            </w:r>
            <w:r w:rsidR="00105F1A">
              <w:rPr>
                <w:webHidden/>
              </w:rPr>
              <w:fldChar w:fldCharType="begin"/>
            </w:r>
            <w:r w:rsidR="00105F1A">
              <w:rPr>
                <w:webHidden/>
              </w:rPr>
              <w:instrText xml:space="preserve"> PAGEREF _Toc454063459 \h </w:instrText>
            </w:r>
            <w:r w:rsidR="00105F1A">
              <w:rPr>
                <w:webHidden/>
              </w:rPr>
            </w:r>
            <w:r w:rsidR="00105F1A">
              <w:rPr>
                <w:webHidden/>
              </w:rPr>
              <w:fldChar w:fldCharType="separate"/>
            </w:r>
            <w:r w:rsidR="00105F1A">
              <w:rPr>
                <w:webHidden/>
              </w:rPr>
              <w:t>52</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60" w:history="1">
            <w:r w:rsidR="00105F1A" w:rsidRPr="00B24637">
              <w:rPr>
                <w:rStyle w:val="Hypertextovprepojenie"/>
              </w:rPr>
              <w:t>7.8.3</w:t>
            </w:r>
            <w:r w:rsidR="00105F1A">
              <w:rPr>
                <w:rFonts w:asciiTheme="minorHAnsi" w:eastAsiaTheme="minorEastAsia" w:hAnsiTheme="minorHAnsi"/>
                <w:sz w:val="22"/>
                <w:lang w:eastAsia="sk-SK"/>
              </w:rPr>
              <w:tab/>
            </w:r>
            <w:r w:rsidR="00105F1A" w:rsidRPr="00B24637">
              <w:rPr>
                <w:rStyle w:val="Hypertextovprepojenie"/>
              </w:rPr>
              <w:t>Hybrid mode</w:t>
            </w:r>
            <w:r w:rsidR="00105F1A">
              <w:rPr>
                <w:webHidden/>
              </w:rPr>
              <w:tab/>
            </w:r>
            <w:r w:rsidR="00105F1A">
              <w:rPr>
                <w:webHidden/>
              </w:rPr>
              <w:fldChar w:fldCharType="begin"/>
            </w:r>
            <w:r w:rsidR="00105F1A">
              <w:rPr>
                <w:webHidden/>
              </w:rPr>
              <w:instrText xml:space="preserve"> PAGEREF _Toc454063460 \h </w:instrText>
            </w:r>
            <w:r w:rsidR="00105F1A">
              <w:rPr>
                <w:webHidden/>
              </w:rPr>
            </w:r>
            <w:r w:rsidR="00105F1A">
              <w:rPr>
                <w:webHidden/>
              </w:rPr>
              <w:fldChar w:fldCharType="separate"/>
            </w:r>
            <w:r w:rsidR="00105F1A">
              <w:rPr>
                <w:webHidden/>
              </w:rPr>
              <w:t>52</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61" w:history="1">
            <w:r w:rsidR="00105F1A" w:rsidRPr="00B24637">
              <w:rPr>
                <w:rStyle w:val="Hypertextovprepojenie"/>
              </w:rPr>
              <w:t>7.9</w:t>
            </w:r>
            <w:r w:rsidR="00105F1A">
              <w:rPr>
                <w:rFonts w:asciiTheme="minorHAnsi" w:eastAsiaTheme="minorEastAsia" w:hAnsiTheme="minorHAnsi"/>
                <w:sz w:val="22"/>
                <w:lang w:eastAsia="sk-SK"/>
              </w:rPr>
              <w:tab/>
            </w:r>
            <w:r w:rsidR="00105F1A" w:rsidRPr="00B24637">
              <w:rPr>
                <w:rStyle w:val="Hypertextovprepojenie"/>
              </w:rPr>
              <w:t>SNMP Konfigurácia na ASA FW 5520 cez Management int.</w:t>
            </w:r>
            <w:r w:rsidR="00105F1A">
              <w:rPr>
                <w:webHidden/>
              </w:rPr>
              <w:tab/>
            </w:r>
            <w:r w:rsidR="00105F1A">
              <w:rPr>
                <w:webHidden/>
              </w:rPr>
              <w:fldChar w:fldCharType="begin"/>
            </w:r>
            <w:r w:rsidR="00105F1A">
              <w:rPr>
                <w:webHidden/>
              </w:rPr>
              <w:instrText xml:space="preserve"> PAGEREF _Toc454063461 \h </w:instrText>
            </w:r>
            <w:r w:rsidR="00105F1A">
              <w:rPr>
                <w:webHidden/>
              </w:rPr>
            </w:r>
            <w:r w:rsidR="00105F1A">
              <w:rPr>
                <w:webHidden/>
              </w:rPr>
              <w:fldChar w:fldCharType="separate"/>
            </w:r>
            <w:r w:rsidR="00105F1A">
              <w:rPr>
                <w:webHidden/>
              </w:rPr>
              <w:t>53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62" w:history="1">
            <w:r w:rsidR="00105F1A" w:rsidRPr="00B24637">
              <w:rPr>
                <w:rStyle w:val="Hypertextovprepojenie"/>
              </w:rPr>
              <w:t>7.9.1</w:t>
            </w:r>
            <w:r w:rsidR="00105F1A">
              <w:rPr>
                <w:rFonts w:asciiTheme="minorHAnsi" w:eastAsiaTheme="minorEastAsia" w:hAnsiTheme="minorHAnsi"/>
                <w:sz w:val="22"/>
                <w:lang w:eastAsia="sk-SK"/>
              </w:rPr>
              <w:tab/>
            </w:r>
            <w:r w:rsidR="00105F1A" w:rsidRPr="00B24637">
              <w:rPr>
                <w:rStyle w:val="Hypertextovprepojenie"/>
              </w:rPr>
              <w:t>Nastavenie management (spravovacieho) portu na ASA FW 5520</w:t>
            </w:r>
            <w:r w:rsidR="00105F1A">
              <w:rPr>
                <w:webHidden/>
              </w:rPr>
              <w:tab/>
            </w:r>
            <w:r w:rsidR="00105F1A">
              <w:rPr>
                <w:webHidden/>
              </w:rPr>
              <w:fldChar w:fldCharType="begin"/>
            </w:r>
            <w:r w:rsidR="00105F1A">
              <w:rPr>
                <w:webHidden/>
              </w:rPr>
              <w:instrText xml:space="preserve"> PAGEREF _Toc454063462 \h </w:instrText>
            </w:r>
            <w:r w:rsidR="00105F1A">
              <w:rPr>
                <w:webHidden/>
              </w:rPr>
            </w:r>
            <w:r w:rsidR="00105F1A">
              <w:rPr>
                <w:webHidden/>
              </w:rPr>
              <w:fldChar w:fldCharType="separate"/>
            </w:r>
            <w:r w:rsidR="00105F1A">
              <w:rPr>
                <w:webHidden/>
              </w:rPr>
              <w:t>53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63" w:history="1">
            <w:r w:rsidR="00105F1A" w:rsidRPr="00B24637">
              <w:rPr>
                <w:rStyle w:val="Hypertextovprepojenie"/>
              </w:rPr>
              <w:t>7.9.2</w:t>
            </w:r>
            <w:r w:rsidR="00105F1A">
              <w:rPr>
                <w:rFonts w:asciiTheme="minorHAnsi" w:eastAsiaTheme="minorEastAsia" w:hAnsiTheme="minorHAnsi"/>
                <w:sz w:val="22"/>
                <w:lang w:eastAsia="sk-SK"/>
              </w:rPr>
              <w:tab/>
            </w:r>
            <w:r w:rsidR="00105F1A" w:rsidRPr="00B24637">
              <w:rPr>
                <w:rStyle w:val="Hypertextovprepojenie"/>
              </w:rPr>
              <w:t>Nastavenie SNMP na ASA FW 5520</w:t>
            </w:r>
            <w:r w:rsidR="00105F1A">
              <w:rPr>
                <w:webHidden/>
              </w:rPr>
              <w:tab/>
            </w:r>
            <w:r w:rsidR="00105F1A">
              <w:rPr>
                <w:webHidden/>
              </w:rPr>
              <w:fldChar w:fldCharType="begin"/>
            </w:r>
            <w:r w:rsidR="00105F1A">
              <w:rPr>
                <w:webHidden/>
              </w:rPr>
              <w:instrText xml:space="preserve"> PAGEREF _Toc454063463 \h </w:instrText>
            </w:r>
            <w:r w:rsidR="00105F1A">
              <w:rPr>
                <w:webHidden/>
              </w:rPr>
            </w:r>
            <w:r w:rsidR="00105F1A">
              <w:rPr>
                <w:webHidden/>
              </w:rPr>
              <w:fldChar w:fldCharType="separate"/>
            </w:r>
            <w:r w:rsidR="00105F1A">
              <w:rPr>
                <w:webHidden/>
              </w:rPr>
              <w:t>53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64" w:history="1">
            <w:r w:rsidR="00105F1A" w:rsidRPr="00B24637">
              <w:rPr>
                <w:rStyle w:val="Hypertextovprepojenie"/>
              </w:rPr>
              <w:t>7.9.3</w:t>
            </w:r>
            <w:r w:rsidR="00105F1A">
              <w:rPr>
                <w:rFonts w:asciiTheme="minorHAnsi" w:eastAsiaTheme="minorEastAsia" w:hAnsiTheme="minorHAnsi"/>
                <w:sz w:val="22"/>
                <w:lang w:eastAsia="sk-SK"/>
              </w:rPr>
              <w:tab/>
            </w:r>
            <w:r w:rsidR="00105F1A" w:rsidRPr="00B24637">
              <w:rPr>
                <w:rStyle w:val="Hypertextovprepojenie"/>
              </w:rPr>
              <w:t>Otestovanie funkčnosti</w:t>
            </w:r>
            <w:r w:rsidR="00105F1A">
              <w:rPr>
                <w:webHidden/>
              </w:rPr>
              <w:tab/>
            </w:r>
            <w:r w:rsidR="00105F1A">
              <w:rPr>
                <w:webHidden/>
              </w:rPr>
              <w:fldChar w:fldCharType="begin"/>
            </w:r>
            <w:r w:rsidR="00105F1A">
              <w:rPr>
                <w:webHidden/>
              </w:rPr>
              <w:instrText xml:space="preserve"> PAGEREF _Toc454063464 \h </w:instrText>
            </w:r>
            <w:r w:rsidR="00105F1A">
              <w:rPr>
                <w:webHidden/>
              </w:rPr>
            </w:r>
            <w:r w:rsidR="00105F1A">
              <w:rPr>
                <w:webHidden/>
              </w:rPr>
              <w:fldChar w:fldCharType="separate"/>
            </w:r>
            <w:r w:rsidR="00105F1A">
              <w:rPr>
                <w:webHidden/>
              </w:rPr>
              <w:t>54</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65" w:history="1">
            <w:r w:rsidR="00105F1A" w:rsidRPr="00B24637">
              <w:rPr>
                <w:rStyle w:val="Hypertextovprepojenie"/>
              </w:rPr>
              <w:t>7.10</w:t>
            </w:r>
            <w:r w:rsidR="00105F1A">
              <w:rPr>
                <w:rFonts w:asciiTheme="minorHAnsi" w:eastAsiaTheme="minorEastAsia" w:hAnsiTheme="minorHAnsi"/>
                <w:sz w:val="22"/>
                <w:lang w:eastAsia="sk-SK"/>
              </w:rPr>
              <w:tab/>
            </w:r>
            <w:r w:rsidR="00105F1A" w:rsidRPr="00B24637">
              <w:rPr>
                <w:rStyle w:val="Hypertextovprepojenie"/>
              </w:rPr>
              <w:t>Porovnanie 5 najlepších nástrojov</w:t>
            </w:r>
            <w:r w:rsidR="00105F1A">
              <w:rPr>
                <w:webHidden/>
              </w:rPr>
              <w:tab/>
            </w:r>
            <w:r w:rsidR="00105F1A">
              <w:rPr>
                <w:webHidden/>
              </w:rPr>
              <w:fldChar w:fldCharType="begin"/>
            </w:r>
            <w:r w:rsidR="00105F1A">
              <w:rPr>
                <w:webHidden/>
              </w:rPr>
              <w:instrText xml:space="preserve"> PAGEREF _Toc454063465 \h </w:instrText>
            </w:r>
            <w:r w:rsidR="00105F1A">
              <w:rPr>
                <w:webHidden/>
              </w:rPr>
            </w:r>
            <w:r w:rsidR="00105F1A">
              <w:rPr>
                <w:webHidden/>
              </w:rPr>
              <w:fldChar w:fldCharType="separate"/>
            </w:r>
            <w:r w:rsidR="00105F1A">
              <w:rPr>
                <w:webHidden/>
              </w:rPr>
              <w:t>55</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66" w:history="1">
            <w:r w:rsidR="00105F1A" w:rsidRPr="00B24637">
              <w:rPr>
                <w:rStyle w:val="Hypertextovprepojenie"/>
              </w:rPr>
              <w:t>7.11</w:t>
            </w:r>
            <w:r w:rsidR="00105F1A">
              <w:rPr>
                <w:rFonts w:asciiTheme="minorHAnsi" w:eastAsiaTheme="minorEastAsia" w:hAnsiTheme="minorHAnsi"/>
                <w:sz w:val="22"/>
                <w:lang w:eastAsia="sk-SK"/>
              </w:rPr>
              <w:tab/>
            </w:r>
            <w:r w:rsidR="00105F1A" w:rsidRPr="00B24637">
              <w:rPr>
                <w:rStyle w:val="Hypertextovprepojenie"/>
              </w:rPr>
              <w:t>Výber monitorovacieho nástroja - PRTG Network Monitor</w:t>
            </w:r>
            <w:r w:rsidR="00105F1A">
              <w:rPr>
                <w:webHidden/>
              </w:rPr>
              <w:tab/>
            </w:r>
            <w:r w:rsidR="00105F1A">
              <w:rPr>
                <w:webHidden/>
              </w:rPr>
              <w:fldChar w:fldCharType="begin"/>
            </w:r>
            <w:r w:rsidR="00105F1A">
              <w:rPr>
                <w:webHidden/>
              </w:rPr>
              <w:instrText xml:space="preserve"> PAGEREF _Toc454063466 \h </w:instrText>
            </w:r>
            <w:r w:rsidR="00105F1A">
              <w:rPr>
                <w:webHidden/>
              </w:rPr>
            </w:r>
            <w:r w:rsidR="00105F1A">
              <w:rPr>
                <w:webHidden/>
              </w:rPr>
              <w:fldChar w:fldCharType="separate"/>
            </w:r>
            <w:r w:rsidR="00105F1A">
              <w:rPr>
                <w:webHidden/>
              </w:rPr>
              <w:t>56</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67" w:history="1">
            <w:r w:rsidR="00105F1A" w:rsidRPr="00B24637">
              <w:rPr>
                <w:rStyle w:val="Hypertextovprepojenie"/>
              </w:rPr>
              <w:t>7.11.1</w:t>
            </w:r>
            <w:r w:rsidR="00105F1A">
              <w:rPr>
                <w:rFonts w:asciiTheme="minorHAnsi" w:eastAsiaTheme="minorEastAsia" w:hAnsiTheme="minorHAnsi"/>
                <w:sz w:val="22"/>
                <w:lang w:eastAsia="sk-SK"/>
              </w:rPr>
              <w:tab/>
            </w:r>
            <w:r w:rsidR="00105F1A" w:rsidRPr="00B24637">
              <w:rPr>
                <w:rStyle w:val="Hypertextovprepojenie"/>
              </w:rPr>
              <w:t>Základné funkcie monitorovacieho nástroja:</w:t>
            </w:r>
            <w:r w:rsidR="00105F1A">
              <w:rPr>
                <w:webHidden/>
              </w:rPr>
              <w:tab/>
            </w:r>
            <w:r w:rsidR="00105F1A">
              <w:rPr>
                <w:webHidden/>
              </w:rPr>
              <w:fldChar w:fldCharType="begin"/>
            </w:r>
            <w:r w:rsidR="00105F1A">
              <w:rPr>
                <w:webHidden/>
              </w:rPr>
              <w:instrText xml:space="preserve"> PAGEREF _Toc454063467 \h </w:instrText>
            </w:r>
            <w:r w:rsidR="00105F1A">
              <w:rPr>
                <w:webHidden/>
              </w:rPr>
            </w:r>
            <w:r w:rsidR="00105F1A">
              <w:rPr>
                <w:webHidden/>
              </w:rPr>
              <w:fldChar w:fldCharType="separate"/>
            </w:r>
            <w:r w:rsidR="00105F1A">
              <w:rPr>
                <w:webHidden/>
              </w:rPr>
              <w:t>56</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68" w:history="1">
            <w:r w:rsidR="00105F1A" w:rsidRPr="00B24637">
              <w:rPr>
                <w:rStyle w:val="Hypertextovprepojenie"/>
              </w:rPr>
              <w:t>7.11.2</w:t>
            </w:r>
            <w:r w:rsidR="00105F1A">
              <w:rPr>
                <w:rFonts w:asciiTheme="minorHAnsi" w:eastAsiaTheme="minorEastAsia" w:hAnsiTheme="minorHAnsi"/>
                <w:sz w:val="22"/>
                <w:lang w:eastAsia="sk-SK"/>
              </w:rPr>
              <w:tab/>
            </w:r>
            <w:r w:rsidR="00105F1A" w:rsidRPr="00B24637">
              <w:rPr>
                <w:rStyle w:val="Hypertextovprepojenie"/>
              </w:rPr>
              <w:t>Senzory a protokoly:</w:t>
            </w:r>
            <w:r w:rsidR="00105F1A">
              <w:rPr>
                <w:webHidden/>
              </w:rPr>
              <w:tab/>
            </w:r>
            <w:r w:rsidR="00105F1A">
              <w:rPr>
                <w:webHidden/>
              </w:rPr>
              <w:fldChar w:fldCharType="begin"/>
            </w:r>
            <w:r w:rsidR="00105F1A">
              <w:rPr>
                <w:webHidden/>
              </w:rPr>
              <w:instrText xml:space="preserve"> PAGEREF _Toc454063468 \h </w:instrText>
            </w:r>
            <w:r w:rsidR="00105F1A">
              <w:rPr>
                <w:webHidden/>
              </w:rPr>
            </w:r>
            <w:r w:rsidR="00105F1A">
              <w:rPr>
                <w:webHidden/>
              </w:rPr>
              <w:fldChar w:fldCharType="separate"/>
            </w:r>
            <w:r w:rsidR="00105F1A">
              <w:rPr>
                <w:webHidden/>
              </w:rPr>
              <w:t>56</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69" w:history="1">
            <w:r w:rsidR="00105F1A" w:rsidRPr="00B24637">
              <w:rPr>
                <w:rStyle w:val="Hypertextovprepojenie"/>
              </w:rPr>
              <w:t>7.11.3</w:t>
            </w:r>
            <w:r w:rsidR="00105F1A">
              <w:rPr>
                <w:rFonts w:asciiTheme="minorHAnsi" w:eastAsiaTheme="minorEastAsia" w:hAnsiTheme="minorHAnsi"/>
                <w:sz w:val="22"/>
                <w:lang w:eastAsia="sk-SK"/>
              </w:rPr>
              <w:tab/>
            </w:r>
            <w:r w:rsidR="00105F1A" w:rsidRPr="00B24637">
              <w:rPr>
                <w:rStyle w:val="Hypertextovprepojenie"/>
              </w:rPr>
              <w:t>Zobrazenie:</w:t>
            </w:r>
            <w:r w:rsidR="00105F1A">
              <w:rPr>
                <w:webHidden/>
              </w:rPr>
              <w:tab/>
            </w:r>
            <w:r w:rsidR="00105F1A">
              <w:rPr>
                <w:webHidden/>
              </w:rPr>
              <w:fldChar w:fldCharType="begin"/>
            </w:r>
            <w:r w:rsidR="00105F1A">
              <w:rPr>
                <w:webHidden/>
              </w:rPr>
              <w:instrText xml:space="preserve"> PAGEREF _Toc454063469 \h </w:instrText>
            </w:r>
            <w:r w:rsidR="00105F1A">
              <w:rPr>
                <w:webHidden/>
              </w:rPr>
            </w:r>
            <w:r w:rsidR="00105F1A">
              <w:rPr>
                <w:webHidden/>
              </w:rPr>
              <w:fldChar w:fldCharType="separate"/>
            </w:r>
            <w:r w:rsidR="00105F1A">
              <w:rPr>
                <w:webHidden/>
              </w:rPr>
              <w:t>56</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70" w:history="1">
            <w:r w:rsidR="00105F1A" w:rsidRPr="00B24637">
              <w:rPr>
                <w:rStyle w:val="Hypertextovprepojenie"/>
              </w:rPr>
              <w:t>7.11.4</w:t>
            </w:r>
            <w:r w:rsidR="00105F1A">
              <w:rPr>
                <w:rFonts w:asciiTheme="minorHAnsi" w:eastAsiaTheme="minorEastAsia" w:hAnsiTheme="minorHAnsi"/>
                <w:sz w:val="22"/>
                <w:lang w:eastAsia="sk-SK"/>
              </w:rPr>
              <w:tab/>
            </w:r>
            <w:r w:rsidR="00105F1A" w:rsidRPr="00B24637">
              <w:rPr>
                <w:rStyle w:val="Hypertextovprepojenie"/>
              </w:rPr>
              <w:t>Upozornenia a hlásenia:</w:t>
            </w:r>
            <w:r w:rsidR="00105F1A">
              <w:rPr>
                <w:webHidden/>
              </w:rPr>
              <w:tab/>
            </w:r>
            <w:r w:rsidR="00105F1A">
              <w:rPr>
                <w:webHidden/>
              </w:rPr>
              <w:fldChar w:fldCharType="begin"/>
            </w:r>
            <w:r w:rsidR="00105F1A">
              <w:rPr>
                <w:webHidden/>
              </w:rPr>
              <w:instrText xml:space="preserve"> PAGEREF _Toc454063470 \h </w:instrText>
            </w:r>
            <w:r w:rsidR="00105F1A">
              <w:rPr>
                <w:webHidden/>
              </w:rPr>
            </w:r>
            <w:r w:rsidR="00105F1A">
              <w:rPr>
                <w:webHidden/>
              </w:rPr>
              <w:fldChar w:fldCharType="separate"/>
            </w:r>
            <w:r w:rsidR="00105F1A">
              <w:rPr>
                <w:webHidden/>
              </w:rPr>
              <w:t>57</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71" w:history="1">
            <w:r w:rsidR="00105F1A" w:rsidRPr="00B24637">
              <w:rPr>
                <w:rStyle w:val="Hypertextovprepojenie"/>
              </w:rPr>
              <w:t>7.11.5</w:t>
            </w:r>
            <w:r w:rsidR="00105F1A">
              <w:rPr>
                <w:rFonts w:asciiTheme="minorHAnsi" w:eastAsiaTheme="minorEastAsia" w:hAnsiTheme="minorHAnsi"/>
                <w:sz w:val="22"/>
                <w:lang w:eastAsia="sk-SK"/>
              </w:rPr>
              <w:tab/>
            </w:r>
            <w:r w:rsidR="00105F1A" w:rsidRPr="00B24637">
              <w:rPr>
                <w:rStyle w:val="Hypertextovprepojenie"/>
              </w:rPr>
              <w:t>Hĺbkové správy:</w:t>
            </w:r>
            <w:r w:rsidR="00105F1A">
              <w:rPr>
                <w:webHidden/>
              </w:rPr>
              <w:tab/>
            </w:r>
            <w:r w:rsidR="00105F1A">
              <w:rPr>
                <w:webHidden/>
              </w:rPr>
              <w:fldChar w:fldCharType="begin"/>
            </w:r>
            <w:r w:rsidR="00105F1A">
              <w:rPr>
                <w:webHidden/>
              </w:rPr>
              <w:instrText xml:space="preserve"> PAGEREF _Toc454063471 \h </w:instrText>
            </w:r>
            <w:r w:rsidR="00105F1A">
              <w:rPr>
                <w:webHidden/>
              </w:rPr>
            </w:r>
            <w:r w:rsidR="00105F1A">
              <w:rPr>
                <w:webHidden/>
              </w:rPr>
              <w:fldChar w:fldCharType="separate"/>
            </w:r>
            <w:r w:rsidR="00105F1A">
              <w:rPr>
                <w:webHidden/>
              </w:rPr>
              <w:t>57</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72" w:history="1">
            <w:r w:rsidR="00105F1A" w:rsidRPr="00B24637">
              <w:rPr>
                <w:rStyle w:val="Hypertextovprepojenie"/>
              </w:rPr>
              <w:t>7.12</w:t>
            </w:r>
            <w:r w:rsidR="00105F1A">
              <w:rPr>
                <w:rFonts w:asciiTheme="minorHAnsi" w:eastAsiaTheme="minorEastAsia" w:hAnsiTheme="minorHAnsi"/>
                <w:sz w:val="22"/>
                <w:lang w:eastAsia="sk-SK"/>
              </w:rPr>
              <w:tab/>
            </w:r>
            <w:r w:rsidR="00105F1A" w:rsidRPr="00B24637">
              <w:rPr>
                <w:rStyle w:val="Hypertextovprepojenie"/>
              </w:rPr>
              <w:t>Sledovanie ASA 5520 pomocou PRTG Network Monitor prostredníctvom SNMP</w:t>
            </w:r>
            <w:r w:rsidR="00105F1A">
              <w:rPr>
                <w:webHidden/>
              </w:rPr>
              <w:tab/>
            </w:r>
            <w:r w:rsidR="00105F1A">
              <w:rPr>
                <w:webHidden/>
              </w:rPr>
              <w:fldChar w:fldCharType="begin"/>
            </w:r>
            <w:r w:rsidR="00105F1A">
              <w:rPr>
                <w:webHidden/>
              </w:rPr>
              <w:instrText xml:space="preserve"> PAGEREF _Toc454063472 \h </w:instrText>
            </w:r>
            <w:r w:rsidR="00105F1A">
              <w:rPr>
                <w:webHidden/>
              </w:rPr>
            </w:r>
            <w:r w:rsidR="00105F1A">
              <w:rPr>
                <w:webHidden/>
              </w:rPr>
              <w:fldChar w:fldCharType="separate"/>
            </w:r>
            <w:r w:rsidR="00105F1A">
              <w:rPr>
                <w:webHidden/>
              </w:rPr>
              <w:t>58</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73" w:history="1">
            <w:r w:rsidR="00105F1A" w:rsidRPr="00B24637">
              <w:rPr>
                <w:rStyle w:val="Hypertextovprepojenie"/>
              </w:rPr>
              <w:t>7.12.1</w:t>
            </w:r>
            <w:r w:rsidR="00105F1A">
              <w:rPr>
                <w:rFonts w:asciiTheme="minorHAnsi" w:eastAsiaTheme="minorEastAsia" w:hAnsiTheme="minorHAnsi"/>
                <w:sz w:val="22"/>
                <w:lang w:eastAsia="sk-SK"/>
              </w:rPr>
              <w:tab/>
            </w:r>
            <w:r w:rsidR="00105F1A" w:rsidRPr="00B24637">
              <w:rPr>
                <w:rStyle w:val="Hypertextovprepojenie"/>
              </w:rPr>
              <w:t>Konfigurácia na ASA 5520</w:t>
            </w:r>
            <w:r w:rsidR="00105F1A">
              <w:rPr>
                <w:webHidden/>
              </w:rPr>
              <w:tab/>
            </w:r>
            <w:r w:rsidR="00105F1A">
              <w:rPr>
                <w:webHidden/>
              </w:rPr>
              <w:fldChar w:fldCharType="begin"/>
            </w:r>
            <w:r w:rsidR="00105F1A">
              <w:rPr>
                <w:webHidden/>
              </w:rPr>
              <w:instrText xml:space="preserve"> PAGEREF _Toc454063473 \h </w:instrText>
            </w:r>
            <w:r w:rsidR="00105F1A">
              <w:rPr>
                <w:webHidden/>
              </w:rPr>
            </w:r>
            <w:r w:rsidR="00105F1A">
              <w:rPr>
                <w:webHidden/>
              </w:rPr>
              <w:fldChar w:fldCharType="separate"/>
            </w:r>
            <w:r w:rsidR="00105F1A">
              <w:rPr>
                <w:webHidden/>
              </w:rPr>
              <w:t>58</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74" w:history="1">
            <w:r w:rsidR="00105F1A" w:rsidRPr="00B24637">
              <w:rPr>
                <w:rStyle w:val="Hypertextovprepojenie"/>
              </w:rPr>
              <w:t>7.12.2</w:t>
            </w:r>
            <w:r w:rsidR="00105F1A">
              <w:rPr>
                <w:rFonts w:asciiTheme="minorHAnsi" w:eastAsiaTheme="minorEastAsia" w:hAnsiTheme="minorHAnsi"/>
                <w:sz w:val="22"/>
                <w:lang w:eastAsia="sk-SK"/>
              </w:rPr>
              <w:tab/>
            </w:r>
            <w:r w:rsidR="00105F1A" w:rsidRPr="00B24637">
              <w:rPr>
                <w:rStyle w:val="Hypertextovprepojenie"/>
              </w:rPr>
              <w:t>Nastavenie firewallu do transparentného módu a vytvorenie Bridge-Groupy</w:t>
            </w:r>
            <w:r w:rsidR="00105F1A">
              <w:rPr>
                <w:webHidden/>
              </w:rPr>
              <w:tab/>
            </w:r>
            <w:r w:rsidR="00105F1A">
              <w:rPr>
                <w:webHidden/>
              </w:rPr>
              <w:fldChar w:fldCharType="begin"/>
            </w:r>
            <w:r w:rsidR="00105F1A">
              <w:rPr>
                <w:webHidden/>
              </w:rPr>
              <w:instrText xml:space="preserve"> PAGEREF _Toc454063474 \h </w:instrText>
            </w:r>
            <w:r w:rsidR="00105F1A">
              <w:rPr>
                <w:webHidden/>
              </w:rPr>
            </w:r>
            <w:r w:rsidR="00105F1A">
              <w:rPr>
                <w:webHidden/>
              </w:rPr>
              <w:fldChar w:fldCharType="separate"/>
            </w:r>
            <w:r w:rsidR="00105F1A">
              <w:rPr>
                <w:webHidden/>
              </w:rPr>
              <w:t>58</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75" w:history="1">
            <w:r w:rsidR="00105F1A" w:rsidRPr="00B24637">
              <w:rPr>
                <w:rStyle w:val="Hypertextovprepojenie"/>
              </w:rPr>
              <w:t>7.12.3</w:t>
            </w:r>
            <w:r w:rsidR="00105F1A">
              <w:rPr>
                <w:rFonts w:asciiTheme="minorHAnsi" w:eastAsiaTheme="minorEastAsia" w:hAnsiTheme="minorHAnsi"/>
                <w:sz w:val="22"/>
                <w:lang w:eastAsia="sk-SK"/>
              </w:rPr>
              <w:tab/>
            </w:r>
            <w:r w:rsidR="00105F1A" w:rsidRPr="00B24637">
              <w:rPr>
                <w:rStyle w:val="Hypertextovprepojenie"/>
              </w:rPr>
              <w:t>Konfigurácia Interfacov G0/0 a G0/1</w:t>
            </w:r>
            <w:r w:rsidR="00105F1A">
              <w:rPr>
                <w:webHidden/>
              </w:rPr>
              <w:tab/>
            </w:r>
            <w:r w:rsidR="00105F1A">
              <w:rPr>
                <w:webHidden/>
              </w:rPr>
              <w:fldChar w:fldCharType="begin"/>
            </w:r>
            <w:r w:rsidR="00105F1A">
              <w:rPr>
                <w:webHidden/>
              </w:rPr>
              <w:instrText xml:space="preserve"> PAGEREF _Toc454063475 \h </w:instrText>
            </w:r>
            <w:r w:rsidR="00105F1A">
              <w:rPr>
                <w:webHidden/>
              </w:rPr>
            </w:r>
            <w:r w:rsidR="00105F1A">
              <w:rPr>
                <w:webHidden/>
              </w:rPr>
              <w:fldChar w:fldCharType="separate"/>
            </w:r>
            <w:r w:rsidR="00105F1A">
              <w:rPr>
                <w:webHidden/>
              </w:rPr>
              <w:t>58</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76" w:history="1">
            <w:r w:rsidR="00105F1A" w:rsidRPr="00B24637">
              <w:rPr>
                <w:rStyle w:val="Hypertextovprepojenie"/>
              </w:rPr>
              <w:t>7.12.4</w:t>
            </w:r>
            <w:r w:rsidR="00105F1A">
              <w:rPr>
                <w:rFonts w:asciiTheme="minorHAnsi" w:eastAsiaTheme="minorEastAsia" w:hAnsiTheme="minorHAnsi"/>
                <w:sz w:val="22"/>
                <w:lang w:eastAsia="sk-SK"/>
              </w:rPr>
              <w:tab/>
            </w:r>
            <w:r w:rsidR="00105F1A" w:rsidRPr="00B24637">
              <w:rPr>
                <w:rStyle w:val="Hypertextovprepojenie"/>
              </w:rPr>
              <w:t>Nastavenie SNMP, vytvorenie skupiny a užívateľa.</w:t>
            </w:r>
            <w:r w:rsidR="00105F1A">
              <w:rPr>
                <w:webHidden/>
              </w:rPr>
              <w:tab/>
            </w:r>
            <w:r w:rsidR="00105F1A">
              <w:rPr>
                <w:webHidden/>
              </w:rPr>
              <w:fldChar w:fldCharType="begin"/>
            </w:r>
            <w:r w:rsidR="00105F1A">
              <w:rPr>
                <w:webHidden/>
              </w:rPr>
              <w:instrText xml:space="preserve"> PAGEREF _Toc454063476 \h </w:instrText>
            </w:r>
            <w:r w:rsidR="00105F1A">
              <w:rPr>
                <w:webHidden/>
              </w:rPr>
            </w:r>
            <w:r w:rsidR="00105F1A">
              <w:rPr>
                <w:webHidden/>
              </w:rPr>
              <w:fldChar w:fldCharType="separate"/>
            </w:r>
            <w:r w:rsidR="00105F1A">
              <w:rPr>
                <w:webHidden/>
              </w:rPr>
              <w:t>58</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77" w:history="1">
            <w:r w:rsidR="00105F1A" w:rsidRPr="00B24637">
              <w:rPr>
                <w:rStyle w:val="Hypertextovprepojenie"/>
              </w:rPr>
              <w:t>7.13</w:t>
            </w:r>
            <w:r w:rsidR="00105F1A">
              <w:rPr>
                <w:rFonts w:asciiTheme="minorHAnsi" w:eastAsiaTheme="minorEastAsia" w:hAnsiTheme="minorHAnsi"/>
                <w:sz w:val="22"/>
                <w:lang w:eastAsia="sk-SK"/>
              </w:rPr>
              <w:tab/>
            </w:r>
            <w:r w:rsidR="00105F1A" w:rsidRPr="00B24637">
              <w:rPr>
                <w:rStyle w:val="Hypertextovprepojenie"/>
              </w:rPr>
              <w:t>Inštalácia PRTG Network Monitor</w:t>
            </w:r>
            <w:r w:rsidR="00105F1A">
              <w:rPr>
                <w:webHidden/>
              </w:rPr>
              <w:tab/>
            </w:r>
            <w:r w:rsidR="00105F1A">
              <w:rPr>
                <w:webHidden/>
              </w:rPr>
              <w:fldChar w:fldCharType="begin"/>
            </w:r>
            <w:r w:rsidR="00105F1A">
              <w:rPr>
                <w:webHidden/>
              </w:rPr>
              <w:instrText xml:space="preserve"> PAGEREF _Toc454063477 \h </w:instrText>
            </w:r>
            <w:r w:rsidR="00105F1A">
              <w:rPr>
                <w:webHidden/>
              </w:rPr>
            </w:r>
            <w:r w:rsidR="00105F1A">
              <w:rPr>
                <w:webHidden/>
              </w:rPr>
              <w:fldChar w:fldCharType="separate"/>
            </w:r>
            <w:r w:rsidR="00105F1A">
              <w:rPr>
                <w:webHidden/>
              </w:rPr>
              <w:t>59</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78" w:history="1">
            <w:r w:rsidR="00105F1A" w:rsidRPr="00B24637">
              <w:rPr>
                <w:rStyle w:val="Hypertextovprepojenie"/>
              </w:rPr>
              <w:t>7.13.1</w:t>
            </w:r>
            <w:r w:rsidR="00105F1A">
              <w:rPr>
                <w:rFonts w:asciiTheme="minorHAnsi" w:eastAsiaTheme="minorEastAsia" w:hAnsiTheme="minorHAnsi"/>
                <w:sz w:val="22"/>
                <w:lang w:eastAsia="sk-SK"/>
              </w:rPr>
              <w:tab/>
            </w:r>
            <w:r w:rsidR="00105F1A" w:rsidRPr="00B24637">
              <w:rPr>
                <w:rStyle w:val="Hypertextovprepojenie"/>
              </w:rPr>
              <w:t>Nastavenie PRTG</w:t>
            </w:r>
            <w:r w:rsidR="00105F1A">
              <w:rPr>
                <w:webHidden/>
              </w:rPr>
              <w:tab/>
            </w:r>
            <w:r w:rsidR="00105F1A">
              <w:rPr>
                <w:webHidden/>
              </w:rPr>
              <w:fldChar w:fldCharType="begin"/>
            </w:r>
            <w:r w:rsidR="00105F1A">
              <w:rPr>
                <w:webHidden/>
              </w:rPr>
              <w:instrText xml:space="preserve"> PAGEREF _Toc454063478 \h </w:instrText>
            </w:r>
            <w:r w:rsidR="00105F1A">
              <w:rPr>
                <w:webHidden/>
              </w:rPr>
            </w:r>
            <w:r w:rsidR="00105F1A">
              <w:rPr>
                <w:webHidden/>
              </w:rPr>
              <w:fldChar w:fldCharType="separate"/>
            </w:r>
            <w:r w:rsidR="00105F1A">
              <w:rPr>
                <w:webHidden/>
              </w:rPr>
              <w:t>59</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79" w:history="1">
            <w:r w:rsidR="00105F1A" w:rsidRPr="00B24637">
              <w:rPr>
                <w:rStyle w:val="Hypertextovprepojenie"/>
                <w:rFonts w:eastAsia="Calibri"/>
              </w:rPr>
              <w:t>7.14</w:t>
            </w:r>
            <w:r w:rsidR="00105F1A">
              <w:rPr>
                <w:rFonts w:asciiTheme="minorHAnsi" w:eastAsiaTheme="minorEastAsia" w:hAnsiTheme="minorHAnsi"/>
                <w:sz w:val="22"/>
                <w:lang w:eastAsia="sk-SK"/>
              </w:rPr>
              <w:tab/>
            </w:r>
            <w:r w:rsidR="00105F1A" w:rsidRPr="00B24637">
              <w:rPr>
                <w:rStyle w:val="Hypertextovprepojenie"/>
                <w:rFonts w:eastAsia="Calibri"/>
              </w:rPr>
              <w:t>Tabuľka KIS FRI zariadení podporujúce SNMP</w:t>
            </w:r>
            <w:r w:rsidR="00105F1A">
              <w:rPr>
                <w:webHidden/>
              </w:rPr>
              <w:tab/>
            </w:r>
            <w:r w:rsidR="00105F1A">
              <w:rPr>
                <w:webHidden/>
              </w:rPr>
              <w:fldChar w:fldCharType="begin"/>
            </w:r>
            <w:r w:rsidR="00105F1A">
              <w:rPr>
                <w:webHidden/>
              </w:rPr>
              <w:instrText xml:space="preserve"> PAGEREF _Toc454063479 \h </w:instrText>
            </w:r>
            <w:r w:rsidR="00105F1A">
              <w:rPr>
                <w:webHidden/>
              </w:rPr>
            </w:r>
            <w:r w:rsidR="00105F1A">
              <w:rPr>
                <w:webHidden/>
              </w:rPr>
              <w:fldChar w:fldCharType="separate"/>
            </w:r>
            <w:r w:rsidR="00105F1A">
              <w:rPr>
                <w:webHidden/>
              </w:rPr>
              <w:t>62</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80" w:history="1">
            <w:r w:rsidR="00105F1A" w:rsidRPr="00B24637">
              <w:rPr>
                <w:rStyle w:val="Hypertextovprepojenie"/>
                <w:rFonts w:eastAsia="Calibri"/>
              </w:rPr>
              <w:t>8</w:t>
            </w:r>
            <w:r w:rsidR="00105F1A">
              <w:rPr>
                <w:rFonts w:asciiTheme="minorHAnsi" w:eastAsiaTheme="minorEastAsia" w:hAnsiTheme="minorHAnsi"/>
                <w:b w:val="0"/>
                <w:sz w:val="22"/>
                <w:lang w:eastAsia="sk-SK"/>
              </w:rPr>
              <w:tab/>
            </w:r>
            <w:r w:rsidR="00105F1A" w:rsidRPr="00B24637">
              <w:rPr>
                <w:rStyle w:val="Hypertextovprepojenie"/>
              </w:rPr>
              <w:t xml:space="preserve">RMON - </w:t>
            </w:r>
            <w:r w:rsidR="00105F1A" w:rsidRPr="00B24637">
              <w:rPr>
                <w:rStyle w:val="Hypertextovprepojenie"/>
                <w:rFonts w:eastAsia="Calibri"/>
              </w:rPr>
              <w:t>Remote Monitoring Network</w:t>
            </w:r>
            <w:r w:rsidR="00105F1A">
              <w:rPr>
                <w:webHidden/>
              </w:rPr>
              <w:tab/>
            </w:r>
            <w:r w:rsidR="00105F1A">
              <w:rPr>
                <w:webHidden/>
              </w:rPr>
              <w:fldChar w:fldCharType="begin"/>
            </w:r>
            <w:r w:rsidR="00105F1A">
              <w:rPr>
                <w:webHidden/>
              </w:rPr>
              <w:instrText xml:space="preserve"> PAGEREF _Toc454063480 \h </w:instrText>
            </w:r>
            <w:r w:rsidR="00105F1A">
              <w:rPr>
                <w:webHidden/>
              </w:rPr>
            </w:r>
            <w:r w:rsidR="00105F1A">
              <w:rPr>
                <w:webHidden/>
              </w:rPr>
              <w:fldChar w:fldCharType="separate"/>
            </w:r>
            <w:r w:rsidR="00105F1A">
              <w:rPr>
                <w:webHidden/>
              </w:rPr>
              <w:t>63</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81" w:history="1">
            <w:r w:rsidR="00105F1A" w:rsidRPr="00B24637">
              <w:rPr>
                <w:rStyle w:val="Hypertextovprepojenie"/>
              </w:rPr>
              <w:t>9</w:t>
            </w:r>
            <w:r w:rsidR="00105F1A">
              <w:rPr>
                <w:rFonts w:asciiTheme="minorHAnsi" w:eastAsiaTheme="minorEastAsia" w:hAnsiTheme="minorHAnsi"/>
                <w:b w:val="0"/>
                <w:sz w:val="22"/>
                <w:lang w:eastAsia="sk-SK"/>
              </w:rPr>
              <w:tab/>
            </w:r>
            <w:r w:rsidR="00105F1A" w:rsidRPr="00B24637">
              <w:rPr>
                <w:rStyle w:val="Hypertextovprepojenie"/>
              </w:rPr>
              <w:t>PACKET CAPTURE s EEM (Embedded Event Manager)</w:t>
            </w:r>
            <w:r w:rsidR="00105F1A">
              <w:rPr>
                <w:webHidden/>
              </w:rPr>
              <w:tab/>
            </w:r>
            <w:r w:rsidR="00105F1A">
              <w:rPr>
                <w:webHidden/>
              </w:rPr>
              <w:fldChar w:fldCharType="begin"/>
            </w:r>
            <w:r w:rsidR="00105F1A">
              <w:rPr>
                <w:webHidden/>
              </w:rPr>
              <w:instrText xml:space="preserve"> PAGEREF _Toc454063481 \h </w:instrText>
            </w:r>
            <w:r w:rsidR="00105F1A">
              <w:rPr>
                <w:webHidden/>
              </w:rPr>
            </w:r>
            <w:r w:rsidR="00105F1A">
              <w:rPr>
                <w:webHidden/>
              </w:rPr>
              <w:fldChar w:fldCharType="separate"/>
            </w:r>
            <w:r w:rsidR="00105F1A">
              <w:rPr>
                <w:webHidden/>
              </w:rPr>
              <w:t>65</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82" w:history="1">
            <w:r w:rsidR="00105F1A" w:rsidRPr="00B24637">
              <w:rPr>
                <w:rStyle w:val="Hypertextovprepojenie"/>
              </w:rPr>
              <w:t>9.1</w:t>
            </w:r>
            <w:r w:rsidR="00105F1A">
              <w:rPr>
                <w:rFonts w:asciiTheme="minorHAnsi" w:eastAsiaTheme="minorEastAsia" w:hAnsiTheme="minorHAnsi"/>
                <w:sz w:val="22"/>
                <w:lang w:eastAsia="sk-SK"/>
              </w:rPr>
              <w:tab/>
            </w:r>
            <w:r w:rsidR="00105F1A" w:rsidRPr="00B24637">
              <w:rPr>
                <w:rStyle w:val="Hypertextovprepojenie"/>
              </w:rPr>
              <w:t>Príklad konfigurácie na CISCO ASA cez CLI</w:t>
            </w:r>
            <w:r w:rsidR="00105F1A">
              <w:rPr>
                <w:webHidden/>
              </w:rPr>
              <w:tab/>
            </w:r>
            <w:r w:rsidR="00105F1A">
              <w:rPr>
                <w:webHidden/>
              </w:rPr>
              <w:fldChar w:fldCharType="begin"/>
            </w:r>
            <w:r w:rsidR="00105F1A">
              <w:rPr>
                <w:webHidden/>
              </w:rPr>
              <w:instrText xml:space="preserve"> PAGEREF _Toc454063482 \h </w:instrText>
            </w:r>
            <w:r w:rsidR="00105F1A">
              <w:rPr>
                <w:webHidden/>
              </w:rPr>
            </w:r>
            <w:r w:rsidR="00105F1A">
              <w:rPr>
                <w:webHidden/>
              </w:rPr>
              <w:fldChar w:fldCharType="separate"/>
            </w:r>
            <w:r w:rsidR="00105F1A">
              <w:rPr>
                <w:webHidden/>
              </w:rPr>
              <w:t>65</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83" w:history="1">
            <w:r w:rsidR="00105F1A" w:rsidRPr="00B24637">
              <w:rPr>
                <w:rStyle w:val="Hypertextovprepojenie"/>
              </w:rPr>
              <w:t>9.2</w:t>
            </w:r>
            <w:r w:rsidR="00105F1A">
              <w:rPr>
                <w:rFonts w:asciiTheme="minorHAnsi" w:eastAsiaTheme="minorEastAsia" w:hAnsiTheme="minorHAnsi"/>
                <w:sz w:val="22"/>
                <w:lang w:eastAsia="sk-SK"/>
              </w:rPr>
              <w:tab/>
            </w:r>
            <w:r w:rsidR="00105F1A" w:rsidRPr="00B24637">
              <w:rPr>
                <w:rStyle w:val="Hypertextovprepojenie"/>
              </w:rPr>
              <w:t>Príklad konfigurácie na CISCO ASA cez CLI cez ASDM</w:t>
            </w:r>
            <w:r w:rsidR="00105F1A">
              <w:rPr>
                <w:webHidden/>
              </w:rPr>
              <w:tab/>
            </w:r>
            <w:r w:rsidR="00105F1A">
              <w:rPr>
                <w:webHidden/>
              </w:rPr>
              <w:fldChar w:fldCharType="begin"/>
            </w:r>
            <w:r w:rsidR="00105F1A">
              <w:rPr>
                <w:webHidden/>
              </w:rPr>
              <w:instrText xml:space="preserve"> PAGEREF _Toc454063483 \h </w:instrText>
            </w:r>
            <w:r w:rsidR="00105F1A">
              <w:rPr>
                <w:webHidden/>
              </w:rPr>
            </w:r>
            <w:r w:rsidR="00105F1A">
              <w:rPr>
                <w:webHidden/>
              </w:rPr>
              <w:fldChar w:fldCharType="separate"/>
            </w:r>
            <w:r w:rsidR="00105F1A">
              <w:rPr>
                <w:webHidden/>
              </w:rPr>
              <w:t>67</w:t>
            </w:r>
            <w:r w:rsidR="00105F1A">
              <w:rPr>
                <w:webHidden/>
              </w:rPr>
              <w:fldChar w:fldCharType="end"/>
            </w:r>
          </w:hyperlink>
        </w:p>
        <w:p w:rsidR="00105F1A" w:rsidRDefault="00D366DC">
          <w:pPr>
            <w:pStyle w:val="Obsah2"/>
            <w:rPr>
              <w:rFonts w:asciiTheme="minorHAnsi" w:eastAsiaTheme="minorEastAsia" w:hAnsiTheme="minorHAnsi"/>
              <w:sz w:val="22"/>
              <w:lang w:eastAsia="sk-SK"/>
            </w:rPr>
          </w:pPr>
          <w:hyperlink w:anchor="_Toc454063484" w:history="1">
            <w:r w:rsidR="00105F1A" w:rsidRPr="00B24637">
              <w:rPr>
                <w:rStyle w:val="Hypertextovprepojenie"/>
              </w:rPr>
              <w:t>9.3</w:t>
            </w:r>
            <w:r w:rsidR="00105F1A">
              <w:rPr>
                <w:rFonts w:asciiTheme="minorHAnsi" w:eastAsiaTheme="minorEastAsia" w:hAnsiTheme="minorHAnsi"/>
                <w:sz w:val="22"/>
                <w:lang w:eastAsia="sk-SK"/>
              </w:rPr>
              <w:tab/>
            </w:r>
            <w:r w:rsidR="00105F1A" w:rsidRPr="00B24637">
              <w:rPr>
                <w:rStyle w:val="Hypertextovprepojenie"/>
              </w:rPr>
              <w:t>Príklad konfigurácie na CISCO IOS</w:t>
            </w:r>
            <w:r w:rsidR="00105F1A">
              <w:rPr>
                <w:webHidden/>
              </w:rPr>
              <w:tab/>
            </w:r>
            <w:r w:rsidR="00105F1A">
              <w:rPr>
                <w:webHidden/>
              </w:rPr>
              <w:fldChar w:fldCharType="begin"/>
            </w:r>
            <w:r w:rsidR="00105F1A">
              <w:rPr>
                <w:webHidden/>
              </w:rPr>
              <w:instrText xml:space="preserve"> PAGEREF _Toc454063484 \h </w:instrText>
            </w:r>
            <w:r w:rsidR="00105F1A">
              <w:rPr>
                <w:webHidden/>
              </w:rPr>
            </w:r>
            <w:r w:rsidR="00105F1A">
              <w:rPr>
                <w:webHidden/>
              </w:rPr>
              <w:fldChar w:fldCharType="separate"/>
            </w:r>
            <w:r w:rsidR="00105F1A">
              <w:rPr>
                <w:webHidden/>
              </w:rPr>
              <w:t>71</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85" w:history="1">
            <w:r w:rsidR="00105F1A" w:rsidRPr="00B24637">
              <w:rPr>
                <w:rStyle w:val="Hypertextovprepojenie"/>
              </w:rPr>
              <w:t>10</w:t>
            </w:r>
            <w:r w:rsidR="00105F1A">
              <w:rPr>
                <w:rFonts w:asciiTheme="minorHAnsi" w:eastAsiaTheme="minorEastAsia" w:hAnsiTheme="minorHAnsi"/>
                <w:b w:val="0"/>
                <w:sz w:val="22"/>
                <w:lang w:eastAsia="sk-SK"/>
              </w:rPr>
              <w:tab/>
            </w:r>
            <w:r w:rsidR="00105F1A" w:rsidRPr="00B24637">
              <w:rPr>
                <w:rStyle w:val="Hypertextovprepojenie"/>
              </w:rPr>
              <w:t>PORT MIRRORING</w:t>
            </w:r>
            <w:r w:rsidR="00105F1A">
              <w:rPr>
                <w:webHidden/>
              </w:rPr>
              <w:tab/>
            </w:r>
            <w:r w:rsidR="00105F1A">
              <w:rPr>
                <w:webHidden/>
              </w:rPr>
              <w:fldChar w:fldCharType="begin"/>
            </w:r>
            <w:r w:rsidR="00105F1A">
              <w:rPr>
                <w:webHidden/>
              </w:rPr>
              <w:instrText xml:space="preserve"> PAGEREF _Toc454063485 \h </w:instrText>
            </w:r>
            <w:r w:rsidR="00105F1A">
              <w:rPr>
                <w:webHidden/>
              </w:rPr>
            </w:r>
            <w:r w:rsidR="00105F1A">
              <w:rPr>
                <w:webHidden/>
              </w:rPr>
              <w:fldChar w:fldCharType="separate"/>
            </w:r>
            <w:r w:rsidR="00105F1A">
              <w:rPr>
                <w:webHidden/>
              </w:rPr>
              <w:t>73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86" w:history="1">
            <w:r w:rsidR="00105F1A" w:rsidRPr="00B24637">
              <w:rPr>
                <w:rStyle w:val="Hypertextovprepojenie"/>
              </w:rPr>
              <w:t>10.1.1</w:t>
            </w:r>
            <w:r w:rsidR="00105F1A">
              <w:rPr>
                <w:rFonts w:asciiTheme="minorHAnsi" w:eastAsiaTheme="minorEastAsia" w:hAnsiTheme="minorHAnsi"/>
                <w:sz w:val="22"/>
                <w:lang w:eastAsia="sk-SK"/>
              </w:rPr>
              <w:tab/>
            </w:r>
            <w:r w:rsidR="00105F1A" w:rsidRPr="00B24637">
              <w:rPr>
                <w:rStyle w:val="Hypertextovprepojenie"/>
              </w:rPr>
              <w:t>PORT MIRRORING – Local SPAN</w:t>
            </w:r>
            <w:r w:rsidR="00105F1A">
              <w:rPr>
                <w:webHidden/>
              </w:rPr>
              <w:tab/>
            </w:r>
            <w:r w:rsidR="00105F1A">
              <w:rPr>
                <w:webHidden/>
              </w:rPr>
              <w:fldChar w:fldCharType="begin"/>
            </w:r>
            <w:r w:rsidR="00105F1A">
              <w:rPr>
                <w:webHidden/>
              </w:rPr>
              <w:instrText xml:space="preserve"> PAGEREF _Toc454063486 \h </w:instrText>
            </w:r>
            <w:r w:rsidR="00105F1A">
              <w:rPr>
                <w:webHidden/>
              </w:rPr>
            </w:r>
            <w:r w:rsidR="00105F1A">
              <w:rPr>
                <w:webHidden/>
              </w:rPr>
              <w:fldChar w:fldCharType="separate"/>
            </w:r>
            <w:r w:rsidR="00105F1A">
              <w:rPr>
                <w:webHidden/>
              </w:rPr>
              <w:t>73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87" w:history="1">
            <w:r w:rsidR="00105F1A" w:rsidRPr="00B24637">
              <w:rPr>
                <w:rStyle w:val="Hypertextovprepojenie"/>
              </w:rPr>
              <w:t>10.1.2</w:t>
            </w:r>
            <w:r w:rsidR="00105F1A">
              <w:rPr>
                <w:rFonts w:asciiTheme="minorHAnsi" w:eastAsiaTheme="minorEastAsia" w:hAnsiTheme="minorHAnsi"/>
                <w:sz w:val="22"/>
                <w:lang w:eastAsia="sk-SK"/>
              </w:rPr>
              <w:tab/>
            </w:r>
            <w:r w:rsidR="00105F1A" w:rsidRPr="00B24637">
              <w:rPr>
                <w:rStyle w:val="Hypertextovprepojenie"/>
              </w:rPr>
              <w:t>PORT MIRRORING – Remote SPAN</w:t>
            </w:r>
            <w:r w:rsidR="00105F1A">
              <w:rPr>
                <w:webHidden/>
              </w:rPr>
              <w:tab/>
            </w:r>
            <w:r w:rsidR="00105F1A">
              <w:rPr>
                <w:webHidden/>
              </w:rPr>
              <w:fldChar w:fldCharType="begin"/>
            </w:r>
            <w:r w:rsidR="00105F1A">
              <w:rPr>
                <w:webHidden/>
              </w:rPr>
              <w:instrText xml:space="preserve"> PAGEREF _Toc454063487 \h </w:instrText>
            </w:r>
            <w:r w:rsidR="00105F1A">
              <w:rPr>
                <w:webHidden/>
              </w:rPr>
            </w:r>
            <w:r w:rsidR="00105F1A">
              <w:rPr>
                <w:webHidden/>
              </w:rPr>
              <w:fldChar w:fldCharType="separate"/>
            </w:r>
            <w:r w:rsidR="00105F1A">
              <w:rPr>
                <w:webHidden/>
              </w:rPr>
              <w:t>73</w:t>
            </w:r>
            <w:r w:rsidR="00105F1A">
              <w:rPr>
                <w:webHidden/>
              </w:rPr>
              <w:fldChar w:fldCharType="end"/>
            </w:r>
          </w:hyperlink>
        </w:p>
        <w:p w:rsidR="00105F1A" w:rsidRDefault="00D366DC">
          <w:pPr>
            <w:pStyle w:val="Obsah3"/>
            <w:rPr>
              <w:rFonts w:asciiTheme="minorHAnsi" w:eastAsiaTheme="minorEastAsia" w:hAnsiTheme="minorHAnsi"/>
              <w:sz w:val="22"/>
              <w:lang w:eastAsia="sk-SK"/>
            </w:rPr>
          </w:pPr>
          <w:hyperlink w:anchor="_Toc454063488" w:history="1">
            <w:r w:rsidR="00105F1A" w:rsidRPr="00B24637">
              <w:rPr>
                <w:rStyle w:val="Hypertextovprepojenie"/>
              </w:rPr>
              <w:t>10.1.3</w:t>
            </w:r>
            <w:r w:rsidR="00105F1A">
              <w:rPr>
                <w:rFonts w:asciiTheme="minorHAnsi" w:eastAsiaTheme="minorEastAsia" w:hAnsiTheme="minorHAnsi"/>
                <w:sz w:val="22"/>
                <w:lang w:eastAsia="sk-SK"/>
              </w:rPr>
              <w:tab/>
            </w:r>
            <w:r w:rsidR="00105F1A" w:rsidRPr="00B24637">
              <w:rPr>
                <w:rStyle w:val="Hypertextovprepojenie"/>
              </w:rPr>
              <w:t>Konfigurácia</w:t>
            </w:r>
            <w:r w:rsidR="00105F1A">
              <w:rPr>
                <w:webHidden/>
              </w:rPr>
              <w:tab/>
            </w:r>
            <w:r w:rsidR="00105F1A">
              <w:rPr>
                <w:webHidden/>
              </w:rPr>
              <w:fldChar w:fldCharType="begin"/>
            </w:r>
            <w:r w:rsidR="00105F1A">
              <w:rPr>
                <w:webHidden/>
              </w:rPr>
              <w:instrText xml:space="preserve"> PAGEREF _Toc454063488 \h </w:instrText>
            </w:r>
            <w:r w:rsidR="00105F1A">
              <w:rPr>
                <w:webHidden/>
              </w:rPr>
            </w:r>
            <w:r w:rsidR="00105F1A">
              <w:rPr>
                <w:webHidden/>
              </w:rPr>
              <w:fldChar w:fldCharType="separate"/>
            </w:r>
            <w:r w:rsidR="00105F1A">
              <w:rPr>
                <w:webHidden/>
              </w:rPr>
              <w:t>74</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89" w:history="1">
            <w:r w:rsidR="00105F1A" w:rsidRPr="00B24637">
              <w:rPr>
                <w:rStyle w:val="Hypertextovprepojenie"/>
              </w:rPr>
              <w:t>11</w:t>
            </w:r>
            <w:r w:rsidR="00105F1A">
              <w:rPr>
                <w:rFonts w:asciiTheme="minorHAnsi" w:eastAsiaTheme="minorEastAsia" w:hAnsiTheme="minorHAnsi"/>
                <w:b w:val="0"/>
                <w:sz w:val="22"/>
                <w:lang w:eastAsia="sk-SK"/>
              </w:rPr>
              <w:tab/>
            </w:r>
            <w:r w:rsidR="00105F1A" w:rsidRPr="00B24637">
              <w:rPr>
                <w:rStyle w:val="Hypertextovprepojenie"/>
              </w:rPr>
              <w:t>Problémy</w:t>
            </w:r>
            <w:r w:rsidR="00105F1A">
              <w:rPr>
                <w:webHidden/>
              </w:rPr>
              <w:tab/>
            </w:r>
            <w:r w:rsidR="00105F1A">
              <w:rPr>
                <w:webHidden/>
              </w:rPr>
              <w:fldChar w:fldCharType="begin"/>
            </w:r>
            <w:r w:rsidR="00105F1A">
              <w:rPr>
                <w:webHidden/>
              </w:rPr>
              <w:instrText xml:space="preserve"> PAGEREF _Toc454063489 \h </w:instrText>
            </w:r>
            <w:r w:rsidR="00105F1A">
              <w:rPr>
                <w:webHidden/>
              </w:rPr>
            </w:r>
            <w:r w:rsidR="00105F1A">
              <w:rPr>
                <w:webHidden/>
              </w:rPr>
              <w:fldChar w:fldCharType="separate"/>
            </w:r>
            <w:r w:rsidR="00105F1A">
              <w:rPr>
                <w:webHidden/>
              </w:rPr>
              <w:t>75</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90" w:history="1">
            <w:r w:rsidR="00105F1A" w:rsidRPr="00B24637">
              <w:rPr>
                <w:rStyle w:val="Hypertextovprepojenie"/>
              </w:rPr>
              <w:t>12</w:t>
            </w:r>
            <w:r w:rsidR="00105F1A">
              <w:rPr>
                <w:rFonts w:asciiTheme="minorHAnsi" w:eastAsiaTheme="minorEastAsia" w:hAnsiTheme="minorHAnsi"/>
                <w:b w:val="0"/>
                <w:sz w:val="22"/>
                <w:lang w:eastAsia="sk-SK"/>
              </w:rPr>
              <w:tab/>
            </w:r>
            <w:r w:rsidR="00105F1A" w:rsidRPr="00B24637">
              <w:rPr>
                <w:rStyle w:val="Hypertextovprepojenie"/>
              </w:rPr>
              <w:t>Záver</w:t>
            </w:r>
            <w:r w:rsidR="00105F1A">
              <w:rPr>
                <w:webHidden/>
              </w:rPr>
              <w:tab/>
            </w:r>
            <w:r w:rsidR="00105F1A">
              <w:rPr>
                <w:webHidden/>
              </w:rPr>
              <w:fldChar w:fldCharType="begin"/>
            </w:r>
            <w:r w:rsidR="00105F1A">
              <w:rPr>
                <w:webHidden/>
              </w:rPr>
              <w:instrText xml:space="preserve"> PAGEREF _Toc454063490 \h </w:instrText>
            </w:r>
            <w:r w:rsidR="00105F1A">
              <w:rPr>
                <w:webHidden/>
              </w:rPr>
            </w:r>
            <w:r w:rsidR="00105F1A">
              <w:rPr>
                <w:webHidden/>
              </w:rPr>
              <w:fldChar w:fldCharType="separate"/>
            </w:r>
            <w:r w:rsidR="00105F1A">
              <w:rPr>
                <w:webHidden/>
              </w:rPr>
              <w:t>76</w:t>
            </w:r>
            <w:r w:rsidR="00105F1A">
              <w:rPr>
                <w:webHidden/>
              </w:rPr>
              <w:fldChar w:fldCharType="end"/>
            </w:r>
          </w:hyperlink>
        </w:p>
        <w:p w:rsidR="00105F1A" w:rsidRDefault="00D366DC">
          <w:pPr>
            <w:pStyle w:val="Obsah1"/>
            <w:rPr>
              <w:rFonts w:asciiTheme="minorHAnsi" w:eastAsiaTheme="minorEastAsia" w:hAnsiTheme="minorHAnsi"/>
              <w:b w:val="0"/>
              <w:sz w:val="22"/>
              <w:lang w:eastAsia="sk-SK"/>
            </w:rPr>
          </w:pPr>
          <w:hyperlink w:anchor="_Toc454063491" w:history="1">
            <w:r w:rsidR="00105F1A" w:rsidRPr="00B24637">
              <w:rPr>
                <w:rStyle w:val="Hypertextovprepojenie"/>
              </w:rPr>
              <w:t>13</w:t>
            </w:r>
            <w:r w:rsidR="00105F1A">
              <w:rPr>
                <w:rFonts w:asciiTheme="minorHAnsi" w:eastAsiaTheme="minorEastAsia" w:hAnsiTheme="minorHAnsi"/>
                <w:b w:val="0"/>
                <w:sz w:val="22"/>
                <w:lang w:eastAsia="sk-SK"/>
              </w:rPr>
              <w:tab/>
            </w:r>
            <w:r w:rsidR="00105F1A" w:rsidRPr="00B24637">
              <w:rPr>
                <w:rStyle w:val="Hypertextovprepojenie"/>
              </w:rPr>
              <w:t>Zdroje</w:t>
            </w:r>
            <w:r w:rsidR="00105F1A">
              <w:rPr>
                <w:webHidden/>
              </w:rPr>
              <w:tab/>
            </w:r>
            <w:r w:rsidR="00105F1A">
              <w:rPr>
                <w:webHidden/>
              </w:rPr>
              <w:fldChar w:fldCharType="begin"/>
            </w:r>
            <w:r w:rsidR="00105F1A">
              <w:rPr>
                <w:webHidden/>
              </w:rPr>
              <w:instrText xml:space="preserve"> PAGEREF _Toc454063491 \h </w:instrText>
            </w:r>
            <w:r w:rsidR="00105F1A">
              <w:rPr>
                <w:webHidden/>
              </w:rPr>
            </w:r>
            <w:r w:rsidR="00105F1A">
              <w:rPr>
                <w:webHidden/>
              </w:rPr>
              <w:fldChar w:fldCharType="separate"/>
            </w:r>
            <w:r w:rsidR="00105F1A">
              <w:rPr>
                <w:webHidden/>
              </w:rPr>
              <w:t>77</w:t>
            </w:r>
            <w:r w:rsidR="00105F1A">
              <w:rPr>
                <w:webHidden/>
              </w:rPr>
              <w:fldChar w:fldCharType="end"/>
            </w:r>
          </w:hyperlink>
        </w:p>
        <w:p w:rsidR="006E6FBD" w:rsidRDefault="002611C6">
          <w:pPr>
            <w:rPr>
              <w:lang w:val="cs-CZ"/>
            </w:rPr>
          </w:pPr>
          <w:r>
            <w:rPr>
              <w:lang w:val="cs-CZ"/>
            </w:rPr>
            <w:fldChar w:fldCharType="end"/>
          </w:r>
        </w:p>
      </w:sdtContent>
    </w:sdt>
    <w:p w:rsidR="00CB221F" w:rsidRDefault="00CB221F">
      <w:pPr>
        <w:spacing w:after="160" w:line="259" w:lineRule="auto"/>
        <w:ind w:firstLine="0"/>
        <w:jc w:val="left"/>
        <w:rPr>
          <w:b/>
          <w:sz w:val="32"/>
          <w:szCs w:val="32"/>
        </w:rPr>
      </w:pPr>
      <w:r>
        <w:rPr>
          <w:b/>
          <w:sz w:val="32"/>
          <w:szCs w:val="32"/>
        </w:rPr>
        <w:br w:type="page"/>
      </w:r>
    </w:p>
    <w:p w:rsidR="00CB221F" w:rsidRDefault="00CB221F" w:rsidP="00CB221F">
      <w:pPr>
        <w:pStyle w:val="Nadpis1"/>
      </w:pPr>
      <w:bookmarkStart w:id="0" w:name="_Toc454063415"/>
      <w:r>
        <w:lastRenderedPageBreak/>
        <w:t>Obrázky</w:t>
      </w:r>
      <w:bookmarkEnd w:id="0"/>
    </w:p>
    <w:p w:rsidR="00105F1A" w:rsidRDefault="00105F1A">
      <w:pPr>
        <w:pStyle w:val="Zoznamobrzkov"/>
        <w:tabs>
          <w:tab w:val="right" w:leader="dot" w:pos="8777"/>
        </w:tabs>
        <w:rPr>
          <w:rFonts w:asciiTheme="minorHAnsi" w:eastAsiaTheme="minorEastAsia" w:hAnsiTheme="minorHAnsi"/>
          <w:noProof/>
          <w:sz w:val="22"/>
          <w:lang w:eastAsia="sk-SK"/>
        </w:rPr>
      </w:pPr>
      <w:r>
        <w:rPr>
          <w:b/>
          <w:sz w:val="32"/>
          <w:szCs w:val="32"/>
        </w:rPr>
        <w:fldChar w:fldCharType="begin"/>
      </w:r>
      <w:r>
        <w:rPr>
          <w:b/>
          <w:sz w:val="32"/>
          <w:szCs w:val="32"/>
        </w:rPr>
        <w:instrText xml:space="preserve"> TOC \h \z \c "Obrázok" </w:instrText>
      </w:r>
      <w:r>
        <w:rPr>
          <w:b/>
          <w:sz w:val="32"/>
          <w:szCs w:val="32"/>
        </w:rPr>
        <w:fldChar w:fldCharType="separate"/>
      </w:r>
      <w:hyperlink w:anchor="_Toc454063355" w:history="1">
        <w:r w:rsidRPr="00F847EE">
          <w:rPr>
            <w:rStyle w:val="Hypertextovprepojenie"/>
            <w:noProof/>
          </w:rPr>
          <w:t>Obrázok 5.1 - Skúšobná topológia na KIS FRI UNIZA</w:t>
        </w:r>
        <w:r>
          <w:rPr>
            <w:noProof/>
            <w:webHidden/>
          </w:rPr>
          <w:tab/>
        </w:r>
        <w:r>
          <w:rPr>
            <w:noProof/>
            <w:webHidden/>
          </w:rPr>
          <w:fldChar w:fldCharType="begin"/>
        </w:r>
        <w:r>
          <w:rPr>
            <w:noProof/>
            <w:webHidden/>
          </w:rPr>
          <w:instrText xml:space="preserve"> PAGEREF _Toc454063355 \h </w:instrText>
        </w:r>
        <w:r>
          <w:rPr>
            <w:noProof/>
            <w:webHidden/>
          </w:rPr>
        </w:r>
        <w:r>
          <w:rPr>
            <w:noProof/>
            <w:webHidden/>
          </w:rPr>
          <w:fldChar w:fldCharType="separate"/>
        </w:r>
        <w:r>
          <w:rPr>
            <w:noProof/>
            <w:webHidden/>
          </w:rPr>
          <w:t>12</w:t>
        </w:r>
        <w:r>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6" w:history="1">
        <w:r w:rsidR="00105F1A" w:rsidRPr="00F847EE">
          <w:rPr>
            <w:rStyle w:val="Hypertextovprepojenie"/>
            <w:noProof/>
          </w:rPr>
          <w:t>Obrázok 6.1 Vytvorenie IP flow a uloženie v NetFlow Cache</w:t>
        </w:r>
        <w:r w:rsidR="00105F1A">
          <w:rPr>
            <w:noProof/>
            <w:webHidden/>
          </w:rPr>
          <w:tab/>
        </w:r>
        <w:r w:rsidR="00105F1A">
          <w:rPr>
            <w:noProof/>
            <w:webHidden/>
          </w:rPr>
          <w:fldChar w:fldCharType="begin"/>
        </w:r>
        <w:r w:rsidR="00105F1A">
          <w:rPr>
            <w:noProof/>
            <w:webHidden/>
          </w:rPr>
          <w:instrText xml:space="preserve"> PAGEREF _Toc454063356 \h </w:instrText>
        </w:r>
        <w:r w:rsidR="00105F1A">
          <w:rPr>
            <w:noProof/>
            <w:webHidden/>
          </w:rPr>
        </w:r>
        <w:r w:rsidR="00105F1A">
          <w:rPr>
            <w:noProof/>
            <w:webHidden/>
          </w:rPr>
          <w:fldChar w:fldCharType="separate"/>
        </w:r>
        <w:r w:rsidR="00105F1A">
          <w:rPr>
            <w:noProof/>
            <w:webHidden/>
          </w:rPr>
          <w:t>13</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7" w:history="1">
        <w:r w:rsidR="00105F1A" w:rsidRPr="00F847EE">
          <w:rPr>
            <w:rStyle w:val="Hypertextovprepojenie"/>
            <w:noProof/>
          </w:rPr>
          <w:t>Obrázok 6.2 NetFlow verzia 1 - obsah datagramu</w:t>
        </w:r>
        <w:r w:rsidR="00105F1A">
          <w:rPr>
            <w:noProof/>
            <w:webHidden/>
          </w:rPr>
          <w:tab/>
        </w:r>
        <w:r w:rsidR="00105F1A">
          <w:rPr>
            <w:noProof/>
            <w:webHidden/>
          </w:rPr>
          <w:fldChar w:fldCharType="begin"/>
        </w:r>
        <w:r w:rsidR="00105F1A">
          <w:rPr>
            <w:noProof/>
            <w:webHidden/>
          </w:rPr>
          <w:instrText xml:space="preserve"> PAGEREF _Toc454063357 \h </w:instrText>
        </w:r>
        <w:r w:rsidR="00105F1A">
          <w:rPr>
            <w:noProof/>
            <w:webHidden/>
          </w:rPr>
        </w:r>
        <w:r w:rsidR="00105F1A">
          <w:rPr>
            <w:noProof/>
            <w:webHidden/>
          </w:rPr>
          <w:fldChar w:fldCharType="separate"/>
        </w:r>
        <w:r w:rsidR="00105F1A">
          <w:rPr>
            <w:noProof/>
            <w:webHidden/>
          </w:rPr>
          <w:t>15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8" w:history="1">
        <w:r w:rsidR="00105F1A" w:rsidRPr="00F847EE">
          <w:rPr>
            <w:rStyle w:val="Hypertextovprepojenie"/>
            <w:noProof/>
          </w:rPr>
          <w:t>Obrázok 6.3 NetFlow verzia 5 - obsah datagramu</w:t>
        </w:r>
        <w:r w:rsidR="00105F1A">
          <w:rPr>
            <w:noProof/>
            <w:webHidden/>
          </w:rPr>
          <w:tab/>
        </w:r>
        <w:r w:rsidR="00105F1A">
          <w:rPr>
            <w:noProof/>
            <w:webHidden/>
          </w:rPr>
          <w:fldChar w:fldCharType="begin"/>
        </w:r>
        <w:r w:rsidR="00105F1A">
          <w:rPr>
            <w:noProof/>
            <w:webHidden/>
          </w:rPr>
          <w:instrText xml:space="preserve"> PAGEREF _Toc454063358 \h </w:instrText>
        </w:r>
        <w:r w:rsidR="00105F1A">
          <w:rPr>
            <w:noProof/>
            <w:webHidden/>
          </w:rPr>
        </w:r>
        <w:r w:rsidR="00105F1A">
          <w:rPr>
            <w:noProof/>
            <w:webHidden/>
          </w:rPr>
          <w:fldChar w:fldCharType="separate"/>
        </w:r>
        <w:r w:rsidR="00105F1A">
          <w:rPr>
            <w:noProof/>
            <w:webHidden/>
          </w:rPr>
          <w:t>16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9" w:history="1">
        <w:r w:rsidR="00105F1A" w:rsidRPr="00F847EE">
          <w:rPr>
            <w:rStyle w:val="Hypertextovprepojenie"/>
            <w:noProof/>
          </w:rPr>
          <w:t>Obrázok 6.4 Detail verzie NetFlow 9 formátu pre export</w:t>
        </w:r>
        <w:r w:rsidR="00105F1A">
          <w:rPr>
            <w:noProof/>
            <w:webHidden/>
          </w:rPr>
          <w:tab/>
        </w:r>
        <w:r w:rsidR="00105F1A">
          <w:rPr>
            <w:noProof/>
            <w:webHidden/>
          </w:rPr>
          <w:fldChar w:fldCharType="begin"/>
        </w:r>
        <w:r w:rsidR="00105F1A">
          <w:rPr>
            <w:noProof/>
            <w:webHidden/>
          </w:rPr>
          <w:instrText xml:space="preserve"> PAGEREF _Toc454063359 \h </w:instrText>
        </w:r>
        <w:r w:rsidR="00105F1A">
          <w:rPr>
            <w:noProof/>
            <w:webHidden/>
          </w:rPr>
        </w:r>
        <w:r w:rsidR="00105F1A">
          <w:rPr>
            <w:noProof/>
            <w:webHidden/>
          </w:rPr>
          <w:fldChar w:fldCharType="separate"/>
        </w:r>
        <w:r w:rsidR="00105F1A">
          <w:rPr>
            <w:noProof/>
            <w:webHidden/>
          </w:rPr>
          <w:t>17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0" w:history="1">
        <w:r w:rsidR="00105F1A" w:rsidRPr="00F847EE">
          <w:rPr>
            <w:rStyle w:val="Hypertextovprepojenie"/>
            <w:noProof/>
          </w:rPr>
          <w:t>Obrázok 6.5 Prihlasovacie okno do ASDM</w:t>
        </w:r>
        <w:r w:rsidR="00105F1A">
          <w:rPr>
            <w:noProof/>
            <w:webHidden/>
          </w:rPr>
          <w:tab/>
        </w:r>
        <w:r w:rsidR="00105F1A">
          <w:rPr>
            <w:noProof/>
            <w:webHidden/>
          </w:rPr>
          <w:fldChar w:fldCharType="begin"/>
        </w:r>
        <w:r w:rsidR="00105F1A">
          <w:rPr>
            <w:noProof/>
            <w:webHidden/>
          </w:rPr>
          <w:instrText xml:space="preserve"> PAGEREF _Toc454063360 \h </w:instrText>
        </w:r>
        <w:r w:rsidR="00105F1A">
          <w:rPr>
            <w:noProof/>
            <w:webHidden/>
          </w:rPr>
        </w:r>
        <w:r w:rsidR="00105F1A">
          <w:rPr>
            <w:noProof/>
            <w:webHidden/>
          </w:rPr>
          <w:fldChar w:fldCharType="separate"/>
        </w:r>
        <w:r w:rsidR="00105F1A">
          <w:rPr>
            <w:noProof/>
            <w:webHidden/>
          </w:rPr>
          <w:t>19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1" w:history="1">
        <w:r w:rsidR="00105F1A" w:rsidRPr="00F847EE">
          <w:rPr>
            <w:rStyle w:val="Hypertextovprepojenie"/>
            <w:noProof/>
          </w:rPr>
          <w:t>Obrázok 6.6 1. krok pre nastavenie NetFlow na ASA5510</w:t>
        </w:r>
        <w:r w:rsidR="00105F1A">
          <w:rPr>
            <w:noProof/>
            <w:webHidden/>
          </w:rPr>
          <w:tab/>
        </w:r>
        <w:r w:rsidR="00105F1A">
          <w:rPr>
            <w:noProof/>
            <w:webHidden/>
          </w:rPr>
          <w:fldChar w:fldCharType="begin"/>
        </w:r>
        <w:r w:rsidR="00105F1A">
          <w:rPr>
            <w:noProof/>
            <w:webHidden/>
          </w:rPr>
          <w:instrText xml:space="preserve"> PAGEREF _Toc454063361 \h </w:instrText>
        </w:r>
        <w:r w:rsidR="00105F1A">
          <w:rPr>
            <w:noProof/>
            <w:webHidden/>
          </w:rPr>
        </w:r>
        <w:r w:rsidR="00105F1A">
          <w:rPr>
            <w:noProof/>
            <w:webHidden/>
          </w:rPr>
          <w:fldChar w:fldCharType="separate"/>
        </w:r>
        <w:r w:rsidR="00105F1A">
          <w:rPr>
            <w:noProof/>
            <w:webHidden/>
          </w:rPr>
          <w:t>20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2" w:history="1">
        <w:r w:rsidR="00105F1A" w:rsidRPr="00F847EE">
          <w:rPr>
            <w:rStyle w:val="Hypertextovprepojenie"/>
            <w:noProof/>
          </w:rPr>
          <w:t>Obrázok 6.7 2. krok pre nastavenie NetFlow na ASA5510</w:t>
        </w:r>
        <w:r w:rsidR="00105F1A">
          <w:rPr>
            <w:noProof/>
            <w:webHidden/>
          </w:rPr>
          <w:tab/>
        </w:r>
        <w:r w:rsidR="00105F1A">
          <w:rPr>
            <w:noProof/>
            <w:webHidden/>
          </w:rPr>
          <w:fldChar w:fldCharType="begin"/>
        </w:r>
        <w:r w:rsidR="00105F1A">
          <w:rPr>
            <w:noProof/>
            <w:webHidden/>
          </w:rPr>
          <w:instrText xml:space="preserve"> PAGEREF _Toc454063362 \h </w:instrText>
        </w:r>
        <w:r w:rsidR="00105F1A">
          <w:rPr>
            <w:noProof/>
            <w:webHidden/>
          </w:rPr>
        </w:r>
        <w:r w:rsidR="00105F1A">
          <w:rPr>
            <w:noProof/>
            <w:webHidden/>
          </w:rPr>
          <w:fldChar w:fldCharType="separate"/>
        </w:r>
        <w:r w:rsidR="00105F1A">
          <w:rPr>
            <w:noProof/>
            <w:webHidden/>
          </w:rPr>
          <w:t>20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3" w:history="1">
        <w:r w:rsidR="00105F1A" w:rsidRPr="00F847EE">
          <w:rPr>
            <w:rStyle w:val="Hypertextovprepojenie"/>
            <w:noProof/>
          </w:rPr>
          <w:t>Obrázok 6.8  3. krok pre nastavenie NetFlow na ASA5510</w:t>
        </w:r>
        <w:r w:rsidR="00105F1A">
          <w:rPr>
            <w:noProof/>
            <w:webHidden/>
          </w:rPr>
          <w:tab/>
        </w:r>
        <w:r w:rsidR="00105F1A">
          <w:rPr>
            <w:noProof/>
            <w:webHidden/>
          </w:rPr>
          <w:fldChar w:fldCharType="begin"/>
        </w:r>
        <w:r w:rsidR="00105F1A">
          <w:rPr>
            <w:noProof/>
            <w:webHidden/>
          </w:rPr>
          <w:instrText xml:space="preserve"> PAGEREF _Toc454063363 \h </w:instrText>
        </w:r>
        <w:r w:rsidR="00105F1A">
          <w:rPr>
            <w:noProof/>
            <w:webHidden/>
          </w:rPr>
        </w:r>
        <w:r w:rsidR="00105F1A">
          <w:rPr>
            <w:noProof/>
            <w:webHidden/>
          </w:rPr>
          <w:fldChar w:fldCharType="separate"/>
        </w:r>
        <w:r w:rsidR="00105F1A">
          <w:rPr>
            <w:noProof/>
            <w:webHidden/>
          </w:rPr>
          <w:t>21</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4" w:history="1">
        <w:r w:rsidR="00105F1A" w:rsidRPr="00F847EE">
          <w:rPr>
            <w:rStyle w:val="Hypertextovprepojenie"/>
            <w:noProof/>
          </w:rPr>
          <w:t>Obrázok 6.9  4. krok pre nastavenie NetFlow na ASA5510</w:t>
        </w:r>
        <w:r w:rsidR="00105F1A">
          <w:rPr>
            <w:noProof/>
            <w:webHidden/>
          </w:rPr>
          <w:tab/>
        </w:r>
        <w:r w:rsidR="00105F1A">
          <w:rPr>
            <w:noProof/>
            <w:webHidden/>
          </w:rPr>
          <w:fldChar w:fldCharType="begin"/>
        </w:r>
        <w:r w:rsidR="00105F1A">
          <w:rPr>
            <w:noProof/>
            <w:webHidden/>
          </w:rPr>
          <w:instrText xml:space="preserve"> PAGEREF _Toc454063364 \h </w:instrText>
        </w:r>
        <w:r w:rsidR="00105F1A">
          <w:rPr>
            <w:noProof/>
            <w:webHidden/>
          </w:rPr>
        </w:r>
        <w:r w:rsidR="00105F1A">
          <w:rPr>
            <w:noProof/>
            <w:webHidden/>
          </w:rPr>
          <w:fldChar w:fldCharType="separate"/>
        </w:r>
        <w:r w:rsidR="00105F1A">
          <w:rPr>
            <w:noProof/>
            <w:webHidden/>
          </w:rPr>
          <w:t>21</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5" w:history="1">
        <w:r w:rsidR="00105F1A" w:rsidRPr="00F847EE">
          <w:rPr>
            <w:rStyle w:val="Hypertextovprepojenie"/>
            <w:noProof/>
          </w:rPr>
          <w:t>Obrázok 6.10 Konfigurácia NTOP pre prijímanie NetFlow</w:t>
        </w:r>
        <w:r w:rsidR="00105F1A">
          <w:rPr>
            <w:noProof/>
            <w:webHidden/>
          </w:rPr>
          <w:tab/>
        </w:r>
        <w:r w:rsidR="00105F1A">
          <w:rPr>
            <w:noProof/>
            <w:webHidden/>
          </w:rPr>
          <w:fldChar w:fldCharType="begin"/>
        </w:r>
        <w:r w:rsidR="00105F1A">
          <w:rPr>
            <w:noProof/>
            <w:webHidden/>
          </w:rPr>
          <w:instrText xml:space="preserve"> PAGEREF _Toc454063365 \h </w:instrText>
        </w:r>
        <w:r w:rsidR="00105F1A">
          <w:rPr>
            <w:noProof/>
            <w:webHidden/>
          </w:rPr>
        </w:r>
        <w:r w:rsidR="00105F1A">
          <w:rPr>
            <w:noProof/>
            <w:webHidden/>
          </w:rPr>
          <w:fldChar w:fldCharType="separate"/>
        </w:r>
        <w:r w:rsidR="00105F1A">
          <w:rPr>
            <w:noProof/>
            <w:webHidden/>
          </w:rPr>
          <w:t>24</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6" w:history="1">
        <w:r w:rsidR="00105F1A" w:rsidRPr="00F847EE">
          <w:rPr>
            <w:rStyle w:val="Hypertextovprepojenie"/>
            <w:noProof/>
          </w:rPr>
          <w:t>Obrázok 6.11 Nefunknčnosť kolektora bez sondy</w:t>
        </w:r>
        <w:r w:rsidR="00105F1A">
          <w:rPr>
            <w:noProof/>
            <w:webHidden/>
          </w:rPr>
          <w:tab/>
        </w:r>
        <w:r w:rsidR="00105F1A">
          <w:rPr>
            <w:noProof/>
            <w:webHidden/>
          </w:rPr>
          <w:fldChar w:fldCharType="begin"/>
        </w:r>
        <w:r w:rsidR="00105F1A">
          <w:rPr>
            <w:noProof/>
            <w:webHidden/>
          </w:rPr>
          <w:instrText xml:space="preserve"> PAGEREF _Toc454063366 \h </w:instrText>
        </w:r>
        <w:r w:rsidR="00105F1A">
          <w:rPr>
            <w:noProof/>
            <w:webHidden/>
          </w:rPr>
        </w:r>
        <w:r w:rsidR="00105F1A">
          <w:rPr>
            <w:noProof/>
            <w:webHidden/>
          </w:rPr>
          <w:fldChar w:fldCharType="separate"/>
        </w:r>
        <w:r w:rsidR="00105F1A">
          <w:rPr>
            <w:noProof/>
            <w:webHidden/>
          </w:rPr>
          <w:t>25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7" w:history="1">
        <w:r w:rsidR="00105F1A" w:rsidRPr="00F847EE">
          <w:rPr>
            <w:rStyle w:val="Hypertextovprepojenie"/>
            <w:noProof/>
          </w:rPr>
          <w:t>Obrázok 6.12 Ukážka funkcie NetFlow sondy a kolektoru</w:t>
        </w:r>
        <w:r w:rsidR="00105F1A">
          <w:rPr>
            <w:noProof/>
            <w:webHidden/>
          </w:rPr>
          <w:tab/>
        </w:r>
        <w:r w:rsidR="00105F1A">
          <w:rPr>
            <w:noProof/>
            <w:webHidden/>
          </w:rPr>
          <w:fldChar w:fldCharType="begin"/>
        </w:r>
        <w:r w:rsidR="00105F1A">
          <w:rPr>
            <w:noProof/>
            <w:webHidden/>
          </w:rPr>
          <w:instrText xml:space="preserve"> PAGEREF _Toc454063367 \h </w:instrText>
        </w:r>
        <w:r w:rsidR="00105F1A">
          <w:rPr>
            <w:noProof/>
            <w:webHidden/>
          </w:rPr>
        </w:r>
        <w:r w:rsidR="00105F1A">
          <w:rPr>
            <w:noProof/>
            <w:webHidden/>
          </w:rPr>
          <w:fldChar w:fldCharType="separate"/>
        </w:r>
        <w:r w:rsidR="00105F1A">
          <w:rPr>
            <w:noProof/>
            <w:webHidden/>
          </w:rPr>
          <w:t>26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8" w:history="1">
        <w:r w:rsidR="00105F1A" w:rsidRPr="00F847EE">
          <w:rPr>
            <w:rStyle w:val="Hypertextovprepojenie"/>
            <w:noProof/>
          </w:rPr>
          <w:t>Obrázok 6.13 Ukážka flows uložených cez netflow kolektor ntopng</w:t>
        </w:r>
        <w:r w:rsidR="00105F1A">
          <w:rPr>
            <w:noProof/>
            <w:webHidden/>
          </w:rPr>
          <w:tab/>
        </w:r>
        <w:r w:rsidR="00105F1A">
          <w:rPr>
            <w:noProof/>
            <w:webHidden/>
          </w:rPr>
          <w:fldChar w:fldCharType="begin"/>
        </w:r>
        <w:r w:rsidR="00105F1A">
          <w:rPr>
            <w:noProof/>
            <w:webHidden/>
          </w:rPr>
          <w:instrText xml:space="preserve"> PAGEREF _Toc454063368 \h </w:instrText>
        </w:r>
        <w:r w:rsidR="00105F1A">
          <w:rPr>
            <w:noProof/>
            <w:webHidden/>
          </w:rPr>
        </w:r>
        <w:r w:rsidR="00105F1A">
          <w:rPr>
            <w:noProof/>
            <w:webHidden/>
          </w:rPr>
          <w:fldChar w:fldCharType="separate"/>
        </w:r>
        <w:r w:rsidR="00105F1A">
          <w:rPr>
            <w:noProof/>
            <w:webHidden/>
          </w:rPr>
          <w:t>27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69" w:history="1">
        <w:r w:rsidR="00105F1A" w:rsidRPr="00F847EE">
          <w:rPr>
            <w:rStyle w:val="Hypertextovprepojenie"/>
            <w:noProof/>
          </w:rPr>
          <w:t>Obrázok 6.14 NTOPng - výber rozhrania</w:t>
        </w:r>
        <w:r w:rsidR="00105F1A">
          <w:rPr>
            <w:noProof/>
            <w:webHidden/>
          </w:rPr>
          <w:tab/>
        </w:r>
        <w:r w:rsidR="00105F1A">
          <w:rPr>
            <w:noProof/>
            <w:webHidden/>
          </w:rPr>
          <w:fldChar w:fldCharType="begin"/>
        </w:r>
        <w:r w:rsidR="00105F1A">
          <w:rPr>
            <w:noProof/>
            <w:webHidden/>
          </w:rPr>
          <w:instrText xml:space="preserve"> PAGEREF _Toc454063369 \h </w:instrText>
        </w:r>
        <w:r w:rsidR="00105F1A">
          <w:rPr>
            <w:noProof/>
            <w:webHidden/>
          </w:rPr>
        </w:r>
        <w:r w:rsidR="00105F1A">
          <w:rPr>
            <w:noProof/>
            <w:webHidden/>
          </w:rPr>
          <w:fldChar w:fldCharType="separate"/>
        </w:r>
        <w:r w:rsidR="00105F1A">
          <w:rPr>
            <w:noProof/>
            <w:webHidden/>
          </w:rPr>
          <w:t>28</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0" w:history="1">
        <w:r w:rsidR="00105F1A" w:rsidRPr="00F847EE">
          <w:rPr>
            <w:rStyle w:val="Hypertextovprepojenie"/>
            <w:noProof/>
          </w:rPr>
          <w:t>Obrázok 6.15 NTOPng - zoznam pripojených hostov</w:t>
        </w:r>
        <w:r w:rsidR="00105F1A">
          <w:rPr>
            <w:noProof/>
            <w:webHidden/>
          </w:rPr>
          <w:tab/>
        </w:r>
        <w:r w:rsidR="00105F1A">
          <w:rPr>
            <w:noProof/>
            <w:webHidden/>
          </w:rPr>
          <w:fldChar w:fldCharType="begin"/>
        </w:r>
        <w:r w:rsidR="00105F1A">
          <w:rPr>
            <w:noProof/>
            <w:webHidden/>
          </w:rPr>
          <w:instrText xml:space="preserve"> PAGEREF _Toc454063370 \h </w:instrText>
        </w:r>
        <w:r w:rsidR="00105F1A">
          <w:rPr>
            <w:noProof/>
            <w:webHidden/>
          </w:rPr>
        </w:r>
        <w:r w:rsidR="00105F1A">
          <w:rPr>
            <w:noProof/>
            <w:webHidden/>
          </w:rPr>
          <w:fldChar w:fldCharType="separate"/>
        </w:r>
        <w:r w:rsidR="00105F1A">
          <w:rPr>
            <w:noProof/>
            <w:webHidden/>
          </w:rPr>
          <w:t>28</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1" w:history="1">
        <w:r w:rsidR="00105F1A" w:rsidRPr="00F847EE">
          <w:rPr>
            <w:rStyle w:val="Hypertextovprepojenie"/>
            <w:noProof/>
          </w:rPr>
          <w:t>Obrázok 6.16 NTOPng - informácie o hostovi</w:t>
        </w:r>
        <w:r w:rsidR="00105F1A">
          <w:rPr>
            <w:noProof/>
            <w:webHidden/>
          </w:rPr>
          <w:tab/>
        </w:r>
        <w:r w:rsidR="00105F1A">
          <w:rPr>
            <w:noProof/>
            <w:webHidden/>
          </w:rPr>
          <w:fldChar w:fldCharType="begin"/>
        </w:r>
        <w:r w:rsidR="00105F1A">
          <w:rPr>
            <w:noProof/>
            <w:webHidden/>
          </w:rPr>
          <w:instrText xml:space="preserve"> PAGEREF _Toc454063371 \h </w:instrText>
        </w:r>
        <w:r w:rsidR="00105F1A">
          <w:rPr>
            <w:noProof/>
            <w:webHidden/>
          </w:rPr>
        </w:r>
        <w:r w:rsidR="00105F1A">
          <w:rPr>
            <w:noProof/>
            <w:webHidden/>
          </w:rPr>
          <w:fldChar w:fldCharType="separate"/>
        </w:r>
        <w:r w:rsidR="00105F1A">
          <w:rPr>
            <w:noProof/>
            <w:webHidden/>
          </w:rPr>
          <w:t>29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2" w:history="1">
        <w:r w:rsidR="00105F1A" w:rsidRPr="00F847EE">
          <w:rPr>
            <w:rStyle w:val="Hypertextovprepojenie"/>
            <w:noProof/>
          </w:rPr>
          <w:t>Obrázok 6.17 NTOPng - protokoly v sieti</w:t>
        </w:r>
        <w:r w:rsidR="00105F1A">
          <w:rPr>
            <w:noProof/>
            <w:webHidden/>
          </w:rPr>
          <w:tab/>
        </w:r>
        <w:r w:rsidR="00105F1A">
          <w:rPr>
            <w:noProof/>
            <w:webHidden/>
          </w:rPr>
          <w:fldChar w:fldCharType="begin"/>
        </w:r>
        <w:r w:rsidR="00105F1A">
          <w:rPr>
            <w:noProof/>
            <w:webHidden/>
          </w:rPr>
          <w:instrText xml:space="preserve"> PAGEREF _Toc454063372 \h </w:instrText>
        </w:r>
        <w:r w:rsidR="00105F1A">
          <w:rPr>
            <w:noProof/>
            <w:webHidden/>
          </w:rPr>
        </w:r>
        <w:r w:rsidR="00105F1A">
          <w:rPr>
            <w:noProof/>
            <w:webHidden/>
          </w:rPr>
          <w:fldChar w:fldCharType="separate"/>
        </w:r>
        <w:r w:rsidR="00105F1A">
          <w:rPr>
            <w:noProof/>
            <w:webHidden/>
          </w:rPr>
          <w:t>29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3" w:history="1">
        <w:r w:rsidR="00105F1A" w:rsidRPr="00F847EE">
          <w:rPr>
            <w:rStyle w:val="Hypertextovprepojenie"/>
            <w:noProof/>
          </w:rPr>
          <w:t>Obrázok 6.18 Zobrazenie licencie</w:t>
        </w:r>
        <w:r w:rsidR="00105F1A">
          <w:rPr>
            <w:noProof/>
            <w:webHidden/>
          </w:rPr>
          <w:tab/>
        </w:r>
        <w:r w:rsidR="00105F1A">
          <w:rPr>
            <w:noProof/>
            <w:webHidden/>
          </w:rPr>
          <w:fldChar w:fldCharType="begin"/>
        </w:r>
        <w:r w:rsidR="00105F1A">
          <w:rPr>
            <w:noProof/>
            <w:webHidden/>
          </w:rPr>
          <w:instrText xml:space="preserve"> PAGEREF _Toc454063373 \h </w:instrText>
        </w:r>
        <w:r w:rsidR="00105F1A">
          <w:rPr>
            <w:noProof/>
            <w:webHidden/>
          </w:rPr>
        </w:r>
        <w:r w:rsidR="00105F1A">
          <w:rPr>
            <w:noProof/>
            <w:webHidden/>
          </w:rPr>
          <w:fldChar w:fldCharType="separate"/>
        </w:r>
        <w:r w:rsidR="00105F1A">
          <w:rPr>
            <w:noProof/>
            <w:webHidden/>
          </w:rPr>
          <w:t>31</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4" w:history="1">
        <w:r w:rsidR="00105F1A" w:rsidRPr="00F847EE">
          <w:rPr>
            <w:rStyle w:val="Hypertextovprepojenie"/>
            <w:noProof/>
          </w:rPr>
          <w:t>Obrázok 6.19 Zobrazenie upozornení</w:t>
        </w:r>
        <w:r w:rsidR="00105F1A">
          <w:rPr>
            <w:noProof/>
            <w:webHidden/>
          </w:rPr>
          <w:tab/>
        </w:r>
        <w:r w:rsidR="00105F1A">
          <w:rPr>
            <w:noProof/>
            <w:webHidden/>
          </w:rPr>
          <w:fldChar w:fldCharType="begin"/>
        </w:r>
        <w:r w:rsidR="00105F1A">
          <w:rPr>
            <w:noProof/>
            <w:webHidden/>
          </w:rPr>
          <w:instrText xml:space="preserve"> PAGEREF _Toc454063374 \h </w:instrText>
        </w:r>
        <w:r w:rsidR="00105F1A">
          <w:rPr>
            <w:noProof/>
            <w:webHidden/>
          </w:rPr>
        </w:r>
        <w:r w:rsidR="00105F1A">
          <w:rPr>
            <w:noProof/>
            <w:webHidden/>
          </w:rPr>
          <w:fldChar w:fldCharType="separate"/>
        </w:r>
        <w:r w:rsidR="00105F1A">
          <w:rPr>
            <w:noProof/>
            <w:webHidden/>
          </w:rPr>
          <w:t>32</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5" w:history="1">
        <w:r w:rsidR="00105F1A" w:rsidRPr="00F847EE">
          <w:rPr>
            <w:rStyle w:val="Hypertextovprepojenie"/>
            <w:noProof/>
          </w:rPr>
          <w:t>Obrázok 6.20 Zobrazenie podrobností o exporteroch</w:t>
        </w:r>
        <w:r w:rsidR="00105F1A">
          <w:rPr>
            <w:noProof/>
            <w:webHidden/>
          </w:rPr>
          <w:tab/>
        </w:r>
        <w:r w:rsidR="00105F1A">
          <w:rPr>
            <w:noProof/>
            <w:webHidden/>
          </w:rPr>
          <w:fldChar w:fldCharType="begin"/>
        </w:r>
        <w:r w:rsidR="00105F1A">
          <w:rPr>
            <w:noProof/>
            <w:webHidden/>
          </w:rPr>
          <w:instrText xml:space="preserve"> PAGEREF _Toc454063375 \h </w:instrText>
        </w:r>
        <w:r w:rsidR="00105F1A">
          <w:rPr>
            <w:noProof/>
            <w:webHidden/>
          </w:rPr>
        </w:r>
        <w:r w:rsidR="00105F1A">
          <w:rPr>
            <w:noProof/>
            <w:webHidden/>
          </w:rPr>
          <w:fldChar w:fldCharType="separate"/>
        </w:r>
        <w:r w:rsidR="00105F1A">
          <w:rPr>
            <w:noProof/>
            <w:webHidden/>
          </w:rPr>
          <w:t>32</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6" w:history="1">
        <w:r w:rsidR="00105F1A" w:rsidRPr="00F847EE">
          <w:rPr>
            <w:rStyle w:val="Hypertextovprepojenie"/>
            <w:noProof/>
          </w:rPr>
          <w:t>Obrázok 6.21 Chybné hlášky pri nastavení exportera</w:t>
        </w:r>
        <w:r w:rsidR="00105F1A">
          <w:rPr>
            <w:noProof/>
            <w:webHidden/>
          </w:rPr>
          <w:tab/>
        </w:r>
        <w:r w:rsidR="00105F1A">
          <w:rPr>
            <w:noProof/>
            <w:webHidden/>
          </w:rPr>
          <w:fldChar w:fldCharType="begin"/>
        </w:r>
        <w:r w:rsidR="00105F1A">
          <w:rPr>
            <w:noProof/>
            <w:webHidden/>
          </w:rPr>
          <w:instrText xml:space="preserve"> PAGEREF _Toc454063376 \h </w:instrText>
        </w:r>
        <w:r w:rsidR="00105F1A">
          <w:rPr>
            <w:noProof/>
            <w:webHidden/>
          </w:rPr>
        </w:r>
        <w:r w:rsidR="00105F1A">
          <w:rPr>
            <w:noProof/>
            <w:webHidden/>
          </w:rPr>
          <w:fldChar w:fldCharType="separate"/>
        </w:r>
        <w:r w:rsidR="00105F1A">
          <w:rPr>
            <w:noProof/>
            <w:webHidden/>
          </w:rPr>
          <w:t>33</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7" w:history="1">
        <w:r w:rsidR="00105F1A" w:rsidRPr="00F847EE">
          <w:rPr>
            <w:rStyle w:val="Hypertextovprepojenie"/>
            <w:noProof/>
          </w:rPr>
          <w:t>Obrázok 6.22 Výpis vo wireshark-u</w:t>
        </w:r>
        <w:r w:rsidR="00105F1A">
          <w:rPr>
            <w:noProof/>
            <w:webHidden/>
          </w:rPr>
          <w:tab/>
        </w:r>
        <w:r w:rsidR="00105F1A">
          <w:rPr>
            <w:noProof/>
            <w:webHidden/>
          </w:rPr>
          <w:fldChar w:fldCharType="begin"/>
        </w:r>
        <w:r w:rsidR="00105F1A">
          <w:rPr>
            <w:noProof/>
            <w:webHidden/>
          </w:rPr>
          <w:instrText xml:space="preserve"> PAGEREF _Toc454063377 \h </w:instrText>
        </w:r>
        <w:r w:rsidR="00105F1A">
          <w:rPr>
            <w:noProof/>
            <w:webHidden/>
          </w:rPr>
        </w:r>
        <w:r w:rsidR="00105F1A">
          <w:rPr>
            <w:noProof/>
            <w:webHidden/>
          </w:rPr>
          <w:fldChar w:fldCharType="separate"/>
        </w:r>
        <w:r w:rsidR="00105F1A">
          <w:rPr>
            <w:noProof/>
            <w:webHidden/>
          </w:rPr>
          <w:t>34</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8" w:history="1">
        <w:r w:rsidR="00105F1A" w:rsidRPr="00F847EE">
          <w:rPr>
            <w:rStyle w:val="Hypertextovprepojenie"/>
            <w:noProof/>
          </w:rPr>
          <w:t>Obrázok 6.23 – 1. krok pre nastavenie PRTG</w:t>
        </w:r>
        <w:r w:rsidR="00105F1A">
          <w:rPr>
            <w:noProof/>
            <w:webHidden/>
          </w:rPr>
          <w:tab/>
        </w:r>
        <w:r w:rsidR="00105F1A">
          <w:rPr>
            <w:noProof/>
            <w:webHidden/>
          </w:rPr>
          <w:fldChar w:fldCharType="begin"/>
        </w:r>
        <w:r w:rsidR="00105F1A">
          <w:rPr>
            <w:noProof/>
            <w:webHidden/>
          </w:rPr>
          <w:instrText xml:space="preserve"> PAGEREF _Toc454063378 \h </w:instrText>
        </w:r>
        <w:r w:rsidR="00105F1A">
          <w:rPr>
            <w:noProof/>
            <w:webHidden/>
          </w:rPr>
        </w:r>
        <w:r w:rsidR="00105F1A">
          <w:rPr>
            <w:noProof/>
            <w:webHidden/>
          </w:rPr>
          <w:fldChar w:fldCharType="separate"/>
        </w:r>
        <w:r w:rsidR="00105F1A">
          <w:rPr>
            <w:noProof/>
            <w:webHidden/>
          </w:rPr>
          <w:t>35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79" w:history="1">
        <w:r w:rsidR="00105F1A" w:rsidRPr="00F847EE">
          <w:rPr>
            <w:rStyle w:val="Hypertextovprepojenie"/>
            <w:noProof/>
          </w:rPr>
          <w:t>Obrázok 6.24 – 2. krok pre nastavenie PRTG</w:t>
        </w:r>
        <w:r w:rsidR="00105F1A">
          <w:rPr>
            <w:noProof/>
            <w:webHidden/>
          </w:rPr>
          <w:tab/>
        </w:r>
        <w:r w:rsidR="00105F1A">
          <w:rPr>
            <w:noProof/>
            <w:webHidden/>
          </w:rPr>
          <w:fldChar w:fldCharType="begin"/>
        </w:r>
        <w:r w:rsidR="00105F1A">
          <w:rPr>
            <w:noProof/>
            <w:webHidden/>
          </w:rPr>
          <w:instrText xml:space="preserve"> PAGEREF _Toc454063379 \h </w:instrText>
        </w:r>
        <w:r w:rsidR="00105F1A">
          <w:rPr>
            <w:noProof/>
            <w:webHidden/>
          </w:rPr>
        </w:r>
        <w:r w:rsidR="00105F1A">
          <w:rPr>
            <w:noProof/>
            <w:webHidden/>
          </w:rPr>
          <w:fldChar w:fldCharType="separate"/>
        </w:r>
        <w:r w:rsidR="00105F1A">
          <w:rPr>
            <w:noProof/>
            <w:webHidden/>
          </w:rPr>
          <w:t>35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0" w:history="1">
        <w:r w:rsidR="00105F1A" w:rsidRPr="00F847EE">
          <w:rPr>
            <w:rStyle w:val="Hypertextovprepojenie"/>
            <w:noProof/>
          </w:rPr>
          <w:t>Obrázok 6.25 – 3. krok pre nastavenie PRTG</w:t>
        </w:r>
        <w:r w:rsidR="00105F1A">
          <w:rPr>
            <w:noProof/>
            <w:webHidden/>
          </w:rPr>
          <w:tab/>
        </w:r>
        <w:r w:rsidR="00105F1A">
          <w:rPr>
            <w:noProof/>
            <w:webHidden/>
          </w:rPr>
          <w:fldChar w:fldCharType="begin"/>
        </w:r>
        <w:r w:rsidR="00105F1A">
          <w:rPr>
            <w:noProof/>
            <w:webHidden/>
          </w:rPr>
          <w:instrText xml:space="preserve"> PAGEREF _Toc454063380 \h </w:instrText>
        </w:r>
        <w:r w:rsidR="00105F1A">
          <w:rPr>
            <w:noProof/>
            <w:webHidden/>
          </w:rPr>
        </w:r>
        <w:r w:rsidR="00105F1A">
          <w:rPr>
            <w:noProof/>
            <w:webHidden/>
          </w:rPr>
          <w:fldChar w:fldCharType="separate"/>
        </w:r>
        <w:r w:rsidR="00105F1A">
          <w:rPr>
            <w:noProof/>
            <w:webHidden/>
          </w:rPr>
          <w:t>35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1" w:history="1">
        <w:r w:rsidR="00105F1A" w:rsidRPr="00F847EE">
          <w:rPr>
            <w:rStyle w:val="Hypertextovprepojenie"/>
            <w:noProof/>
          </w:rPr>
          <w:t>Obrázok 6.26 - 4. krok pre nastavenie PRTG</w:t>
        </w:r>
        <w:r w:rsidR="00105F1A">
          <w:rPr>
            <w:noProof/>
            <w:webHidden/>
          </w:rPr>
          <w:tab/>
        </w:r>
        <w:r w:rsidR="00105F1A">
          <w:rPr>
            <w:noProof/>
            <w:webHidden/>
          </w:rPr>
          <w:fldChar w:fldCharType="begin"/>
        </w:r>
        <w:r w:rsidR="00105F1A">
          <w:rPr>
            <w:noProof/>
            <w:webHidden/>
          </w:rPr>
          <w:instrText xml:space="preserve"> PAGEREF _Toc454063381 \h </w:instrText>
        </w:r>
        <w:r w:rsidR="00105F1A">
          <w:rPr>
            <w:noProof/>
            <w:webHidden/>
          </w:rPr>
        </w:r>
        <w:r w:rsidR="00105F1A">
          <w:rPr>
            <w:noProof/>
            <w:webHidden/>
          </w:rPr>
          <w:fldChar w:fldCharType="separate"/>
        </w:r>
        <w:r w:rsidR="00105F1A">
          <w:rPr>
            <w:noProof/>
            <w:webHidden/>
          </w:rPr>
          <w:t>36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2" w:history="1">
        <w:r w:rsidR="00105F1A" w:rsidRPr="00F847EE">
          <w:rPr>
            <w:rStyle w:val="Hypertextovprepojenie"/>
            <w:noProof/>
          </w:rPr>
          <w:t>Obrázok 6.27 – 5. krok pre nastavenie PRTG</w:t>
        </w:r>
        <w:r w:rsidR="00105F1A">
          <w:rPr>
            <w:noProof/>
            <w:webHidden/>
          </w:rPr>
          <w:tab/>
        </w:r>
        <w:r w:rsidR="00105F1A">
          <w:rPr>
            <w:noProof/>
            <w:webHidden/>
          </w:rPr>
          <w:fldChar w:fldCharType="begin"/>
        </w:r>
        <w:r w:rsidR="00105F1A">
          <w:rPr>
            <w:noProof/>
            <w:webHidden/>
          </w:rPr>
          <w:instrText xml:space="preserve"> PAGEREF _Toc454063382 \h </w:instrText>
        </w:r>
        <w:r w:rsidR="00105F1A">
          <w:rPr>
            <w:noProof/>
            <w:webHidden/>
          </w:rPr>
        </w:r>
        <w:r w:rsidR="00105F1A">
          <w:rPr>
            <w:noProof/>
            <w:webHidden/>
          </w:rPr>
          <w:fldChar w:fldCharType="separate"/>
        </w:r>
        <w:r w:rsidR="00105F1A">
          <w:rPr>
            <w:noProof/>
            <w:webHidden/>
          </w:rPr>
          <w:t>36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3" w:history="1">
        <w:r w:rsidR="00105F1A" w:rsidRPr="00F847EE">
          <w:rPr>
            <w:rStyle w:val="Hypertextovprepojenie"/>
            <w:noProof/>
          </w:rPr>
          <w:t>Obrázok 6.28 - 6. krok pre nastavenie PRTG</w:t>
        </w:r>
        <w:r w:rsidR="00105F1A">
          <w:rPr>
            <w:noProof/>
            <w:webHidden/>
          </w:rPr>
          <w:tab/>
        </w:r>
        <w:r w:rsidR="00105F1A">
          <w:rPr>
            <w:noProof/>
            <w:webHidden/>
          </w:rPr>
          <w:fldChar w:fldCharType="begin"/>
        </w:r>
        <w:r w:rsidR="00105F1A">
          <w:rPr>
            <w:noProof/>
            <w:webHidden/>
          </w:rPr>
          <w:instrText xml:space="preserve"> PAGEREF _Toc454063383 \h </w:instrText>
        </w:r>
        <w:r w:rsidR="00105F1A">
          <w:rPr>
            <w:noProof/>
            <w:webHidden/>
          </w:rPr>
        </w:r>
        <w:r w:rsidR="00105F1A">
          <w:rPr>
            <w:noProof/>
            <w:webHidden/>
          </w:rPr>
          <w:fldChar w:fldCharType="separate"/>
        </w:r>
        <w:r w:rsidR="00105F1A">
          <w:rPr>
            <w:noProof/>
            <w:webHidden/>
          </w:rPr>
          <w:t>36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4" w:history="1">
        <w:r w:rsidR="00105F1A" w:rsidRPr="00F847EE">
          <w:rPr>
            <w:rStyle w:val="Hypertextovprepojenie"/>
            <w:noProof/>
          </w:rPr>
          <w:t>Obrázok 6.29 - 7. krok pre nastavenie PRTG</w:t>
        </w:r>
        <w:r w:rsidR="00105F1A">
          <w:rPr>
            <w:noProof/>
            <w:webHidden/>
          </w:rPr>
          <w:tab/>
        </w:r>
        <w:r w:rsidR="00105F1A">
          <w:rPr>
            <w:noProof/>
            <w:webHidden/>
          </w:rPr>
          <w:fldChar w:fldCharType="begin"/>
        </w:r>
        <w:r w:rsidR="00105F1A">
          <w:rPr>
            <w:noProof/>
            <w:webHidden/>
          </w:rPr>
          <w:instrText xml:space="preserve"> PAGEREF _Toc454063384 \h </w:instrText>
        </w:r>
        <w:r w:rsidR="00105F1A">
          <w:rPr>
            <w:noProof/>
            <w:webHidden/>
          </w:rPr>
        </w:r>
        <w:r w:rsidR="00105F1A">
          <w:rPr>
            <w:noProof/>
            <w:webHidden/>
          </w:rPr>
          <w:fldChar w:fldCharType="separate"/>
        </w:r>
        <w:r w:rsidR="00105F1A">
          <w:rPr>
            <w:noProof/>
            <w:webHidden/>
          </w:rPr>
          <w:t>37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5" w:history="1">
        <w:r w:rsidR="00105F1A" w:rsidRPr="00F847EE">
          <w:rPr>
            <w:rStyle w:val="Hypertextovprepojenie"/>
            <w:noProof/>
          </w:rPr>
          <w:t>Obrázok 6.30 – PRTG Netflow v9 senzor</w:t>
        </w:r>
        <w:r w:rsidR="00105F1A">
          <w:rPr>
            <w:noProof/>
            <w:webHidden/>
          </w:rPr>
          <w:tab/>
        </w:r>
        <w:r w:rsidR="00105F1A">
          <w:rPr>
            <w:noProof/>
            <w:webHidden/>
          </w:rPr>
          <w:fldChar w:fldCharType="begin"/>
        </w:r>
        <w:r w:rsidR="00105F1A">
          <w:rPr>
            <w:noProof/>
            <w:webHidden/>
          </w:rPr>
          <w:instrText xml:space="preserve"> PAGEREF _Toc454063385 \h </w:instrText>
        </w:r>
        <w:r w:rsidR="00105F1A">
          <w:rPr>
            <w:noProof/>
            <w:webHidden/>
          </w:rPr>
        </w:r>
        <w:r w:rsidR="00105F1A">
          <w:rPr>
            <w:noProof/>
            <w:webHidden/>
          </w:rPr>
          <w:fldChar w:fldCharType="separate"/>
        </w:r>
        <w:r w:rsidR="00105F1A">
          <w:rPr>
            <w:noProof/>
            <w:webHidden/>
          </w:rPr>
          <w:t>37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6" w:history="1">
        <w:r w:rsidR="00105F1A" w:rsidRPr="00F847EE">
          <w:rPr>
            <w:rStyle w:val="Hypertextovprepojenie"/>
            <w:noProof/>
          </w:rPr>
          <w:t>Obrázok 7.1 – SNMP Manager – SNMP Agent</w:t>
        </w:r>
        <w:r w:rsidR="00105F1A">
          <w:rPr>
            <w:noProof/>
            <w:webHidden/>
          </w:rPr>
          <w:tab/>
        </w:r>
        <w:r w:rsidR="00105F1A">
          <w:rPr>
            <w:noProof/>
            <w:webHidden/>
          </w:rPr>
          <w:fldChar w:fldCharType="begin"/>
        </w:r>
        <w:r w:rsidR="00105F1A">
          <w:rPr>
            <w:noProof/>
            <w:webHidden/>
          </w:rPr>
          <w:instrText xml:space="preserve"> PAGEREF _Toc454063386 \h </w:instrText>
        </w:r>
        <w:r w:rsidR="00105F1A">
          <w:rPr>
            <w:noProof/>
            <w:webHidden/>
          </w:rPr>
        </w:r>
        <w:r w:rsidR="00105F1A">
          <w:rPr>
            <w:noProof/>
            <w:webHidden/>
          </w:rPr>
          <w:fldChar w:fldCharType="separate"/>
        </w:r>
        <w:r w:rsidR="00105F1A">
          <w:rPr>
            <w:noProof/>
            <w:webHidden/>
          </w:rPr>
          <w:t>40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7" w:history="1">
        <w:r w:rsidR="00105F1A" w:rsidRPr="00F847EE">
          <w:rPr>
            <w:rStyle w:val="Hypertextovprepojenie"/>
            <w:noProof/>
          </w:rPr>
          <w:t>Obrázok 7.2 - Komunikácia Správca - Agent</w:t>
        </w:r>
        <w:r w:rsidR="00105F1A">
          <w:rPr>
            <w:noProof/>
            <w:webHidden/>
          </w:rPr>
          <w:tab/>
        </w:r>
        <w:r w:rsidR="00105F1A">
          <w:rPr>
            <w:noProof/>
            <w:webHidden/>
          </w:rPr>
          <w:fldChar w:fldCharType="begin"/>
        </w:r>
        <w:r w:rsidR="00105F1A">
          <w:rPr>
            <w:noProof/>
            <w:webHidden/>
          </w:rPr>
          <w:instrText xml:space="preserve"> PAGEREF _Toc454063387 \h </w:instrText>
        </w:r>
        <w:r w:rsidR="00105F1A">
          <w:rPr>
            <w:noProof/>
            <w:webHidden/>
          </w:rPr>
        </w:r>
        <w:r w:rsidR="00105F1A">
          <w:rPr>
            <w:noProof/>
            <w:webHidden/>
          </w:rPr>
          <w:fldChar w:fldCharType="separate"/>
        </w:r>
        <w:r w:rsidR="00105F1A">
          <w:rPr>
            <w:noProof/>
            <w:webHidden/>
          </w:rPr>
          <w:t>42</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8" w:history="1">
        <w:r w:rsidR="00105F1A" w:rsidRPr="00F847EE">
          <w:rPr>
            <w:rStyle w:val="Hypertextovprepojenie"/>
            <w:noProof/>
          </w:rPr>
          <w:t>Obrázok 7.3 - Formát SNMP správy</w:t>
        </w:r>
        <w:r w:rsidR="00105F1A">
          <w:rPr>
            <w:noProof/>
            <w:webHidden/>
          </w:rPr>
          <w:tab/>
        </w:r>
        <w:r w:rsidR="00105F1A">
          <w:rPr>
            <w:noProof/>
            <w:webHidden/>
          </w:rPr>
          <w:fldChar w:fldCharType="begin"/>
        </w:r>
        <w:r w:rsidR="00105F1A">
          <w:rPr>
            <w:noProof/>
            <w:webHidden/>
          </w:rPr>
          <w:instrText xml:space="preserve"> PAGEREF _Toc454063388 \h </w:instrText>
        </w:r>
        <w:r w:rsidR="00105F1A">
          <w:rPr>
            <w:noProof/>
            <w:webHidden/>
          </w:rPr>
        </w:r>
        <w:r w:rsidR="00105F1A">
          <w:rPr>
            <w:noProof/>
            <w:webHidden/>
          </w:rPr>
          <w:fldChar w:fldCharType="separate"/>
        </w:r>
        <w:r w:rsidR="00105F1A">
          <w:rPr>
            <w:noProof/>
            <w:webHidden/>
          </w:rPr>
          <w:t>42</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89" w:history="1">
        <w:r w:rsidR="00105F1A" w:rsidRPr="00F847EE">
          <w:rPr>
            <w:rStyle w:val="Hypertextovprepojenie"/>
            <w:noProof/>
          </w:rPr>
          <w:t>Obrázok 7.4 - Formát SNMP PDU správy</w:t>
        </w:r>
        <w:r w:rsidR="00105F1A">
          <w:rPr>
            <w:noProof/>
            <w:webHidden/>
          </w:rPr>
          <w:tab/>
        </w:r>
        <w:r w:rsidR="00105F1A">
          <w:rPr>
            <w:noProof/>
            <w:webHidden/>
          </w:rPr>
          <w:fldChar w:fldCharType="begin"/>
        </w:r>
        <w:r w:rsidR="00105F1A">
          <w:rPr>
            <w:noProof/>
            <w:webHidden/>
          </w:rPr>
          <w:instrText xml:space="preserve"> PAGEREF _Toc454063389 \h </w:instrText>
        </w:r>
        <w:r w:rsidR="00105F1A">
          <w:rPr>
            <w:noProof/>
            <w:webHidden/>
          </w:rPr>
        </w:r>
        <w:r w:rsidR="00105F1A">
          <w:rPr>
            <w:noProof/>
            <w:webHidden/>
          </w:rPr>
          <w:fldChar w:fldCharType="separate"/>
        </w:r>
        <w:r w:rsidR="00105F1A">
          <w:rPr>
            <w:noProof/>
            <w:webHidden/>
          </w:rPr>
          <w:t>43</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0" w:history="1">
        <w:r w:rsidR="00105F1A" w:rsidRPr="00F847EE">
          <w:rPr>
            <w:rStyle w:val="Hypertextovprepojenie"/>
            <w:noProof/>
          </w:rPr>
          <w:t>Obrázok 7.5 - Formát SNMP Trap správy</w:t>
        </w:r>
        <w:r w:rsidR="00105F1A">
          <w:rPr>
            <w:noProof/>
            <w:webHidden/>
          </w:rPr>
          <w:tab/>
        </w:r>
        <w:r w:rsidR="00105F1A">
          <w:rPr>
            <w:noProof/>
            <w:webHidden/>
          </w:rPr>
          <w:fldChar w:fldCharType="begin"/>
        </w:r>
        <w:r w:rsidR="00105F1A">
          <w:rPr>
            <w:noProof/>
            <w:webHidden/>
          </w:rPr>
          <w:instrText xml:space="preserve"> PAGEREF _Toc454063390 \h </w:instrText>
        </w:r>
        <w:r w:rsidR="00105F1A">
          <w:rPr>
            <w:noProof/>
            <w:webHidden/>
          </w:rPr>
        </w:r>
        <w:r w:rsidR="00105F1A">
          <w:rPr>
            <w:noProof/>
            <w:webHidden/>
          </w:rPr>
          <w:fldChar w:fldCharType="separate"/>
        </w:r>
        <w:r w:rsidR="00105F1A">
          <w:rPr>
            <w:noProof/>
            <w:webHidden/>
          </w:rPr>
          <w:t>44</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1" w:history="1">
        <w:r w:rsidR="00105F1A" w:rsidRPr="00F847EE">
          <w:rPr>
            <w:rStyle w:val="Hypertextovprepojenie"/>
            <w:noProof/>
          </w:rPr>
          <w:t>Obrázok 7.6 - Stromová štruktúra MIB databázy</w:t>
        </w:r>
        <w:r w:rsidR="00105F1A">
          <w:rPr>
            <w:noProof/>
            <w:webHidden/>
          </w:rPr>
          <w:tab/>
        </w:r>
        <w:r w:rsidR="00105F1A">
          <w:rPr>
            <w:noProof/>
            <w:webHidden/>
          </w:rPr>
          <w:fldChar w:fldCharType="begin"/>
        </w:r>
        <w:r w:rsidR="00105F1A">
          <w:rPr>
            <w:noProof/>
            <w:webHidden/>
          </w:rPr>
          <w:instrText xml:space="preserve"> PAGEREF _Toc454063391 \h </w:instrText>
        </w:r>
        <w:r w:rsidR="00105F1A">
          <w:rPr>
            <w:noProof/>
            <w:webHidden/>
          </w:rPr>
        </w:r>
        <w:r w:rsidR="00105F1A">
          <w:rPr>
            <w:noProof/>
            <w:webHidden/>
          </w:rPr>
          <w:fldChar w:fldCharType="separate"/>
        </w:r>
        <w:r w:rsidR="00105F1A">
          <w:rPr>
            <w:noProof/>
            <w:webHidden/>
          </w:rPr>
          <w:t>48</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2" w:history="1">
        <w:r w:rsidR="00105F1A" w:rsidRPr="00F847EE">
          <w:rPr>
            <w:rStyle w:val="Hypertextovprepojenie"/>
            <w:noProof/>
          </w:rPr>
          <w:t>Obrázok 7.7</w:t>
        </w:r>
        <w:r w:rsidR="00105F1A">
          <w:rPr>
            <w:noProof/>
            <w:webHidden/>
          </w:rPr>
          <w:tab/>
        </w:r>
        <w:r w:rsidR="00105F1A">
          <w:rPr>
            <w:noProof/>
            <w:webHidden/>
          </w:rPr>
          <w:fldChar w:fldCharType="begin"/>
        </w:r>
        <w:r w:rsidR="00105F1A">
          <w:rPr>
            <w:noProof/>
            <w:webHidden/>
          </w:rPr>
          <w:instrText xml:space="preserve"> PAGEREF _Toc454063392 \h </w:instrText>
        </w:r>
        <w:r w:rsidR="00105F1A">
          <w:rPr>
            <w:noProof/>
            <w:webHidden/>
          </w:rPr>
        </w:r>
        <w:r w:rsidR="00105F1A">
          <w:rPr>
            <w:noProof/>
            <w:webHidden/>
          </w:rPr>
          <w:fldChar w:fldCharType="separate"/>
        </w:r>
        <w:r w:rsidR="00105F1A">
          <w:rPr>
            <w:noProof/>
            <w:webHidden/>
          </w:rPr>
          <w:t>51</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3" w:history="1">
        <w:r w:rsidR="00105F1A" w:rsidRPr="00F847EE">
          <w:rPr>
            <w:rStyle w:val="Hypertextovprepojenie"/>
            <w:noProof/>
          </w:rPr>
          <w:t>Obrázok 7.8 – Výpis snmpwalk</w:t>
        </w:r>
        <w:r w:rsidR="00105F1A">
          <w:rPr>
            <w:noProof/>
            <w:webHidden/>
          </w:rPr>
          <w:tab/>
        </w:r>
        <w:r w:rsidR="00105F1A">
          <w:rPr>
            <w:noProof/>
            <w:webHidden/>
          </w:rPr>
          <w:fldChar w:fldCharType="begin"/>
        </w:r>
        <w:r w:rsidR="00105F1A">
          <w:rPr>
            <w:noProof/>
            <w:webHidden/>
          </w:rPr>
          <w:instrText xml:space="preserve"> PAGEREF _Toc454063393 \h </w:instrText>
        </w:r>
        <w:r w:rsidR="00105F1A">
          <w:rPr>
            <w:noProof/>
            <w:webHidden/>
          </w:rPr>
        </w:r>
        <w:r w:rsidR="00105F1A">
          <w:rPr>
            <w:noProof/>
            <w:webHidden/>
          </w:rPr>
          <w:fldChar w:fldCharType="separate"/>
        </w:r>
        <w:r w:rsidR="00105F1A">
          <w:rPr>
            <w:noProof/>
            <w:webHidden/>
          </w:rPr>
          <w:t>54</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4" w:history="1">
        <w:r w:rsidR="00105F1A" w:rsidRPr="00F847EE">
          <w:rPr>
            <w:rStyle w:val="Hypertextovprepojenie"/>
            <w:noProof/>
          </w:rPr>
          <w:t>Obrázok 7.9 - Testovacia topológia</w:t>
        </w:r>
        <w:r w:rsidR="00105F1A">
          <w:rPr>
            <w:noProof/>
            <w:webHidden/>
          </w:rPr>
          <w:tab/>
        </w:r>
        <w:r w:rsidR="00105F1A">
          <w:rPr>
            <w:noProof/>
            <w:webHidden/>
          </w:rPr>
          <w:fldChar w:fldCharType="begin"/>
        </w:r>
        <w:r w:rsidR="00105F1A">
          <w:rPr>
            <w:noProof/>
            <w:webHidden/>
          </w:rPr>
          <w:instrText xml:space="preserve"> PAGEREF _Toc454063394 \h </w:instrText>
        </w:r>
        <w:r w:rsidR="00105F1A">
          <w:rPr>
            <w:noProof/>
            <w:webHidden/>
          </w:rPr>
        </w:r>
        <w:r w:rsidR="00105F1A">
          <w:rPr>
            <w:noProof/>
            <w:webHidden/>
          </w:rPr>
          <w:fldChar w:fldCharType="separate"/>
        </w:r>
        <w:r w:rsidR="00105F1A">
          <w:rPr>
            <w:noProof/>
            <w:webHidden/>
          </w:rPr>
          <w:t>58</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5" w:history="1">
        <w:r w:rsidR="00105F1A" w:rsidRPr="00F847EE">
          <w:rPr>
            <w:rStyle w:val="Hypertextovprepojenie"/>
            <w:noProof/>
          </w:rPr>
          <w:t>Obrázok 7.10 - 1. krok pre nastavenie PRTG</w:t>
        </w:r>
        <w:r w:rsidR="00105F1A">
          <w:rPr>
            <w:noProof/>
            <w:webHidden/>
          </w:rPr>
          <w:tab/>
        </w:r>
        <w:r w:rsidR="00105F1A">
          <w:rPr>
            <w:noProof/>
            <w:webHidden/>
          </w:rPr>
          <w:fldChar w:fldCharType="begin"/>
        </w:r>
        <w:r w:rsidR="00105F1A">
          <w:rPr>
            <w:noProof/>
            <w:webHidden/>
          </w:rPr>
          <w:instrText xml:space="preserve"> PAGEREF _Toc454063395 \h </w:instrText>
        </w:r>
        <w:r w:rsidR="00105F1A">
          <w:rPr>
            <w:noProof/>
            <w:webHidden/>
          </w:rPr>
        </w:r>
        <w:r w:rsidR="00105F1A">
          <w:rPr>
            <w:noProof/>
            <w:webHidden/>
          </w:rPr>
          <w:fldChar w:fldCharType="separate"/>
        </w:r>
        <w:r w:rsidR="00105F1A">
          <w:rPr>
            <w:noProof/>
            <w:webHidden/>
          </w:rPr>
          <w:t>59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6" w:history="1">
        <w:r w:rsidR="00105F1A" w:rsidRPr="00F847EE">
          <w:rPr>
            <w:rStyle w:val="Hypertextovprepojenie"/>
            <w:noProof/>
          </w:rPr>
          <w:t>Obrázok 7.11 - 2. krok pre nastavenie PRTG</w:t>
        </w:r>
        <w:r w:rsidR="00105F1A">
          <w:rPr>
            <w:noProof/>
            <w:webHidden/>
          </w:rPr>
          <w:tab/>
        </w:r>
        <w:r w:rsidR="00105F1A">
          <w:rPr>
            <w:noProof/>
            <w:webHidden/>
          </w:rPr>
          <w:fldChar w:fldCharType="begin"/>
        </w:r>
        <w:r w:rsidR="00105F1A">
          <w:rPr>
            <w:noProof/>
            <w:webHidden/>
          </w:rPr>
          <w:instrText xml:space="preserve"> PAGEREF _Toc454063396 \h </w:instrText>
        </w:r>
        <w:r w:rsidR="00105F1A">
          <w:rPr>
            <w:noProof/>
            <w:webHidden/>
          </w:rPr>
        </w:r>
        <w:r w:rsidR="00105F1A">
          <w:rPr>
            <w:noProof/>
            <w:webHidden/>
          </w:rPr>
          <w:fldChar w:fldCharType="separate"/>
        </w:r>
        <w:r w:rsidR="00105F1A">
          <w:rPr>
            <w:noProof/>
            <w:webHidden/>
          </w:rPr>
          <w:t>59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7" w:history="1">
        <w:r w:rsidR="00105F1A" w:rsidRPr="00F847EE">
          <w:rPr>
            <w:rStyle w:val="Hypertextovprepojenie"/>
            <w:noProof/>
          </w:rPr>
          <w:t>Obrázok 7.12 - 3. krok pre nastavenie PRTG</w:t>
        </w:r>
        <w:r w:rsidR="00105F1A">
          <w:rPr>
            <w:noProof/>
            <w:webHidden/>
          </w:rPr>
          <w:tab/>
        </w:r>
        <w:r w:rsidR="00105F1A">
          <w:rPr>
            <w:noProof/>
            <w:webHidden/>
          </w:rPr>
          <w:fldChar w:fldCharType="begin"/>
        </w:r>
        <w:r w:rsidR="00105F1A">
          <w:rPr>
            <w:noProof/>
            <w:webHidden/>
          </w:rPr>
          <w:instrText xml:space="preserve"> PAGEREF _Toc454063397 \h </w:instrText>
        </w:r>
        <w:r w:rsidR="00105F1A">
          <w:rPr>
            <w:noProof/>
            <w:webHidden/>
          </w:rPr>
        </w:r>
        <w:r w:rsidR="00105F1A">
          <w:rPr>
            <w:noProof/>
            <w:webHidden/>
          </w:rPr>
          <w:fldChar w:fldCharType="separate"/>
        </w:r>
        <w:r w:rsidR="00105F1A">
          <w:rPr>
            <w:noProof/>
            <w:webHidden/>
          </w:rPr>
          <w:t>59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8" w:history="1">
        <w:r w:rsidR="00105F1A" w:rsidRPr="00F847EE">
          <w:rPr>
            <w:rStyle w:val="Hypertextovprepojenie"/>
            <w:noProof/>
          </w:rPr>
          <w:t>Obrázok 7.13 - 4. krok pre nastavenie PRTG</w:t>
        </w:r>
        <w:r w:rsidR="00105F1A">
          <w:rPr>
            <w:noProof/>
            <w:webHidden/>
          </w:rPr>
          <w:tab/>
        </w:r>
        <w:r w:rsidR="00105F1A">
          <w:rPr>
            <w:noProof/>
            <w:webHidden/>
          </w:rPr>
          <w:fldChar w:fldCharType="begin"/>
        </w:r>
        <w:r w:rsidR="00105F1A">
          <w:rPr>
            <w:noProof/>
            <w:webHidden/>
          </w:rPr>
          <w:instrText xml:space="preserve"> PAGEREF _Toc454063398 \h </w:instrText>
        </w:r>
        <w:r w:rsidR="00105F1A">
          <w:rPr>
            <w:noProof/>
            <w:webHidden/>
          </w:rPr>
        </w:r>
        <w:r w:rsidR="00105F1A">
          <w:rPr>
            <w:noProof/>
            <w:webHidden/>
          </w:rPr>
          <w:fldChar w:fldCharType="separate"/>
        </w:r>
        <w:r w:rsidR="00105F1A">
          <w:rPr>
            <w:noProof/>
            <w:webHidden/>
          </w:rPr>
          <w:t>60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99" w:history="1">
        <w:r w:rsidR="00105F1A" w:rsidRPr="00F847EE">
          <w:rPr>
            <w:rStyle w:val="Hypertextovprepojenie"/>
            <w:noProof/>
          </w:rPr>
          <w:t>Obrázok 7.14 -  5.krok pre nastavenie PRTG - Credentials for SNMP</w:t>
        </w:r>
        <w:r w:rsidR="00105F1A">
          <w:rPr>
            <w:noProof/>
            <w:webHidden/>
          </w:rPr>
          <w:tab/>
        </w:r>
        <w:r w:rsidR="00105F1A">
          <w:rPr>
            <w:noProof/>
            <w:webHidden/>
          </w:rPr>
          <w:fldChar w:fldCharType="begin"/>
        </w:r>
        <w:r w:rsidR="00105F1A">
          <w:rPr>
            <w:noProof/>
            <w:webHidden/>
          </w:rPr>
          <w:instrText xml:space="preserve"> PAGEREF _Toc454063399 \h </w:instrText>
        </w:r>
        <w:r w:rsidR="00105F1A">
          <w:rPr>
            <w:noProof/>
            <w:webHidden/>
          </w:rPr>
        </w:r>
        <w:r w:rsidR="00105F1A">
          <w:rPr>
            <w:noProof/>
            <w:webHidden/>
          </w:rPr>
          <w:fldChar w:fldCharType="separate"/>
        </w:r>
        <w:r w:rsidR="00105F1A">
          <w:rPr>
            <w:noProof/>
            <w:webHidden/>
          </w:rPr>
          <w:t>60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0" w:history="1">
        <w:r w:rsidR="00105F1A" w:rsidRPr="00F847EE">
          <w:rPr>
            <w:rStyle w:val="Hypertextovprepojenie"/>
            <w:noProof/>
          </w:rPr>
          <w:t>Obrázok 7.15 - 6. krok pre nastavenie PRTG</w:t>
        </w:r>
        <w:r w:rsidR="00105F1A">
          <w:rPr>
            <w:noProof/>
            <w:webHidden/>
          </w:rPr>
          <w:tab/>
        </w:r>
        <w:r w:rsidR="00105F1A">
          <w:rPr>
            <w:noProof/>
            <w:webHidden/>
          </w:rPr>
          <w:fldChar w:fldCharType="begin"/>
        </w:r>
        <w:r w:rsidR="00105F1A">
          <w:rPr>
            <w:noProof/>
            <w:webHidden/>
          </w:rPr>
          <w:instrText xml:space="preserve"> PAGEREF _Toc454063400 \h </w:instrText>
        </w:r>
        <w:r w:rsidR="00105F1A">
          <w:rPr>
            <w:noProof/>
            <w:webHidden/>
          </w:rPr>
        </w:r>
        <w:r w:rsidR="00105F1A">
          <w:rPr>
            <w:noProof/>
            <w:webHidden/>
          </w:rPr>
          <w:fldChar w:fldCharType="separate"/>
        </w:r>
        <w:r w:rsidR="00105F1A">
          <w:rPr>
            <w:noProof/>
            <w:webHidden/>
          </w:rPr>
          <w:t>60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1" w:history="1">
        <w:r w:rsidR="00105F1A" w:rsidRPr="00F847EE">
          <w:rPr>
            <w:rStyle w:val="Hypertextovprepojenie"/>
            <w:noProof/>
          </w:rPr>
          <w:t>Obrázok 7.16 - 7. krok pre nastavenie PRTG</w:t>
        </w:r>
        <w:r w:rsidR="00105F1A">
          <w:rPr>
            <w:noProof/>
            <w:webHidden/>
          </w:rPr>
          <w:tab/>
        </w:r>
        <w:r w:rsidR="00105F1A">
          <w:rPr>
            <w:noProof/>
            <w:webHidden/>
          </w:rPr>
          <w:fldChar w:fldCharType="begin"/>
        </w:r>
        <w:r w:rsidR="00105F1A">
          <w:rPr>
            <w:noProof/>
            <w:webHidden/>
          </w:rPr>
          <w:instrText xml:space="preserve"> PAGEREF _Toc454063401 \h </w:instrText>
        </w:r>
        <w:r w:rsidR="00105F1A">
          <w:rPr>
            <w:noProof/>
            <w:webHidden/>
          </w:rPr>
        </w:r>
        <w:r w:rsidR="00105F1A">
          <w:rPr>
            <w:noProof/>
            <w:webHidden/>
          </w:rPr>
          <w:fldChar w:fldCharType="separate"/>
        </w:r>
        <w:r w:rsidR="00105F1A">
          <w:rPr>
            <w:noProof/>
            <w:webHidden/>
          </w:rPr>
          <w:t>61</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2" w:history="1">
        <w:r w:rsidR="00105F1A" w:rsidRPr="00F847EE">
          <w:rPr>
            <w:rStyle w:val="Hypertextovprepojenie"/>
            <w:noProof/>
          </w:rPr>
          <w:t>Obrázok 7.17 - 8. krok pre nastavenie PRTG</w:t>
        </w:r>
        <w:r w:rsidR="00105F1A">
          <w:rPr>
            <w:noProof/>
            <w:webHidden/>
          </w:rPr>
          <w:tab/>
        </w:r>
        <w:r w:rsidR="00105F1A">
          <w:rPr>
            <w:noProof/>
            <w:webHidden/>
          </w:rPr>
          <w:fldChar w:fldCharType="begin"/>
        </w:r>
        <w:r w:rsidR="00105F1A">
          <w:rPr>
            <w:noProof/>
            <w:webHidden/>
          </w:rPr>
          <w:instrText xml:space="preserve"> PAGEREF _Toc454063402 \h </w:instrText>
        </w:r>
        <w:r w:rsidR="00105F1A">
          <w:rPr>
            <w:noProof/>
            <w:webHidden/>
          </w:rPr>
        </w:r>
        <w:r w:rsidR="00105F1A">
          <w:rPr>
            <w:noProof/>
            <w:webHidden/>
          </w:rPr>
          <w:fldChar w:fldCharType="separate"/>
        </w:r>
        <w:r w:rsidR="00105F1A">
          <w:rPr>
            <w:noProof/>
            <w:webHidden/>
          </w:rPr>
          <w:t>61</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3" w:history="1">
        <w:r w:rsidR="00105F1A" w:rsidRPr="00F847EE">
          <w:rPr>
            <w:rStyle w:val="Hypertextovprepojenie"/>
            <w:noProof/>
          </w:rPr>
          <w:t>Obrázok 7.18 - 9. krok pre nastavenie PRTG</w:t>
        </w:r>
        <w:r w:rsidR="00105F1A">
          <w:rPr>
            <w:noProof/>
            <w:webHidden/>
          </w:rPr>
          <w:tab/>
        </w:r>
        <w:r w:rsidR="00105F1A">
          <w:rPr>
            <w:noProof/>
            <w:webHidden/>
          </w:rPr>
          <w:fldChar w:fldCharType="begin"/>
        </w:r>
        <w:r w:rsidR="00105F1A">
          <w:rPr>
            <w:noProof/>
            <w:webHidden/>
          </w:rPr>
          <w:instrText xml:space="preserve"> PAGEREF _Toc454063403 \h </w:instrText>
        </w:r>
        <w:r w:rsidR="00105F1A">
          <w:rPr>
            <w:noProof/>
            <w:webHidden/>
          </w:rPr>
        </w:r>
        <w:r w:rsidR="00105F1A">
          <w:rPr>
            <w:noProof/>
            <w:webHidden/>
          </w:rPr>
          <w:fldChar w:fldCharType="separate"/>
        </w:r>
        <w:r w:rsidR="00105F1A">
          <w:rPr>
            <w:noProof/>
            <w:webHidden/>
          </w:rPr>
          <w:t>61</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4" w:history="1">
        <w:r w:rsidR="00105F1A" w:rsidRPr="00F847EE">
          <w:rPr>
            <w:rStyle w:val="Hypertextovprepojenie"/>
            <w:noProof/>
          </w:rPr>
          <w:t>Obrázok 7.19 – 10. . krok pre nastavenie PRTG</w:t>
        </w:r>
        <w:r w:rsidR="00105F1A">
          <w:rPr>
            <w:noProof/>
            <w:webHidden/>
          </w:rPr>
          <w:tab/>
        </w:r>
        <w:r w:rsidR="00105F1A">
          <w:rPr>
            <w:noProof/>
            <w:webHidden/>
          </w:rPr>
          <w:fldChar w:fldCharType="begin"/>
        </w:r>
        <w:r w:rsidR="00105F1A">
          <w:rPr>
            <w:noProof/>
            <w:webHidden/>
          </w:rPr>
          <w:instrText xml:space="preserve"> PAGEREF _Toc454063404 \h </w:instrText>
        </w:r>
        <w:r w:rsidR="00105F1A">
          <w:rPr>
            <w:noProof/>
            <w:webHidden/>
          </w:rPr>
        </w:r>
        <w:r w:rsidR="00105F1A">
          <w:rPr>
            <w:noProof/>
            <w:webHidden/>
          </w:rPr>
          <w:fldChar w:fldCharType="separate"/>
        </w:r>
        <w:r w:rsidR="00105F1A">
          <w:rPr>
            <w:noProof/>
            <w:webHidden/>
          </w:rPr>
          <w:t>62</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5" w:history="1">
        <w:r w:rsidR="00105F1A" w:rsidRPr="00F847EE">
          <w:rPr>
            <w:rStyle w:val="Hypertextovprepojenie"/>
            <w:noProof/>
          </w:rPr>
          <w:t>Obrázok 7.20 – PRTG senzory</w:t>
        </w:r>
        <w:r w:rsidR="00105F1A">
          <w:rPr>
            <w:noProof/>
            <w:webHidden/>
          </w:rPr>
          <w:tab/>
        </w:r>
        <w:r w:rsidR="00105F1A">
          <w:rPr>
            <w:noProof/>
            <w:webHidden/>
          </w:rPr>
          <w:fldChar w:fldCharType="begin"/>
        </w:r>
        <w:r w:rsidR="00105F1A">
          <w:rPr>
            <w:noProof/>
            <w:webHidden/>
          </w:rPr>
          <w:instrText xml:space="preserve"> PAGEREF _Toc454063405 \h </w:instrText>
        </w:r>
        <w:r w:rsidR="00105F1A">
          <w:rPr>
            <w:noProof/>
            <w:webHidden/>
          </w:rPr>
        </w:r>
        <w:r w:rsidR="00105F1A">
          <w:rPr>
            <w:noProof/>
            <w:webHidden/>
          </w:rPr>
          <w:fldChar w:fldCharType="separate"/>
        </w:r>
        <w:r w:rsidR="00105F1A">
          <w:rPr>
            <w:noProof/>
            <w:webHidden/>
          </w:rPr>
          <w:t>62</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6" w:history="1">
        <w:r w:rsidR="00105F1A" w:rsidRPr="00F847EE">
          <w:rPr>
            <w:rStyle w:val="Hypertextovprepojenie"/>
            <w:noProof/>
          </w:rPr>
          <w:t>Obrázok 9.1 - Začiatok konfigurácie v ASDM</w:t>
        </w:r>
        <w:r w:rsidR="00105F1A">
          <w:rPr>
            <w:noProof/>
            <w:webHidden/>
          </w:rPr>
          <w:tab/>
        </w:r>
        <w:r w:rsidR="00105F1A">
          <w:rPr>
            <w:noProof/>
            <w:webHidden/>
          </w:rPr>
          <w:fldChar w:fldCharType="begin"/>
        </w:r>
        <w:r w:rsidR="00105F1A">
          <w:rPr>
            <w:noProof/>
            <w:webHidden/>
          </w:rPr>
          <w:instrText xml:space="preserve"> PAGEREF _Toc454063406 \h </w:instrText>
        </w:r>
        <w:r w:rsidR="00105F1A">
          <w:rPr>
            <w:noProof/>
            <w:webHidden/>
          </w:rPr>
        </w:r>
        <w:r w:rsidR="00105F1A">
          <w:rPr>
            <w:noProof/>
            <w:webHidden/>
          </w:rPr>
          <w:fldChar w:fldCharType="separate"/>
        </w:r>
        <w:r w:rsidR="00105F1A">
          <w:rPr>
            <w:noProof/>
            <w:webHidden/>
          </w:rPr>
          <w:t>67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7" w:history="1">
        <w:r w:rsidR="00105F1A" w:rsidRPr="00F847EE">
          <w:rPr>
            <w:rStyle w:val="Hypertextovprepojenie"/>
            <w:noProof/>
          </w:rPr>
          <w:t>Obrázok 9.2 Nastavenie pre vstupný interface</w:t>
        </w:r>
        <w:r w:rsidR="00105F1A">
          <w:rPr>
            <w:noProof/>
            <w:webHidden/>
          </w:rPr>
          <w:tab/>
        </w:r>
        <w:r w:rsidR="00105F1A">
          <w:rPr>
            <w:noProof/>
            <w:webHidden/>
          </w:rPr>
          <w:fldChar w:fldCharType="begin"/>
        </w:r>
        <w:r w:rsidR="00105F1A">
          <w:rPr>
            <w:noProof/>
            <w:webHidden/>
          </w:rPr>
          <w:instrText xml:space="preserve"> PAGEREF _Toc454063407 \h </w:instrText>
        </w:r>
        <w:r w:rsidR="00105F1A">
          <w:rPr>
            <w:noProof/>
            <w:webHidden/>
          </w:rPr>
        </w:r>
        <w:r w:rsidR="00105F1A">
          <w:rPr>
            <w:noProof/>
            <w:webHidden/>
          </w:rPr>
          <w:fldChar w:fldCharType="separate"/>
        </w:r>
        <w:r w:rsidR="00105F1A">
          <w:rPr>
            <w:noProof/>
            <w:webHidden/>
          </w:rPr>
          <w:t>67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8" w:history="1">
        <w:r w:rsidR="00105F1A" w:rsidRPr="00F847EE">
          <w:rPr>
            <w:rStyle w:val="Hypertextovprepojenie"/>
            <w:noProof/>
          </w:rPr>
          <w:t>Obrázok 9.3 Nastavenie pre výstupný interface</w:t>
        </w:r>
        <w:r w:rsidR="00105F1A">
          <w:rPr>
            <w:noProof/>
            <w:webHidden/>
          </w:rPr>
          <w:tab/>
        </w:r>
        <w:r w:rsidR="00105F1A">
          <w:rPr>
            <w:noProof/>
            <w:webHidden/>
          </w:rPr>
          <w:fldChar w:fldCharType="begin"/>
        </w:r>
        <w:r w:rsidR="00105F1A">
          <w:rPr>
            <w:noProof/>
            <w:webHidden/>
          </w:rPr>
          <w:instrText xml:space="preserve"> PAGEREF _Toc454063408 \h </w:instrText>
        </w:r>
        <w:r w:rsidR="00105F1A">
          <w:rPr>
            <w:noProof/>
            <w:webHidden/>
          </w:rPr>
        </w:r>
        <w:r w:rsidR="00105F1A">
          <w:rPr>
            <w:noProof/>
            <w:webHidden/>
          </w:rPr>
          <w:fldChar w:fldCharType="separate"/>
        </w:r>
        <w:r w:rsidR="00105F1A">
          <w:rPr>
            <w:noProof/>
            <w:webHidden/>
          </w:rPr>
          <w:t>68</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09" w:history="1">
        <w:r w:rsidR="00105F1A" w:rsidRPr="00F847EE">
          <w:rPr>
            <w:rStyle w:val="Hypertextovprepojenie"/>
            <w:noProof/>
          </w:rPr>
          <w:t>Obrázok 9.4 Nastavenie buffera</w:t>
        </w:r>
        <w:r w:rsidR="00105F1A">
          <w:rPr>
            <w:noProof/>
            <w:webHidden/>
          </w:rPr>
          <w:tab/>
        </w:r>
        <w:r w:rsidR="00105F1A">
          <w:rPr>
            <w:noProof/>
            <w:webHidden/>
          </w:rPr>
          <w:fldChar w:fldCharType="begin"/>
        </w:r>
        <w:r w:rsidR="00105F1A">
          <w:rPr>
            <w:noProof/>
            <w:webHidden/>
          </w:rPr>
          <w:instrText xml:space="preserve"> PAGEREF _Toc454063409 \h </w:instrText>
        </w:r>
        <w:r w:rsidR="00105F1A">
          <w:rPr>
            <w:noProof/>
            <w:webHidden/>
          </w:rPr>
        </w:r>
        <w:r w:rsidR="00105F1A">
          <w:rPr>
            <w:noProof/>
            <w:webHidden/>
          </w:rPr>
          <w:fldChar w:fldCharType="separate"/>
        </w:r>
        <w:r w:rsidR="00105F1A">
          <w:rPr>
            <w:noProof/>
            <w:webHidden/>
          </w:rPr>
          <w:t>68</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10" w:history="1">
        <w:r w:rsidR="00105F1A" w:rsidRPr="00F847EE">
          <w:rPr>
            <w:rStyle w:val="Hypertextovprepojenie"/>
            <w:noProof/>
          </w:rPr>
          <w:t>Obrázok 9.5 Zapnutie zachytávania paketov</w:t>
        </w:r>
        <w:r w:rsidR="00105F1A">
          <w:rPr>
            <w:noProof/>
            <w:webHidden/>
          </w:rPr>
          <w:tab/>
        </w:r>
        <w:r w:rsidR="00105F1A">
          <w:rPr>
            <w:noProof/>
            <w:webHidden/>
          </w:rPr>
          <w:fldChar w:fldCharType="begin"/>
        </w:r>
        <w:r w:rsidR="00105F1A">
          <w:rPr>
            <w:noProof/>
            <w:webHidden/>
          </w:rPr>
          <w:instrText xml:space="preserve"> PAGEREF _Toc454063410 \h </w:instrText>
        </w:r>
        <w:r w:rsidR="00105F1A">
          <w:rPr>
            <w:noProof/>
            <w:webHidden/>
          </w:rPr>
        </w:r>
        <w:r w:rsidR="00105F1A">
          <w:rPr>
            <w:noProof/>
            <w:webHidden/>
          </w:rPr>
          <w:fldChar w:fldCharType="separate"/>
        </w:r>
        <w:r w:rsidR="00105F1A">
          <w:rPr>
            <w:noProof/>
            <w:webHidden/>
          </w:rPr>
          <w:t>69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11" w:history="1">
        <w:r w:rsidR="00105F1A" w:rsidRPr="00F847EE">
          <w:rPr>
            <w:rStyle w:val="Hypertextovprepojenie"/>
            <w:noProof/>
          </w:rPr>
          <w:t>Obrázok 9.6 Zobrazenie odchytených paketov</w:t>
        </w:r>
        <w:r w:rsidR="00105F1A">
          <w:rPr>
            <w:noProof/>
            <w:webHidden/>
          </w:rPr>
          <w:tab/>
        </w:r>
        <w:r w:rsidR="00105F1A">
          <w:rPr>
            <w:noProof/>
            <w:webHidden/>
          </w:rPr>
          <w:fldChar w:fldCharType="begin"/>
        </w:r>
        <w:r w:rsidR="00105F1A">
          <w:rPr>
            <w:noProof/>
            <w:webHidden/>
          </w:rPr>
          <w:instrText xml:space="preserve"> PAGEREF _Toc454063411 \h </w:instrText>
        </w:r>
        <w:r w:rsidR="00105F1A">
          <w:rPr>
            <w:noProof/>
            <w:webHidden/>
          </w:rPr>
        </w:r>
        <w:r w:rsidR="00105F1A">
          <w:rPr>
            <w:noProof/>
            <w:webHidden/>
          </w:rPr>
          <w:fldChar w:fldCharType="separate"/>
        </w:r>
        <w:r w:rsidR="00105F1A">
          <w:rPr>
            <w:noProof/>
            <w:webHidden/>
          </w:rPr>
          <w:t>69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12" w:history="1">
        <w:r w:rsidR="00105F1A" w:rsidRPr="00F847EE">
          <w:rPr>
            <w:rStyle w:val="Hypertextovprepojenie"/>
            <w:noProof/>
          </w:rPr>
          <w:t>Obrázok 9.7 Export zachytených dát</w:t>
        </w:r>
        <w:r w:rsidR="00105F1A">
          <w:rPr>
            <w:noProof/>
            <w:webHidden/>
          </w:rPr>
          <w:tab/>
        </w:r>
        <w:r w:rsidR="00105F1A">
          <w:rPr>
            <w:noProof/>
            <w:webHidden/>
          </w:rPr>
          <w:fldChar w:fldCharType="begin"/>
        </w:r>
        <w:r w:rsidR="00105F1A">
          <w:rPr>
            <w:noProof/>
            <w:webHidden/>
          </w:rPr>
          <w:instrText xml:space="preserve"> PAGEREF _Toc454063412 \h </w:instrText>
        </w:r>
        <w:r w:rsidR="00105F1A">
          <w:rPr>
            <w:noProof/>
            <w:webHidden/>
          </w:rPr>
        </w:r>
        <w:r w:rsidR="00105F1A">
          <w:rPr>
            <w:noProof/>
            <w:webHidden/>
          </w:rPr>
          <w:fldChar w:fldCharType="separate"/>
        </w:r>
        <w:r w:rsidR="00105F1A">
          <w:rPr>
            <w:noProof/>
            <w:webHidden/>
          </w:rPr>
          <w:t>70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13" w:history="1">
        <w:r w:rsidR="00105F1A" w:rsidRPr="00F847EE">
          <w:rPr>
            <w:rStyle w:val="Hypertextovprepojenie"/>
            <w:noProof/>
          </w:rPr>
          <w:t>Obrázok 10.1 Local SPAN</w:t>
        </w:r>
        <w:r w:rsidR="00105F1A">
          <w:rPr>
            <w:noProof/>
            <w:webHidden/>
          </w:rPr>
          <w:tab/>
        </w:r>
        <w:r w:rsidR="00105F1A">
          <w:rPr>
            <w:noProof/>
            <w:webHidden/>
          </w:rPr>
          <w:fldChar w:fldCharType="begin"/>
        </w:r>
        <w:r w:rsidR="00105F1A">
          <w:rPr>
            <w:noProof/>
            <w:webHidden/>
          </w:rPr>
          <w:instrText xml:space="preserve"> PAGEREF _Toc454063413 \h </w:instrText>
        </w:r>
        <w:r w:rsidR="00105F1A">
          <w:rPr>
            <w:noProof/>
            <w:webHidden/>
          </w:rPr>
        </w:r>
        <w:r w:rsidR="00105F1A">
          <w:rPr>
            <w:noProof/>
            <w:webHidden/>
          </w:rPr>
          <w:fldChar w:fldCharType="separate"/>
        </w:r>
        <w:r w:rsidR="00105F1A">
          <w:rPr>
            <w:noProof/>
            <w:webHidden/>
          </w:rPr>
          <w:t>73</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414" w:history="1">
        <w:r w:rsidR="00105F1A" w:rsidRPr="00F847EE">
          <w:rPr>
            <w:rStyle w:val="Hypertextovprepojenie"/>
            <w:noProof/>
          </w:rPr>
          <w:t>Obrázok 10.2 Remote SPAN</w:t>
        </w:r>
        <w:r w:rsidR="00105F1A">
          <w:rPr>
            <w:noProof/>
            <w:webHidden/>
          </w:rPr>
          <w:tab/>
        </w:r>
        <w:r w:rsidR="00105F1A">
          <w:rPr>
            <w:noProof/>
            <w:webHidden/>
          </w:rPr>
          <w:fldChar w:fldCharType="begin"/>
        </w:r>
        <w:r w:rsidR="00105F1A">
          <w:rPr>
            <w:noProof/>
            <w:webHidden/>
          </w:rPr>
          <w:instrText xml:space="preserve"> PAGEREF _Toc454063414 \h </w:instrText>
        </w:r>
        <w:r w:rsidR="00105F1A">
          <w:rPr>
            <w:noProof/>
            <w:webHidden/>
          </w:rPr>
        </w:r>
        <w:r w:rsidR="00105F1A">
          <w:rPr>
            <w:noProof/>
            <w:webHidden/>
          </w:rPr>
          <w:fldChar w:fldCharType="separate"/>
        </w:r>
        <w:r w:rsidR="00105F1A">
          <w:rPr>
            <w:noProof/>
            <w:webHidden/>
          </w:rPr>
          <w:t>73</w:t>
        </w:r>
        <w:r w:rsidR="00105F1A">
          <w:rPr>
            <w:noProof/>
            <w:webHidden/>
          </w:rPr>
          <w:fldChar w:fldCharType="end"/>
        </w:r>
      </w:hyperlink>
    </w:p>
    <w:p w:rsidR="00BB4DB4" w:rsidRDefault="00105F1A">
      <w:pPr>
        <w:spacing w:after="160" w:line="259" w:lineRule="auto"/>
        <w:ind w:firstLine="0"/>
        <w:jc w:val="left"/>
        <w:rPr>
          <w:b/>
          <w:sz w:val="32"/>
          <w:szCs w:val="32"/>
        </w:rPr>
      </w:pPr>
      <w:r>
        <w:rPr>
          <w:b/>
          <w:sz w:val="32"/>
          <w:szCs w:val="32"/>
        </w:rPr>
        <w:fldChar w:fldCharType="end"/>
      </w:r>
    </w:p>
    <w:p w:rsidR="000855EF" w:rsidRDefault="00B01989" w:rsidP="000855EF">
      <w:pPr>
        <w:pStyle w:val="Nadpis1"/>
      </w:pPr>
      <w:bookmarkStart w:id="1" w:name="_Toc454063416"/>
      <w:r>
        <w:lastRenderedPageBreak/>
        <w:t>Tabuľky</w:t>
      </w:r>
      <w:bookmarkEnd w:id="1"/>
    </w:p>
    <w:p w:rsidR="00105F1A" w:rsidRDefault="00105F1A">
      <w:pPr>
        <w:pStyle w:val="Zoznamobrzkov"/>
        <w:tabs>
          <w:tab w:val="right" w:leader="dot" w:pos="8777"/>
        </w:tabs>
        <w:rPr>
          <w:rFonts w:asciiTheme="minorHAnsi" w:eastAsiaTheme="minorEastAsia" w:hAnsiTheme="minorHAnsi"/>
          <w:noProof/>
          <w:sz w:val="22"/>
          <w:lang w:eastAsia="sk-SK"/>
        </w:rPr>
      </w:pPr>
      <w:r>
        <w:fldChar w:fldCharType="begin"/>
      </w:r>
      <w:r>
        <w:instrText xml:space="preserve"> TOC \h \z \c "Tabuľka" </w:instrText>
      </w:r>
      <w:r>
        <w:fldChar w:fldCharType="separate"/>
      </w:r>
      <w:hyperlink w:anchor="_Toc454063338" w:history="1">
        <w:r w:rsidRPr="000A44C0">
          <w:rPr>
            <w:rStyle w:val="Hypertextovprepojenie"/>
            <w:noProof/>
          </w:rPr>
          <w:t>Tabuľka 7.1 - Formát SNMP správy</w:t>
        </w:r>
        <w:r>
          <w:rPr>
            <w:noProof/>
            <w:webHidden/>
          </w:rPr>
          <w:tab/>
        </w:r>
        <w:r>
          <w:rPr>
            <w:noProof/>
            <w:webHidden/>
          </w:rPr>
          <w:fldChar w:fldCharType="begin"/>
        </w:r>
        <w:r>
          <w:rPr>
            <w:noProof/>
            <w:webHidden/>
          </w:rPr>
          <w:instrText xml:space="preserve"> PAGEREF _Toc454063338 \h </w:instrText>
        </w:r>
        <w:r>
          <w:rPr>
            <w:noProof/>
            <w:webHidden/>
          </w:rPr>
        </w:r>
        <w:r>
          <w:rPr>
            <w:noProof/>
            <w:webHidden/>
          </w:rPr>
          <w:fldChar w:fldCharType="separate"/>
        </w:r>
        <w:r>
          <w:rPr>
            <w:noProof/>
            <w:webHidden/>
          </w:rPr>
          <w:t>43</w:t>
        </w:r>
        <w:r>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39" w:history="1">
        <w:r w:rsidR="00105F1A" w:rsidRPr="000A44C0">
          <w:rPr>
            <w:rStyle w:val="Hypertextovprepojenie"/>
            <w:noProof/>
          </w:rPr>
          <w:t>Tabuľka 7.2 - Chybový stav správy</w:t>
        </w:r>
        <w:r w:rsidR="00105F1A">
          <w:rPr>
            <w:noProof/>
            <w:webHidden/>
          </w:rPr>
          <w:tab/>
        </w:r>
        <w:r w:rsidR="00105F1A">
          <w:rPr>
            <w:noProof/>
            <w:webHidden/>
          </w:rPr>
          <w:fldChar w:fldCharType="begin"/>
        </w:r>
        <w:r w:rsidR="00105F1A">
          <w:rPr>
            <w:noProof/>
            <w:webHidden/>
          </w:rPr>
          <w:instrText xml:space="preserve"> PAGEREF _Toc454063339 \h </w:instrText>
        </w:r>
        <w:r w:rsidR="00105F1A">
          <w:rPr>
            <w:noProof/>
            <w:webHidden/>
          </w:rPr>
        </w:r>
        <w:r w:rsidR="00105F1A">
          <w:rPr>
            <w:noProof/>
            <w:webHidden/>
          </w:rPr>
          <w:fldChar w:fldCharType="separate"/>
        </w:r>
        <w:r w:rsidR="00105F1A">
          <w:rPr>
            <w:noProof/>
            <w:webHidden/>
          </w:rPr>
          <w:t>43</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0" w:history="1">
        <w:r w:rsidR="00105F1A" w:rsidRPr="000A44C0">
          <w:rPr>
            <w:rStyle w:val="Hypertextovprepojenie"/>
            <w:noProof/>
          </w:rPr>
          <w:t>Tabuľka 7.3 - Formát poľa PDU</w:t>
        </w:r>
        <w:r w:rsidR="00105F1A">
          <w:rPr>
            <w:noProof/>
            <w:webHidden/>
          </w:rPr>
          <w:tab/>
        </w:r>
        <w:r w:rsidR="00105F1A">
          <w:rPr>
            <w:noProof/>
            <w:webHidden/>
          </w:rPr>
          <w:fldChar w:fldCharType="begin"/>
        </w:r>
        <w:r w:rsidR="00105F1A">
          <w:rPr>
            <w:noProof/>
            <w:webHidden/>
          </w:rPr>
          <w:instrText xml:space="preserve"> PAGEREF _Toc454063340 \h </w:instrText>
        </w:r>
        <w:r w:rsidR="00105F1A">
          <w:rPr>
            <w:noProof/>
            <w:webHidden/>
          </w:rPr>
        </w:r>
        <w:r w:rsidR="00105F1A">
          <w:rPr>
            <w:noProof/>
            <w:webHidden/>
          </w:rPr>
          <w:fldChar w:fldCharType="separate"/>
        </w:r>
        <w:r w:rsidR="00105F1A">
          <w:rPr>
            <w:noProof/>
            <w:webHidden/>
          </w:rPr>
          <w:t>43</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1" w:history="1">
        <w:r w:rsidR="00105F1A" w:rsidRPr="000A44C0">
          <w:rPr>
            <w:rStyle w:val="Hypertextovprepojenie"/>
            <w:noProof/>
          </w:rPr>
          <w:t>Tabuľka 7.4 - Príčiny generovania Trap správy</w:t>
        </w:r>
        <w:r w:rsidR="00105F1A">
          <w:rPr>
            <w:noProof/>
            <w:webHidden/>
          </w:rPr>
          <w:tab/>
        </w:r>
        <w:r w:rsidR="00105F1A">
          <w:rPr>
            <w:noProof/>
            <w:webHidden/>
          </w:rPr>
          <w:fldChar w:fldCharType="begin"/>
        </w:r>
        <w:r w:rsidR="00105F1A">
          <w:rPr>
            <w:noProof/>
            <w:webHidden/>
          </w:rPr>
          <w:instrText xml:space="preserve"> PAGEREF _Toc454063341 \h </w:instrText>
        </w:r>
        <w:r w:rsidR="00105F1A">
          <w:rPr>
            <w:noProof/>
            <w:webHidden/>
          </w:rPr>
        </w:r>
        <w:r w:rsidR="00105F1A">
          <w:rPr>
            <w:noProof/>
            <w:webHidden/>
          </w:rPr>
          <w:fldChar w:fldCharType="separate"/>
        </w:r>
        <w:r w:rsidR="00105F1A">
          <w:rPr>
            <w:noProof/>
            <w:webHidden/>
          </w:rPr>
          <w:t>45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2" w:history="1">
        <w:r w:rsidR="00105F1A" w:rsidRPr="000A44C0">
          <w:rPr>
            <w:rStyle w:val="Hypertextovprepojenie"/>
            <w:noProof/>
          </w:rPr>
          <w:t>Tabuľka 7.5 - Formát Trap správy</w:t>
        </w:r>
        <w:r w:rsidR="00105F1A">
          <w:rPr>
            <w:noProof/>
            <w:webHidden/>
          </w:rPr>
          <w:tab/>
        </w:r>
        <w:r w:rsidR="00105F1A">
          <w:rPr>
            <w:noProof/>
            <w:webHidden/>
          </w:rPr>
          <w:fldChar w:fldCharType="begin"/>
        </w:r>
        <w:r w:rsidR="00105F1A">
          <w:rPr>
            <w:noProof/>
            <w:webHidden/>
          </w:rPr>
          <w:instrText xml:space="preserve"> PAGEREF _Toc454063342 \h </w:instrText>
        </w:r>
        <w:r w:rsidR="00105F1A">
          <w:rPr>
            <w:noProof/>
            <w:webHidden/>
          </w:rPr>
        </w:r>
        <w:r w:rsidR="00105F1A">
          <w:rPr>
            <w:noProof/>
            <w:webHidden/>
          </w:rPr>
          <w:fldChar w:fldCharType="separate"/>
        </w:r>
        <w:r w:rsidR="00105F1A">
          <w:rPr>
            <w:noProof/>
            <w:webHidden/>
          </w:rPr>
          <w:t>45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3" w:history="1">
        <w:r w:rsidR="00105F1A" w:rsidRPr="000A44C0">
          <w:rPr>
            <w:rStyle w:val="Hypertextovprepojenie"/>
            <w:noProof/>
          </w:rPr>
          <w:t>Tabuľka 7.6 - Typ PDU SNMPv2</w:t>
        </w:r>
        <w:r w:rsidR="00105F1A">
          <w:rPr>
            <w:noProof/>
            <w:webHidden/>
          </w:rPr>
          <w:tab/>
        </w:r>
        <w:r w:rsidR="00105F1A">
          <w:rPr>
            <w:noProof/>
            <w:webHidden/>
          </w:rPr>
          <w:fldChar w:fldCharType="begin"/>
        </w:r>
        <w:r w:rsidR="00105F1A">
          <w:rPr>
            <w:noProof/>
            <w:webHidden/>
          </w:rPr>
          <w:instrText xml:space="preserve"> PAGEREF _Toc454063343 \h </w:instrText>
        </w:r>
        <w:r w:rsidR="00105F1A">
          <w:rPr>
            <w:noProof/>
            <w:webHidden/>
          </w:rPr>
        </w:r>
        <w:r w:rsidR="00105F1A">
          <w:rPr>
            <w:noProof/>
            <w:webHidden/>
          </w:rPr>
          <w:fldChar w:fldCharType="separate"/>
        </w:r>
        <w:r w:rsidR="00105F1A">
          <w:rPr>
            <w:noProof/>
            <w:webHidden/>
          </w:rPr>
          <w:t>46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4" w:history="1">
        <w:r w:rsidR="00105F1A" w:rsidRPr="000A44C0">
          <w:rPr>
            <w:rStyle w:val="Hypertextovprepojenie"/>
            <w:noProof/>
          </w:rPr>
          <w:t>Tabuľka 7.7 - Rozšírený chybový stav správy SNMPv2</w:t>
        </w:r>
        <w:r w:rsidR="00105F1A">
          <w:rPr>
            <w:noProof/>
            <w:webHidden/>
          </w:rPr>
          <w:tab/>
        </w:r>
        <w:r w:rsidR="00105F1A">
          <w:rPr>
            <w:noProof/>
            <w:webHidden/>
          </w:rPr>
          <w:fldChar w:fldCharType="begin"/>
        </w:r>
        <w:r w:rsidR="00105F1A">
          <w:rPr>
            <w:noProof/>
            <w:webHidden/>
          </w:rPr>
          <w:instrText xml:space="preserve"> PAGEREF _Toc454063344 \h </w:instrText>
        </w:r>
        <w:r w:rsidR="00105F1A">
          <w:rPr>
            <w:noProof/>
            <w:webHidden/>
          </w:rPr>
        </w:r>
        <w:r w:rsidR="00105F1A">
          <w:rPr>
            <w:noProof/>
            <w:webHidden/>
          </w:rPr>
          <w:fldChar w:fldCharType="separate"/>
        </w:r>
        <w:r w:rsidR="00105F1A">
          <w:rPr>
            <w:noProof/>
            <w:webHidden/>
          </w:rPr>
          <w:t>46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5" w:history="1">
        <w:r w:rsidR="00105F1A" w:rsidRPr="000A44C0">
          <w:rPr>
            <w:rStyle w:val="Hypertextovprepojenie"/>
            <w:noProof/>
          </w:rPr>
          <w:t>Tabuľka 7.8 - Formát PDU správy GetBulk</w:t>
        </w:r>
        <w:r w:rsidR="00105F1A">
          <w:rPr>
            <w:noProof/>
            <w:webHidden/>
          </w:rPr>
          <w:tab/>
        </w:r>
        <w:r w:rsidR="00105F1A">
          <w:rPr>
            <w:noProof/>
            <w:webHidden/>
          </w:rPr>
          <w:fldChar w:fldCharType="begin"/>
        </w:r>
        <w:r w:rsidR="00105F1A">
          <w:rPr>
            <w:noProof/>
            <w:webHidden/>
          </w:rPr>
          <w:instrText xml:space="preserve"> PAGEREF _Toc454063345 \h </w:instrText>
        </w:r>
        <w:r w:rsidR="00105F1A">
          <w:rPr>
            <w:noProof/>
            <w:webHidden/>
          </w:rPr>
        </w:r>
        <w:r w:rsidR="00105F1A">
          <w:rPr>
            <w:noProof/>
            <w:webHidden/>
          </w:rPr>
          <w:fldChar w:fldCharType="separate"/>
        </w:r>
        <w:r w:rsidR="00105F1A">
          <w:rPr>
            <w:noProof/>
            <w:webHidden/>
          </w:rPr>
          <w:t>47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6" w:history="1">
        <w:r w:rsidR="00105F1A" w:rsidRPr="000A44C0">
          <w:rPr>
            <w:rStyle w:val="Hypertextovprepojenie"/>
            <w:noProof/>
          </w:rPr>
          <w:t>Tabuľka 7.9 - Formát hlavičky správy SNMPv3</w:t>
        </w:r>
        <w:r w:rsidR="00105F1A">
          <w:rPr>
            <w:noProof/>
            <w:webHidden/>
          </w:rPr>
          <w:tab/>
        </w:r>
        <w:r w:rsidR="00105F1A">
          <w:rPr>
            <w:noProof/>
            <w:webHidden/>
          </w:rPr>
          <w:fldChar w:fldCharType="begin"/>
        </w:r>
        <w:r w:rsidR="00105F1A">
          <w:rPr>
            <w:noProof/>
            <w:webHidden/>
          </w:rPr>
          <w:instrText xml:space="preserve"> PAGEREF _Toc454063346 \h </w:instrText>
        </w:r>
        <w:r w:rsidR="00105F1A">
          <w:rPr>
            <w:noProof/>
            <w:webHidden/>
          </w:rPr>
        </w:r>
        <w:r w:rsidR="00105F1A">
          <w:rPr>
            <w:noProof/>
            <w:webHidden/>
          </w:rPr>
          <w:fldChar w:fldCharType="separate"/>
        </w:r>
        <w:r w:rsidR="00105F1A">
          <w:rPr>
            <w:noProof/>
            <w:webHidden/>
          </w:rPr>
          <w:t>47</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7" w:history="1">
        <w:r w:rsidR="00105F1A" w:rsidRPr="000A44C0">
          <w:rPr>
            <w:rStyle w:val="Hypertextovprepojenie"/>
            <w:noProof/>
          </w:rPr>
          <w:t>Tabuľka 7.10 - Atribúty MIB objektov</w:t>
        </w:r>
        <w:r w:rsidR="00105F1A">
          <w:rPr>
            <w:noProof/>
            <w:webHidden/>
          </w:rPr>
          <w:tab/>
        </w:r>
        <w:r w:rsidR="00105F1A">
          <w:rPr>
            <w:noProof/>
            <w:webHidden/>
          </w:rPr>
          <w:fldChar w:fldCharType="begin"/>
        </w:r>
        <w:r w:rsidR="00105F1A">
          <w:rPr>
            <w:noProof/>
            <w:webHidden/>
          </w:rPr>
          <w:instrText xml:space="preserve"> PAGEREF _Toc454063347 \h </w:instrText>
        </w:r>
        <w:r w:rsidR="00105F1A">
          <w:rPr>
            <w:noProof/>
            <w:webHidden/>
          </w:rPr>
        </w:r>
        <w:r w:rsidR="00105F1A">
          <w:rPr>
            <w:noProof/>
            <w:webHidden/>
          </w:rPr>
          <w:fldChar w:fldCharType="separate"/>
        </w:r>
        <w:r w:rsidR="00105F1A">
          <w:rPr>
            <w:noProof/>
            <w:webHidden/>
          </w:rPr>
          <w:t>48</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8" w:history="1">
        <w:r w:rsidR="00105F1A" w:rsidRPr="000A44C0">
          <w:rPr>
            <w:rStyle w:val="Hypertextovprepojenie"/>
            <w:noProof/>
          </w:rPr>
          <w:t>Tabuľka 7.11 - Agregátne dátové typy MIB objektov</w:t>
        </w:r>
        <w:r w:rsidR="00105F1A">
          <w:rPr>
            <w:noProof/>
            <w:webHidden/>
          </w:rPr>
          <w:tab/>
        </w:r>
        <w:r w:rsidR="00105F1A">
          <w:rPr>
            <w:noProof/>
            <w:webHidden/>
          </w:rPr>
          <w:fldChar w:fldCharType="begin"/>
        </w:r>
        <w:r w:rsidR="00105F1A">
          <w:rPr>
            <w:noProof/>
            <w:webHidden/>
          </w:rPr>
          <w:instrText xml:space="preserve"> PAGEREF _Toc454063348 \h </w:instrText>
        </w:r>
        <w:r w:rsidR="00105F1A">
          <w:rPr>
            <w:noProof/>
            <w:webHidden/>
          </w:rPr>
        </w:r>
        <w:r w:rsidR="00105F1A">
          <w:rPr>
            <w:noProof/>
            <w:webHidden/>
          </w:rPr>
          <w:fldChar w:fldCharType="separate"/>
        </w:r>
        <w:r w:rsidR="00105F1A">
          <w:rPr>
            <w:noProof/>
            <w:webHidden/>
          </w:rPr>
          <w:t>49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49" w:history="1">
        <w:r w:rsidR="00105F1A" w:rsidRPr="000A44C0">
          <w:rPr>
            <w:rStyle w:val="Hypertextovprepojenie"/>
            <w:noProof/>
          </w:rPr>
          <w:t>Tabuľka 7.12 - Neagregátne dátové typy MIB objektov</w:t>
        </w:r>
        <w:r w:rsidR="00105F1A">
          <w:rPr>
            <w:noProof/>
            <w:webHidden/>
          </w:rPr>
          <w:tab/>
        </w:r>
        <w:r w:rsidR="00105F1A">
          <w:rPr>
            <w:noProof/>
            <w:webHidden/>
          </w:rPr>
          <w:fldChar w:fldCharType="begin"/>
        </w:r>
        <w:r w:rsidR="00105F1A">
          <w:rPr>
            <w:noProof/>
            <w:webHidden/>
          </w:rPr>
          <w:instrText xml:space="preserve"> PAGEREF _Toc454063349 \h </w:instrText>
        </w:r>
        <w:r w:rsidR="00105F1A">
          <w:rPr>
            <w:noProof/>
            <w:webHidden/>
          </w:rPr>
        </w:r>
        <w:r w:rsidR="00105F1A">
          <w:rPr>
            <w:noProof/>
            <w:webHidden/>
          </w:rPr>
          <w:fldChar w:fldCharType="separate"/>
        </w:r>
        <w:r w:rsidR="00105F1A">
          <w:rPr>
            <w:noProof/>
            <w:webHidden/>
          </w:rPr>
          <w:t>49</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0" w:history="1">
        <w:r w:rsidR="00105F1A" w:rsidRPr="000A44C0">
          <w:rPr>
            <w:rStyle w:val="Hypertextovprepojenie"/>
            <w:noProof/>
          </w:rPr>
          <w:t>Tabuľka 7.13 - Zhrnutie najdôležitejších funkcií a vlastností piatich najlepších  nástrojov</w:t>
        </w:r>
        <w:r w:rsidR="00105F1A">
          <w:rPr>
            <w:noProof/>
            <w:webHidden/>
          </w:rPr>
          <w:tab/>
        </w:r>
        <w:r w:rsidR="00105F1A">
          <w:rPr>
            <w:noProof/>
            <w:webHidden/>
          </w:rPr>
          <w:fldChar w:fldCharType="begin"/>
        </w:r>
        <w:r w:rsidR="00105F1A">
          <w:rPr>
            <w:noProof/>
            <w:webHidden/>
          </w:rPr>
          <w:instrText xml:space="preserve"> PAGEREF _Toc454063350 \h </w:instrText>
        </w:r>
        <w:r w:rsidR="00105F1A">
          <w:rPr>
            <w:noProof/>
            <w:webHidden/>
          </w:rPr>
        </w:r>
        <w:r w:rsidR="00105F1A">
          <w:rPr>
            <w:noProof/>
            <w:webHidden/>
          </w:rPr>
          <w:fldChar w:fldCharType="separate"/>
        </w:r>
        <w:r w:rsidR="00105F1A">
          <w:rPr>
            <w:noProof/>
            <w:webHidden/>
          </w:rPr>
          <w:t>55</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1" w:history="1">
        <w:r w:rsidR="00105F1A" w:rsidRPr="000A44C0">
          <w:rPr>
            <w:rStyle w:val="Hypertextovprepojenie"/>
            <w:noProof/>
          </w:rPr>
          <w:t>Tabuľka 7.14 – Údaje pre Credentials for SNMP</w:t>
        </w:r>
        <w:r w:rsidR="00105F1A">
          <w:rPr>
            <w:noProof/>
            <w:webHidden/>
          </w:rPr>
          <w:tab/>
        </w:r>
        <w:r w:rsidR="00105F1A">
          <w:rPr>
            <w:noProof/>
            <w:webHidden/>
          </w:rPr>
          <w:fldChar w:fldCharType="begin"/>
        </w:r>
        <w:r w:rsidR="00105F1A">
          <w:rPr>
            <w:noProof/>
            <w:webHidden/>
          </w:rPr>
          <w:instrText xml:space="preserve"> PAGEREF _Toc454063351 \h </w:instrText>
        </w:r>
        <w:r w:rsidR="00105F1A">
          <w:rPr>
            <w:noProof/>
            <w:webHidden/>
          </w:rPr>
        </w:r>
        <w:r w:rsidR="00105F1A">
          <w:rPr>
            <w:noProof/>
            <w:webHidden/>
          </w:rPr>
          <w:fldChar w:fldCharType="separate"/>
        </w:r>
        <w:r w:rsidR="00105F1A">
          <w:rPr>
            <w:noProof/>
            <w:webHidden/>
          </w:rPr>
          <w:t>60</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2" w:history="1">
        <w:r w:rsidR="00105F1A" w:rsidRPr="000A44C0">
          <w:rPr>
            <w:rStyle w:val="Hypertextovprepojenie"/>
            <w:noProof/>
          </w:rPr>
          <w:t>Tabuľka 7.15 - KIS FRI zariadenia podporujúce SNMP</w:t>
        </w:r>
        <w:r w:rsidR="00105F1A">
          <w:rPr>
            <w:noProof/>
            <w:webHidden/>
          </w:rPr>
          <w:tab/>
        </w:r>
        <w:r w:rsidR="00105F1A">
          <w:rPr>
            <w:noProof/>
            <w:webHidden/>
          </w:rPr>
          <w:fldChar w:fldCharType="begin"/>
        </w:r>
        <w:r w:rsidR="00105F1A">
          <w:rPr>
            <w:noProof/>
            <w:webHidden/>
          </w:rPr>
          <w:instrText xml:space="preserve"> PAGEREF _Toc454063352 \h </w:instrText>
        </w:r>
        <w:r w:rsidR="00105F1A">
          <w:rPr>
            <w:noProof/>
            <w:webHidden/>
          </w:rPr>
        </w:r>
        <w:r w:rsidR="00105F1A">
          <w:rPr>
            <w:noProof/>
            <w:webHidden/>
          </w:rPr>
          <w:fldChar w:fldCharType="separate"/>
        </w:r>
        <w:r w:rsidR="00105F1A">
          <w:rPr>
            <w:noProof/>
            <w:webHidden/>
          </w:rPr>
          <w:t>62</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3" w:history="1">
        <w:r w:rsidR="00105F1A" w:rsidRPr="000A44C0">
          <w:rPr>
            <w:rStyle w:val="Hypertextovprepojenie"/>
            <w:noProof/>
          </w:rPr>
          <w:t>Tabuľka 12.1 - Zhrnutie testovaných technológií</w:t>
        </w:r>
        <w:r w:rsidR="00105F1A">
          <w:rPr>
            <w:noProof/>
            <w:webHidden/>
          </w:rPr>
          <w:tab/>
        </w:r>
        <w:r w:rsidR="00105F1A">
          <w:rPr>
            <w:noProof/>
            <w:webHidden/>
          </w:rPr>
          <w:fldChar w:fldCharType="begin"/>
        </w:r>
        <w:r w:rsidR="00105F1A">
          <w:rPr>
            <w:noProof/>
            <w:webHidden/>
          </w:rPr>
          <w:instrText xml:space="preserve"> PAGEREF _Toc454063353 \h </w:instrText>
        </w:r>
        <w:r w:rsidR="00105F1A">
          <w:rPr>
            <w:noProof/>
            <w:webHidden/>
          </w:rPr>
        </w:r>
        <w:r w:rsidR="00105F1A">
          <w:rPr>
            <w:noProof/>
            <w:webHidden/>
          </w:rPr>
          <w:fldChar w:fldCharType="separate"/>
        </w:r>
        <w:r w:rsidR="00105F1A">
          <w:rPr>
            <w:noProof/>
            <w:webHidden/>
          </w:rPr>
          <w:t>76</w:t>
        </w:r>
        <w:r w:rsidR="00105F1A">
          <w:rPr>
            <w:noProof/>
            <w:webHidden/>
          </w:rPr>
          <w:fldChar w:fldCharType="end"/>
        </w:r>
      </w:hyperlink>
    </w:p>
    <w:p w:rsidR="00105F1A" w:rsidRDefault="00D366DC">
      <w:pPr>
        <w:pStyle w:val="Zoznamobrzkov"/>
        <w:tabs>
          <w:tab w:val="right" w:leader="dot" w:pos="8777"/>
        </w:tabs>
        <w:rPr>
          <w:rFonts w:asciiTheme="minorHAnsi" w:eastAsiaTheme="minorEastAsia" w:hAnsiTheme="minorHAnsi"/>
          <w:noProof/>
          <w:sz w:val="22"/>
          <w:lang w:eastAsia="sk-SK"/>
        </w:rPr>
      </w:pPr>
      <w:hyperlink w:anchor="_Toc454063354" w:history="1">
        <w:r w:rsidR="00105F1A" w:rsidRPr="000A44C0">
          <w:rPr>
            <w:rStyle w:val="Hypertextovprepojenie"/>
            <w:noProof/>
          </w:rPr>
          <w:t>Tabuľka 12.2 - Zhrnutie testovaných kolektorov pre NetFlow</w:t>
        </w:r>
        <w:r w:rsidR="00105F1A">
          <w:rPr>
            <w:noProof/>
            <w:webHidden/>
          </w:rPr>
          <w:tab/>
        </w:r>
        <w:r w:rsidR="00105F1A">
          <w:rPr>
            <w:noProof/>
            <w:webHidden/>
          </w:rPr>
          <w:fldChar w:fldCharType="begin"/>
        </w:r>
        <w:r w:rsidR="00105F1A">
          <w:rPr>
            <w:noProof/>
            <w:webHidden/>
          </w:rPr>
          <w:instrText xml:space="preserve"> PAGEREF _Toc454063354 \h </w:instrText>
        </w:r>
        <w:r w:rsidR="00105F1A">
          <w:rPr>
            <w:noProof/>
            <w:webHidden/>
          </w:rPr>
        </w:r>
        <w:r w:rsidR="00105F1A">
          <w:rPr>
            <w:noProof/>
            <w:webHidden/>
          </w:rPr>
          <w:fldChar w:fldCharType="separate"/>
        </w:r>
        <w:r w:rsidR="00105F1A">
          <w:rPr>
            <w:noProof/>
            <w:webHidden/>
          </w:rPr>
          <w:t>76</w:t>
        </w:r>
        <w:r w:rsidR="00105F1A">
          <w:rPr>
            <w:noProof/>
            <w:webHidden/>
          </w:rPr>
          <w:fldChar w:fldCharType="end"/>
        </w:r>
      </w:hyperlink>
    </w:p>
    <w:p w:rsidR="00B01989" w:rsidRPr="00B01989" w:rsidRDefault="00105F1A" w:rsidP="00105F1A">
      <w:pPr>
        <w:ind w:firstLine="0"/>
      </w:pPr>
      <w:r>
        <w:fldChar w:fldCharType="end"/>
      </w:r>
    </w:p>
    <w:p w:rsidR="00EF225E" w:rsidRPr="008B6EFA" w:rsidRDefault="00120808" w:rsidP="009D5603">
      <w:pPr>
        <w:pStyle w:val="Nadpis1"/>
      </w:pPr>
      <w:bookmarkStart w:id="2" w:name="_Toc454063417"/>
      <w:r>
        <w:lastRenderedPageBreak/>
        <w:t>Etapa riešenia</w:t>
      </w:r>
      <w:bookmarkEnd w:id="2"/>
    </w:p>
    <w:p w:rsidR="00120808" w:rsidRDefault="00120808" w:rsidP="00120808">
      <w:pPr>
        <w:pStyle w:val="Nadpis2"/>
      </w:pPr>
      <w:bookmarkStart w:id="3" w:name="_Toc454063418"/>
      <w:r>
        <w:t>Popis témy</w:t>
      </w:r>
      <w:bookmarkEnd w:id="3"/>
    </w:p>
    <w:p w:rsidR="009D5603" w:rsidRPr="009D5603" w:rsidRDefault="00F43C95" w:rsidP="009D5603">
      <w:r>
        <w:t>Úlohou je zbieranie dát zo siete a ich následná analýza. Po tejto analýze by sme mali byť schopný</w:t>
      </w:r>
      <w:r w:rsidR="00550A95">
        <w:t xml:space="preserve"> určiť</w:t>
      </w:r>
      <w:r>
        <w:t>, kedy sa jedná o sieťový útok a</w:t>
      </w:r>
      <w:r w:rsidR="00550A95">
        <w:t> </w:t>
      </w:r>
      <w:r>
        <w:t>implementovať</w:t>
      </w:r>
      <w:r w:rsidR="00550A95">
        <w:t xml:space="preserve"> opatrenia</w:t>
      </w:r>
      <w:r>
        <w:t xml:space="preserve"> na kritické miesta v </w:t>
      </w:r>
      <w:r w:rsidR="00550A95">
        <w:t>sieti, pre rýchle stopnutie sieťového útoku.</w:t>
      </w:r>
    </w:p>
    <w:p w:rsidR="00120808" w:rsidRDefault="00120808" w:rsidP="00120808">
      <w:pPr>
        <w:pStyle w:val="Nadpis2"/>
      </w:pPr>
      <w:bookmarkStart w:id="4" w:name="_Toc454063419"/>
      <w:r>
        <w:t>Špecifikácia problému</w:t>
      </w:r>
      <w:bookmarkEnd w:id="4"/>
    </w:p>
    <w:p w:rsidR="00F43C95" w:rsidRPr="00EA416F" w:rsidRDefault="00581A9E" w:rsidP="00EA416F">
      <w:r w:rsidRPr="00EA416F">
        <w:t xml:space="preserve">Projekt Bezpečnosť </w:t>
      </w:r>
      <w:r w:rsidR="00F43C95" w:rsidRPr="00EA416F">
        <w:t>pozostáva zo</w:t>
      </w:r>
      <w:r w:rsidRPr="00EA416F">
        <w:t xml:space="preserve"> štyroch </w:t>
      </w:r>
      <w:r w:rsidR="00F43C95" w:rsidRPr="00EA416F">
        <w:t>vrstiev</w:t>
      </w:r>
      <w:r w:rsidRPr="00EA416F">
        <w:t xml:space="preserve">, pričom každá z vrstiev má špecifické ciele, ktorými sa zaoberala na predmete Projekt 1. </w:t>
      </w:r>
      <w:r w:rsidR="00F43C95" w:rsidRPr="00EA416F">
        <w:t>Dlhodobým c</w:t>
      </w:r>
      <w:r w:rsidRPr="00EA416F">
        <w:t>ieľom našej vrstvy, t.j</w:t>
      </w:r>
      <w:r w:rsidR="00F43C95" w:rsidRPr="00EA416F">
        <w:t>.</w:t>
      </w:r>
      <w:r w:rsidRPr="00EA416F">
        <w:t xml:space="preserve"> druhej vrstvy s názvom Technológie získavania dát, je získať dáta zo siete, v podobe, ktorú nám bližšie špecifikuje nasledujúca vrstva (Analýza príznakov), ktorá získané dáta analyzuje. V našej vrstve pritom potrebujeme riešiť nasledovné problémy:</w:t>
      </w:r>
    </w:p>
    <w:p w:rsidR="00F43C95" w:rsidRDefault="00581A9E" w:rsidP="00D7304A">
      <w:pPr>
        <w:pStyle w:val="Odsekzoznamu"/>
        <w:numPr>
          <w:ilvl w:val="0"/>
          <w:numId w:val="5"/>
        </w:numPr>
        <w:rPr>
          <w:rStyle w:val="3oh-"/>
        </w:rPr>
      </w:pPr>
      <w:r>
        <w:rPr>
          <w:rStyle w:val="3oh-"/>
        </w:rPr>
        <w:t xml:space="preserve">odkiaľ zbierať dáta (z hľadiska topológie a zariadenia) </w:t>
      </w:r>
    </w:p>
    <w:p w:rsidR="00120808" w:rsidRPr="00120808" w:rsidRDefault="00581A9E" w:rsidP="00D7304A">
      <w:pPr>
        <w:pStyle w:val="Odsekzoznamu"/>
        <w:numPr>
          <w:ilvl w:val="0"/>
          <w:numId w:val="5"/>
        </w:numPr>
      </w:pPr>
      <w:r>
        <w:rPr>
          <w:rStyle w:val="3oh-"/>
        </w:rPr>
        <w:t xml:space="preserve">akú technológiu získavania dát použiť. </w:t>
      </w:r>
    </w:p>
    <w:p w:rsidR="00120808" w:rsidRDefault="00B36FC9" w:rsidP="00120808">
      <w:pPr>
        <w:pStyle w:val="Nadpis1"/>
      </w:pPr>
      <w:bookmarkStart w:id="5" w:name="_Toc454063420"/>
      <w:r>
        <w:lastRenderedPageBreak/>
        <w:t>Úvod</w:t>
      </w:r>
      <w:bookmarkEnd w:id="5"/>
    </w:p>
    <w:p w:rsidR="00120808" w:rsidRDefault="009162B5" w:rsidP="00120808">
      <w:pPr>
        <w:pStyle w:val="Nadpis2"/>
      </w:pPr>
      <w:bookmarkStart w:id="6" w:name="_Toc454063421"/>
      <w:r>
        <w:t>Cie</w:t>
      </w:r>
      <w:r w:rsidR="00120808">
        <w:t xml:space="preserve">le riešenia </w:t>
      </w:r>
      <w:r>
        <w:t>v Projekte</w:t>
      </w:r>
      <w:bookmarkEnd w:id="6"/>
      <w:r>
        <w:t xml:space="preserve"> </w:t>
      </w:r>
    </w:p>
    <w:p w:rsidR="009D5603" w:rsidRDefault="009D5603" w:rsidP="009D5603">
      <w:r>
        <w:t>Medzi ciele Projektu 1 patrilo:</w:t>
      </w:r>
    </w:p>
    <w:p w:rsidR="00581A9E" w:rsidRDefault="00581A9E" w:rsidP="00D7304A">
      <w:pPr>
        <w:pStyle w:val="Odsekzoznamu"/>
        <w:numPr>
          <w:ilvl w:val="0"/>
          <w:numId w:val="4"/>
        </w:numPr>
      </w:pPr>
      <w:r>
        <w:t>Oboznámenie sa so softvérovými možnosťami odchytávania a zberu dát</w:t>
      </w:r>
      <w:r w:rsidR="007778CB">
        <w:t>.</w:t>
      </w:r>
    </w:p>
    <w:p w:rsidR="00D31B2A" w:rsidRDefault="00D31B2A" w:rsidP="00D7304A">
      <w:pPr>
        <w:pStyle w:val="Odsekzoznamu"/>
        <w:numPr>
          <w:ilvl w:val="0"/>
          <w:numId w:val="4"/>
        </w:numPr>
      </w:pPr>
      <w:r>
        <w:t>Oboznámenie sa s topológiou na KIS FRI UNIZA</w:t>
      </w:r>
      <w:r w:rsidR="003B7359">
        <w:t xml:space="preserve"> + podrobný zoznam zariadení. </w:t>
      </w:r>
    </w:p>
    <w:p w:rsidR="00581A9E" w:rsidRDefault="00581A9E" w:rsidP="00D7304A">
      <w:pPr>
        <w:pStyle w:val="Odsekzoznamu"/>
        <w:numPr>
          <w:ilvl w:val="0"/>
          <w:numId w:val="4"/>
        </w:numPr>
      </w:pPr>
      <w:r>
        <w:t>Oboznámenie sa s CISCO ASA 5510/5520 firewallmi a ich konfiguráciou v transparentnom režime</w:t>
      </w:r>
      <w:r w:rsidR="007778CB">
        <w:t>.</w:t>
      </w:r>
    </w:p>
    <w:p w:rsidR="00581A9E" w:rsidRDefault="003B7359" w:rsidP="00D7304A">
      <w:pPr>
        <w:pStyle w:val="Odsekzoznamu"/>
        <w:numPr>
          <w:ilvl w:val="0"/>
          <w:numId w:val="4"/>
        </w:numPr>
      </w:pPr>
      <w:r>
        <w:t>Využiť zariadenie FW ASA pre zber dát a</w:t>
      </w:r>
      <w:r w:rsidR="007778CB">
        <w:t> </w:t>
      </w:r>
      <w:r>
        <w:t xml:space="preserve">monitoring. </w:t>
      </w:r>
    </w:p>
    <w:p w:rsidR="009162B5" w:rsidRDefault="009162B5" w:rsidP="009162B5">
      <w:r>
        <w:t>Medzi ciele Projektu 2 patrilo:</w:t>
      </w:r>
    </w:p>
    <w:p w:rsidR="009162B5" w:rsidRPr="009D5603" w:rsidRDefault="009162B5" w:rsidP="008D1C78">
      <w:pPr>
        <w:pStyle w:val="Odsekzoznamu"/>
        <w:numPr>
          <w:ilvl w:val="0"/>
          <w:numId w:val="9"/>
        </w:numPr>
      </w:pPr>
      <w:r>
        <w:t>Testovať a zdokumentovať rôzne technológie pre zber dát na zariadeniach, ktoré sú dostupné (switche, routre, firewall ASA)</w:t>
      </w:r>
    </w:p>
    <w:p w:rsidR="00120808" w:rsidRDefault="00120808" w:rsidP="00120808">
      <w:pPr>
        <w:pStyle w:val="Nadpis2"/>
      </w:pPr>
      <w:bookmarkStart w:id="7" w:name="_Toc454063422"/>
      <w:r>
        <w:t>Metodika práce</w:t>
      </w:r>
      <w:bookmarkEnd w:id="7"/>
    </w:p>
    <w:p w:rsidR="00D31B2A" w:rsidRPr="00EA416F" w:rsidRDefault="00D31B2A" w:rsidP="00EA416F">
      <w:r w:rsidRPr="00EA416F">
        <w:t>Úvodom projektu sme si naštudovali rôzne softvérové či hardvérové prostriedky na získavanie dát</w:t>
      </w:r>
      <w:r w:rsidR="00DA036B" w:rsidRPr="00EA416F">
        <w:t xml:space="preserve"> (vid. dokument Príloha 1 - Zber dát – nástroje). </w:t>
      </w:r>
      <w:r w:rsidRPr="00EA416F">
        <w:t>Následne sme získali a spracovali topológiu katedry Informačných sietí</w:t>
      </w:r>
      <w:r w:rsidR="009162B5" w:rsidRPr="00EA416F">
        <w:t xml:space="preserve"> ako aj celej fakulty (viď dokument Príloha 2 – Topológia FRI-KIS) </w:t>
      </w:r>
      <w:r w:rsidR="007778CB" w:rsidRPr="00EA416F">
        <w:t>spolu so zoznamom zariadení</w:t>
      </w:r>
      <w:r w:rsidR="009162B5" w:rsidRPr="00EA416F">
        <w:t xml:space="preserve"> (viď dokument Príloha 3 – Zariadenia FRI-KIS)</w:t>
      </w:r>
      <w:r w:rsidRPr="00EA416F">
        <w:t>. Po zistení aké hardvérové prostriedky sa v sieti nachádzajú, sme boli schopný povedať kde sa aké technológie na zber dát dajú použiť. Ďalším bodom bolo testovanie a správne nakonfigurovanie Cisco Firewall-u ASA 5510. Úlohou bolo nakonfigurovať ho tak, aby bol schopný v transparentnom režime odchytávať prevádzku</w:t>
      </w:r>
      <w:r w:rsidR="00445780" w:rsidRPr="00EA416F">
        <w:t xml:space="preserve"> na katedre informačných sietí.</w:t>
      </w:r>
      <w:r w:rsidR="009162B5" w:rsidRPr="00EA416F">
        <w:t xml:space="preserve"> Po nakonfigurovaní sme mohli testovať rôzne služby, programy, technológie pre zber dát.</w:t>
      </w:r>
    </w:p>
    <w:p w:rsidR="00D31B2A" w:rsidRDefault="00D31B2A" w:rsidP="00D31B2A">
      <w:pPr>
        <w:pStyle w:val="Nadpis2"/>
        <w:rPr>
          <w:rStyle w:val="3oh-"/>
        </w:rPr>
      </w:pPr>
      <w:bookmarkStart w:id="8" w:name="_Toc454063423"/>
      <w:r>
        <w:rPr>
          <w:rStyle w:val="3oh-"/>
        </w:rPr>
        <w:t>Softvérové možnosti odchytávania a zberu dát</w:t>
      </w:r>
      <w:bookmarkEnd w:id="8"/>
    </w:p>
    <w:p w:rsidR="007778CB" w:rsidRPr="00EA416F" w:rsidRDefault="00D31B2A" w:rsidP="00EA416F">
      <w:r w:rsidRPr="00EA416F">
        <w:t xml:space="preserve">Medzi prvé body Projektu 1 patrilo oboznámenie sa so softvérovými a hardvérovými prostriedkami na získavanie dát zo siete. Na základe topológie siete z </w:t>
      </w:r>
      <w:r w:rsidRPr="00EA416F">
        <w:lastRenderedPageBreak/>
        <w:t xml:space="preserve">prostredia FRI fakulty, ale aj z prostredia katedry KIS, sme zistili dostupné hardvérové prostriedky, medzi ktoré patrili napríklad smerovače, prepínače, firewall-y či Access Pointy. Na každom zariadení je možné spustiť iné technológie získavania dát, medzi ktoré patrí napríklad Port Mirorring, rôzne Cisco nástroje (NetFlow), rôzne nástroje na zber dát z wi-fi sietí, či IDS/IPS nástroje na detekciu útokov. </w:t>
      </w:r>
      <w:r w:rsidR="009162B5" w:rsidRPr="00EA416F">
        <w:t>Ako sme spomenuli predtým, informácie o j</w:t>
      </w:r>
      <w:r w:rsidRPr="00EA416F">
        <w:t>ednotliv</w:t>
      </w:r>
      <w:r w:rsidR="009162B5" w:rsidRPr="00EA416F">
        <w:t>ých</w:t>
      </w:r>
      <w:r w:rsidRPr="00EA416F">
        <w:t xml:space="preserve"> nástroj</w:t>
      </w:r>
      <w:r w:rsidR="009162B5" w:rsidRPr="00EA416F">
        <w:t>och sú zozbierané v dokumente Príloha 1 – Zber dát - nástroje.</w:t>
      </w:r>
      <w:r w:rsidRPr="00EA416F">
        <w:t xml:space="preserve"> </w:t>
      </w:r>
      <w:r w:rsidR="007D4EC4" w:rsidRPr="00EA416F">
        <w:t>Tieto technológie si odskúšame v nasledujúcich kapitolách</w:t>
      </w:r>
      <w:r w:rsidRPr="00EA416F">
        <w:t>.</w:t>
      </w:r>
    </w:p>
    <w:p w:rsidR="00801AFC" w:rsidRDefault="00801AFC" w:rsidP="00D31B2A">
      <w:pPr>
        <w:pStyle w:val="Nadpis2"/>
      </w:pPr>
      <w:bookmarkStart w:id="9" w:name="_Toc454063424"/>
      <w:r>
        <w:t>Topológia siete</w:t>
      </w:r>
      <w:r w:rsidR="00DA036B">
        <w:t xml:space="preserve"> a zoznam zariadení</w:t>
      </w:r>
      <w:bookmarkEnd w:id="9"/>
    </w:p>
    <w:p w:rsidR="00B36FC9" w:rsidRPr="00EA416F" w:rsidRDefault="00801AFC" w:rsidP="00EA416F">
      <w:r w:rsidRPr="00EA416F">
        <w:t>Na základe informácii ktoré nám poskytli Ing. Jozef Mičic a Doc. Ing. Pavel Segeč, PhD. sa nám podarilo spracovať topológiu</w:t>
      </w:r>
      <w:r w:rsidR="00DA036B" w:rsidRPr="00EA416F">
        <w:t xml:space="preserve"> spolu so zoznamom zariadení</w:t>
      </w:r>
      <w:r w:rsidR="007D4EC4" w:rsidRPr="00EA416F">
        <w:t>. Na základe toho môžeme určiť, ktoré technológie sa dajú použiť na konkrétnom zariadení v sieti. Túto topológiu môžeme vidieť v súbore Príloha 2 – Topológia FRI-KIS.</w:t>
      </w:r>
    </w:p>
    <w:p w:rsidR="00D31B2A" w:rsidRDefault="00D31B2A" w:rsidP="00B36FC9">
      <w:pPr>
        <w:pStyle w:val="Nadpis1"/>
        <w:rPr>
          <w:rStyle w:val="3oh-"/>
        </w:rPr>
      </w:pPr>
      <w:bookmarkStart w:id="10" w:name="_Toc454063425"/>
      <w:r>
        <w:rPr>
          <w:rStyle w:val="3oh-"/>
        </w:rPr>
        <w:lastRenderedPageBreak/>
        <w:t>CISCO ASA 5510/5520</w:t>
      </w:r>
      <w:bookmarkEnd w:id="10"/>
    </w:p>
    <w:p w:rsidR="00B414E4" w:rsidRDefault="00945FE9" w:rsidP="00B414E4">
      <w:r w:rsidRPr="00945FE9">
        <w:t>Základným bodom riešenia bola konfigurácia Cisco Firewall ASA 5510 na odchytávanie dát z</w:t>
      </w:r>
      <w:r w:rsidR="00250EA2">
        <w:t>o siete. Cieľom bolo aby</w:t>
      </w:r>
      <w:r w:rsidRPr="00945FE9">
        <w:t xml:space="preserve"> firewall</w:t>
      </w:r>
      <w:r w:rsidR="00250EA2">
        <w:t xml:space="preserve"> vystupoval v sieti ako</w:t>
      </w:r>
      <w:r w:rsidRPr="00945FE9">
        <w:t xml:space="preserve"> </w:t>
      </w:r>
      <w:r w:rsidR="00250EA2">
        <w:t xml:space="preserve">transparentný. </w:t>
      </w:r>
      <w:r w:rsidRPr="00945FE9">
        <w:t>Pri konfigurácií Cisco ASA 5510 sme riešili niektoré problémy, ktoré sú</w:t>
      </w:r>
      <w:r w:rsidR="009741D8">
        <w:t xml:space="preserve"> popísané v</w:t>
      </w:r>
      <w:r w:rsidR="005F4F33">
        <w:t> </w:t>
      </w:r>
      <w:r w:rsidR="009741D8">
        <w:t>kapitole</w:t>
      </w:r>
      <w:r w:rsidR="005F4F33">
        <w:t xml:space="preserve"> </w:t>
      </w:r>
      <w:r w:rsidR="005F4F33">
        <w:fldChar w:fldCharType="begin"/>
      </w:r>
      <w:r w:rsidR="005F4F33">
        <w:instrText xml:space="preserve"> REF _Ref454026679 \h </w:instrText>
      </w:r>
      <w:r w:rsidR="005F4F33">
        <w:fldChar w:fldCharType="separate"/>
      </w:r>
      <w:r w:rsidR="005F4F33">
        <w:rPr>
          <w:rStyle w:val="3oh-"/>
        </w:rPr>
        <w:t>Problémy</w:t>
      </w:r>
      <w:r w:rsidR="005F4F33">
        <w:fldChar w:fldCharType="end"/>
      </w:r>
      <w:r w:rsidR="009741D8">
        <w:t>.</w:t>
      </w:r>
    </w:p>
    <w:p w:rsidR="00B01989" w:rsidRDefault="00B01989" w:rsidP="00B414E4"/>
    <w:p w:rsidR="00B414E4" w:rsidRDefault="00945FE9" w:rsidP="00B414E4">
      <w:pPr>
        <w:jc w:val="left"/>
      </w:pPr>
      <w:r w:rsidRPr="00945FE9">
        <w:t>Základná konfigurácia vyzerá nasledovne :</w:t>
      </w:r>
    </w:p>
    <w:p w:rsidR="00B67B5B" w:rsidRDefault="00B01989" w:rsidP="00B01989">
      <w:pPr>
        <w:pStyle w:val="Konfigurky"/>
      </w:pPr>
      <w:r w:rsidRPr="00250EA2">
        <w:t xml:space="preserve">enable </w:t>
      </w:r>
      <w:r w:rsidRPr="00250EA2">
        <w:br/>
        <w:t xml:space="preserve">conf t </w:t>
      </w:r>
      <w:r w:rsidRPr="00250EA2">
        <w:br/>
        <w:t xml:space="preserve">firewall transparent </w:t>
      </w:r>
      <w:r w:rsidRPr="00250EA2">
        <w:br/>
        <w:t xml:space="preserve">interface e0/0 </w:t>
      </w:r>
      <w:r w:rsidRPr="00250EA2">
        <w:br/>
        <w:t xml:space="preserve">nameif INSIDE </w:t>
      </w:r>
      <w:r w:rsidRPr="00250EA2">
        <w:br/>
        <w:t xml:space="preserve">security-level 100 </w:t>
      </w:r>
      <w:r w:rsidRPr="00250EA2">
        <w:br/>
        <w:t xml:space="preserve">bridge-group 1 </w:t>
      </w:r>
      <w:r w:rsidRPr="00250EA2">
        <w:br/>
        <w:t xml:space="preserve">no shutdown </w:t>
      </w:r>
      <w:r w:rsidRPr="00250EA2">
        <w:br/>
        <w:t xml:space="preserve">interface e0/1 </w:t>
      </w:r>
      <w:r w:rsidRPr="00250EA2">
        <w:br/>
        <w:t xml:space="preserve">nameif OUTSIDE </w:t>
      </w:r>
      <w:r w:rsidRPr="00250EA2">
        <w:br/>
        <w:t xml:space="preserve">security-level 0 </w:t>
      </w:r>
      <w:r w:rsidRPr="00250EA2">
        <w:br/>
        <w:t xml:space="preserve">bridge-group 1 </w:t>
      </w:r>
      <w:r w:rsidRPr="00250EA2">
        <w:br/>
        <w:t xml:space="preserve">no shutdown </w:t>
      </w:r>
      <w:r w:rsidRPr="00250EA2">
        <w:br/>
        <w:t xml:space="preserve">interface BVI1 </w:t>
      </w:r>
      <w:r w:rsidRPr="00250EA2">
        <w:br/>
        <w:t>ip address 158.193.139.17 255.255.255.0</w:t>
      </w:r>
      <w:r w:rsidRPr="00250EA2">
        <w:br/>
        <w:t xml:space="preserve">access-list INSIDE extended permit ip any any </w:t>
      </w:r>
      <w:r w:rsidRPr="00250EA2">
        <w:br/>
        <w:t xml:space="preserve">access-group INSIDE in interface INSIDE </w:t>
      </w:r>
      <w:r w:rsidRPr="00250EA2">
        <w:br/>
        <w:t xml:space="preserve">policy-map global_policy </w:t>
      </w:r>
      <w:r w:rsidRPr="00250EA2">
        <w:br/>
        <w:t xml:space="preserve">class inspection_default </w:t>
      </w:r>
      <w:r w:rsidRPr="00250EA2">
        <w:br/>
        <w:t>inspect icmp</w:t>
      </w:r>
    </w:p>
    <w:p w:rsidR="00B01989" w:rsidRDefault="00B01989" w:rsidP="00B414E4"/>
    <w:p w:rsidR="00B414E4" w:rsidRDefault="00945FE9" w:rsidP="00B414E4">
      <w:r w:rsidRPr="00945FE9">
        <w:t>Následná konfigurácia, konkrétne konfigu</w:t>
      </w:r>
      <w:r w:rsidR="00B414E4">
        <w:t xml:space="preserve">rácia softvérových nástrojov na </w:t>
      </w:r>
      <w:r w:rsidRPr="00945FE9">
        <w:t>odchytávanie dát už pr</w:t>
      </w:r>
      <w:r w:rsidR="00B414E4">
        <w:t>ebiehala pomocou grafického roz</w:t>
      </w:r>
      <w:r w:rsidRPr="00945FE9">
        <w:t>h</w:t>
      </w:r>
      <w:r w:rsidR="00B414E4">
        <w:t>r</w:t>
      </w:r>
      <w:r w:rsidRPr="00945FE9">
        <w:t>ania ASDM a vzdialeného prístu</w:t>
      </w:r>
      <w:r w:rsidR="00B414E4">
        <w:t>pu. Na to sme však museli na ASA firewalle</w:t>
      </w:r>
      <w:r w:rsidRPr="00945FE9">
        <w:t xml:space="preserve"> nakonfigurovať nasledujúce veci:</w:t>
      </w:r>
    </w:p>
    <w:p w:rsidR="00B01989" w:rsidRPr="00945FE9" w:rsidRDefault="00B01989" w:rsidP="00B01989">
      <w:pPr>
        <w:pStyle w:val="Konfigurky"/>
      </w:pPr>
      <w:r w:rsidRPr="00BC49A9">
        <w:t>enable</w:t>
      </w:r>
      <w:r w:rsidRPr="00BC49A9">
        <w:br/>
        <w:t>conf t</w:t>
      </w:r>
      <w:r w:rsidRPr="00BC49A9">
        <w:br/>
        <w:t xml:space="preserve">crypto key generate rsa modulus 1024 </w:t>
      </w:r>
      <w:r w:rsidRPr="00BC49A9">
        <w:br/>
        <w:t xml:space="preserve">aaa authentication ssh console LOCAL </w:t>
      </w:r>
      <w:r w:rsidRPr="00BC49A9">
        <w:br/>
        <w:t xml:space="preserve">username projekt1 password Projekt.1 </w:t>
      </w:r>
      <w:r w:rsidRPr="00BC49A9">
        <w:br/>
        <w:t xml:space="preserve">ssh version 2 </w:t>
      </w:r>
      <w:r w:rsidRPr="00BC49A9">
        <w:br/>
        <w:t xml:space="preserve">ssh </w:t>
      </w:r>
      <w:r w:rsidRPr="00590990">
        <w:t>158.193.139.0</w:t>
      </w:r>
      <w:r w:rsidRPr="00BC49A9">
        <w:t xml:space="preserve"> </w:t>
      </w:r>
      <w:r w:rsidRPr="00590990">
        <w:t>255.255.255.0</w:t>
      </w:r>
      <w:r w:rsidRPr="00BC49A9">
        <w:t xml:space="preserve"> inside </w:t>
      </w:r>
      <w:r w:rsidRPr="00BC49A9">
        <w:br/>
        <w:t xml:space="preserve">ssh </w:t>
      </w:r>
      <w:r w:rsidRPr="00590990">
        <w:t>158.193.152.0</w:t>
      </w:r>
      <w:r w:rsidRPr="00BC49A9">
        <w:t xml:space="preserve"> </w:t>
      </w:r>
      <w:r w:rsidRPr="00590990">
        <w:t>255.255.255.0</w:t>
      </w:r>
      <w:r w:rsidRPr="00BC49A9">
        <w:t xml:space="preserve"> outside </w:t>
      </w:r>
      <w:r w:rsidRPr="00BC49A9">
        <w:br/>
        <w:t xml:space="preserve">http server enable </w:t>
      </w:r>
      <w:r w:rsidRPr="00BC49A9">
        <w:br/>
        <w:t xml:space="preserve">http </w:t>
      </w:r>
      <w:r w:rsidRPr="00590990">
        <w:t>158.193.139.0</w:t>
      </w:r>
      <w:r w:rsidRPr="00BC49A9">
        <w:t xml:space="preserve"> </w:t>
      </w:r>
      <w:r w:rsidRPr="00590990">
        <w:t>255.255.255.0</w:t>
      </w:r>
      <w:r w:rsidRPr="00BC49A9">
        <w:t xml:space="preserve"> inside </w:t>
      </w:r>
      <w:r w:rsidRPr="00BC49A9">
        <w:br/>
        <w:t xml:space="preserve">http </w:t>
      </w:r>
      <w:r w:rsidRPr="00590990">
        <w:t>158.193.152.0</w:t>
      </w:r>
      <w:r w:rsidRPr="00BC49A9">
        <w:t xml:space="preserve"> </w:t>
      </w:r>
      <w:r w:rsidRPr="00590990">
        <w:t>255.255.255.0</w:t>
      </w:r>
      <w:r w:rsidRPr="00BC49A9">
        <w:t xml:space="preserve"> outside </w:t>
      </w:r>
      <w:r w:rsidRPr="00BC49A9">
        <w:br/>
        <w:t>asdm image disk0:/asdm-741.bin</w:t>
      </w:r>
    </w:p>
    <w:p w:rsidR="00DE69DF" w:rsidRDefault="00DE69DF" w:rsidP="00B01989">
      <w:pPr>
        <w:ind w:firstLine="0"/>
      </w:pPr>
    </w:p>
    <w:p w:rsidR="00B01989" w:rsidRDefault="00DA5A66" w:rsidP="00B01989">
      <w:pPr>
        <w:pStyle w:val="Obrzok"/>
      </w:pPr>
      <w:r>
        <w:rPr>
          <w:noProof/>
          <w:lang w:eastAsia="sk-SK"/>
        </w:rPr>
        <w:lastRenderedPageBreak/>
        <w:drawing>
          <wp:inline distT="0" distB="0" distL="0" distR="0" wp14:anchorId="62F9B359" wp14:editId="206248EE">
            <wp:extent cx="5579745" cy="114300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po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745" cy="1143000"/>
                    </a:xfrm>
                    <a:prstGeom prst="rect">
                      <a:avLst/>
                    </a:prstGeom>
                  </pic:spPr>
                </pic:pic>
              </a:graphicData>
            </a:graphic>
          </wp:inline>
        </w:drawing>
      </w:r>
    </w:p>
    <w:p w:rsidR="00595237" w:rsidRDefault="00B01989" w:rsidP="00B01989">
      <w:pPr>
        <w:pStyle w:val="Popis"/>
      </w:pPr>
      <w:bookmarkStart w:id="11" w:name="_Toc454063124"/>
      <w:bookmarkStart w:id="12" w:name="_Toc454063355"/>
      <w:r>
        <w:t xml:space="preserve">Obrázok </w:t>
      </w:r>
      <w:fldSimple w:instr=" STYLEREF 1 \s ">
        <w:r>
          <w:rPr>
            <w:noProof/>
          </w:rPr>
          <w:t>5</w:t>
        </w:r>
      </w:fldSimple>
      <w:r>
        <w:t>.</w:t>
      </w:r>
      <w:fldSimple w:instr=" SEQ Obrázok \* ARABIC \s 1 ">
        <w:r>
          <w:rPr>
            <w:noProof/>
          </w:rPr>
          <w:t>1</w:t>
        </w:r>
      </w:fldSimple>
      <w:r>
        <w:t xml:space="preserve"> - </w:t>
      </w:r>
      <w:r w:rsidRPr="00B6477D">
        <w:t>Skúšobná topológia na KIS FRI UNIZA</w:t>
      </w:r>
      <w:bookmarkEnd w:id="11"/>
      <w:bookmarkEnd w:id="12"/>
    </w:p>
    <w:p w:rsidR="00D31B2A" w:rsidRDefault="00EE00A2" w:rsidP="00B36FC9">
      <w:pPr>
        <w:pStyle w:val="Nadpis1"/>
      </w:pPr>
      <w:bookmarkStart w:id="13" w:name="_Toc454063426"/>
      <w:r>
        <w:lastRenderedPageBreak/>
        <w:t>N</w:t>
      </w:r>
      <w:r w:rsidR="00B36FC9">
        <w:t>ETFLOW</w:t>
      </w:r>
      <w:bookmarkEnd w:id="13"/>
    </w:p>
    <w:p w:rsidR="00EE00A2" w:rsidRPr="00EE00A2" w:rsidRDefault="00EE00A2" w:rsidP="007C6957">
      <w:pPr>
        <w:pStyle w:val="Nadpis2"/>
      </w:pPr>
      <w:bookmarkStart w:id="14" w:name="_Toc454063427"/>
      <w:r>
        <w:t>NetFlow</w:t>
      </w:r>
      <w:r w:rsidR="00B36FC9">
        <w:t xml:space="preserve"> úvod</w:t>
      </w:r>
      <w:bookmarkEnd w:id="14"/>
    </w:p>
    <w:p w:rsidR="00DE69DF" w:rsidRDefault="00DE69DF" w:rsidP="00DE69DF">
      <w:r>
        <w:t>NetFlow bol vymyslený firmou Cisco pre zaznamenávanie sieťovej prevádzky na zariadeniach. IP Flow sa skladá z paketov, ktoré majú rovnaké atribúty. Typicky sa kontroluje 5 až 7 atribútov, ktoré sa musia zhodovať aby v konečnom dôsledku tvorili IP Flow:</w:t>
      </w:r>
    </w:p>
    <w:p w:rsidR="00DE69DF" w:rsidRDefault="00DE69DF" w:rsidP="008D1C78">
      <w:pPr>
        <w:pStyle w:val="Odsekzoznamu"/>
        <w:keepLines w:val="0"/>
        <w:numPr>
          <w:ilvl w:val="0"/>
          <w:numId w:val="11"/>
        </w:numPr>
        <w:suppressAutoHyphens w:val="0"/>
        <w:spacing w:before="0" w:after="160" w:line="259" w:lineRule="auto"/>
      </w:pPr>
      <w:r>
        <w:t>Zdrojová IP adresa</w:t>
      </w:r>
    </w:p>
    <w:p w:rsidR="00DE69DF" w:rsidRDefault="00DE69DF" w:rsidP="008D1C78">
      <w:pPr>
        <w:pStyle w:val="Odsekzoznamu"/>
        <w:keepLines w:val="0"/>
        <w:numPr>
          <w:ilvl w:val="0"/>
          <w:numId w:val="11"/>
        </w:numPr>
        <w:suppressAutoHyphens w:val="0"/>
        <w:spacing w:before="0" w:after="160" w:line="259" w:lineRule="auto"/>
      </w:pPr>
      <w:r>
        <w:t>Cieľová IP adresa</w:t>
      </w:r>
    </w:p>
    <w:p w:rsidR="00DE69DF" w:rsidRDefault="00DE69DF" w:rsidP="008D1C78">
      <w:pPr>
        <w:pStyle w:val="Odsekzoznamu"/>
        <w:keepLines w:val="0"/>
        <w:numPr>
          <w:ilvl w:val="0"/>
          <w:numId w:val="11"/>
        </w:numPr>
        <w:suppressAutoHyphens w:val="0"/>
        <w:spacing w:before="0" w:after="160" w:line="259" w:lineRule="auto"/>
      </w:pPr>
      <w:r>
        <w:t>Zdrojový port UPD alebo TCP</w:t>
      </w:r>
    </w:p>
    <w:p w:rsidR="00DE69DF" w:rsidRDefault="00DE69DF" w:rsidP="008D1C78">
      <w:pPr>
        <w:pStyle w:val="Odsekzoznamu"/>
        <w:keepLines w:val="0"/>
        <w:numPr>
          <w:ilvl w:val="0"/>
          <w:numId w:val="11"/>
        </w:numPr>
        <w:suppressAutoHyphens w:val="0"/>
        <w:spacing w:before="0" w:after="160" w:line="259" w:lineRule="auto"/>
      </w:pPr>
      <w:r>
        <w:t>Cieľový port UPD alebo TCP</w:t>
      </w:r>
    </w:p>
    <w:p w:rsidR="00DE69DF" w:rsidRDefault="00DE69DF" w:rsidP="008D1C78">
      <w:pPr>
        <w:pStyle w:val="Odsekzoznamu"/>
        <w:keepLines w:val="0"/>
        <w:numPr>
          <w:ilvl w:val="0"/>
          <w:numId w:val="11"/>
        </w:numPr>
        <w:suppressAutoHyphens w:val="0"/>
        <w:spacing w:before="0" w:after="160" w:line="259" w:lineRule="auto"/>
      </w:pPr>
      <w:r>
        <w:t>Typ protokolu na tretej vrstve</w:t>
      </w:r>
    </w:p>
    <w:p w:rsidR="00DE69DF" w:rsidRDefault="00DE69DF" w:rsidP="008D1C78">
      <w:pPr>
        <w:pStyle w:val="Odsekzoznamu"/>
        <w:keepLines w:val="0"/>
        <w:numPr>
          <w:ilvl w:val="0"/>
          <w:numId w:val="11"/>
        </w:numPr>
        <w:suppressAutoHyphens w:val="0"/>
        <w:spacing w:before="0" w:after="160" w:line="259" w:lineRule="auto"/>
      </w:pPr>
      <w:r>
        <w:t>Priorita prevádzky (Class of Service)</w:t>
      </w:r>
    </w:p>
    <w:p w:rsidR="00DE69DF" w:rsidRDefault="00DE69DF" w:rsidP="008D1C78">
      <w:pPr>
        <w:pStyle w:val="Odsekzoznamu"/>
        <w:keepLines w:val="0"/>
        <w:numPr>
          <w:ilvl w:val="0"/>
          <w:numId w:val="11"/>
        </w:numPr>
        <w:suppressAutoHyphens w:val="0"/>
        <w:spacing w:before="0" w:after="160" w:line="259" w:lineRule="auto"/>
      </w:pPr>
      <w:r>
        <w:t>Rozhranie smerovača alebo prepínača</w:t>
      </w:r>
    </w:p>
    <w:p w:rsidR="00DE69DF" w:rsidRDefault="00DE69DF" w:rsidP="00DE69DF">
      <w:r>
        <w:t>Následne sa v tomto IP Flow spočíta počet paketov a bytov. Tieto informácie sú následne uložené v databáze NetFlow nazývanej NetFlow cache.</w:t>
      </w:r>
    </w:p>
    <w:p w:rsidR="00DE69DF" w:rsidRDefault="00DE69DF" w:rsidP="00951B08">
      <w:pPr>
        <w:keepNext/>
        <w:ind w:firstLine="0"/>
        <w:jc w:val="center"/>
      </w:pPr>
      <w:r>
        <w:rPr>
          <w:noProof/>
          <w:lang w:eastAsia="sk-SK"/>
        </w:rPr>
        <w:drawing>
          <wp:inline distT="0" distB="0" distL="0" distR="0" wp14:anchorId="7594A601" wp14:editId="62B16282">
            <wp:extent cx="5048250" cy="2333625"/>
            <wp:effectExtent l="0" t="0" r="0" b="9525"/>
            <wp:docPr id="1" name="Obrázok 1" descr="http://www.cisco.com/c/dam/en/us/products/collateral/ios-nx-os-software/ios-netflow/prod_white_paper0900aecd80406232.doc/_jcr_content/renditions/prod_white_paper0900aecd80406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sco.com/c/dam/en/us/products/collateral/ios-nx-os-software/ios-netflow/prod_white_paper0900aecd80406232.doc/_jcr_content/renditions/prod_white_paper0900aecd80406232-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8250" cy="2333625"/>
                    </a:xfrm>
                    <a:prstGeom prst="rect">
                      <a:avLst/>
                    </a:prstGeom>
                    <a:noFill/>
                    <a:ln>
                      <a:noFill/>
                    </a:ln>
                  </pic:spPr>
                </pic:pic>
              </a:graphicData>
            </a:graphic>
          </wp:inline>
        </w:drawing>
      </w:r>
    </w:p>
    <w:p w:rsidR="00DE69DF" w:rsidRDefault="00DE69DF" w:rsidP="00DE69DF">
      <w:pPr>
        <w:pStyle w:val="Popis"/>
      </w:pPr>
      <w:bookmarkStart w:id="15" w:name="_Toc454063125"/>
      <w:bookmarkStart w:id="16" w:name="_Toc454063356"/>
      <w:r>
        <w:t xml:space="preserve">Obrázok </w:t>
      </w:r>
      <w:fldSimple w:instr=" STYLEREF 1 \s ">
        <w:r w:rsidR="00B01989">
          <w:rPr>
            <w:noProof/>
          </w:rPr>
          <w:t>6</w:t>
        </w:r>
      </w:fldSimple>
      <w:r w:rsidR="00B01989">
        <w:t>.</w:t>
      </w:r>
      <w:fldSimple w:instr=" SEQ Obrázok \* ARABIC \s 1 ">
        <w:r w:rsidR="00B01989">
          <w:rPr>
            <w:noProof/>
          </w:rPr>
          <w:t>1</w:t>
        </w:r>
      </w:fldSimple>
      <w:r>
        <w:t xml:space="preserve"> Vytvorenie IP flow a uloženie v NetFlow Cache</w:t>
      </w:r>
      <w:bookmarkEnd w:id="15"/>
      <w:bookmarkEnd w:id="16"/>
    </w:p>
    <w:p w:rsidR="00DE69DF" w:rsidRDefault="00DE69DF" w:rsidP="00DE69DF">
      <w:r>
        <w:t>Ďalšie informácie, ktoré sa pridávajú k týmto IP Flow tokom sú: časový záznam pre zaznamenanie dĺžky „života“ toku (používa sa na výpočet paketov alebo bytov za daný čas), next-hop adresa vrátane BGP AS, masky cieľovej a zdrojovej adresy pre prepočítanie prefixov, TCP príznaky pre preskúmanie TCP handshake.</w:t>
      </w:r>
    </w:p>
    <w:p w:rsidR="00DE69DF" w:rsidRDefault="00DE69DF" w:rsidP="00DE69DF">
      <w:r>
        <w:t xml:space="preserve">Sú dve možnosti ako sa dostať k NetFlow dátam: buď cez CLI (Command Line Interface) – príkazový riadok so show príkazmi alebo posielať tieto dáta na server zvaný </w:t>
      </w:r>
      <w:r>
        <w:lastRenderedPageBreak/>
        <w:t>NetFlow collector. Dáta sa posielajú periodicky. V princípe, NetFlow cache je stále zaplňovaná IP Flow tokmi a vnútorný softvér smerovača alebo prepínača hľadá v tejto cache IP Flow toky, ktoré sa už ukončili alebo expirovali a tieto IP Flow toky sa pošlú na collector. Ukončením Ip Flow toku sa myslí ukončenie komunikácie. Sú to napríklad tieto veci:</w:t>
      </w:r>
    </w:p>
    <w:p w:rsidR="00DE69DF" w:rsidRDefault="00DE69DF" w:rsidP="008D1C78">
      <w:pPr>
        <w:pStyle w:val="Odsekzoznamu"/>
        <w:keepLines w:val="0"/>
        <w:numPr>
          <w:ilvl w:val="0"/>
          <w:numId w:val="12"/>
        </w:numPr>
        <w:suppressAutoHyphens w:val="0"/>
        <w:spacing w:before="0" w:after="160" w:line="259" w:lineRule="auto"/>
      </w:pPr>
      <w:r>
        <w:t>Neaktívny IP Flow toky (15 sekúnd je default)</w:t>
      </w:r>
    </w:p>
    <w:p w:rsidR="00DE69DF" w:rsidRDefault="00DE69DF" w:rsidP="008D1C78">
      <w:pPr>
        <w:pStyle w:val="Odsekzoznamu"/>
        <w:keepLines w:val="0"/>
        <w:numPr>
          <w:ilvl w:val="0"/>
          <w:numId w:val="12"/>
        </w:numPr>
        <w:suppressAutoHyphens w:val="0"/>
        <w:spacing w:before="0" w:after="160" w:line="259" w:lineRule="auto"/>
      </w:pPr>
      <w:r>
        <w:t>Dlhé IP Flow toky (30 minút = 1800 sekúnd je default)</w:t>
      </w:r>
    </w:p>
    <w:p w:rsidR="00DE69DF" w:rsidRDefault="00DE69DF" w:rsidP="008D1C78">
      <w:pPr>
        <w:pStyle w:val="Odsekzoznamu"/>
        <w:keepLines w:val="0"/>
        <w:numPr>
          <w:ilvl w:val="0"/>
          <w:numId w:val="12"/>
        </w:numPr>
        <w:suppressAutoHyphens w:val="0"/>
        <w:spacing w:before="0" w:after="160" w:line="259" w:lineRule="auto"/>
      </w:pPr>
      <w:r>
        <w:t>Ukončenie relácie (paket obsahuje TCP FIN príznak)</w:t>
      </w:r>
    </w:p>
    <w:p w:rsidR="00DE69DF" w:rsidRDefault="00DE69DF" w:rsidP="00DE69DF">
      <w:r>
        <w:t>Dáta sa posielajú zvyčajne pomocou UDP protokolu (používané porty sú 2055, 9555, 9025, ...). V dnešnej implementácii sa ale používa aj protokol SCTP (Stream Control Transmission Protocol). Ten sa používa hlavne kvôli tomu, že pri UDP je možnosť straty niektorých IP Flow tokov a tým pádom by to malo dopad na celkové štatistiky a analýzy.</w:t>
      </w:r>
    </w:p>
    <w:p w:rsidR="00DE69DF" w:rsidRDefault="00DE69DF" w:rsidP="00DE69DF">
      <w:r>
        <w:t>Typicky pre správne fungovanie monitoringu pomocou NetFlow, musí sieť obsahovať tri komponenty:</w:t>
      </w:r>
    </w:p>
    <w:p w:rsidR="00DE69DF" w:rsidRDefault="00DE69DF" w:rsidP="008D1C78">
      <w:pPr>
        <w:pStyle w:val="Odsekzoznamu"/>
        <w:keepLines w:val="0"/>
        <w:numPr>
          <w:ilvl w:val="0"/>
          <w:numId w:val="13"/>
        </w:numPr>
        <w:suppressAutoHyphens w:val="0"/>
        <w:spacing w:before="0" w:after="160" w:line="259" w:lineRule="auto"/>
      </w:pPr>
      <w:r>
        <w:t>Flow exporter – zariadenie, ktoré zbiera dáta, vytvára z nich IP Flow toky a exportuje ich na jeden alebo viac collectorov</w:t>
      </w:r>
    </w:p>
    <w:p w:rsidR="00DE69DF" w:rsidRDefault="00DE69DF" w:rsidP="008D1C78">
      <w:pPr>
        <w:pStyle w:val="Odsekzoznamu"/>
        <w:keepLines w:val="0"/>
        <w:numPr>
          <w:ilvl w:val="0"/>
          <w:numId w:val="13"/>
        </w:numPr>
        <w:suppressAutoHyphens w:val="0"/>
        <w:spacing w:before="0" w:after="160" w:line="259" w:lineRule="auto"/>
      </w:pPr>
      <w:r>
        <w:t>Flow collector – zariadenie, zodpovedné za prijatie IP Flow tokov, uchovávať a predspracovať ich</w:t>
      </w:r>
    </w:p>
    <w:p w:rsidR="00DE69DF" w:rsidRDefault="00DE69DF" w:rsidP="008D1C78">
      <w:pPr>
        <w:pStyle w:val="Odsekzoznamu"/>
        <w:keepLines w:val="0"/>
        <w:numPr>
          <w:ilvl w:val="0"/>
          <w:numId w:val="13"/>
        </w:numPr>
        <w:suppressAutoHyphens w:val="0"/>
        <w:spacing w:before="0" w:after="160" w:line="259" w:lineRule="auto"/>
      </w:pPr>
      <w:r>
        <w:t>NetFlow analyzers – aplikácie, ktoré analyzujú IP Flow toky z collectora</w:t>
      </w:r>
    </w:p>
    <w:p w:rsidR="00DE69DF" w:rsidRPr="00EE08F0" w:rsidRDefault="00DE69DF" w:rsidP="00DE69DF">
      <w:r>
        <w:t xml:space="preserve">Stretávame sa s celkovo tromi názvami pre NetFlow a to CFlow, JFlow a SFlow. Názov vlastne určuje, z akého zariadenia sa IP Flow tok posiela. CFlow posielajú zariadenia Cisco, JFlow posielajú zariadenia Juiper a SFlow posielajú zariadenia od HP. Rozdiely medzi týmito </w:t>
      </w:r>
      <w:r w:rsidR="005F4F33">
        <w:t>technológiami</w:t>
      </w:r>
      <w:r>
        <w:t xml:space="preserve"> môže byť vo vnútornej štruktúre datagramov.  Ďalšie rozdiely sú napríklad v tom, že CFlow zachytáva všetky pakety, ale SFlow zachytáva len prevádzku smerom dnu. Prevádzka, ktorá smeruje von nezachytáva.</w:t>
      </w:r>
      <w:r>
        <w:br w:type="page"/>
      </w:r>
    </w:p>
    <w:p w:rsidR="00DE69DF" w:rsidRPr="000E1BF4" w:rsidRDefault="00DE69DF" w:rsidP="00A71600">
      <w:pPr>
        <w:pStyle w:val="Nadpis2"/>
      </w:pPr>
      <w:bookmarkStart w:id="17" w:name="_Toc454063428"/>
      <w:r>
        <w:lastRenderedPageBreak/>
        <w:t>NetFlow Export Formát Datagramov</w:t>
      </w:r>
      <w:bookmarkEnd w:id="17"/>
    </w:p>
    <w:p w:rsidR="00DE69DF" w:rsidRPr="000E1BF4" w:rsidRDefault="00DE69DF" w:rsidP="009741D8">
      <w:r w:rsidRPr="000E1BF4">
        <w:t>Všetky verzie odosielajú datagramy, ktoré obsahujú hlavičku a sekvenciu zaznamenaných tokov (flow records). Hlavička obsahuje informácie ako verzia NetFlow-u, sekvenčné číslo, číslo záznamu a pod. Samotný zaznamenaný tok obsahuje informácie o tomto toku, IP adresy, porty, smerovacie informácie a pod. NetFlow vo verzii 9 prináša nový formát pre export. Tie sú zložené na tzv. šablónach. Tieto šablóny robia záznamy tokov rozšíriteľnými.</w:t>
      </w:r>
    </w:p>
    <w:p w:rsidR="00DE69DF" w:rsidRDefault="00DE69DF" w:rsidP="009741D8">
      <w:r w:rsidRPr="000E1BF4">
        <w:t>Verzia 1 bola exportovaná len vo formáte podporovanom Cisco IOS a dnes sa už nepoužíva. Do verzie 5 bola pridaná informácia o BGP autonómnych systémoch a sekvenčné čísla jednotlivých tokov. Verzia 7 pridala NetFlow podporu pre Cisco Catalyst série prepínače, ktoré pracujú v hybridnom alebo natívnom móde. Verzie 2,3,4 a 6 formáty pre export neboli uvedené na trh alebo nie sú podporované. Export vo verzii 8 sa používa, keď je povolená router-based NetFlow agregácia.</w:t>
      </w:r>
    </w:p>
    <w:p w:rsidR="00DE69DF" w:rsidRDefault="00DE69DF" w:rsidP="00DE69DF">
      <w:pPr>
        <w:pStyle w:val="Standard"/>
        <w:jc w:val="both"/>
        <w:rPr>
          <w:rFonts w:asciiTheme="minorHAnsi" w:hAnsiTheme="minorHAnsi"/>
        </w:rPr>
      </w:pPr>
    </w:p>
    <w:p w:rsidR="00DE69DF" w:rsidRDefault="00DE69DF" w:rsidP="005F4F33">
      <w:pPr>
        <w:pStyle w:val="Obrzok"/>
      </w:pPr>
      <w:r>
        <w:rPr>
          <w:noProof/>
          <w:lang w:eastAsia="sk-SK"/>
        </w:rPr>
        <w:drawing>
          <wp:inline distT="0" distB="0" distL="0" distR="0" wp14:anchorId="4A1CEFAA" wp14:editId="53232FD0">
            <wp:extent cx="3867150" cy="4644072"/>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Flow_v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7150" cy="4644072"/>
                    </a:xfrm>
                    <a:prstGeom prst="rect">
                      <a:avLst/>
                    </a:prstGeom>
                  </pic:spPr>
                </pic:pic>
              </a:graphicData>
            </a:graphic>
          </wp:inline>
        </w:drawing>
      </w:r>
    </w:p>
    <w:p w:rsidR="00DE69DF" w:rsidRDefault="00DE69DF" w:rsidP="00DE69DF">
      <w:pPr>
        <w:pStyle w:val="Popis"/>
      </w:pPr>
      <w:bookmarkStart w:id="18" w:name="_Toc454063126"/>
      <w:bookmarkStart w:id="19" w:name="_Toc454063357"/>
      <w:r>
        <w:t xml:space="preserve">Obrázok </w:t>
      </w:r>
      <w:fldSimple w:instr=" STYLEREF 1 \s ">
        <w:r w:rsidR="00B01989">
          <w:rPr>
            <w:noProof/>
          </w:rPr>
          <w:t>6</w:t>
        </w:r>
      </w:fldSimple>
      <w:r w:rsidR="00B01989">
        <w:t>.</w:t>
      </w:r>
      <w:fldSimple w:instr=" SEQ Obrázok \* ARABIC \s 1 ">
        <w:r w:rsidR="00B01989">
          <w:rPr>
            <w:noProof/>
          </w:rPr>
          <w:t>2</w:t>
        </w:r>
      </w:fldSimple>
      <w:r>
        <w:t xml:space="preserve"> NetFlow verzia 1 - obsah datagramu</w:t>
      </w:r>
      <w:bookmarkEnd w:id="18"/>
      <w:bookmarkEnd w:id="19"/>
    </w:p>
    <w:p w:rsidR="00DE69DF" w:rsidRDefault="00DE69DF" w:rsidP="005F4F33">
      <w:pPr>
        <w:pStyle w:val="Obrzok"/>
      </w:pPr>
      <w:r>
        <w:rPr>
          <w:noProof/>
          <w:lang w:eastAsia="sk-SK"/>
        </w:rPr>
        <w:lastRenderedPageBreak/>
        <w:drawing>
          <wp:inline distT="0" distB="0" distL="0" distR="0" wp14:anchorId="07EE1D5A" wp14:editId="54E8B08E">
            <wp:extent cx="5225726" cy="5743575"/>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Flow_v_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5726" cy="5743575"/>
                    </a:xfrm>
                    <a:prstGeom prst="rect">
                      <a:avLst/>
                    </a:prstGeom>
                  </pic:spPr>
                </pic:pic>
              </a:graphicData>
            </a:graphic>
          </wp:inline>
        </w:drawing>
      </w:r>
    </w:p>
    <w:p w:rsidR="00DE69DF" w:rsidRPr="000E1BF4" w:rsidRDefault="00DE69DF" w:rsidP="00DE69DF">
      <w:pPr>
        <w:pStyle w:val="Popis"/>
      </w:pPr>
      <w:bookmarkStart w:id="20" w:name="_Toc454063127"/>
      <w:bookmarkStart w:id="21" w:name="_Toc454063358"/>
      <w:r>
        <w:t xml:space="preserve">Obrázok </w:t>
      </w:r>
      <w:fldSimple w:instr=" STYLEREF 1 \s ">
        <w:r w:rsidR="00B01989">
          <w:rPr>
            <w:noProof/>
          </w:rPr>
          <w:t>6</w:t>
        </w:r>
      </w:fldSimple>
      <w:r w:rsidR="00B01989">
        <w:t>.</w:t>
      </w:r>
      <w:fldSimple w:instr=" SEQ Obrázok \* ARABIC \s 1 ">
        <w:r w:rsidR="00B01989">
          <w:rPr>
            <w:noProof/>
          </w:rPr>
          <w:t>3</w:t>
        </w:r>
      </w:fldSimple>
      <w:r>
        <w:t xml:space="preserve"> NetFlow verzia 5</w:t>
      </w:r>
      <w:r w:rsidRPr="005123E1">
        <w:t xml:space="preserve"> - obsah datagramu</w:t>
      </w:r>
      <w:bookmarkEnd w:id="20"/>
      <w:bookmarkEnd w:id="21"/>
    </w:p>
    <w:p w:rsidR="00DE69DF" w:rsidRDefault="00DE69DF" w:rsidP="005F4F33">
      <w:pPr>
        <w:pStyle w:val="Obrzok"/>
      </w:pPr>
      <w:r>
        <w:rPr>
          <w:noProof/>
          <w:lang w:eastAsia="sk-SK"/>
        </w:rPr>
        <w:lastRenderedPageBreak/>
        <w:drawing>
          <wp:inline distT="0" distB="0" distL="0" distR="0" wp14:anchorId="7DCA0D86" wp14:editId="4B75DAFE">
            <wp:extent cx="5314950" cy="4800600"/>
            <wp:effectExtent l="0" t="0" r="0"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tFlow_v_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4950" cy="4800600"/>
                    </a:xfrm>
                    <a:prstGeom prst="rect">
                      <a:avLst/>
                    </a:prstGeom>
                  </pic:spPr>
                </pic:pic>
              </a:graphicData>
            </a:graphic>
          </wp:inline>
        </w:drawing>
      </w:r>
    </w:p>
    <w:p w:rsidR="00DE69DF" w:rsidRDefault="00DE69DF" w:rsidP="00DE69DF">
      <w:pPr>
        <w:pStyle w:val="Popis"/>
      </w:pPr>
      <w:bookmarkStart w:id="22" w:name="_Toc454063128"/>
      <w:bookmarkStart w:id="23" w:name="_Toc454063359"/>
      <w:r>
        <w:t xml:space="preserve">Obrázok </w:t>
      </w:r>
      <w:fldSimple w:instr=" STYLEREF 1 \s ">
        <w:r w:rsidR="00B01989">
          <w:rPr>
            <w:noProof/>
          </w:rPr>
          <w:t>6</w:t>
        </w:r>
      </w:fldSimple>
      <w:r w:rsidR="00B01989">
        <w:t>.</w:t>
      </w:r>
      <w:fldSimple w:instr=" SEQ Obrázok \* ARABIC \s 1 ">
        <w:r w:rsidR="00B01989">
          <w:rPr>
            <w:noProof/>
          </w:rPr>
          <w:t>4</w:t>
        </w:r>
      </w:fldSimple>
      <w:r>
        <w:t xml:space="preserve"> Detail verzie NetFlow 9 formátu pre export</w:t>
      </w:r>
      <w:bookmarkEnd w:id="22"/>
      <w:bookmarkEnd w:id="23"/>
    </w:p>
    <w:p w:rsidR="00DE69DF" w:rsidRDefault="00DE69DF" w:rsidP="00DE69DF">
      <w:pPr>
        <w:jc w:val="left"/>
        <w:rPr>
          <w:rFonts w:asciiTheme="majorHAnsi" w:eastAsiaTheme="majorEastAsia" w:hAnsiTheme="majorHAnsi" w:cstheme="majorBidi"/>
          <w:b/>
          <w:sz w:val="32"/>
          <w:szCs w:val="32"/>
        </w:rPr>
      </w:pPr>
      <w:r>
        <w:br w:type="page"/>
      </w:r>
    </w:p>
    <w:p w:rsidR="00DE69DF" w:rsidRPr="000E1BF4" w:rsidRDefault="00DE69DF" w:rsidP="00A71600">
      <w:pPr>
        <w:pStyle w:val="Nadpis2"/>
      </w:pPr>
      <w:bookmarkStart w:id="24" w:name="_Toc454063429"/>
      <w:r>
        <w:lastRenderedPageBreak/>
        <w:t>Konfigurácia NetFlow na Cisco IOS</w:t>
      </w:r>
      <w:bookmarkEnd w:id="24"/>
    </w:p>
    <w:p w:rsidR="00DE69DF" w:rsidRPr="000E1BF4" w:rsidRDefault="00DE69DF" w:rsidP="0009243F">
      <w:pPr>
        <w:ind w:firstLine="0"/>
      </w:pPr>
      <w:r w:rsidRPr="000E1BF4">
        <w:t>Najprv treba povoliť Cisco Express Forwarding:</w:t>
      </w:r>
    </w:p>
    <w:p w:rsidR="00DE69DF" w:rsidRPr="0009243F" w:rsidRDefault="00DE69DF" w:rsidP="0009243F">
      <w:pPr>
        <w:pStyle w:val="Konfig"/>
        <w:rPr>
          <w:rStyle w:val="Jemnzvraznenie"/>
          <w:i/>
          <w:iCs w:val="0"/>
          <w:color w:val="auto"/>
        </w:rPr>
      </w:pPr>
      <w:r w:rsidRPr="0009243F">
        <w:rPr>
          <w:rStyle w:val="Jemnzvraznenie"/>
          <w:i/>
          <w:iCs w:val="0"/>
          <w:color w:val="auto"/>
        </w:rPr>
        <w:t>router(config)# ip cef</w:t>
      </w:r>
    </w:p>
    <w:p w:rsidR="00DE69DF" w:rsidRPr="0009243F" w:rsidRDefault="00DE69DF" w:rsidP="0009243F">
      <w:pPr>
        <w:pStyle w:val="Konfig"/>
        <w:rPr>
          <w:rStyle w:val="Jemnzvraznenie"/>
          <w:i/>
          <w:iCs w:val="0"/>
          <w:color w:val="auto"/>
        </w:rPr>
      </w:pPr>
      <w:r w:rsidRPr="0009243F">
        <w:rPr>
          <w:rStyle w:val="Jemnzvraznenie"/>
          <w:i/>
          <w:iCs w:val="0"/>
          <w:color w:val="auto"/>
        </w:rPr>
        <w:t>router(config)# ip cef distributed</w:t>
      </w:r>
    </w:p>
    <w:p w:rsidR="00DE69DF" w:rsidRPr="000E1BF4" w:rsidRDefault="00DE69DF" w:rsidP="0009243F">
      <w:pPr>
        <w:ind w:firstLine="0"/>
      </w:pPr>
      <w:r w:rsidRPr="000E1BF4">
        <w:t>Treba povoliť na rozhraniach NetFlow:</w:t>
      </w:r>
    </w:p>
    <w:p w:rsidR="00DE69DF" w:rsidRPr="00974AE2" w:rsidRDefault="00DE69DF" w:rsidP="0009243F">
      <w:pPr>
        <w:pStyle w:val="Konfig"/>
      </w:pPr>
      <w:r w:rsidRPr="00974AE2">
        <w:t>interface</w:t>
      </w:r>
    </w:p>
    <w:p w:rsidR="00DE69DF" w:rsidRPr="00974AE2" w:rsidRDefault="00DE69DF" w:rsidP="0009243F">
      <w:pPr>
        <w:pStyle w:val="Konfig"/>
      </w:pPr>
      <w:r w:rsidRPr="00974AE2">
        <w:t>ip flow ingress</w:t>
      </w:r>
    </w:p>
    <w:p w:rsidR="00DE69DF" w:rsidRPr="000E1BF4" w:rsidRDefault="00DE69DF" w:rsidP="0009243F">
      <w:pPr>
        <w:ind w:firstLine="0"/>
      </w:pPr>
      <w:r w:rsidRPr="000E1BF4">
        <w:t>staršie príkazy:</w:t>
      </w:r>
    </w:p>
    <w:p w:rsidR="00DE69DF" w:rsidRPr="0009243F" w:rsidRDefault="00DE69DF" w:rsidP="0009243F">
      <w:pPr>
        <w:pStyle w:val="Konfig"/>
      </w:pPr>
      <w:r w:rsidRPr="0009243F">
        <w:t>interface</w:t>
      </w:r>
    </w:p>
    <w:p w:rsidR="00DE69DF" w:rsidRPr="0009243F" w:rsidRDefault="00DE69DF" w:rsidP="0009243F">
      <w:pPr>
        <w:pStyle w:val="Konfig"/>
      </w:pPr>
      <w:r w:rsidRPr="0009243F">
        <w:t>ip route-cache flow</w:t>
      </w:r>
    </w:p>
    <w:p w:rsidR="00DE69DF" w:rsidRPr="000E1BF4" w:rsidRDefault="00DE69DF" w:rsidP="0009243F">
      <w:pPr>
        <w:ind w:firstLine="0"/>
      </w:pPr>
      <w:r w:rsidRPr="000E1BF4">
        <w:t>Napríklad:</w:t>
      </w:r>
    </w:p>
    <w:p w:rsidR="00DE69DF" w:rsidRPr="00974AE2" w:rsidRDefault="00DE69DF" w:rsidP="0009243F">
      <w:pPr>
        <w:pStyle w:val="Konfig"/>
      </w:pPr>
      <w:r w:rsidRPr="00974AE2">
        <w:t>interface FastEthernet0</w:t>
      </w:r>
    </w:p>
    <w:p w:rsidR="00DE69DF" w:rsidRPr="00974AE2" w:rsidRDefault="00DE69DF" w:rsidP="0009243F">
      <w:pPr>
        <w:pStyle w:val="Konfig"/>
      </w:pPr>
      <w:r w:rsidRPr="00974AE2">
        <w:t xml:space="preserve">  ip flow ingress</w:t>
      </w:r>
    </w:p>
    <w:p w:rsidR="00DE69DF" w:rsidRPr="00974AE2" w:rsidRDefault="00DE69DF" w:rsidP="0009243F">
      <w:pPr>
        <w:pStyle w:val="Konfig"/>
      </w:pPr>
    </w:p>
    <w:p w:rsidR="00DE69DF" w:rsidRPr="00974AE2" w:rsidRDefault="00DE69DF" w:rsidP="0009243F">
      <w:pPr>
        <w:pStyle w:val="Konfig"/>
      </w:pPr>
      <w:r w:rsidRPr="00974AE2">
        <w:t>interface Serial2/1</w:t>
      </w:r>
    </w:p>
    <w:p w:rsidR="00DE69DF" w:rsidRPr="00974AE2" w:rsidRDefault="00DE69DF" w:rsidP="0009243F">
      <w:pPr>
        <w:pStyle w:val="Konfig"/>
      </w:pPr>
      <w:r w:rsidRPr="00974AE2">
        <w:t xml:space="preserve">  ip flow ingress</w:t>
      </w:r>
    </w:p>
    <w:p w:rsidR="00DE69DF" w:rsidRPr="000E1BF4" w:rsidRDefault="00DE69DF" w:rsidP="0009243F">
      <w:pPr>
        <w:ind w:firstLine="0"/>
      </w:pPr>
      <w:r w:rsidRPr="000E1BF4">
        <w:t>Je nevyhnutné povoliť NetFlow na všetkých rozhraniach, cez ktoré tieto toky pôjdu.</w:t>
      </w:r>
    </w:p>
    <w:p w:rsidR="00DE69DF" w:rsidRDefault="00DE69DF" w:rsidP="0009243F">
      <w:pPr>
        <w:ind w:firstLine="0"/>
      </w:pPr>
      <w:r w:rsidRPr="000E1BF4">
        <w:t>Povolenie exportu v globálnom režime:</w:t>
      </w:r>
    </w:p>
    <w:p w:rsidR="00DE69DF" w:rsidRPr="00974AE2" w:rsidRDefault="00DE69DF" w:rsidP="0009243F">
      <w:pPr>
        <w:pStyle w:val="Konfig"/>
      </w:pPr>
      <w:r w:rsidRPr="00974AE2">
        <w:t>Router(config)# ip flow-export version 5</w:t>
      </w:r>
    </w:p>
    <w:p w:rsidR="00DE69DF" w:rsidRPr="00974AE2" w:rsidRDefault="00DE69DF" w:rsidP="0009243F">
      <w:pPr>
        <w:pStyle w:val="Konfig"/>
      </w:pPr>
      <w:r w:rsidRPr="00974AE2">
        <w:t>Router(config)# ip flow-export destination &lt;ip_address&gt; 2000</w:t>
      </w:r>
    </w:p>
    <w:p w:rsidR="00DE69DF" w:rsidRPr="00974AE2" w:rsidRDefault="00DE69DF" w:rsidP="0009243F">
      <w:pPr>
        <w:pStyle w:val="Konfig"/>
      </w:pPr>
      <w:r w:rsidRPr="00974AE2">
        <w:t>Router(config)# ip flow-export source FastEthernet0</w:t>
      </w:r>
    </w:p>
    <w:p w:rsidR="00DE69DF" w:rsidRPr="000E1BF4" w:rsidRDefault="00DE69DF" w:rsidP="00DE69DF">
      <w:pPr>
        <w:pStyle w:val="PreformattedText"/>
        <w:jc w:val="both"/>
        <w:rPr>
          <w:rStyle w:val="Jemnzvraznenie"/>
        </w:rPr>
      </w:pPr>
    </w:p>
    <w:p w:rsidR="00DE69DF" w:rsidRPr="000E1BF4" w:rsidRDefault="00DE69DF" w:rsidP="0009243F">
      <w:r w:rsidRPr="000E1BF4">
        <w:t>IP adresa je adresa NetFlow Collectora, na ktorý sa budú posielať NetFlow toky a port, na ktorom počúva tento NetFlow Collector. V to</w:t>
      </w:r>
      <w:r>
        <w:t>mto prípade je to port 2000.</w:t>
      </w:r>
    </w:p>
    <w:p w:rsidR="00DE69DF" w:rsidRPr="000E1BF4" w:rsidRDefault="00DE69DF" w:rsidP="00DE69DF">
      <w:r w:rsidRPr="000E1BF4">
        <w:t xml:space="preserve">Príkaz </w:t>
      </w:r>
      <w:r w:rsidRPr="000E1BF4">
        <w:rPr>
          <w:i/>
          <w:iCs/>
        </w:rPr>
        <w:t xml:space="preserve">ip flow-export source </w:t>
      </w:r>
      <w:r w:rsidRPr="000E1BF4">
        <w:t>je použitý pre definovanie, ktorým portom budú odosielané NetFlow toky. Pokiaľ smerovač používa BGP protokol, môže byť AS zahrnuté v exporte:</w:t>
      </w:r>
    </w:p>
    <w:p w:rsidR="00DE69DF" w:rsidRPr="00974AE2" w:rsidRDefault="00DE69DF" w:rsidP="0009243F">
      <w:pPr>
        <w:pStyle w:val="Konfig"/>
      </w:pPr>
      <w:r w:rsidRPr="00974AE2">
        <w:t>router(config)# ip flow-export version 9 [peer-as | origin-as]</w:t>
      </w:r>
    </w:p>
    <w:p w:rsidR="00DE69DF" w:rsidRPr="00592569" w:rsidRDefault="00DE69DF" w:rsidP="0009243F">
      <w:pPr>
        <w:ind w:firstLine="0"/>
      </w:pPr>
      <w:r w:rsidRPr="00592569">
        <w:t>Nastavenie časovačov:</w:t>
      </w:r>
    </w:p>
    <w:p w:rsidR="00DE69DF" w:rsidRPr="00974AE2" w:rsidRDefault="00DE69DF" w:rsidP="0009243F">
      <w:pPr>
        <w:pStyle w:val="Konfig"/>
      </w:pPr>
      <w:r w:rsidRPr="00974AE2">
        <w:t>router(config)# ip flow-cache timeout active 5</w:t>
      </w:r>
    </w:p>
    <w:p w:rsidR="00DE69DF" w:rsidRPr="00974AE2" w:rsidRDefault="00DE69DF" w:rsidP="0009243F">
      <w:pPr>
        <w:pStyle w:val="Konfig"/>
      </w:pPr>
      <w:r w:rsidRPr="00974AE2">
        <w:t>router(config)# ip flow-cache timeout inactive 30</w:t>
      </w:r>
    </w:p>
    <w:p w:rsidR="00DE69DF" w:rsidRPr="000E1BF4" w:rsidRDefault="00DE69DF" w:rsidP="0009243F">
      <w:pPr>
        <w:ind w:firstLine="0"/>
      </w:pPr>
      <w:r w:rsidRPr="000E1BF4">
        <w:t>Show príkazy pre kontrolu nakonfigurovaného NetFlow:</w:t>
      </w:r>
    </w:p>
    <w:p w:rsidR="00DE69DF" w:rsidRPr="00974AE2" w:rsidRDefault="00DE69DF" w:rsidP="0009243F">
      <w:pPr>
        <w:pStyle w:val="Konfig"/>
      </w:pPr>
      <w:r w:rsidRPr="00974AE2">
        <w:t>router# show ip flow export</w:t>
      </w:r>
    </w:p>
    <w:p w:rsidR="00DE69DF" w:rsidRPr="00974AE2" w:rsidRDefault="00DE69DF" w:rsidP="0009243F">
      <w:pPr>
        <w:pStyle w:val="Konfig"/>
      </w:pPr>
      <w:r w:rsidRPr="00974AE2">
        <w:t>router# show ip cache flow</w:t>
      </w:r>
    </w:p>
    <w:p w:rsidR="00DE69DF" w:rsidRPr="00974AE2" w:rsidRDefault="00DE69DF" w:rsidP="0009243F">
      <w:pPr>
        <w:pStyle w:val="Konfig"/>
      </w:pPr>
      <w:r w:rsidRPr="00974AE2">
        <w:t>router# show ip cache verbose flow</w:t>
      </w:r>
    </w:p>
    <w:p w:rsidR="009773E3" w:rsidRDefault="000D47BB" w:rsidP="00A71600">
      <w:pPr>
        <w:pStyle w:val="Nadpis2"/>
      </w:pPr>
      <w:bookmarkStart w:id="25" w:name="_Toc454063430"/>
      <w:r>
        <w:lastRenderedPageBreak/>
        <w:t>Konfigurácia služby Netflow na ASA cez CLI alebo</w:t>
      </w:r>
      <w:r w:rsidR="002C6E2D">
        <w:t xml:space="preserve"> ASDM (Adaptive Security Device Manager)</w:t>
      </w:r>
      <w:bookmarkEnd w:id="25"/>
    </w:p>
    <w:p w:rsidR="000D47BB" w:rsidRDefault="000D47BB" w:rsidP="009773E3">
      <w:r>
        <w:t>Sú dve možnosti ako správne nakonfigurovať Netflow na Firewalle ASA 5510/5520:</w:t>
      </w:r>
    </w:p>
    <w:p w:rsidR="000D47BB" w:rsidRPr="000D47BB" w:rsidRDefault="000D47BB" w:rsidP="007C6957">
      <w:pPr>
        <w:pStyle w:val="Nadpis3"/>
      </w:pPr>
      <w:bookmarkStart w:id="26" w:name="_Toc454063431"/>
      <w:r w:rsidRPr="000D47BB">
        <w:t xml:space="preserve">Konfigurácia </w:t>
      </w:r>
      <w:r>
        <w:t xml:space="preserve">služby </w:t>
      </w:r>
      <w:r w:rsidRPr="000D47BB">
        <w:t>Netflow na ASA cez CLI:</w:t>
      </w:r>
      <w:bookmarkEnd w:id="26"/>
    </w:p>
    <w:p w:rsidR="00B01989" w:rsidRPr="0009243F" w:rsidRDefault="00B01989" w:rsidP="00B01989">
      <w:pPr>
        <w:pStyle w:val="Konfigurky"/>
      </w:pPr>
      <w:r w:rsidRPr="0009243F">
        <w:t>flow-export destination INSIDE 158.193.139.16 2055</w:t>
      </w:r>
    </w:p>
    <w:p w:rsidR="00B01989" w:rsidRPr="0009243F" w:rsidRDefault="00B01989" w:rsidP="00B01989">
      <w:pPr>
        <w:pStyle w:val="Konfigurky"/>
      </w:pPr>
      <w:r w:rsidRPr="0009243F">
        <w:t>flow-export template timeout-rate 10</w:t>
      </w:r>
    </w:p>
    <w:p w:rsidR="00B01989" w:rsidRPr="0009243F" w:rsidRDefault="00B01989" w:rsidP="00B01989">
      <w:pPr>
        <w:pStyle w:val="Konfigurky"/>
      </w:pPr>
    </w:p>
    <w:p w:rsidR="00B01989" w:rsidRPr="0009243F" w:rsidRDefault="00B01989" w:rsidP="00B01989">
      <w:pPr>
        <w:pStyle w:val="Konfigurky"/>
      </w:pPr>
      <w:r w:rsidRPr="0009243F">
        <w:t>access-list INSIDE extended permit ip any any</w:t>
      </w:r>
    </w:p>
    <w:p w:rsidR="00B01989" w:rsidRPr="0009243F" w:rsidRDefault="00B01989" w:rsidP="00B01989">
      <w:pPr>
        <w:pStyle w:val="Konfigurky"/>
      </w:pPr>
      <w:r w:rsidRPr="0009243F">
        <w:t>access-list OUTSIDE extended permit ip any any</w:t>
      </w:r>
    </w:p>
    <w:p w:rsidR="00B01989" w:rsidRPr="0009243F" w:rsidRDefault="00B01989" w:rsidP="00B01989">
      <w:pPr>
        <w:pStyle w:val="Konfigurky"/>
      </w:pPr>
    </w:p>
    <w:p w:rsidR="00B01989" w:rsidRPr="0009243F" w:rsidRDefault="00B01989" w:rsidP="00B01989">
      <w:pPr>
        <w:pStyle w:val="Konfigurky"/>
      </w:pPr>
      <w:r w:rsidRPr="0009243F">
        <w:t>policy-map global-policy</w:t>
      </w:r>
    </w:p>
    <w:p w:rsidR="00B01989" w:rsidRPr="0009243F" w:rsidRDefault="00B01989" w:rsidP="00B01989">
      <w:pPr>
        <w:pStyle w:val="Konfigurky"/>
      </w:pPr>
      <w:r w:rsidRPr="0009243F">
        <w:t xml:space="preserve"> class global-class</w:t>
      </w:r>
    </w:p>
    <w:p w:rsidR="005F4F33" w:rsidRDefault="00B01989" w:rsidP="00B01989">
      <w:pPr>
        <w:pStyle w:val="Konfigurky"/>
      </w:pPr>
      <w:r w:rsidRPr="0009243F">
        <w:t xml:space="preserve">  flow-export event-type all destination 158.193.139.16</w:t>
      </w:r>
    </w:p>
    <w:p w:rsidR="00B01989" w:rsidRPr="00B01989" w:rsidRDefault="00B01989" w:rsidP="00B01989">
      <w:pPr>
        <w:ind w:left="709" w:firstLine="0"/>
      </w:pPr>
    </w:p>
    <w:p w:rsidR="00EA416F" w:rsidRPr="00EA416F" w:rsidRDefault="000D47BB" w:rsidP="005F4F33">
      <w:pPr>
        <w:pStyle w:val="Nadpis3"/>
      </w:pPr>
      <w:bookmarkStart w:id="27" w:name="_Toc454063432"/>
      <w:r w:rsidRPr="000D47BB">
        <w:t>Konfigurácia služby NetFlow pomocou ASDM:</w:t>
      </w:r>
      <w:bookmarkEnd w:id="27"/>
    </w:p>
    <w:p w:rsidR="00B67B5B" w:rsidRDefault="002C6E2D" w:rsidP="005F4F33">
      <w:pPr>
        <w:pStyle w:val="Obrzok"/>
      </w:pPr>
      <w:r>
        <w:rPr>
          <w:noProof/>
          <w:lang w:eastAsia="sk-SK"/>
        </w:rPr>
        <w:drawing>
          <wp:inline distT="0" distB="0" distL="0" distR="0" wp14:anchorId="035F324C" wp14:editId="76192FEC">
            <wp:extent cx="3850863" cy="2543175"/>
            <wp:effectExtent l="0" t="0" r="0" b="0"/>
            <wp:docPr id="1434694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2721" cy="2564214"/>
                    </a:xfrm>
                    <a:prstGeom prst="rect">
                      <a:avLst/>
                    </a:prstGeom>
                  </pic:spPr>
                </pic:pic>
              </a:graphicData>
            </a:graphic>
          </wp:inline>
        </w:drawing>
      </w:r>
    </w:p>
    <w:p w:rsidR="002C6E2D" w:rsidRDefault="00B67B5B" w:rsidP="00B67B5B">
      <w:pPr>
        <w:pStyle w:val="Popis"/>
      </w:pPr>
      <w:bookmarkStart w:id="28" w:name="_Toc454063129"/>
      <w:bookmarkStart w:id="29" w:name="_Toc454063360"/>
      <w:r>
        <w:t xml:space="preserve">Obrázok </w:t>
      </w:r>
      <w:fldSimple w:instr=" STYLEREF 1 \s ">
        <w:r w:rsidR="00B01989">
          <w:rPr>
            <w:noProof/>
          </w:rPr>
          <w:t>6</w:t>
        </w:r>
      </w:fldSimple>
      <w:r w:rsidR="00B01989">
        <w:t>.</w:t>
      </w:r>
      <w:fldSimple w:instr=" SEQ Obrázok \* ARABIC \s 1 ">
        <w:r w:rsidR="00B01989">
          <w:rPr>
            <w:noProof/>
          </w:rPr>
          <w:t>5</w:t>
        </w:r>
      </w:fldSimple>
      <w:r>
        <w:t xml:space="preserve"> Prihlasovacie okno do ASDM</w:t>
      </w:r>
      <w:bookmarkEnd w:id="28"/>
      <w:bookmarkEnd w:id="29"/>
    </w:p>
    <w:p w:rsidR="000D47BB" w:rsidRDefault="000D47BB" w:rsidP="00BD201D">
      <w:pPr>
        <w:spacing w:after="0" w:line="259" w:lineRule="auto"/>
        <w:ind w:firstLine="0"/>
        <w:jc w:val="left"/>
        <w:rPr>
          <w:rFonts w:ascii="Calibri" w:eastAsia="Calibri" w:hAnsi="Calibri" w:cs="Calibri"/>
          <w:i/>
        </w:rPr>
      </w:pPr>
    </w:p>
    <w:p w:rsidR="005F4F33" w:rsidRDefault="005F4F33">
      <w:pPr>
        <w:spacing w:after="160" w:line="259" w:lineRule="auto"/>
        <w:ind w:firstLine="0"/>
        <w:jc w:val="left"/>
        <w:rPr>
          <w:rFonts w:ascii="Calibri" w:eastAsia="Calibri" w:hAnsi="Calibri" w:cs="Calibri"/>
          <w:i/>
        </w:rPr>
      </w:pPr>
      <w:r>
        <w:rPr>
          <w:rFonts w:ascii="Calibri" w:eastAsia="Calibri" w:hAnsi="Calibri" w:cs="Calibri"/>
          <w:i/>
        </w:rPr>
        <w:br w:type="page"/>
      </w:r>
    </w:p>
    <w:p w:rsidR="005F4F33" w:rsidRPr="005F4F33" w:rsidRDefault="005F4F33" w:rsidP="008D1C78">
      <w:pPr>
        <w:pStyle w:val="Odsekzoznamu"/>
        <w:numPr>
          <w:ilvl w:val="0"/>
          <w:numId w:val="8"/>
        </w:numPr>
      </w:pPr>
      <w:r w:rsidRPr="005F4F33">
        <w:rPr>
          <w:i/>
        </w:rPr>
        <w:lastRenderedPageBreak/>
        <w:t>Configuration -&gt; Device Management -&gt; Logging -&gt; NetFlow -&gt; Add</w:t>
      </w:r>
    </w:p>
    <w:p w:rsidR="00B67B5B" w:rsidRDefault="002C6E2D" w:rsidP="005F4F33">
      <w:pPr>
        <w:pStyle w:val="Obrzok"/>
      </w:pPr>
      <w:r>
        <w:rPr>
          <w:noProof/>
          <w:lang w:eastAsia="sk-SK"/>
        </w:rPr>
        <w:drawing>
          <wp:inline distT="0" distB="0" distL="0" distR="0" wp14:anchorId="3F507848" wp14:editId="0D232C44">
            <wp:extent cx="5580000" cy="2511000"/>
            <wp:effectExtent l="0" t="0" r="1905" b="3810"/>
            <wp:docPr id="21218707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000" cy="2511000"/>
                    </a:xfrm>
                    <a:prstGeom prst="rect">
                      <a:avLst/>
                    </a:prstGeom>
                  </pic:spPr>
                </pic:pic>
              </a:graphicData>
            </a:graphic>
          </wp:inline>
        </w:drawing>
      </w:r>
    </w:p>
    <w:p w:rsidR="00EA416F" w:rsidRDefault="00B67B5B" w:rsidP="005F4F33">
      <w:pPr>
        <w:pStyle w:val="Popis"/>
      </w:pPr>
      <w:bookmarkStart w:id="30" w:name="_Toc454063130"/>
      <w:bookmarkStart w:id="31" w:name="_Toc454063361"/>
      <w:r>
        <w:t xml:space="preserve">Obrázok </w:t>
      </w:r>
      <w:fldSimple w:instr=" STYLEREF 1 \s ">
        <w:r w:rsidR="00B01989">
          <w:rPr>
            <w:noProof/>
          </w:rPr>
          <w:t>6</w:t>
        </w:r>
      </w:fldSimple>
      <w:r w:rsidR="00B01989">
        <w:t>.</w:t>
      </w:r>
      <w:fldSimple w:instr=" SEQ Obrázok \* ARABIC \s 1 ">
        <w:r w:rsidR="00B01989">
          <w:rPr>
            <w:noProof/>
          </w:rPr>
          <w:t>6</w:t>
        </w:r>
      </w:fldSimple>
      <w:r>
        <w:t xml:space="preserve"> 1. krok pre nastavenie NetFlow na ASA5510</w:t>
      </w:r>
      <w:bookmarkEnd w:id="30"/>
      <w:bookmarkEnd w:id="31"/>
    </w:p>
    <w:p w:rsidR="005F4F33" w:rsidRPr="005F4F33" w:rsidRDefault="005F4F33" w:rsidP="005F4F33">
      <w:pPr>
        <w:ind w:firstLine="0"/>
      </w:pPr>
    </w:p>
    <w:p w:rsidR="000D47BB" w:rsidRPr="000D47BB" w:rsidRDefault="000D47BB" w:rsidP="008D1C78">
      <w:pPr>
        <w:pStyle w:val="Odsekzoznamu"/>
        <w:numPr>
          <w:ilvl w:val="0"/>
          <w:numId w:val="8"/>
        </w:numPr>
        <w:rPr>
          <w:i/>
        </w:rPr>
      </w:pPr>
      <w:r w:rsidRPr="000D47BB">
        <w:rPr>
          <w:i/>
        </w:rPr>
        <w:t xml:space="preserve">Configuration  </w:t>
      </w:r>
      <w:r w:rsidRPr="000D47BB">
        <w:rPr>
          <w:rFonts w:ascii="Calibri" w:eastAsia="Calibri" w:hAnsi="Calibri" w:cs="Calibri"/>
          <w:i/>
        </w:rPr>
        <w:t>-</w:t>
      </w:r>
      <w:r w:rsidRPr="000D47BB">
        <w:rPr>
          <w:rFonts w:ascii="Calibri" w:eastAsia="Calibri" w:hAnsi="Calibri" w:cs="Calibri"/>
          <w:i/>
          <w:lang w:val="en-US"/>
        </w:rPr>
        <w:t xml:space="preserve">&gt; </w:t>
      </w:r>
      <w:r w:rsidRPr="000D47BB">
        <w:rPr>
          <w:i/>
        </w:rPr>
        <w:t xml:space="preserve">Firewall </w:t>
      </w:r>
      <w:r w:rsidRPr="000D47BB">
        <w:rPr>
          <w:rFonts w:ascii="Calibri" w:eastAsia="Calibri" w:hAnsi="Calibri" w:cs="Calibri"/>
          <w:i/>
        </w:rPr>
        <w:t>-</w:t>
      </w:r>
      <w:r w:rsidRPr="000D47BB">
        <w:rPr>
          <w:rFonts w:ascii="Calibri" w:eastAsia="Calibri" w:hAnsi="Calibri" w:cs="Calibri"/>
          <w:i/>
          <w:lang w:val="en-US"/>
        </w:rPr>
        <w:t>&gt;</w:t>
      </w:r>
      <w:r w:rsidRPr="000D47BB">
        <w:rPr>
          <w:i/>
        </w:rPr>
        <w:t xml:space="preserve"> Service Policy Rules </w:t>
      </w:r>
      <w:r w:rsidRPr="000D47BB">
        <w:rPr>
          <w:rFonts w:ascii="Calibri" w:eastAsia="Calibri" w:hAnsi="Calibri" w:cs="Calibri"/>
          <w:i/>
        </w:rPr>
        <w:t>-</w:t>
      </w:r>
      <w:r w:rsidRPr="000D47BB">
        <w:rPr>
          <w:rFonts w:ascii="Calibri" w:eastAsia="Calibri" w:hAnsi="Calibri" w:cs="Calibri"/>
          <w:i/>
          <w:lang w:val="en-US"/>
        </w:rPr>
        <w:t>&gt;</w:t>
      </w:r>
      <w:r w:rsidRPr="000D47BB">
        <w:rPr>
          <w:i/>
        </w:rPr>
        <w:t xml:space="preserve"> Add</w:t>
      </w:r>
    </w:p>
    <w:p w:rsidR="007E3880" w:rsidRDefault="007E3880" w:rsidP="005F4F33">
      <w:pPr>
        <w:pStyle w:val="Obrzok"/>
      </w:pPr>
      <w:r w:rsidRPr="005F4F33">
        <w:rPr>
          <w:noProof/>
          <w:lang w:eastAsia="sk-SK"/>
        </w:rPr>
        <w:drawing>
          <wp:inline distT="0" distB="0" distL="0" distR="0" wp14:anchorId="1965D278" wp14:editId="72480E0C">
            <wp:extent cx="5126545" cy="3781425"/>
            <wp:effectExtent l="0" t="0" r="0" b="0"/>
            <wp:docPr id="174084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8970" cy="3783214"/>
                    </a:xfrm>
                    <a:prstGeom prst="rect">
                      <a:avLst/>
                    </a:prstGeom>
                  </pic:spPr>
                </pic:pic>
              </a:graphicData>
            </a:graphic>
          </wp:inline>
        </w:drawing>
      </w:r>
    </w:p>
    <w:p w:rsidR="007E3880" w:rsidRPr="007E3880" w:rsidRDefault="007E3880" w:rsidP="007E3880">
      <w:pPr>
        <w:pStyle w:val="Popis"/>
      </w:pPr>
      <w:bookmarkStart w:id="32" w:name="_Toc454063131"/>
      <w:bookmarkStart w:id="33" w:name="_Toc454063362"/>
      <w:r>
        <w:t xml:space="preserve">Obrázok </w:t>
      </w:r>
      <w:fldSimple w:instr=" STYLEREF 1 \s ">
        <w:r w:rsidR="00B01989">
          <w:rPr>
            <w:noProof/>
          </w:rPr>
          <w:t>6</w:t>
        </w:r>
      </w:fldSimple>
      <w:r w:rsidR="00B01989">
        <w:t>.</w:t>
      </w:r>
      <w:fldSimple w:instr=" SEQ Obrázok \* ARABIC \s 1 ">
        <w:r w:rsidR="00B01989">
          <w:rPr>
            <w:noProof/>
          </w:rPr>
          <w:t>7</w:t>
        </w:r>
      </w:fldSimple>
      <w:r>
        <w:t xml:space="preserve"> 2. krok pre nastavenie NetFlow na ASA5510</w:t>
      </w:r>
      <w:bookmarkEnd w:id="32"/>
      <w:bookmarkEnd w:id="33"/>
    </w:p>
    <w:p w:rsidR="007E3880" w:rsidRDefault="00BD201D" w:rsidP="005F4F33">
      <w:pPr>
        <w:pStyle w:val="Obrzok"/>
      </w:pPr>
      <w:r w:rsidRPr="005F4F33">
        <w:rPr>
          <w:noProof/>
          <w:lang w:eastAsia="sk-SK"/>
        </w:rPr>
        <w:lastRenderedPageBreak/>
        <w:drawing>
          <wp:inline distT="0" distB="0" distL="0" distR="0" wp14:anchorId="514FD500" wp14:editId="7EAB378A">
            <wp:extent cx="5162550" cy="3807138"/>
            <wp:effectExtent l="0" t="0" r="0" b="3175"/>
            <wp:docPr id="9912229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4481" cy="3808562"/>
                    </a:xfrm>
                    <a:prstGeom prst="rect">
                      <a:avLst/>
                    </a:prstGeom>
                  </pic:spPr>
                </pic:pic>
              </a:graphicData>
            </a:graphic>
          </wp:inline>
        </w:drawing>
      </w:r>
    </w:p>
    <w:p w:rsidR="002C6E2D" w:rsidRDefault="00B67B5B" w:rsidP="007E3880">
      <w:pPr>
        <w:pStyle w:val="Popis"/>
      </w:pPr>
      <w:bookmarkStart w:id="34" w:name="_Toc454063132"/>
      <w:bookmarkStart w:id="35" w:name="_Toc454063363"/>
      <w:r>
        <w:t xml:space="preserve">Obrázok </w:t>
      </w:r>
      <w:fldSimple w:instr=" STYLEREF 1 \s ">
        <w:r w:rsidR="00B01989">
          <w:rPr>
            <w:noProof/>
          </w:rPr>
          <w:t>6</w:t>
        </w:r>
      </w:fldSimple>
      <w:r w:rsidR="00B01989">
        <w:t>.</w:t>
      </w:r>
      <w:fldSimple w:instr=" SEQ Obrázok \* ARABIC \s 1 ">
        <w:r w:rsidR="00B01989">
          <w:rPr>
            <w:noProof/>
          </w:rPr>
          <w:t>8</w:t>
        </w:r>
      </w:fldSimple>
      <w:r>
        <w:t xml:space="preserve">  3. krok pre nastavenie NetFlow na ASA5510</w:t>
      </w:r>
      <w:bookmarkEnd w:id="34"/>
      <w:bookmarkEnd w:id="35"/>
    </w:p>
    <w:p w:rsidR="00EA416F" w:rsidRPr="00EA416F" w:rsidRDefault="00EA416F" w:rsidP="00EA416F"/>
    <w:p w:rsidR="00B67B5B" w:rsidRDefault="00BD201D" w:rsidP="005F4F33">
      <w:pPr>
        <w:pStyle w:val="Obrzok"/>
      </w:pPr>
      <w:r w:rsidRPr="00E7508C">
        <w:rPr>
          <w:noProof/>
          <w:lang w:eastAsia="sk-SK"/>
        </w:rPr>
        <w:drawing>
          <wp:inline distT="0" distB="0" distL="0" distR="0" wp14:anchorId="097EA179" wp14:editId="5A0547A4">
            <wp:extent cx="4781550" cy="3525789"/>
            <wp:effectExtent l="0" t="0" r="0" b="0"/>
            <wp:docPr id="1907549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4048" cy="3527631"/>
                    </a:xfrm>
                    <a:prstGeom prst="rect">
                      <a:avLst/>
                    </a:prstGeom>
                  </pic:spPr>
                </pic:pic>
              </a:graphicData>
            </a:graphic>
          </wp:inline>
        </w:drawing>
      </w:r>
    </w:p>
    <w:p w:rsidR="00B67B5B" w:rsidRDefault="00B67B5B" w:rsidP="00B67B5B">
      <w:pPr>
        <w:pStyle w:val="Popis"/>
      </w:pPr>
      <w:bookmarkStart w:id="36" w:name="_Toc454063133"/>
      <w:bookmarkStart w:id="37" w:name="_Toc454063364"/>
      <w:r>
        <w:t xml:space="preserve">Obrázok </w:t>
      </w:r>
      <w:fldSimple w:instr=" STYLEREF 1 \s ">
        <w:r w:rsidR="00B01989">
          <w:rPr>
            <w:noProof/>
          </w:rPr>
          <w:t>6</w:t>
        </w:r>
      </w:fldSimple>
      <w:r w:rsidR="00B01989">
        <w:t>.</w:t>
      </w:r>
      <w:fldSimple w:instr=" SEQ Obrázok \* ARABIC \s 1 ">
        <w:r w:rsidR="00B01989">
          <w:rPr>
            <w:noProof/>
          </w:rPr>
          <w:t>9</w:t>
        </w:r>
      </w:fldSimple>
      <w:r>
        <w:t xml:space="preserve">  4. krok pre nastavenie NetFlow na ASA5510</w:t>
      </w:r>
      <w:bookmarkEnd w:id="36"/>
      <w:bookmarkEnd w:id="37"/>
    </w:p>
    <w:p w:rsidR="002C6E2D" w:rsidRDefault="002C6E2D" w:rsidP="00E7508C">
      <w:pPr>
        <w:ind w:firstLine="0"/>
        <w:rPr>
          <w:rStyle w:val="3oh-"/>
        </w:rPr>
      </w:pPr>
      <w:r>
        <w:rPr>
          <w:rStyle w:val="3oh-"/>
        </w:rPr>
        <w:t xml:space="preserve"> </w:t>
      </w:r>
    </w:p>
    <w:p w:rsidR="00DE69DF" w:rsidRDefault="00DE69DF" w:rsidP="00A71600">
      <w:pPr>
        <w:pStyle w:val="Nadpis2"/>
      </w:pPr>
      <w:bookmarkStart w:id="38" w:name="_Toc454063433"/>
      <w:r>
        <w:lastRenderedPageBreak/>
        <w:t>Konfigurácia NetFlow na Juniper</w:t>
      </w:r>
      <w:bookmarkEnd w:id="38"/>
    </w:p>
    <w:p w:rsidR="00DE69DF" w:rsidRPr="005A0EC5" w:rsidRDefault="00DE69DF" w:rsidP="0009243F">
      <w:pPr>
        <w:pStyle w:val="Konfig"/>
      </w:pPr>
      <w:r w:rsidRPr="005A0EC5">
        <w:t>forwarding-options</w:t>
      </w:r>
    </w:p>
    <w:p w:rsidR="00DE69DF" w:rsidRPr="005A0EC5" w:rsidRDefault="00DE69DF" w:rsidP="0009243F">
      <w:pPr>
        <w:pStyle w:val="Konfig"/>
      </w:pPr>
      <w:r w:rsidRPr="005A0EC5">
        <w:t xml:space="preserve">     sampling {</w:t>
      </w:r>
    </w:p>
    <w:p w:rsidR="00DE69DF" w:rsidRPr="005A0EC5" w:rsidRDefault="00DE69DF" w:rsidP="0009243F">
      <w:pPr>
        <w:pStyle w:val="Konfig"/>
      </w:pPr>
      <w:r w:rsidRPr="005A0EC5">
        <w:t xml:space="preserve">          input {</w:t>
      </w:r>
    </w:p>
    <w:p w:rsidR="00DE69DF" w:rsidRPr="005A0EC5" w:rsidRDefault="00DE69DF" w:rsidP="0009243F">
      <w:pPr>
        <w:pStyle w:val="Konfig"/>
      </w:pPr>
      <w:r w:rsidRPr="005A0EC5">
        <w:t xml:space="preserve">               rate 1;</w:t>
      </w:r>
    </w:p>
    <w:p w:rsidR="00DE69DF" w:rsidRPr="005A0EC5" w:rsidRDefault="00DE69DF" w:rsidP="0009243F">
      <w:pPr>
        <w:pStyle w:val="Konfig"/>
      </w:pPr>
      <w:r w:rsidRPr="005A0EC5">
        <w:t xml:space="preserve">               run-length 0;</w:t>
      </w:r>
    </w:p>
    <w:p w:rsidR="00DE69DF" w:rsidRPr="005A0EC5" w:rsidRDefault="00DE69DF" w:rsidP="0009243F">
      <w:pPr>
        <w:pStyle w:val="Konfig"/>
      </w:pPr>
      <w:r w:rsidRPr="005A0EC5">
        <w:t xml:space="preserve">               max-packets-per-second 50000;</w:t>
      </w:r>
    </w:p>
    <w:p w:rsidR="00DE69DF" w:rsidRPr="005A0EC5" w:rsidRDefault="00DE69DF" w:rsidP="0009243F">
      <w:pPr>
        <w:pStyle w:val="Konfig"/>
      </w:pPr>
      <w:r w:rsidRPr="005A0EC5">
        <w:t xml:space="preserve">          }</w:t>
      </w:r>
    </w:p>
    <w:p w:rsidR="00DE69DF" w:rsidRPr="005A0EC5" w:rsidRDefault="00DE69DF" w:rsidP="0009243F">
      <w:pPr>
        <w:pStyle w:val="Konfig"/>
      </w:pPr>
      <w:r w:rsidRPr="005A0EC5">
        <w:t xml:space="preserve">          family inet {</w:t>
      </w:r>
    </w:p>
    <w:p w:rsidR="00DE69DF" w:rsidRPr="005A0EC5" w:rsidRDefault="00DE69DF" w:rsidP="0009243F">
      <w:pPr>
        <w:pStyle w:val="Konfig"/>
      </w:pPr>
      <w:r w:rsidRPr="005A0EC5">
        <w:t xml:space="preserve">               output {</w:t>
      </w:r>
    </w:p>
    <w:p w:rsidR="00DE69DF" w:rsidRPr="005A0EC5" w:rsidRDefault="00DE69DF" w:rsidP="0009243F">
      <w:pPr>
        <w:pStyle w:val="Konfig"/>
      </w:pPr>
      <w:r w:rsidRPr="005A0EC5">
        <w:t xml:space="preserve">                    flow-active-timeout 60;</w:t>
      </w:r>
    </w:p>
    <w:p w:rsidR="00DE69DF" w:rsidRPr="005A0EC5" w:rsidRDefault="00DE69DF" w:rsidP="0009243F">
      <w:pPr>
        <w:pStyle w:val="Konfig"/>
      </w:pPr>
      <w:r w:rsidRPr="005A0EC5">
        <w:t xml:space="preserve">                    flow-server 192.168.33.38 {</w:t>
      </w:r>
    </w:p>
    <w:p w:rsidR="00DE69DF" w:rsidRPr="005A0EC5" w:rsidRDefault="00DE69DF" w:rsidP="0009243F">
      <w:pPr>
        <w:pStyle w:val="Konfig"/>
      </w:pPr>
      <w:r w:rsidRPr="005A0EC5">
        <w:t xml:space="preserve">                    port 9996;</w:t>
      </w:r>
    </w:p>
    <w:p w:rsidR="00DE69DF" w:rsidRPr="005A0EC5" w:rsidRDefault="00DE69DF" w:rsidP="0009243F">
      <w:pPr>
        <w:pStyle w:val="Konfig"/>
      </w:pPr>
      <w:r w:rsidRPr="005A0EC5">
        <w:t xml:space="preserve">                    }</w:t>
      </w:r>
    </w:p>
    <w:p w:rsidR="00DE69DF" w:rsidRPr="005A0EC5" w:rsidRDefault="00DE69DF" w:rsidP="0009243F">
      <w:pPr>
        <w:pStyle w:val="Konfig"/>
      </w:pPr>
      <w:r w:rsidRPr="005A0EC5">
        <w:t xml:space="preserve">                    flow-server 192.168.33.96 {</w:t>
      </w:r>
    </w:p>
    <w:p w:rsidR="00DE69DF" w:rsidRPr="005A0EC5" w:rsidRDefault="00DE69DF" w:rsidP="0009243F">
      <w:pPr>
        <w:pStyle w:val="Konfig"/>
      </w:pPr>
      <w:r w:rsidRPr="005A0EC5">
        <w:t xml:space="preserve">                         port 9996;</w:t>
      </w:r>
    </w:p>
    <w:p w:rsidR="00DE69DF" w:rsidRPr="005A0EC5" w:rsidRDefault="00DE69DF" w:rsidP="0009243F">
      <w:pPr>
        <w:pStyle w:val="Konfig"/>
      </w:pPr>
      <w:r w:rsidRPr="005A0EC5">
        <w:t xml:space="preserve">                         version 500;</w:t>
      </w:r>
    </w:p>
    <w:p w:rsidR="00DE69DF" w:rsidRPr="005A0EC5" w:rsidRDefault="00DE69DF" w:rsidP="0009243F">
      <w:pPr>
        <w:pStyle w:val="Konfig"/>
      </w:pPr>
      <w:r w:rsidRPr="005A0EC5">
        <w:t xml:space="preserve">                    }</w:t>
      </w:r>
    </w:p>
    <w:p w:rsidR="00DE69DF" w:rsidRPr="005A0EC5" w:rsidRDefault="00DE69DF" w:rsidP="0009243F">
      <w:pPr>
        <w:pStyle w:val="Konfig"/>
      </w:pPr>
      <w:r w:rsidRPr="005A0EC5">
        <w:t xml:space="preserve">               }</w:t>
      </w:r>
    </w:p>
    <w:p w:rsidR="00DE69DF" w:rsidRPr="005A0EC5" w:rsidRDefault="00DE69DF" w:rsidP="0009243F">
      <w:pPr>
        <w:pStyle w:val="Konfig"/>
      </w:pPr>
      <w:r w:rsidRPr="005A0EC5">
        <w:t xml:space="preserve">          }</w:t>
      </w:r>
    </w:p>
    <w:p w:rsidR="00DE69DF" w:rsidRPr="005A0EC5" w:rsidRDefault="00DE69DF" w:rsidP="0009243F">
      <w:pPr>
        <w:pStyle w:val="Konfig"/>
      </w:pPr>
      <w:r w:rsidRPr="005A0EC5">
        <w:t xml:space="preserve">     }</w:t>
      </w:r>
    </w:p>
    <w:p w:rsidR="00DE69DF" w:rsidRPr="005A0EC5" w:rsidRDefault="00DE69DF" w:rsidP="0009243F">
      <w:pPr>
        <w:pStyle w:val="Konfig"/>
      </w:pPr>
      <w:r w:rsidRPr="005A0EC5">
        <w:t>}</w:t>
      </w:r>
    </w:p>
    <w:p w:rsidR="00DE69DF" w:rsidRDefault="00DE69DF" w:rsidP="00A96408">
      <w:pPr>
        <w:pStyle w:val="Nadpis3"/>
      </w:pPr>
      <w:bookmarkStart w:id="39" w:name="_Toc454063434"/>
      <w:r>
        <w:t>Vysvetlenie jednotlivých príkazov:</w:t>
      </w:r>
      <w:bookmarkEnd w:id="39"/>
    </w:p>
    <w:p w:rsidR="00DE69DF" w:rsidRDefault="00DE69DF" w:rsidP="00EA416F">
      <w:pPr>
        <w:ind w:firstLine="0"/>
      </w:pPr>
      <w:r w:rsidRPr="00AB4EBA">
        <w:rPr>
          <w:i/>
        </w:rPr>
        <w:t>Forwarding-options</w:t>
      </w:r>
      <w:r>
        <w:t xml:space="preserve"> – štart JFlow konfigurácie</w:t>
      </w:r>
    </w:p>
    <w:p w:rsidR="00DE69DF" w:rsidRDefault="00DE69DF" w:rsidP="00EA416F">
      <w:pPr>
        <w:ind w:firstLine="0"/>
      </w:pPr>
      <w:r w:rsidRPr="00AB4EBA">
        <w:rPr>
          <w:i/>
        </w:rPr>
        <w:t>sampling</w:t>
      </w:r>
      <w:r>
        <w:t xml:space="preserve"> – štart konfigurácie JFlow možností</w:t>
      </w:r>
    </w:p>
    <w:p w:rsidR="00DE69DF" w:rsidRDefault="00DE69DF" w:rsidP="00EA416F">
      <w:pPr>
        <w:ind w:firstLine="0"/>
      </w:pPr>
      <w:r w:rsidRPr="00AB4EBA">
        <w:rPr>
          <w:i/>
        </w:rPr>
        <w:t>input</w:t>
      </w:r>
      <w:r>
        <w:t xml:space="preserve"> – ak sa tento príkaz nezadá, sampling bude neaktívny</w:t>
      </w:r>
    </w:p>
    <w:p w:rsidR="00DE69DF" w:rsidRDefault="00DE69DF" w:rsidP="00EA416F">
      <w:pPr>
        <w:ind w:firstLine="0"/>
      </w:pPr>
      <w:r w:rsidRPr="00AB4EBA">
        <w:rPr>
          <w:i/>
        </w:rPr>
        <w:t>rate</w:t>
      </w:r>
      <w:r>
        <w:t xml:space="preserve"> </w:t>
      </w:r>
      <w:r w:rsidRPr="00AB4EBA">
        <w:rPr>
          <w:i/>
        </w:rPr>
        <w:t>1</w:t>
      </w:r>
      <w:r>
        <w:t xml:space="preserve"> – špecifikuje pomer paketov ktoré majú byť testované. Defaultne je nastavená 0 čo znamená, že žiadne pakety sa netestujú. Rate 1 hovorí o pomere 1:1 čo znamená, že sa bude logovať každý jeden paket</w:t>
      </w:r>
    </w:p>
    <w:p w:rsidR="00DE69DF" w:rsidRDefault="00DE69DF" w:rsidP="00EA416F">
      <w:pPr>
        <w:ind w:firstLine="0"/>
      </w:pPr>
      <w:r w:rsidRPr="00AB4EBA">
        <w:rPr>
          <w:i/>
        </w:rPr>
        <w:t>run-length 0</w:t>
      </w:r>
      <w:r>
        <w:t xml:space="preserve"> – špecifikuje počet vhodných paketov na testovanie po prvom, ktorý spustí event. Defaultne je táto hodnota nastavená na 0 čo znamená, že sa po spustení event-u sa ďalej prevádzka netestuje</w:t>
      </w:r>
    </w:p>
    <w:p w:rsidR="00DE69DF" w:rsidRDefault="00DE69DF" w:rsidP="00EA416F">
      <w:pPr>
        <w:ind w:firstLine="0"/>
      </w:pPr>
      <w:r w:rsidRPr="00AB4EBA">
        <w:rPr>
          <w:i/>
        </w:rPr>
        <w:t xml:space="preserve">max-packets-per-seconds 50000 </w:t>
      </w:r>
      <w:r w:rsidR="00FD161B">
        <w:t>-</w:t>
      </w:r>
      <w:r>
        <w:t xml:space="preserve"> číslo hovorí o počte </w:t>
      </w:r>
      <w:r w:rsidR="00A96408">
        <w:t>testovaní za sekundu, default =</w:t>
      </w:r>
      <w:r>
        <w:t xml:space="preserve"> 1000</w:t>
      </w:r>
    </w:p>
    <w:p w:rsidR="00DE69DF" w:rsidRDefault="00DE69DF" w:rsidP="00EA416F">
      <w:pPr>
        <w:ind w:firstLine="0"/>
      </w:pPr>
      <w:r w:rsidRPr="00AB4EBA">
        <w:rPr>
          <w:i/>
        </w:rPr>
        <w:t>family inet</w:t>
      </w:r>
      <w:r>
        <w:t xml:space="preserve"> – IPv4 (možné hodnoty sú: inet </w:t>
      </w:r>
      <w:r>
        <w:rPr>
          <w:lang w:val="en-US"/>
        </w:rPr>
        <w:t>|</w:t>
      </w:r>
      <w:r>
        <w:t xml:space="preserve"> inet6 </w:t>
      </w:r>
      <w:r>
        <w:rPr>
          <w:lang w:val="en-US"/>
        </w:rPr>
        <w:t>|</w:t>
      </w:r>
      <w:r>
        <w:t xml:space="preserve"> mpls)</w:t>
      </w:r>
    </w:p>
    <w:p w:rsidR="00DE69DF" w:rsidRDefault="00DE69DF" w:rsidP="00EA416F">
      <w:pPr>
        <w:ind w:firstLine="0"/>
      </w:pPr>
      <w:r w:rsidRPr="00AB4EBA">
        <w:rPr>
          <w:i/>
        </w:rPr>
        <w:t xml:space="preserve">output </w:t>
      </w:r>
      <w:r>
        <w:t>– konfigurácia exportu JFlow</w:t>
      </w:r>
    </w:p>
    <w:p w:rsidR="00DE69DF" w:rsidRDefault="00DE69DF" w:rsidP="00EA416F">
      <w:pPr>
        <w:ind w:firstLine="0"/>
      </w:pPr>
      <w:r w:rsidRPr="00AB4EBA">
        <w:rPr>
          <w:i/>
        </w:rPr>
        <w:t>flow-active-timeout 60</w:t>
      </w:r>
      <w:r>
        <w:t xml:space="preserve"> – nastavenie ako často sa majú exportovať dáta v sekundách</w:t>
      </w:r>
    </w:p>
    <w:p w:rsidR="00DE69DF" w:rsidRDefault="00DE69DF" w:rsidP="00EA416F">
      <w:pPr>
        <w:ind w:firstLine="0"/>
      </w:pPr>
      <w:r w:rsidRPr="00AB4EBA">
        <w:rPr>
          <w:i/>
        </w:rPr>
        <w:t>flow-server 192.168.33.96</w:t>
      </w:r>
      <w:r>
        <w:t xml:space="preserve"> – nastavenie IP adresy collectora</w:t>
      </w:r>
    </w:p>
    <w:p w:rsidR="00DE69DF" w:rsidRDefault="00DE69DF" w:rsidP="00EA416F">
      <w:pPr>
        <w:ind w:firstLine="0"/>
      </w:pPr>
      <w:r w:rsidRPr="00AB4EBA">
        <w:rPr>
          <w:i/>
        </w:rPr>
        <w:t>port 9996</w:t>
      </w:r>
      <w:r>
        <w:t xml:space="preserve"> – UDP port servera</w:t>
      </w:r>
    </w:p>
    <w:p w:rsidR="00DE69DF" w:rsidRDefault="00DE69DF" w:rsidP="00EA416F">
      <w:pPr>
        <w:ind w:firstLine="0"/>
        <w:rPr>
          <w:rStyle w:val="3oh-"/>
        </w:rPr>
      </w:pPr>
      <w:r w:rsidRPr="00AB4EBA">
        <w:rPr>
          <w:i/>
        </w:rPr>
        <w:t xml:space="preserve">version 500 </w:t>
      </w:r>
      <w:r>
        <w:t>– verzia fo</w:t>
      </w:r>
      <w:r w:rsidR="00EA416F">
        <w:t>rmátu: 5, 8 alebo 500 (500 ASN)</w:t>
      </w:r>
    </w:p>
    <w:p w:rsidR="006E6FBD" w:rsidRDefault="006E6FBD" w:rsidP="007C6957">
      <w:pPr>
        <w:pStyle w:val="Nadpis2"/>
      </w:pPr>
      <w:bookmarkStart w:id="40" w:name="_Ref445565787"/>
      <w:bookmarkStart w:id="41" w:name="_Toc454063435"/>
      <w:r>
        <w:lastRenderedPageBreak/>
        <w:t>N</w:t>
      </w:r>
      <w:bookmarkEnd w:id="40"/>
      <w:r>
        <w:t>etFlow kolektory</w:t>
      </w:r>
      <w:bookmarkEnd w:id="41"/>
    </w:p>
    <w:p w:rsidR="006E6FBD" w:rsidRPr="00B36FC9" w:rsidRDefault="006E6FBD" w:rsidP="007C6957">
      <w:pPr>
        <w:pStyle w:val="Nadpis3"/>
      </w:pPr>
      <w:bookmarkStart w:id="42" w:name="_Toc454063436"/>
      <w:r>
        <w:t>NTOP</w:t>
      </w:r>
      <w:bookmarkEnd w:id="42"/>
    </w:p>
    <w:p w:rsidR="006E6FBD" w:rsidRDefault="006E6FBD" w:rsidP="006E6FBD">
      <w:r>
        <w:t>NTOP nám umožňuje prehľad IP toku pomocou webového rozhrania. V ňom vidíme veľkosť IP toku, ktorý prechádza cez firewall. Tento collector nám taktiež umožňuje v určitých intervaloch, ukladať informácie o toku do súboru s koncovkou .flow.</w:t>
      </w:r>
    </w:p>
    <w:p w:rsidR="006E6FBD" w:rsidRDefault="006E6FBD" w:rsidP="006E6FBD">
      <w:r>
        <w:t xml:space="preserve">NTOP sme nainštalovali na server s operačným systémom Debian. Skúsili sme dva spôsoby inštalácie a to cez klasické balíčky, ktoré zahŕňa OS Debian a inštalácia zo stiahnutých zdrojových kódov. </w:t>
      </w:r>
    </w:p>
    <w:p w:rsidR="0015536D" w:rsidRDefault="00A96408" w:rsidP="006E6FBD">
      <w:r>
        <w:t>NTOP pozná</w:t>
      </w:r>
      <w:r w:rsidR="0015536D">
        <w:t xml:space="preserve"> graficky a</w:t>
      </w:r>
      <w:r>
        <w:t>j</w:t>
      </w:r>
      <w:r w:rsidR="0015536D">
        <w:t> funkcionalitou lepšiu verziu a to NTOPng</w:t>
      </w:r>
      <w:r>
        <w:t>.</w:t>
      </w:r>
      <w:r w:rsidR="0015536D">
        <w:t xml:space="preserve"> </w:t>
      </w:r>
      <w:r>
        <w:t>Tá</w:t>
      </w:r>
      <w:r w:rsidR="0015536D">
        <w:t xml:space="preserve"> sa vďaka v</w:t>
      </w:r>
      <w:r>
        <w:t>ýhodám stala pre nás prvoradá. J</w:t>
      </w:r>
      <w:r w:rsidR="0015536D">
        <w:t xml:space="preserve">ej inštaláciu a konfiguráciu si ukážeme v kapitole </w:t>
      </w:r>
      <w:r w:rsidR="00B13B89">
        <w:rPr>
          <w:b/>
        </w:rPr>
        <w:fldChar w:fldCharType="begin"/>
      </w:r>
      <w:r w:rsidR="00B13B89">
        <w:instrText xml:space="preserve"> REF _Ref454020930 \r \h </w:instrText>
      </w:r>
      <w:r w:rsidR="00B13B89">
        <w:rPr>
          <w:b/>
        </w:rPr>
      </w:r>
      <w:r w:rsidR="00B13B89">
        <w:rPr>
          <w:b/>
        </w:rPr>
        <w:fldChar w:fldCharType="separate"/>
      </w:r>
      <w:r w:rsidR="00B13B89">
        <w:t>5.6.2</w:t>
      </w:r>
      <w:r w:rsidR="00B13B89">
        <w:rPr>
          <w:b/>
        </w:rPr>
        <w:fldChar w:fldCharType="end"/>
      </w:r>
      <w:r w:rsidR="00B13B89">
        <w:rPr>
          <w:b/>
        </w:rPr>
        <w:t>.</w:t>
      </w:r>
    </w:p>
    <w:p w:rsidR="00EA416F" w:rsidRDefault="00EA416F" w:rsidP="00EA416F">
      <w:pPr>
        <w:ind w:firstLine="0"/>
      </w:pPr>
    </w:p>
    <w:p w:rsidR="006E6FBD" w:rsidRDefault="006E6FBD" w:rsidP="00EA416F">
      <w:pPr>
        <w:ind w:firstLine="0"/>
      </w:pPr>
      <w:r>
        <w:t>Inštalačné kroky zo balíčkov:</w:t>
      </w:r>
    </w:p>
    <w:p w:rsidR="00B01989" w:rsidRPr="000855EF" w:rsidRDefault="00B01989" w:rsidP="00B01989">
      <w:pPr>
        <w:pStyle w:val="Konfigurky"/>
      </w:pPr>
      <w:r w:rsidRPr="000855EF">
        <w:t>sudo apt-get install libpcap-dev libgdbm-dev libevent-dev librrd-dev python-dev libgeoip-dev automake libtool subversion</w:t>
      </w:r>
    </w:p>
    <w:p w:rsidR="00B01989" w:rsidRPr="000855EF" w:rsidRDefault="00B01989" w:rsidP="00B01989">
      <w:pPr>
        <w:pStyle w:val="Konfigurky"/>
      </w:pPr>
      <w:r w:rsidRPr="000855EF">
        <w:t>sudo apt-get update</w:t>
      </w:r>
    </w:p>
    <w:p w:rsidR="00EA416F" w:rsidRPr="00B01989" w:rsidRDefault="00B01989" w:rsidP="00B01989">
      <w:pPr>
        <w:pStyle w:val="Konfigurky"/>
      </w:pPr>
      <w:r w:rsidRPr="000855EF">
        <w:t>sudo apt-get install ntop</w:t>
      </w:r>
    </w:p>
    <w:p w:rsidR="00B01989" w:rsidRDefault="00B01989" w:rsidP="00EA416F">
      <w:pPr>
        <w:ind w:firstLine="0"/>
      </w:pPr>
    </w:p>
    <w:p w:rsidR="006E6FBD" w:rsidRDefault="006E6FBD" w:rsidP="00EA416F">
      <w:pPr>
        <w:ind w:firstLine="0"/>
      </w:pPr>
      <w:r>
        <w:t>Spustenie služby NTOP:</w:t>
      </w:r>
    </w:p>
    <w:p w:rsidR="00EA416F" w:rsidRDefault="00B01989" w:rsidP="00B01989">
      <w:pPr>
        <w:pStyle w:val="Konfigurky"/>
      </w:pPr>
      <w:r w:rsidRPr="009741D8">
        <w:t>service ntop start</w:t>
      </w:r>
    </w:p>
    <w:p w:rsidR="00B01989" w:rsidRDefault="00B01989" w:rsidP="00EA416F">
      <w:pPr>
        <w:ind w:firstLine="0"/>
      </w:pPr>
    </w:p>
    <w:p w:rsidR="006E6FBD" w:rsidRDefault="006E6FBD" w:rsidP="00EA416F">
      <w:pPr>
        <w:ind w:firstLine="0"/>
      </w:pPr>
      <w:r>
        <w:t>Inštalačné kroky zo zdrojových kódov:</w:t>
      </w:r>
    </w:p>
    <w:p w:rsidR="00B01989" w:rsidRPr="00BC49A9" w:rsidRDefault="00B01989" w:rsidP="00B01989">
      <w:pPr>
        <w:pStyle w:val="Konfigurky"/>
      </w:pPr>
      <w:r w:rsidRPr="00BC49A9">
        <w:t>sudo apt-get install libpcap-dev libgdbm-dev libevent-dev librrd-dev python-dev libgeoip-dev automake libtool subversion</w:t>
      </w:r>
    </w:p>
    <w:p w:rsidR="00B01989" w:rsidRPr="00BC49A9" w:rsidRDefault="00B01989" w:rsidP="00B01989">
      <w:pPr>
        <w:pStyle w:val="Konfigurky"/>
      </w:pPr>
      <w:r w:rsidRPr="00BC49A9">
        <w:t xml:space="preserve">apt-get install ntop ntop-data ntop-dbg </w:t>
      </w:r>
    </w:p>
    <w:p w:rsidR="00B01989" w:rsidRPr="00BC49A9" w:rsidRDefault="00B01989" w:rsidP="00B01989">
      <w:pPr>
        <w:pStyle w:val="Konfigurky"/>
      </w:pPr>
      <w:r w:rsidRPr="00BC49A9">
        <w:t xml:space="preserve">/etc/inid.d/ntop/start | status </w:t>
      </w:r>
    </w:p>
    <w:p w:rsidR="00B01989" w:rsidRPr="00BC49A9" w:rsidRDefault="00B01989" w:rsidP="00B01989">
      <w:pPr>
        <w:pStyle w:val="Konfigurky"/>
      </w:pPr>
      <w:r w:rsidRPr="00BC49A9">
        <w:t xml:space="preserve">or </w:t>
      </w:r>
    </w:p>
    <w:p w:rsidR="00B01989" w:rsidRPr="00BC49A9" w:rsidRDefault="00B01989" w:rsidP="00B01989">
      <w:pPr>
        <w:pStyle w:val="Konfigurky"/>
      </w:pPr>
      <w:r w:rsidRPr="00BC49A9">
        <w:t xml:space="preserve">cd ~ </w:t>
      </w:r>
    </w:p>
    <w:p w:rsidR="00B01989" w:rsidRPr="00BC49A9" w:rsidRDefault="00B01989" w:rsidP="00B01989">
      <w:pPr>
        <w:pStyle w:val="Konfigurky"/>
      </w:pPr>
      <w:r w:rsidRPr="00BC49A9">
        <w:t xml:space="preserve">wget http://sourceforge.net/projects/ntop/files/ntop/Stable/ntop-5.0.1.tar.gz </w:t>
      </w:r>
    </w:p>
    <w:p w:rsidR="00B01989" w:rsidRPr="00BC49A9" w:rsidRDefault="00B01989" w:rsidP="00B01989">
      <w:pPr>
        <w:pStyle w:val="Konfigurky"/>
      </w:pPr>
      <w:r w:rsidRPr="00BC49A9">
        <w:t xml:space="preserve">tar xvfz ntop-5.0.1.tar.gz &amp;&amp; cd ntop-5.0.1 </w:t>
      </w:r>
    </w:p>
    <w:p w:rsidR="00B01989" w:rsidRPr="00BC49A9" w:rsidRDefault="00B01989" w:rsidP="00B01989">
      <w:pPr>
        <w:pStyle w:val="Konfigurky"/>
      </w:pPr>
      <w:r w:rsidRPr="00BC49A9">
        <w:t xml:space="preserve">./autogen.sh </w:t>
      </w:r>
    </w:p>
    <w:p w:rsidR="00B01989" w:rsidRPr="00BC49A9" w:rsidRDefault="00B01989" w:rsidP="00B01989">
      <w:pPr>
        <w:pStyle w:val="Konfigurky"/>
      </w:pPr>
      <w:r w:rsidRPr="00BC49A9">
        <w:t xml:space="preserve">make </w:t>
      </w:r>
    </w:p>
    <w:p w:rsidR="00A96408" w:rsidRDefault="00B01989" w:rsidP="00B01989">
      <w:pPr>
        <w:pStyle w:val="Konfigurky"/>
      </w:pPr>
      <w:r w:rsidRPr="00BC49A9">
        <w:t>make install</w:t>
      </w:r>
    </w:p>
    <w:p w:rsidR="00B01989" w:rsidRDefault="00B01989" w:rsidP="00EA416F">
      <w:pPr>
        <w:ind w:firstLine="0"/>
      </w:pPr>
    </w:p>
    <w:p w:rsidR="006E6FBD" w:rsidRDefault="006E6FBD" w:rsidP="00EA416F">
      <w:pPr>
        <w:ind w:firstLine="0"/>
      </w:pPr>
      <w:r>
        <w:t>Spustenie služby NTOP:</w:t>
      </w:r>
    </w:p>
    <w:p w:rsidR="00B01989" w:rsidRDefault="00B01989" w:rsidP="00B01989">
      <w:pPr>
        <w:pStyle w:val="Konfigurky"/>
      </w:pPr>
      <w:r>
        <w:t xml:space="preserve">cd ntop-5.0.1 </w:t>
      </w:r>
    </w:p>
    <w:p w:rsidR="00EA416F" w:rsidRDefault="00B01989" w:rsidP="00B01989">
      <w:pPr>
        <w:pStyle w:val="Konfigurky"/>
      </w:pPr>
      <w:r>
        <w:t>ntop</w:t>
      </w:r>
    </w:p>
    <w:p w:rsidR="00B01989" w:rsidRDefault="00B01989" w:rsidP="00EA416F">
      <w:pPr>
        <w:ind w:firstLine="0"/>
        <w:rPr>
          <w:rFonts w:ascii="Calibri" w:eastAsia="Calibri" w:hAnsi="Calibri" w:cs="Calibri"/>
          <w:bCs/>
        </w:rPr>
      </w:pPr>
    </w:p>
    <w:p w:rsidR="006E6FBD" w:rsidRDefault="006E6FBD" w:rsidP="00EA416F">
      <w:pPr>
        <w:ind w:firstLine="0"/>
        <w:rPr>
          <w:rFonts w:ascii="Calibri" w:eastAsia="Calibri" w:hAnsi="Calibri" w:cs="Calibri"/>
          <w:bCs/>
        </w:rPr>
      </w:pPr>
      <w:r w:rsidRPr="007E3880">
        <w:rPr>
          <w:rFonts w:ascii="Calibri" w:eastAsia="Calibri" w:hAnsi="Calibri" w:cs="Calibri"/>
          <w:bCs/>
        </w:rPr>
        <w:lastRenderedPageBreak/>
        <w:t>Konfigurácia NTOP aby prijímal NetFlow toky</w:t>
      </w:r>
      <w:r>
        <w:rPr>
          <w:rFonts w:ascii="Calibri" w:eastAsia="Calibri" w:hAnsi="Calibri" w:cs="Calibri"/>
          <w:bCs/>
        </w:rPr>
        <w:t>:</w:t>
      </w:r>
    </w:p>
    <w:p w:rsidR="00B01989" w:rsidRPr="007E3880" w:rsidRDefault="00B01989" w:rsidP="00B01989">
      <w:pPr>
        <w:pStyle w:val="Konfigurky"/>
        <w:rPr>
          <w:rFonts w:eastAsiaTheme="minorEastAsia"/>
        </w:rPr>
      </w:pPr>
      <w:r w:rsidRPr="00590990">
        <w:t>https://158.193.139.16:3000</w:t>
      </w:r>
    </w:p>
    <w:p w:rsidR="00B01989" w:rsidRPr="007E3880" w:rsidRDefault="00B01989" w:rsidP="00B01989">
      <w:pPr>
        <w:pStyle w:val="Konfigurky"/>
        <w:rPr>
          <w:rFonts w:asciiTheme="minorEastAsia" w:eastAsiaTheme="minorEastAsia" w:hAnsiTheme="minorEastAsia" w:cstheme="minorEastAsia"/>
        </w:rPr>
      </w:pPr>
      <w:r w:rsidRPr="007E3880">
        <w:t>Plugins -&gt; NetFlow -&gt; Active</w:t>
      </w:r>
    </w:p>
    <w:p w:rsidR="006E6FBD" w:rsidRPr="007E3880" w:rsidRDefault="00B01989" w:rsidP="00B01989">
      <w:pPr>
        <w:pStyle w:val="Konfigurky"/>
      </w:pPr>
      <w:r w:rsidRPr="007E3880">
        <w:t>Plugins -&gt; NetFlow -&gt; View/Configure -&gt; Add NetFlow Device</w:t>
      </w:r>
    </w:p>
    <w:p w:rsidR="006E6FBD" w:rsidRDefault="006E6FBD" w:rsidP="00B13B89">
      <w:pPr>
        <w:pStyle w:val="Obrzok"/>
      </w:pPr>
      <w:r w:rsidRPr="007E3880">
        <w:rPr>
          <w:noProof/>
          <w:lang w:eastAsia="sk-SK"/>
        </w:rPr>
        <w:drawing>
          <wp:inline distT="0" distB="0" distL="0" distR="0" wp14:anchorId="179A509F" wp14:editId="1613A8C6">
            <wp:extent cx="5231421" cy="226695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6952" cy="2273680"/>
                    </a:xfrm>
                    <a:prstGeom prst="rect">
                      <a:avLst/>
                    </a:prstGeom>
                  </pic:spPr>
                </pic:pic>
              </a:graphicData>
            </a:graphic>
          </wp:inline>
        </w:drawing>
      </w:r>
    </w:p>
    <w:p w:rsidR="006E6FBD" w:rsidRDefault="006E6FBD" w:rsidP="006E6FBD">
      <w:pPr>
        <w:pStyle w:val="Popis"/>
      </w:pPr>
      <w:bookmarkStart w:id="43" w:name="_Toc454063134"/>
      <w:bookmarkStart w:id="44" w:name="_Toc454063365"/>
      <w:r>
        <w:t xml:space="preserve">Obrázok </w:t>
      </w:r>
      <w:fldSimple w:instr=" STYLEREF 1 \s ">
        <w:r w:rsidR="00B01989">
          <w:rPr>
            <w:noProof/>
          </w:rPr>
          <w:t>6</w:t>
        </w:r>
      </w:fldSimple>
      <w:r w:rsidR="00B01989">
        <w:t>.</w:t>
      </w:r>
      <w:fldSimple w:instr=" SEQ Obrázok \* ARABIC \s 1 ">
        <w:r w:rsidR="00B01989">
          <w:rPr>
            <w:noProof/>
          </w:rPr>
          <w:t>10</w:t>
        </w:r>
      </w:fldSimple>
      <w:r>
        <w:t xml:space="preserve"> Konfigurácia NTOP pre prijímanie NetFlow</w:t>
      </w:r>
      <w:bookmarkEnd w:id="43"/>
      <w:bookmarkEnd w:id="44"/>
      <w:r>
        <w:br/>
      </w:r>
    </w:p>
    <w:p w:rsidR="006E6FBD" w:rsidRDefault="006E6FBD" w:rsidP="007C6957">
      <w:pPr>
        <w:pStyle w:val="Nadpis3"/>
      </w:pPr>
      <w:bookmarkStart w:id="45" w:name="_Ref454020898"/>
      <w:bookmarkStart w:id="46" w:name="_Ref454020902"/>
      <w:bookmarkStart w:id="47" w:name="_Ref454020907"/>
      <w:bookmarkStart w:id="48" w:name="_Ref454020930"/>
      <w:bookmarkStart w:id="49" w:name="_Toc454063437"/>
      <w:r>
        <w:t>NTOPng</w:t>
      </w:r>
      <w:bookmarkEnd w:id="45"/>
      <w:bookmarkEnd w:id="46"/>
      <w:bookmarkEnd w:id="47"/>
      <w:bookmarkEnd w:id="48"/>
      <w:bookmarkEnd w:id="49"/>
    </w:p>
    <w:p w:rsidR="0015536D" w:rsidRPr="00EA416F" w:rsidRDefault="0015536D" w:rsidP="00EA416F">
      <w:r w:rsidRPr="00EA416F">
        <w:t>NtopNG je open-source sieťový analyzátor, ktorý poskytuje webové rozhranie pre sledovanie sieťovej prevádzky v reálnom čase. NtopNG môžeme nainštalovať na ľubovolnom monitorovacom servery, a použiť webový prehliadač pre sledovanie sieťovej prevádzky v reálnom čase.</w:t>
      </w:r>
      <w:r w:rsidR="00EA416F">
        <w:t xml:space="preserve"> </w:t>
      </w:r>
      <w:r w:rsidRPr="00EA416F">
        <w:t>NtopNG je nadstavba klasického NTOP sieťového nástroja.</w:t>
      </w:r>
    </w:p>
    <w:p w:rsidR="0015536D" w:rsidRPr="00EA416F" w:rsidRDefault="0015536D" w:rsidP="00EA416F">
      <w:r w:rsidRPr="00EA416F">
        <w:t>Vlastnosti Ntop</w:t>
      </w:r>
      <w:r w:rsidR="00EA416F">
        <w:t>:</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Real-time analýza sieťovej prevádzky.</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Zotriedenie dát sieťovej prevádzky podľa protokolov a rôznych iných kritérií.</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Zobrazenie distribúcie prevádzky vzhľadom na jednotlivé protokoly.</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Zobrazovanie štatistík o sieťovej prevádzke.</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Geo-lokácia IP adries.</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Hlboká inšpekcia paketov na základe zisťovania služieb (nap</w:t>
      </w:r>
      <w:r w:rsidR="00B13B89">
        <w:rPr>
          <w:rFonts w:asciiTheme="minorHAnsi" w:hAnsiTheme="minorHAnsi"/>
        </w:rPr>
        <w:t>r.</w:t>
      </w:r>
      <w:r w:rsidRPr="00F53768">
        <w:rPr>
          <w:rFonts w:asciiTheme="minorHAnsi" w:hAnsiTheme="minorHAnsi"/>
        </w:rPr>
        <w:t xml:space="preserve"> Google,   Facebook).</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Identifikácia hostiteľského OS.</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Histori</w:t>
      </w:r>
      <w:r w:rsidR="00B13B89">
        <w:rPr>
          <w:rFonts w:asciiTheme="minorHAnsi" w:hAnsiTheme="minorHAnsi"/>
        </w:rPr>
        <w:t>cká analýza prevádzky (napr.</w:t>
      </w:r>
      <w:r w:rsidRPr="00F53768">
        <w:rPr>
          <w:rFonts w:asciiTheme="minorHAnsi" w:hAnsiTheme="minorHAnsi"/>
        </w:rPr>
        <w:t xml:space="preserve"> hodinové, denné, týždenné, mesačné, ročné).</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Podpora pre sFlow, NetFlow (v5 / v9) a IPFIX cez nProbe.</w:t>
      </w:r>
    </w:p>
    <w:p w:rsidR="0015536D" w:rsidRPr="00F53768"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Matica sieťovej komunikácie (kto hovorí s kým?).</w:t>
      </w:r>
    </w:p>
    <w:p w:rsidR="0015536D" w:rsidRPr="00B13B89" w:rsidRDefault="0015536D" w:rsidP="008D1C78">
      <w:pPr>
        <w:pStyle w:val="Textbody"/>
        <w:numPr>
          <w:ilvl w:val="0"/>
          <w:numId w:val="10"/>
        </w:numPr>
        <w:spacing w:line="240" w:lineRule="auto"/>
        <w:rPr>
          <w:rFonts w:asciiTheme="minorHAnsi" w:hAnsiTheme="minorHAnsi"/>
        </w:rPr>
      </w:pPr>
      <w:r w:rsidRPr="00F53768">
        <w:rPr>
          <w:rFonts w:asciiTheme="minorHAnsi" w:hAnsiTheme="minorHAnsi"/>
        </w:rPr>
        <w:t>Podpora IPv6.</w:t>
      </w:r>
    </w:p>
    <w:p w:rsidR="00B13B89" w:rsidRPr="00B13B89" w:rsidRDefault="0015536D" w:rsidP="000855EF">
      <w:r w:rsidRPr="00EA416F">
        <w:lastRenderedPageBreak/>
        <w:t xml:space="preserve">Následná inštalácia balíčkov a ich konfigurácia prebiehala na systéme Debian </w:t>
      </w:r>
      <w:r w:rsidR="00B13B89">
        <w:t>(Linux version 3.16.0-4-amd64).</w:t>
      </w:r>
    </w:p>
    <w:p w:rsidR="0015536D" w:rsidRPr="00F53768" w:rsidRDefault="0015536D" w:rsidP="007C6957">
      <w:pPr>
        <w:pStyle w:val="Nadpis4"/>
      </w:pPr>
      <w:r w:rsidRPr="00F53768">
        <w:t>Inštalácia ntopng</w:t>
      </w:r>
    </w:p>
    <w:p w:rsidR="00D67BA0" w:rsidRPr="00D67BA0" w:rsidRDefault="00D67BA0" w:rsidP="000855EF">
      <w:pPr>
        <w:pStyle w:val="Konfigurky"/>
      </w:pPr>
      <w:r w:rsidRPr="00D67BA0">
        <w:t>su -</w:t>
      </w:r>
    </w:p>
    <w:p w:rsidR="00D67BA0" w:rsidRPr="00D67BA0" w:rsidRDefault="00D67BA0" w:rsidP="000855EF">
      <w:pPr>
        <w:pStyle w:val="Konfigurky"/>
      </w:pPr>
      <w:r w:rsidRPr="00D67BA0">
        <w:t>mcedit /etc/apt/sources.list.d/ntop.list</w:t>
      </w:r>
    </w:p>
    <w:p w:rsidR="00D67BA0" w:rsidRPr="00D67BA0" w:rsidRDefault="00D67BA0" w:rsidP="000855EF">
      <w:pPr>
        <w:pStyle w:val="Konfigurky"/>
      </w:pPr>
    </w:p>
    <w:p w:rsidR="00D67BA0" w:rsidRPr="00D67BA0" w:rsidRDefault="00D67BA0" w:rsidP="000855EF">
      <w:pPr>
        <w:pStyle w:val="Konfigurky"/>
      </w:pPr>
      <w:r w:rsidRPr="00D67BA0">
        <w:t>add following lines:</w:t>
      </w:r>
    </w:p>
    <w:p w:rsidR="00D67BA0" w:rsidRPr="00D67BA0" w:rsidRDefault="00D67BA0" w:rsidP="000855EF">
      <w:pPr>
        <w:pStyle w:val="Konfigurky"/>
      </w:pPr>
      <w:r w:rsidRPr="00D67BA0">
        <w:t>deb http://www.nmon.net/apt-stable/12.04/ x64/</w:t>
      </w:r>
    </w:p>
    <w:p w:rsidR="00D67BA0" w:rsidRPr="00D67BA0" w:rsidRDefault="00D67BA0" w:rsidP="000855EF">
      <w:pPr>
        <w:pStyle w:val="Konfigurky"/>
      </w:pPr>
      <w:r w:rsidRPr="00D67BA0">
        <w:t>deb http://www.nmon.net/apt-stable/12.04/ all/</w:t>
      </w:r>
    </w:p>
    <w:p w:rsidR="00D67BA0" w:rsidRPr="00D67BA0" w:rsidRDefault="00D67BA0" w:rsidP="000855EF">
      <w:pPr>
        <w:pStyle w:val="Konfigurky"/>
      </w:pPr>
    </w:p>
    <w:p w:rsidR="00D67BA0" w:rsidRPr="00D67BA0" w:rsidRDefault="00D67BA0" w:rsidP="000855EF">
      <w:pPr>
        <w:pStyle w:val="Konfigurky"/>
      </w:pPr>
      <w:r w:rsidRPr="00D67BA0">
        <w:t>wget -qO - http://www.nmon.net/apt-stable/ntop.key | apt-key add -</w:t>
      </w:r>
    </w:p>
    <w:p w:rsidR="00D67BA0" w:rsidRPr="00D67BA0" w:rsidRDefault="00D67BA0" w:rsidP="000855EF">
      <w:pPr>
        <w:pStyle w:val="Konfigurky"/>
      </w:pPr>
      <w:r w:rsidRPr="00D67BA0">
        <w:t>apt-get update</w:t>
      </w:r>
    </w:p>
    <w:p w:rsidR="00D67BA0" w:rsidRPr="00D67BA0" w:rsidRDefault="00D67BA0" w:rsidP="000855EF">
      <w:pPr>
        <w:pStyle w:val="Konfigurky"/>
      </w:pPr>
    </w:p>
    <w:p w:rsidR="00D67BA0" w:rsidRPr="00D67BA0" w:rsidRDefault="00D67BA0" w:rsidP="000855EF">
      <w:pPr>
        <w:pStyle w:val="Konfigurky"/>
      </w:pPr>
      <w:r w:rsidRPr="00D67BA0">
        <w:t>apt-get install libpcap-dev libglib2.0-dev libgeoip-dev redis-server libxml2-dev libnl1</w:t>
      </w:r>
    </w:p>
    <w:p w:rsidR="00B13B89" w:rsidRPr="00B13B89" w:rsidRDefault="00D67BA0" w:rsidP="000855EF">
      <w:pPr>
        <w:pStyle w:val="Konfigurky"/>
      </w:pPr>
      <w:r w:rsidRPr="00D67BA0">
        <w:t>apt-get install ntopng pfring nprobe ntopng-data n2disk nbox</w:t>
      </w:r>
    </w:p>
    <w:p w:rsidR="00B13B89" w:rsidRPr="00B13B89" w:rsidRDefault="00B13B89" w:rsidP="00B13B89">
      <w:pPr>
        <w:ind w:firstLine="0"/>
      </w:pPr>
    </w:p>
    <w:p w:rsidR="0015536D" w:rsidRPr="00F53768" w:rsidRDefault="0015536D" w:rsidP="007C6957">
      <w:pPr>
        <w:pStyle w:val="Nadpis4"/>
      </w:pPr>
      <w:r w:rsidRPr="00F53768">
        <w:t>Konfigurácia</w:t>
      </w:r>
    </w:p>
    <w:p w:rsidR="00D67BA0" w:rsidRPr="00D67BA0" w:rsidRDefault="00D67BA0" w:rsidP="00D67BA0">
      <w:pPr>
        <w:pStyle w:val="Konfig"/>
      </w:pPr>
      <w:r w:rsidRPr="00D67BA0">
        <w:t>cd /etc/ntopng/</w:t>
      </w:r>
    </w:p>
    <w:p w:rsidR="00D67BA0" w:rsidRPr="00D67BA0" w:rsidRDefault="00D67BA0" w:rsidP="00D67BA0">
      <w:pPr>
        <w:pStyle w:val="Konfig"/>
      </w:pPr>
      <w:r w:rsidRPr="00D67BA0">
        <w:t>touch ntopng.start</w:t>
      </w:r>
    </w:p>
    <w:p w:rsidR="00D67BA0" w:rsidRPr="00D67BA0" w:rsidRDefault="00D67BA0" w:rsidP="00D67BA0">
      <w:pPr>
        <w:pStyle w:val="Konfig"/>
      </w:pPr>
      <w:r w:rsidRPr="00D67BA0">
        <w:t>mcedit ntopng.conf</w:t>
      </w:r>
    </w:p>
    <w:p w:rsidR="00D67BA0" w:rsidRPr="00D67BA0" w:rsidRDefault="00D67BA0" w:rsidP="00D67BA0">
      <w:pPr>
        <w:pStyle w:val="Konfig"/>
      </w:pPr>
    </w:p>
    <w:p w:rsidR="00D67BA0" w:rsidRPr="00D67BA0" w:rsidRDefault="00D67BA0" w:rsidP="00D67BA0">
      <w:pPr>
        <w:pStyle w:val="Konfig"/>
      </w:pPr>
      <w:r w:rsidRPr="00D67BA0">
        <w:t>-G=/var/tmp/ntopng.pid</w:t>
      </w:r>
    </w:p>
    <w:p w:rsidR="00D67BA0" w:rsidRPr="00D67BA0" w:rsidRDefault="00D67BA0" w:rsidP="00D67BA0">
      <w:pPr>
        <w:pStyle w:val="Konfig"/>
      </w:pPr>
      <w:r w:rsidRPr="00D67BA0">
        <w:t>-i=eth0</w:t>
      </w:r>
    </w:p>
    <w:p w:rsidR="00D67BA0" w:rsidRPr="00D67BA0" w:rsidRDefault="00D67BA0" w:rsidP="00D67BA0">
      <w:pPr>
        <w:pStyle w:val="Konfig"/>
      </w:pPr>
      <w:r w:rsidRPr="00D67BA0">
        <w:t>-i=tcp://127.0.0.1:5556</w:t>
      </w:r>
    </w:p>
    <w:p w:rsidR="00D67BA0" w:rsidRPr="00D67BA0" w:rsidRDefault="00D67BA0" w:rsidP="00D67BA0">
      <w:pPr>
        <w:pStyle w:val="Konfig"/>
      </w:pPr>
    </w:p>
    <w:p w:rsidR="00D67BA0" w:rsidRPr="00D67BA0" w:rsidRDefault="00D67BA0" w:rsidP="00D67BA0">
      <w:pPr>
        <w:pStyle w:val="Konfig"/>
      </w:pPr>
      <w:r w:rsidRPr="00D67BA0">
        <w:t>Zmena hesla</w:t>
      </w:r>
    </w:p>
    <w:p w:rsidR="00D67BA0" w:rsidRPr="00D67BA0" w:rsidRDefault="00D67BA0" w:rsidP="00D67BA0">
      <w:pPr>
        <w:pStyle w:val="Konfig"/>
      </w:pPr>
      <w:r w:rsidRPr="00D67BA0">
        <w:t>echo -n "heslo" | md5sum</w:t>
      </w:r>
    </w:p>
    <w:p w:rsidR="0015536D" w:rsidRPr="00F53768" w:rsidRDefault="00D67BA0" w:rsidP="00D67BA0">
      <w:pPr>
        <w:pStyle w:val="Konfig"/>
      </w:pPr>
      <w:r w:rsidRPr="00D67BA0">
        <w:t>redis-cli SET user.admin.password ea847988ba59727dbf4e34ee75726dc3</w:t>
      </w:r>
    </w:p>
    <w:p w:rsidR="00D67BA0" w:rsidRPr="00B13B89" w:rsidRDefault="00D67BA0" w:rsidP="00B13B89">
      <w:pPr>
        <w:ind w:firstLine="0"/>
      </w:pPr>
    </w:p>
    <w:p w:rsidR="00D67BA0" w:rsidRDefault="0015536D" w:rsidP="00D67BA0">
      <w:pPr>
        <w:pStyle w:val="Nadpis4"/>
      </w:pPr>
      <w:r w:rsidRPr="00F53768">
        <w:t>Spustenie</w:t>
      </w:r>
    </w:p>
    <w:p w:rsidR="00D67BA0" w:rsidRDefault="00D67BA0" w:rsidP="00D67BA0">
      <w:pPr>
        <w:pStyle w:val="Konfig"/>
      </w:pPr>
      <w:r>
        <w:t>service redis-server start</w:t>
      </w:r>
    </w:p>
    <w:p w:rsidR="0015536D" w:rsidRPr="00D67BA0" w:rsidRDefault="00D67BA0" w:rsidP="00D67BA0">
      <w:pPr>
        <w:pStyle w:val="Konfig"/>
        <w:rPr>
          <w:rFonts w:ascii="Times New Roman" w:hAnsi="Times New Roman"/>
        </w:rPr>
      </w:pPr>
      <w:r>
        <w:t xml:space="preserve">sudo service ntopng start </w:t>
      </w:r>
      <w:hyperlink r:id="rId22" w:history="1"/>
    </w:p>
    <w:p w:rsidR="0015536D" w:rsidRPr="00EA416F" w:rsidRDefault="0015536D" w:rsidP="00EA416F">
      <w:pPr>
        <w:ind w:firstLine="0"/>
      </w:pPr>
      <w:r w:rsidRPr="00EA416F">
        <w:t>Po tomto nám ntopng ešte nebude fungovať, pretože potrebuje probe.</w:t>
      </w:r>
    </w:p>
    <w:p w:rsidR="00331EF5" w:rsidRDefault="0015536D" w:rsidP="000855EF">
      <w:pPr>
        <w:pStyle w:val="Obrzok"/>
      </w:pPr>
      <w:r w:rsidRPr="00F53768">
        <w:rPr>
          <w:noProof/>
          <w:lang w:eastAsia="sk-SK"/>
        </w:rPr>
        <w:drawing>
          <wp:inline distT="0" distB="0" distL="0" distR="0" wp14:anchorId="0B3E7293" wp14:editId="75BE1F2E">
            <wp:extent cx="5689600" cy="1938655"/>
            <wp:effectExtent l="0" t="0" r="0" b="0"/>
            <wp:docPr id="4" name="Obrázok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alphaModFix/>
                      <a:lum/>
                      <a:extLst>
                        <a:ext uri="{28A0092B-C50C-407E-A947-70E740481C1C}">
                          <a14:useLocalDpi xmlns:a14="http://schemas.microsoft.com/office/drawing/2010/main" val="0"/>
                        </a:ext>
                      </a:extLst>
                    </a:blip>
                    <a:srcRect/>
                    <a:stretch>
                      <a:fillRect/>
                    </a:stretch>
                  </pic:blipFill>
                  <pic:spPr>
                    <a:xfrm>
                      <a:off x="0" y="0"/>
                      <a:ext cx="5689600" cy="1938655"/>
                    </a:xfrm>
                    <a:prstGeom prst="rect">
                      <a:avLst/>
                    </a:prstGeom>
                  </pic:spPr>
                </pic:pic>
              </a:graphicData>
            </a:graphic>
          </wp:inline>
        </w:drawing>
      </w:r>
    </w:p>
    <w:p w:rsidR="00951B08" w:rsidRDefault="00331EF5" w:rsidP="00331EF5">
      <w:pPr>
        <w:pStyle w:val="Popis"/>
        <w:rPr>
          <w:rFonts w:asciiTheme="minorHAnsi" w:hAnsiTheme="minorHAnsi"/>
        </w:rPr>
      </w:pPr>
      <w:bookmarkStart w:id="50" w:name="_Toc454063135"/>
      <w:bookmarkStart w:id="51" w:name="_Toc454063366"/>
      <w:r>
        <w:t xml:space="preserve">Obrázok </w:t>
      </w:r>
      <w:fldSimple w:instr=" STYLEREF 1 \s ">
        <w:r w:rsidR="00B01989">
          <w:rPr>
            <w:noProof/>
          </w:rPr>
          <w:t>6</w:t>
        </w:r>
      </w:fldSimple>
      <w:r w:rsidR="00B01989">
        <w:t>.</w:t>
      </w:r>
      <w:fldSimple w:instr=" SEQ Obrázok \* ARABIC \s 1 ">
        <w:r w:rsidR="00B01989">
          <w:rPr>
            <w:noProof/>
          </w:rPr>
          <w:t>11</w:t>
        </w:r>
      </w:fldSimple>
      <w:r>
        <w:rPr>
          <w:noProof/>
        </w:rPr>
        <w:t xml:space="preserve"> Nefunknčnosť kolektora bez sondy</w:t>
      </w:r>
      <w:bookmarkEnd w:id="50"/>
      <w:bookmarkEnd w:id="51"/>
    </w:p>
    <w:p w:rsidR="0015536D" w:rsidRPr="00EA416F" w:rsidRDefault="0015536D" w:rsidP="00EA416F">
      <w:r w:rsidRPr="00EA416F">
        <w:lastRenderedPageBreak/>
        <w:t>Klasický Ntop obsahuje NetFlow v5/v9/IPFIX probe a collector, ktorý môže byť použitý na rozoberanie Netflow tokov. Pre jeho neoriginálny dizajn je preferovanejšia verzia NtopNG, ktorá však ku svojej funkčnost Netflow collectora potrebuje probe.</w:t>
      </w:r>
    </w:p>
    <w:p w:rsidR="0015536D" w:rsidRPr="00EA416F" w:rsidRDefault="0015536D" w:rsidP="00EA416F">
      <w:r w:rsidRPr="00EA416F">
        <w:rPr>
          <w:b/>
        </w:rPr>
        <w:t>nProbe</w:t>
      </w:r>
      <w:r w:rsidRPr="00EA416F">
        <w:t xml:space="preserve"> je nástroj ktorý slúži na odovzdanie informácií o prevádzke od NetFlow exportera ku NetFlow collectoru.</w:t>
      </w:r>
    </w:p>
    <w:p w:rsidR="00331EF5" w:rsidRDefault="00CE3254" w:rsidP="000855EF">
      <w:pPr>
        <w:pStyle w:val="Obrzok"/>
      </w:pPr>
      <w:r w:rsidRPr="00F53768">
        <w:rPr>
          <w:noProof/>
          <w:lang w:eastAsia="sk-SK"/>
        </w:rPr>
        <w:drawing>
          <wp:inline distT="0" distB="0" distL="0" distR="0" wp14:anchorId="19BF273E" wp14:editId="55512EFE">
            <wp:extent cx="5579745" cy="1577126"/>
            <wp:effectExtent l="0" t="0" r="0" b="0"/>
            <wp:docPr id="5" name="Obrázo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alphaModFix/>
                      <a:lum/>
                      <a:extLst>
                        <a:ext uri="{28A0092B-C50C-407E-A947-70E740481C1C}">
                          <a14:useLocalDpi xmlns:a14="http://schemas.microsoft.com/office/drawing/2010/main" val="0"/>
                        </a:ext>
                      </a:extLst>
                    </a:blip>
                    <a:srcRect/>
                    <a:stretch>
                      <a:fillRect/>
                    </a:stretch>
                  </pic:blipFill>
                  <pic:spPr>
                    <a:xfrm>
                      <a:off x="0" y="0"/>
                      <a:ext cx="5579745" cy="1577126"/>
                    </a:xfrm>
                    <a:prstGeom prst="rect">
                      <a:avLst/>
                    </a:prstGeom>
                  </pic:spPr>
                </pic:pic>
              </a:graphicData>
            </a:graphic>
          </wp:inline>
        </w:drawing>
      </w:r>
    </w:p>
    <w:p w:rsidR="0015536D" w:rsidRPr="00F53768" w:rsidRDefault="00331EF5" w:rsidP="00331EF5">
      <w:pPr>
        <w:pStyle w:val="Popis"/>
        <w:rPr>
          <w:rFonts w:asciiTheme="minorHAnsi" w:hAnsiTheme="minorHAnsi"/>
        </w:rPr>
      </w:pPr>
      <w:bookmarkStart w:id="52" w:name="_Toc454063136"/>
      <w:bookmarkStart w:id="53" w:name="_Toc454063367"/>
      <w:r>
        <w:t xml:space="preserve">Obrázok </w:t>
      </w:r>
      <w:fldSimple w:instr=" STYLEREF 1 \s ">
        <w:r w:rsidR="00B01989">
          <w:rPr>
            <w:noProof/>
          </w:rPr>
          <w:t>6</w:t>
        </w:r>
      </w:fldSimple>
      <w:r w:rsidR="00B01989">
        <w:t>.</w:t>
      </w:r>
      <w:fldSimple w:instr=" SEQ Obrázok \* ARABIC \s 1 ">
        <w:r w:rsidR="00B01989">
          <w:rPr>
            <w:noProof/>
          </w:rPr>
          <w:t>12</w:t>
        </w:r>
      </w:fldSimple>
      <w:r>
        <w:t xml:space="preserve"> Ukážka funkcie NetFlow sondy a kolektoru</w:t>
      </w:r>
      <w:bookmarkEnd w:id="52"/>
      <w:bookmarkEnd w:id="53"/>
      <w:r>
        <w:br/>
      </w:r>
    </w:p>
    <w:p w:rsidR="00D67BA0" w:rsidRPr="00331EF5" w:rsidRDefault="00D67BA0" w:rsidP="00D67BA0">
      <w:pPr>
        <w:pStyle w:val="Konfig"/>
        <w:rPr>
          <w:b/>
        </w:rPr>
      </w:pPr>
      <w:r w:rsidRPr="00331EF5">
        <w:rPr>
          <w:b/>
        </w:rPr>
        <w:t>Príkaz:</w:t>
      </w:r>
    </w:p>
    <w:p w:rsidR="0015536D" w:rsidRPr="00F53768" w:rsidRDefault="00D67BA0" w:rsidP="00D67BA0">
      <w:pPr>
        <w:pStyle w:val="Konfig"/>
        <w:rPr>
          <w:rFonts w:asciiTheme="minorHAnsi" w:hAnsiTheme="minorHAnsi"/>
        </w:rPr>
      </w:pPr>
      <w:r w:rsidRPr="009741D8">
        <w:rPr>
          <w:rStyle w:val="q"/>
        </w:rPr>
        <w:t>nprobe --zmq "tcp://127.0.0.1:5556" -i eth0 -n none --collector-port 2055</w:t>
      </w:r>
    </w:p>
    <w:p w:rsidR="0015536D" w:rsidRPr="00EA416F" w:rsidRDefault="0015536D" w:rsidP="00EA416F">
      <w:r w:rsidRPr="00EA416F">
        <w:t>nProbe pre svoju plnú funkčnosť vyžaduje licenciu, bez nej sa nProbe prepne do demo verzie kde podporuje len 25000 flows.</w:t>
      </w:r>
    </w:p>
    <w:p w:rsidR="00D67BA0" w:rsidRPr="00F53768" w:rsidRDefault="00D67BA0" w:rsidP="00D67BA0">
      <w:pPr>
        <w:pStyle w:val="Konfig"/>
      </w:pPr>
      <w:r w:rsidRPr="00F53768">
        <w:rPr>
          <w:rStyle w:val="q"/>
          <w:rFonts w:asciiTheme="minorHAnsi" w:hAnsiTheme="minorHAnsi"/>
          <w:i w:val="0"/>
          <w:iCs/>
          <w:color w:val="000000"/>
          <w:sz w:val="18"/>
          <w:szCs w:val="18"/>
        </w:rPr>
        <w:t>07/Apr/2016 08:23:47 [nprobe.c:3114] ERROR: Invalid nProbe license (/etc/nprobe.license) [Missing license file]</w:t>
      </w:r>
    </w:p>
    <w:p w:rsidR="00D67BA0" w:rsidRPr="00F53768" w:rsidRDefault="00D67BA0" w:rsidP="00D67BA0">
      <w:pPr>
        <w:pStyle w:val="Konfig"/>
      </w:pPr>
      <w:r w:rsidRPr="00F53768">
        <w:rPr>
          <w:rStyle w:val="q"/>
          <w:rFonts w:asciiTheme="minorHAnsi" w:hAnsiTheme="minorHAnsi"/>
          <w:i w:val="0"/>
          <w:iCs/>
          <w:color w:val="000000"/>
          <w:sz w:val="18"/>
          <w:szCs w:val="18"/>
        </w:rPr>
        <w:t>07/Apr/2016 08:23:47 [nprobe.c:3121] ERROR: *****************************************************</w:t>
      </w:r>
    </w:p>
    <w:p w:rsidR="00D67BA0" w:rsidRPr="00F53768" w:rsidRDefault="00D67BA0" w:rsidP="00D67BA0">
      <w:pPr>
        <w:pStyle w:val="Konfig"/>
      </w:pPr>
      <w:r w:rsidRPr="00F53768">
        <w:rPr>
          <w:rStyle w:val="q"/>
          <w:rFonts w:asciiTheme="minorHAnsi" w:hAnsiTheme="minorHAnsi"/>
          <w:i w:val="0"/>
          <w:iCs/>
          <w:color w:val="000000"/>
          <w:sz w:val="18"/>
          <w:szCs w:val="18"/>
        </w:rPr>
        <w:t xml:space="preserve">07/Apr/2016 08:23:47 [nprobe.c:3122] ERROR: **                                                                                                 </w:t>
      </w:r>
      <w:r w:rsidR="00331EF5">
        <w:rPr>
          <w:rStyle w:val="q"/>
          <w:rFonts w:asciiTheme="minorHAnsi" w:hAnsiTheme="minorHAnsi"/>
          <w:i w:val="0"/>
          <w:iCs/>
          <w:color w:val="000000"/>
          <w:sz w:val="18"/>
          <w:szCs w:val="18"/>
        </w:rPr>
        <w:tab/>
        <w:t xml:space="preserve">      </w:t>
      </w:r>
      <w:r w:rsidRPr="00F53768">
        <w:rPr>
          <w:rStyle w:val="q"/>
          <w:rFonts w:asciiTheme="minorHAnsi" w:hAnsiTheme="minorHAnsi"/>
          <w:i w:val="0"/>
          <w:iCs/>
          <w:color w:val="000000"/>
          <w:sz w:val="18"/>
          <w:szCs w:val="18"/>
        </w:rPr>
        <w:t xml:space="preserve"> **</w:t>
      </w:r>
    </w:p>
    <w:p w:rsidR="00D67BA0" w:rsidRPr="00F53768" w:rsidRDefault="00D67BA0" w:rsidP="00D67BA0">
      <w:pPr>
        <w:pStyle w:val="Konfig"/>
      </w:pPr>
      <w:r w:rsidRPr="00F53768">
        <w:rPr>
          <w:rStyle w:val="q"/>
          <w:rFonts w:asciiTheme="minorHAnsi" w:hAnsiTheme="minorHAnsi"/>
          <w:i w:val="0"/>
          <w:iCs/>
          <w:color w:val="000000"/>
          <w:sz w:val="18"/>
          <w:szCs w:val="18"/>
        </w:rPr>
        <w:t xml:space="preserve">07/Apr/2016 08:23:47 [nprobe.c:3123] ERROR: **  </w:t>
      </w:r>
      <w:r w:rsidR="00331EF5">
        <w:rPr>
          <w:rStyle w:val="q"/>
          <w:rFonts w:asciiTheme="minorHAnsi" w:hAnsiTheme="minorHAnsi"/>
          <w:i w:val="0"/>
          <w:iCs/>
          <w:color w:val="000000"/>
          <w:sz w:val="18"/>
          <w:szCs w:val="18"/>
        </w:rPr>
        <w:t xml:space="preserve">      </w:t>
      </w:r>
      <w:r w:rsidRPr="00F53768">
        <w:rPr>
          <w:rStyle w:val="q"/>
          <w:rFonts w:asciiTheme="minorHAnsi" w:hAnsiTheme="minorHAnsi"/>
          <w:i w:val="0"/>
          <w:iCs/>
          <w:color w:val="000000"/>
          <w:sz w:val="18"/>
          <w:szCs w:val="18"/>
        </w:rPr>
        <w:t>Switching to DEMO MODE (missing valid license)              **</w:t>
      </w:r>
    </w:p>
    <w:p w:rsidR="00D67BA0" w:rsidRPr="00F53768" w:rsidRDefault="00D67BA0" w:rsidP="00D67BA0">
      <w:pPr>
        <w:pStyle w:val="Konfig"/>
      </w:pPr>
      <w:r w:rsidRPr="00F53768">
        <w:rPr>
          <w:rStyle w:val="q"/>
          <w:rFonts w:asciiTheme="minorHAnsi" w:hAnsiTheme="minorHAnsi"/>
          <w:i w:val="0"/>
          <w:iCs/>
          <w:color w:val="000000"/>
          <w:sz w:val="18"/>
          <w:szCs w:val="18"/>
        </w:rPr>
        <w:t xml:space="preserve">07/Apr/2016 08:23:47 [nprobe.c:3124] ERROR: **                                                                                                  </w:t>
      </w:r>
      <w:r w:rsidR="00331EF5">
        <w:rPr>
          <w:rStyle w:val="q"/>
          <w:rFonts w:asciiTheme="minorHAnsi" w:hAnsiTheme="minorHAnsi"/>
          <w:i w:val="0"/>
          <w:iCs/>
          <w:color w:val="000000"/>
          <w:sz w:val="18"/>
          <w:szCs w:val="18"/>
        </w:rPr>
        <w:tab/>
        <w:t xml:space="preserve">       </w:t>
      </w:r>
      <w:r w:rsidRPr="00F53768">
        <w:rPr>
          <w:rStyle w:val="q"/>
          <w:rFonts w:asciiTheme="minorHAnsi" w:hAnsiTheme="minorHAnsi"/>
          <w:i w:val="0"/>
          <w:iCs/>
          <w:color w:val="000000"/>
          <w:sz w:val="18"/>
          <w:szCs w:val="18"/>
        </w:rPr>
        <w:t>**</w:t>
      </w:r>
    </w:p>
    <w:p w:rsidR="00D67BA0" w:rsidRPr="00F53768" w:rsidRDefault="00D67BA0" w:rsidP="00D67BA0">
      <w:pPr>
        <w:pStyle w:val="Konfig"/>
      </w:pPr>
      <w:r w:rsidRPr="00F53768">
        <w:rPr>
          <w:rStyle w:val="q"/>
          <w:rFonts w:asciiTheme="minorHAnsi" w:hAnsiTheme="minorHAnsi"/>
          <w:i w:val="0"/>
          <w:iCs/>
          <w:color w:val="000000"/>
          <w:sz w:val="18"/>
          <w:szCs w:val="18"/>
        </w:rPr>
        <w:t xml:space="preserve">07/Apr/2016 08:23:47 [nprobe.c:3125] ERROR: **                   Create your nProbe license at                               </w:t>
      </w:r>
      <w:r w:rsidR="00331EF5">
        <w:rPr>
          <w:rStyle w:val="q"/>
          <w:rFonts w:asciiTheme="minorHAnsi" w:hAnsiTheme="minorHAnsi"/>
          <w:i w:val="0"/>
          <w:iCs/>
          <w:color w:val="000000"/>
          <w:sz w:val="18"/>
          <w:szCs w:val="18"/>
        </w:rPr>
        <w:t xml:space="preserve">      </w:t>
      </w:r>
      <w:r w:rsidRPr="00F53768">
        <w:rPr>
          <w:rStyle w:val="q"/>
          <w:rFonts w:asciiTheme="minorHAnsi" w:hAnsiTheme="minorHAnsi"/>
          <w:i w:val="0"/>
          <w:iCs/>
          <w:color w:val="000000"/>
          <w:sz w:val="18"/>
          <w:szCs w:val="18"/>
        </w:rPr>
        <w:t>**</w:t>
      </w:r>
    </w:p>
    <w:p w:rsidR="00D67BA0" w:rsidRPr="00F53768" w:rsidRDefault="00D67BA0" w:rsidP="00D67BA0">
      <w:pPr>
        <w:pStyle w:val="Konfig"/>
      </w:pPr>
      <w:r w:rsidRPr="00F53768">
        <w:rPr>
          <w:rStyle w:val="q"/>
          <w:rFonts w:asciiTheme="minorHAnsi" w:hAnsiTheme="minorHAnsi"/>
          <w:i w:val="0"/>
          <w:iCs/>
          <w:color w:val="000000"/>
          <w:sz w:val="18"/>
          <w:szCs w:val="18"/>
        </w:rPr>
        <w:t>07/Apr/2016 08:23:47 [nprobe.c:3126] ERROR: **                   http://www.nmon.net/mklicense/                            **</w:t>
      </w:r>
    </w:p>
    <w:p w:rsidR="00D67BA0" w:rsidRPr="00F53768" w:rsidRDefault="00D67BA0" w:rsidP="00D67BA0">
      <w:pPr>
        <w:pStyle w:val="Konfig"/>
      </w:pPr>
      <w:r w:rsidRPr="00F53768">
        <w:rPr>
          <w:rStyle w:val="q"/>
          <w:rFonts w:asciiTheme="minorHAnsi" w:hAnsiTheme="minorHAnsi"/>
          <w:i w:val="0"/>
          <w:iCs/>
          <w:color w:val="000000"/>
          <w:sz w:val="18"/>
          <w:szCs w:val="18"/>
        </w:rPr>
        <w:t xml:space="preserve">07/Apr/2016 08:23:47 [nprobe.c:3127] ERROR: **                                                                                                  </w:t>
      </w:r>
      <w:r w:rsidR="00331EF5">
        <w:rPr>
          <w:rStyle w:val="q"/>
          <w:rFonts w:asciiTheme="minorHAnsi" w:hAnsiTheme="minorHAnsi"/>
          <w:i w:val="0"/>
          <w:iCs/>
          <w:color w:val="000000"/>
          <w:sz w:val="18"/>
          <w:szCs w:val="18"/>
        </w:rPr>
        <w:tab/>
        <w:t xml:space="preserve">      </w:t>
      </w:r>
      <w:r w:rsidRPr="00F53768">
        <w:rPr>
          <w:rStyle w:val="q"/>
          <w:rFonts w:asciiTheme="minorHAnsi" w:hAnsiTheme="minorHAnsi"/>
          <w:i w:val="0"/>
          <w:iCs/>
          <w:color w:val="000000"/>
          <w:sz w:val="18"/>
          <w:szCs w:val="18"/>
        </w:rPr>
        <w:t>**</w:t>
      </w:r>
    </w:p>
    <w:p w:rsidR="00D67BA0" w:rsidRPr="00F53768" w:rsidRDefault="00D67BA0" w:rsidP="00D67BA0">
      <w:pPr>
        <w:pStyle w:val="Konfig"/>
      </w:pPr>
      <w:r w:rsidRPr="00F53768">
        <w:rPr>
          <w:rStyle w:val="q"/>
          <w:rFonts w:asciiTheme="minorHAnsi" w:hAnsiTheme="minorHAnsi"/>
          <w:i w:val="0"/>
          <w:iCs/>
          <w:color w:val="000000"/>
          <w:sz w:val="18"/>
          <w:szCs w:val="18"/>
        </w:rPr>
        <w:t>07/Apr/2016 08:23:47 [nprobe.c:3128] ERROR: *****************************************************</w:t>
      </w:r>
    </w:p>
    <w:p w:rsidR="00D67BA0" w:rsidRPr="00F53768" w:rsidRDefault="00D67BA0" w:rsidP="00D67BA0">
      <w:pPr>
        <w:pStyle w:val="Konfig"/>
      </w:pPr>
      <w:r w:rsidRPr="00F53768">
        <w:rPr>
          <w:rStyle w:val="q"/>
          <w:rFonts w:asciiTheme="minorHAnsi" w:hAnsiTheme="minorHAnsi"/>
          <w:i w:val="0"/>
          <w:iCs/>
          <w:color w:val="000000"/>
          <w:sz w:val="18"/>
          <w:szCs w:val="18"/>
        </w:rPr>
        <w:t>07/Apr/2016 08:23:47 [nprobe.c:6508] ERROR: ***************************************************************</w:t>
      </w:r>
    </w:p>
    <w:p w:rsidR="00D67BA0" w:rsidRPr="00F53768" w:rsidRDefault="00D67BA0" w:rsidP="00D67BA0">
      <w:pPr>
        <w:pStyle w:val="Konfig"/>
      </w:pPr>
      <w:r w:rsidRPr="00F53768">
        <w:rPr>
          <w:rStyle w:val="q"/>
          <w:rFonts w:asciiTheme="minorHAnsi" w:hAnsiTheme="minorHAnsi"/>
          <w:i w:val="0"/>
          <w:iCs/>
          <w:color w:val="000000"/>
          <w:sz w:val="18"/>
          <w:szCs w:val="18"/>
        </w:rPr>
        <w:t>07/Apr/2016 08:23:47 [nprobe.c:6509] ERROR: * NOTE: This is a DEMO version limited to 25000 flows export.  *</w:t>
      </w:r>
    </w:p>
    <w:p w:rsidR="0015536D" w:rsidRPr="00F53768" w:rsidRDefault="00D67BA0" w:rsidP="00D67BA0">
      <w:pPr>
        <w:pStyle w:val="Konfig"/>
      </w:pPr>
      <w:r w:rsidRPr="00F53768">
        <w:rPr>
          <w:rStyle w:val="q"/>
          <w:rFonts w:asciiTheme="minorHAnsi" w:hAnsiTheme="minorHAnsi"/>
          <w:i w:val="0"/>
          <w:iCs/>
          <w:color w:val="000000"/>
          <w:sz w:val="18"/>
          <w:szCs w:val="18"/>
        </w:rPr>
        <w:t>07/Apr/2016 08:23:47 [nprobe.c:6510] ERROR: ***************************************************************</w:t>
      </w:r>
    </w:p>
    <w:p w:rsidR="0015536D" w:rsidRPr="00F53768" w:rsidRDefault="0015536D" w:rsidP="00EA416F">
      <w:pPr>
        <w:ind w:firstLine="0"/>
      </w:pPr>
      <w:r w:rsidRPr="00F53768">
        <w:t>Po konfigurácií nProbe už vidíme výsledky.</w:t>
      </w:r>
    </w:p>
    <w:p w:rsidR="00595237" w:rsidRDefault="0015536D" w:rsidP="00EA416F">
      <w:pPr>
        <w:rPr>
          <w:noProof/>
          <w:lang w:eastAsia="sk-SK"/>
        </w:rPr>
      </w:pPr>
      <w:r w:rsidRPr="00F53768">
        <w:t xml:space="preserve">Následne som si toky ukladal na disk v podobe súborov s koncovkou .pcap. To som nastavil v nasledovných nastaveniach </w:t>
      </w:r>
      <w:r w:rsidR="000855EF">
        <w:t>(</w:t>
      </w:r>
      <w:hyperlink r:id="rId25" w:history="1">
        <w:r w:rsidR="000855EF" w:rsidRPr="000855EF">
          <w:rPr>
            <w:rStyle w:val="Hypertextovprepojenie"/>
          </w:rPr>
          <w:t>odkaz</w:t>
        </w:r>
      </w:hyperlink>
      <w:r w:rsidR="000855EF">
        <w:t xml:space="preserve">) </w:t>
      </w:r>
      <w:r w:rsidRPr="00F53768">
        <w:t xml:space="preserve">kde bolo treba povoliť ukladanie na disk, ktoré </w:t>
      </w:r>
      <w:r w:rsidR="00595237">
        <w:t xml:space="preserve">sa následne ukladali do zložky </w:t>
      </w:r>
      <w:r w:rsidR="00595237" w:rsidRPr="00F53768">
        <w:rPr>
          <w:i/>
          <w:iCs/>
        </w:rPr>
        <w:t xml:space="preserve">var/tmp/ntopng/2/pcap/. </w:t>
      </w:r>
      <w:r w:rsidR="00595237" w:rsidRPr="00F53768">
        <w:t>Odchytené informácie som si otvoril v programe Wireshark.</w:t>
      </w:r>
      <w:r w:rsidR="00595237" w:rsidRPr="00595237">
        <w:rPr>
          <w:noProof/>
          <w:lang w:eastAsia="sk-SK"/>
        </w:rPr>
        <w:t xml:space="preserve"> </w:t>
      </w:r>
    </w:p>
    <w:p w:rsidR="00EA416F" w:rsidRDefault="00EA416F" w:rsidP="00EA416F">
      <w:pPr>
        <w:rPr>
          <w:noProof/>
          <w:lang w:eastAsia="sk-SK"/>
        </w:rPr>
      </w:pPr>
    </w:p>
    <w:p w:rsidR="00331EF5" w:rsidRDefault="00595237" w:rsidP="000855EF">
      <w:pPr>
        <w:pStyle w:val="Obrzok"/>
      </w:pPr>
      <w:r>
        <w:rPr>
          <w:noProof/>
          <w:lang w:eastAsia="sk-SK"/>
        </w:rPr>
        <w:lastRenderedPageBreak/>
        <w:drawing>
          <wp:inline distT="0" distB="0" distL="0" distR="0" wp14:anchorId="2684AC54" wp14:editId="4AD3D520">
            <wp:extent cx="5579745" cy="4056996"/>
            <wp:effectExtent l="0" t="0" r="0" b="0"/>
            <wp:docPr id="3" name="Obrázok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alphaModFix/>
                      <a:lum/>
                    </a:blip>
                    <a:srcRect/>
                    <a:stretch>
                      <a:fillRect/>
                    </a:stretch>
                  </pic:blipFill>
                  <pic:spPr>
                    <a:xfrm>
                      <a:off x="0" y="0"/>
                      <a:ext cx="5579745" cy="4056996"/>
                    </a:xfrm>
                    <a:prstGeom prst="rect">
                      <a:avLst/>
                    </a:prstGeom>
                    <a:ln>
                      <a:noFill/>
                      <a:prstDash/>
                    </a:ln>
                  </pic:spPr>
                </pic:pic>
              </a:graphicData>
            </a:graphic>
          </wp:inline>
        </w:drawing>
      </w:r>
    </w:p>
    <w:p w:rsidR="00595237" w:rsidRPr="00595237" w:rsidRDefault="00331EF5" w:rsidP="00331EF5">
      <w:pPr>
        <w:pStyle w:val="Popis"/>
      </w:pPr>
      <w:bookmarkStart w:id="54" w:name="_Toc454063137"/>
      <w:bookmarkStart w:id="55" w:name="_Toc454063368"/>
      <w:r>
        <w:t xml:space="preserve">Obrázok </w:t>
      </w:r>
      <w:fldSimple w:instr=" STYLEREF 1 \s ">
        <w:r w:rsidR="00B01989">
          <w:rPr>
            <w:noProof/>
          </w:rPr>
          <w:t>6</w:t>
        </w:r>
      </w:fldSimple>
      <w:r w:rsidR="00B01989">
        <w:t>.</w:t>
      </w:r>
      <w:fldSimple w:instr=" SEQ Obrázok \* ARABIC \s 1 ">
        <w:r w:rsidR="00B01989">
          <w:rPr>
            <w:noProof/>
          </w:rPr>
          <w:t>13</w:t>
        </w:r>
      </w:fldSimple>
      <w:r>
        <w:t xml:space="preserve"> Ukážka flows uložených cez netflow kolektor ntopng</w:t>
      </w:r>
      <w:bookmarkEnd w:id="54"/>
      <w:bookmarkEnd w:id="55"/>
    </w:p>
    <w:p w:rsidR="0015536D" w:rsidRPr="00F53768" w:rsidRDefault="0015536D" w:rsidP="0015536D">
      <w:pPr>
        <w:pStyle w:val="Textbody"/>
        <w:rPr>
          <w:rFonts w:asciiTheme="minorHAnsi" w:hAnsiTheme="minorHAnsi"/>
        </w:rPr>
      </w:pPr>
    </w:p>
    <w:p w:rsidR="0015536D" w:rsidRPr="00F53768" w:rsidRDefault="0015536D" w:rsidP="00EA416F">
      <w:r w:rsidRPr="00F53768">
        <w:t>Stalo sa nám, že sa disk na servery rýchlo zaplnil flowmi a logmi a nebol schopný prevádzky, kvôli nedostatku priestoru. To zistíme a vyriešime nasledovnými príkazmi:</w:t>
      </w:r>
    </w:p>
    <w:p w:rsidR="00D67BA0" w:rsidRPr="009741D8" w:rsidRDefault="00D67BA0" w:rsidP="00D67BA0">
      <w:pPr>
        <w:pStyle w:val="Konfig"/>
      </w:pPr>
      <w:r w:rsidRPr="009741D8">
        <w:t>df -H</w:t>
      </w:r>
      <w:r w:rsidRPr="009741D8">
        <w:tab/>
      </w:r>
      <w:r w:rsidRPr="009741D8">
        <w:tab/>
      </w:r>
      <w:r w:rsidRPr="009741D8">
        <w:tab/>
      </w:r>
      <w:r w:rsidRPr="009741D8">
        <w:tab/>
      </w:r>
      <w:r w:rsidRPr="009741D8">
        <w:tab/>
      </w:r>
      <w:r>
        <w:t xml:space="preserve">    </w:t>
      </w:r>
      <w:r w:rsidRPr="009741D8">
        <w:t>//iba pre zistenie stavu kapacity disku</w:t>
      </w:r>
    </w:p>
    <w:p w:rsidR="0015536D" w:rsidRPr="00F53768" w:rsidRDefault="00D67BA0" w:rsidP="00D67BA0">
      <w:pPr>
        <w:pStyle w:val="Konfig"/>
        <w:rPr>
          <w:rFonts w:asciiTheme="minorHAnsi" w:hAnsiTheme="minorHAnsi"/>
          <w:shd w:val="clear" w:color="auto" w:fill="FFFF00"/>
        </w:rPr>
      </w:pPr>
      <w:r>
        <w:t xml:space="preserve">du -h --max-depth=1 | sort –hr    </w:t>
      </w:r>
      <w:r w:rsidRPr="009741D8">
        <w:t>//zistí ktorá zložka koľko zaberá, spustiť v koreňovom</w:t>
      </w:r>
      <w:r w:rsidRPr="009741D8">
        <w:br/>
        <w:t xml:space="preserve">                                                                            //následné vymazanie logov</w:t>
      </w:r>
    </w:p>
    <w:p w:rsidR="0015536D" w:rsidRPr="00D078BE" w:rsidRDefault="0015536D" w:rsidP="007C6957">
      <w:pPr>
        <w:pStyle w:val="Nadpis4"/>
        <w:rPr>
          <w:shd w:val="clear" w:color="auto" w:fill="FFFF00"/>
        </w:rPr>
      </w:pPr>
      <w:r w:rsidRPr="00D078BE">
        <w:t>Návod na NTOPng (</w:t>
      </w:r>
      <w:hyperlink r:id="rId27" w:history="1">
        <w:r w:rsidRPr="00D078BE">
          <w:t>http://158.193.139.16:3000/</w:t>
        </w:r>
      </w:hyperlink>
      <w:r w:rsidRPr="00D078BE">
        <w:t>)</w:t>
      </w:r>
    </w:p>
    <w:p w:rsidR="00EA416F" w:rsidRPr="00F53768" w:rsidRDefault="0015536D" w:rsidP="003C2EAD">
      <w:r w:rsidRPr="00F53768">
        <w:t>Po prihlásení (Meno: admin, Heslo: Projekt59) na úvodnej stránke môžeme vidieť TOP FLOW TAKERS, teda siete s najväčšou dátovou komunikáciou. Samorejme ako prvé si musíme vybrať správne rozhranie v pravo hore, z ktorého nám budú chodiť informácie:</w:t>
      </w:r>
    </w:p>
    <w:p w:rsidR="003C2EAD" w:rsidRDefault="00CE3254" w:rsidP="000855EF">
      <w:pPr>
        <w:pStyle w:val="Obrzok"/>
      </w:pPr>
      <w:r>
        <w:rPr>
          <w:noProof/>
          <w:lang w:eastAsia="sk-SK"/>
        </w:rPr>
        <w:lastRenderedPageBreak/>
        <w:drawing>
          <wp:inline distT="0" distB="0" distL="0" distR="0" wp14:anchorId="3BA418D2" wp14:editId="21591538">
            <wp:extent cx="5579745" cy="2918445"/>
            <wp:effectExtent l="0" t="0" r="0" b="0"/>
            <wp:docPr id="6" name="Obrázok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alphaModFix/>
                      <a:lum/>
                      <a:extLst>
                        <a:ext uri="{28A0092B-C50C-407E-A947-70E740481C1C}">
                          <a14:useLocalDpi xmlns:a14="http://schemas.microsoft.com/office/drawing/2010/main" val="0"/>
                        </a:ext>
                      </a:extLst>
                    </a:blip>
                    <a:srcRect/>
                    <a:stretch>
                      <a:fillRect/>
                    </a:stretch>
                  </pic:blipFill>
                  <pic:spPr>
                    <a:xfrm>
                      <a:off x="0" y="0"/>
                      <a:ext cx="5579745" cy="2918445"/>
                    </a:xfrm>
                    <a:prstGeom prst="rect">
                      <a:avLst/>
                    </a:prstGeom>
                  </pic:spPr>
                </pic:pic>
              </a:graphicData>
            </a:graphic>
          </wp:inline>
        </w:drawing>
      </w:r>
    </w:p>
    <w:p w:rsidR="0015536D" w:rsidRDefault="003C2EAD" w:rsidP="003C2EAD">
      <w:pPr>
        <w:pStyle w:val="Popis"/>
        <w:rPr>
          <w:rFonts w:asciiTheme="minorHAnsi" w:hAnsiTheme="minorHAnsi"/>
        </w:rPr>
      </w:pPr>
      <w:bookmarkStart w:id="56" w:name="_Toc454063138"/>
      <w:bookmarkStart w:id="57" w:name="_Toc454063369"/>
      <w:r>
        <w:t xml:space="preserve">Obrázok </w:t>
      </w:r>
      <w:fldSimple w:instr=" STYLEREF 1 \s ">
        <w:r w:rsidR="00B01989">
          <w:rPr>
            <w:noProof/>
          </w:rPr>
          <w:t>6</w:t>
        </w:r>
      </w:fldSimple>
      <w:r w:rsidR="00B01989">
        <w:t>.</w:t>
      </w:r>
      <w:fldSimple w:instr=" SEQ Obrázok \* ARABIC \s 1 ">
        <w:r w:rsidR="00B01989">
          <w:rPr>
            <w:noProof/>
          </w:rPr>
          <w:t>14</w:t>
        </w:r>
      </w:fldSimple>
      <w:r>
        <w:t xml:space="preserve"> NTOPng - výber rozhrania</w:t>
      </w:r>
      <w:bookmarkEnd w:id="56"/>
      <w:bookmarkEnd w:id="57"/>
    </w:p>
    <w:p w:rsidR="00EA416F" w:rsidRPr="00F53768" w:rsidRDefault="00EA416F" w:rsidP="0015536D">
      <w:pPr>
        <w:pStyle w:val="Textbody"/>
        <w:rPr>
          <w:rFonts w:asciiTheme="minorHAnsi" w:hAnsiTheme="minorHAnsi"/>
        </w:rPr>
      </w:pPr>
    </w:p>
    <w:p w:rsidR="0015536D" w:rsidRDefault="0015536D" w:rsidP="00EA416F">
      <w:r w:rsidRPr="00F53768">
        <w:t>Zaujímať by nás mohla hlavne záložka Hosts na hornej lište a následne odkaz Hosts, kde vidíme zoznam pripojených hostov:</w:t>
      </w:r>
    </w:p>
    <w:p w:rsidR="00EA416F" w:rsidRDefault="00EA416F" w:rsidP="0015536D">
      <w:pPr>
        <w:pStyle w:val="Textbody"/>
        <w:rPr>
          <w:rFonts w:asciiTheme="minorHAnsi" w:hAnsiTheme="minorHAnsi"/>
        </w:rPr>
      </w:pPr>
    </w:p>
    <w:p w:rsidR="003C2EAD" w:rsidRDefault="00CE3254" w:rsidP="000855EF">
      <w:pPr>
        <w:pStyle w:val="Obrzok"/>
      </w:pPr>
      <w:r>
        <w:rPr>
          <w:noProof/>
          <w:lang w:eastAsia="sk-SK"/>
        </w:rPr>
        <w:drawing>
          <wp:inline distT="0" distB="0" distL="0" distR="0" wp14:anchorId="718FD284" wp14:editId="358C159A">
            <wp:extent cx="5579745" cy="2549685"/>
            <wp:effectExtent l="0" t="0" r="0" b="0"/>
            <wp:docPr id="7" name="Obrázo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alphaModFix/>
                      <a:lum/>
                      <a:extLst>
                        <a:ext uri="{28A0092B-C50C-407E-A947-70E740481C1C}">
                          <a14:useLocalDpi xmlns:a14="http://schemas.microsoft.com/office/drawing/2010/main" val="0"/>
                        </a:ext>
                      </a:extLst>
                    </a:blip>
                    <a:srcRect/>
                    <a:stretch>
                      <a:fillRect/>
                    </a:stretch>
                  </pic:blipFill>
                  <pic:spPr>
                    <a:xfrm>
                      <a:off x="0" y="0"/>
                      <a:ext cx="5579745" cy="2549685"/>
                    </a:xfrm>
                    <a:prstGeom prst="rect">
                      <a:avLst/>
                    </a:prstGeom>
                  </pic:spPr>
                </pic:pic>
              </a:graphicData>
            </a:graphic>
          </wp:inline>
        </w:drawing>
      </w:r>
    </w:p>
    <w:p w:rsidR="00CE3254" w:rsidRPr="00F53768" w:rsidRDefault="003C2EAD" w:rsidP="003C2EAD">
      <w:pPr>
        <w:pStyle w:val="Popis"/>
        <w:rPr>
          <w:rFonts w:asciiTheme="minorHAnsi" w:hAnsiTheme="minorHAnsi"/>
        </w:rPr>
      </w:pPr>
      <w:bookmarkStart w:id="58" w:name="_Toc454063139"/>
      <w:bookmarkStart w:id="59" w:name="_Toc454063370"/>
      <w:r>
        <w:t xml:space="preserve">Obrázok </w:t>
      </w:r>
      <w:fldSimple w:instr=" STYLEREF 1 \s ">
        <w:r w:rsidR="00B01989">
          <w:rPr>
            <w:noProof/>
          </w:rPr>
          <w:t>6</w:t>
        </w:r>
      </w:fldSimple>
      <w:r w:rsidR="00B01989">
        <w:t>.</w:t>
      </w:r>
      <w:fldSimple w:instr=" SEQ Obrázok \* ARABIC \s 1 ">
        <w:r w:rsidR="00B01989">
          <w:rPr>
            <w:noProof/>
          </w:rPr>
          <w:t>15</w:t>
        </w:r>
      </w:fldSimple>
      <w:r>
        <w:t xml:space="preserve"> NTOPng - zoznam pripojených hostov</w:t>
      </w:r>
      <w:bookmarkEnd w:id="58"/>
      <w:bookmarkEnd w:id="59"/>
      <w:r>
        <w:br/>
      </w:r>
    </w:p>
    <w:p w:rsidR="00EA416F" w:rsidRPr="00F53768" w:rsidRDefault="0015536D" w:rsidP="003C2EAD">
      <w:r w:rsidRPr="00F53768">
        <w:t>Následne si môžeme kliknúť na konkrétneho hosta a zobraziť detailnejšie informácie o ňom.</w:t>
      </w:r>
    </w:p>
    <w:p w:rsidR="003C2EAD" w:rsidRDefault="00CE3254" w:rsidP="000855EF">
      <w:pPr>
        <w:pStyle w:val="Obrzok"/>
      </w:pPr>
      <w:r>
        <w:rPr>
          <w:noProof/>
          <w:lang w:eastAsia="sk-SK"/>
        </w:rPr>
        <w:lastRenderedPageBreak/>
        <w:drawing>
          <wp:inline distT="0" distB="0" distL="0" distR="0" wp14:anchorId="5A259454" wp14:editId="6EB83D1E">
            <wp:extent cx="5765800" cy="2628900"/>
            <wp:effectExtent l="0" t="0" r="0" b="0"/>
            <wp:docPr id="8" name="Obrázok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alphaModFix/>
                      <a:lum/>
                      <a:extLst>
                        <a:ext uri="{28A0092B-C50C-407E-A947-70E740481C1C}">
                          <a14:useLocalDpi xmlns:a14="http://schemas.microsoft.com/office/drawing/2010/main" val="0"/>
                        </a:ext>
                      </a:extLst>
                    </a:blip>
                    <a:srcRect/>
                    <a:stretch>
                      <a:fillRect/>
                    </a:stretch>
                  </pic:blipFill>
                  <pic:spPr>
                    <a:xfrm>
                      <a:off x="0" y="0"/>
                      <a:ext cx="5765800" cy="2628900"/>
                    </a:xfrm>
                    <a:prstGeom prst="rect">
                      <a:avLst/>
                    </a:prstGeom>
                  </pic:spPr>
                </pic:pic>
              </a:graphicData>
            </a:graphic>
          </wp:inline>
        </w:drawing>
      </w:r>
    </w:p>
    <w:p w:rsidR="0015536D" w:rsidRDefault="003C2EAD" w:rsidP="003C2EAD">
      <w:pPr>
        <w:pStyle w:val="Popis"/>
        <w:rPr>
          <w:rFonts w:asciiTheme="minorHAnsi" w:hAnsiTheme="minorHAnsi"/>
        </w:rPr>
      </w:pPr>
      <w:bookmarkStart w:id="60" w:name="_Toc454063140"/>
      <w:bookmarkStart w:id="61" w:name="_Toc454063371"/>
      <w:r>
        <w:t xml:space="preserve">Obrázok </w:t>
      </w:r>
      <w:fldSimple w:instr=" STYLEREF 1 \s ">
        <w:r w:rsidR="00B01989">
          <w:rPr>
            <w:noProof/>
          </w:rPr>
          <w:t>6</w:t>
        </w:r>
      </w:fldSimple>
      <w:r w:rsidR="00B01989">
        <w:t>.</w:t>
      </w:r>
      <w:fldSimple w:instr=" SEQ Obrázok \* ARABIC \s 1 ">
        <w:r w:rsidR="00B01989">
          <w:rPr>
            <w:noProof/>
          </w:rPr>
          <w:t>16</w:t>
        </w:r>
      </w:fldSimple>
      <w:r>
        <w:t xml:space="preserve"> NTOPng - informácie o hostovi</w:t>
      </w:r>
      <w:bookmarkEnd w:id="60"/>
      <w:bookmarkEnd w:id="61"/>
    </w:p>
    <w:p w:rsidR="00EA416F" w:rsidRPr="00F53768" w:rsidRDefault="00EA416F" w:rsidP="0015536D">
      <w:pPr>
        <w:pStyle w:val="Textbody"/>
        <w:rPr>
          <w:rFonts w:asciiTheme="minorHAnsi" w:hAnsiTheme="minorHAnsi"/>
        </w:rPr>
      </w:pPr>
    </w:p>
    <w:p w:rsidR="0015536D" w:rsidRDefault="0015536D" w:rsidP="00EA416F">
      <w:r w:rsidRPr="00F53768">
        <w:t>Rovnako dôležitá je aj záložka Protocols, kde si môžeme zobraziť informácie o protokoloch prebiehajúcich sieťov:</w:t>
      </w:r>
    </w:p>
    <w:p w:rsidR="00EA416F" w:rsidRPr="00F53768" w:rsidRDefault="00EA416F" w:rsidP="0015536D">
      <w:pPr>
        <w:pStyle w:val="Textbody"/>
        <w:rPr>
          <w:rFonts w:asciiTheme="minorHAnsi" w:hAnsiTheme="minorHAnsi"/>
        </w:rPr>
      </w:pPr>
    </w:p>
    <w:p w:rsidR="003C2EAD" w:rsidRDefault="00CE3254" w:rsidP="000855EF">
      <w:pPr>
        <w:pStyle w:val="Obrzok"/>
      </w:pPr>
      <w:r>
        <w:rPr>
          <w:noProof/>
          <w:lang w:eastAsia="sk-SK"/>
        </w:rPr>
        <w:drawing>
          <wp:inline distT="0" distB="0" distL="0" distR="0" wp14:anchorId="2D0DA99A" wp14:editId="00303C9C">
            <wp:extent cx="5579745" cy="2941048"/>
            <wp:effectExtent l="0" t="0" r="0" b="0"/>
            <wp:docPr id="9" name="Obrázok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alphaModFix/>
                      <a:lum/>
                      <a:extLst>
                        <a:ext uri="{28A0092B-C50C-407E-A947-70E740481C1C}">
                          <a14:useLocalDpi xmlns:a14="http://schemas.microsoft.com/office/drawing/2010/main" val="0"/>
                        </a:ext>
                      </a:extLst>
                    </a:blip>
                    <a:srcRect/>
                    <a:stretch>
                      <a:fillRect/>
                    </a:stretch>
                  </pic:blipFill>
                  <pic:spPr>
                    <a:xfrm>
                      <a:off x="0" y="0"/>
                      <a:ext cx="5579745" cy="2941048"/>
                    </a:xfrm>
                    <a:prstGeom prst="rect">
                      <a:avLst/>
                    </a:prstGeom>
                  </pic:spPr>
                </pic:pic>
              </a:graphicData>
            </a:graphic>
          </wp:inline>
        </w:drawing>
      </w:r>
    </w:p>
    <w:p w:rsidR="0015536D" w:rsidRPr="00F53768" w:rsidRDefault="003C2EAD" w:rsidP="003C2EAD">
      <w:pPr>
        <w:pStyle w:val="Popis"/>
        <w:rPr>
          <w:rFonts w:asciiTheme="minorHAnsi" w:hAnsiTheme="minorHAnsi"/>
        </w:rPr>
      </w:pPr>
      <w:bookmarkStart w:id="62" w:name="_Toc454063141"/>
      <w:bookmarkStart w:id="63" w:name="_Toc454063372"/>
      <w:r>
        <w:t xml:space="preserve">Obrázok </w:t>
      </w:r>
      <w:fldSimple w:instr=" STYLEREF 1 \s ">
        <w:r w:rsidR="00B01989">
          <w:rPr>
            <w:noProof/>
          </w:rPr>
          <w:t>6</w:t>
        </w:r>
      </w:fldSimple>
      <w:r w:rsidR="00B01989">
        <w:t>.</w:t>
      </w:r>
      <w:fldSimple w:instr=" SEQ Obrázok \* ARABIC \s 1 ">
        <w:r w:rsidR="00B01989">
          <w:rPr>
            <w:noProof/>
          </w:rPr>
          <w:t>17</w:t>
        </w:r>
      </w:fldSimple>
      <w:r>
        <w:t xml:space="preserve"> NTOPng - protokoly v sieti</w:t>
      </w:r>
      <w:bookmarkEnd w:id="62"/>
      <w:bookmarkEnd w:id="63"/>
    </w:p>
    <w:p w:rsidR="0015536D" w:rsidRDefault="0015536D" w:rsidP="0015536D">
      <w:pPr>
        <w:pStyle w:val="Textbody"/>
        <w:jc w:val="center"/>
        <w:rPr>
          <w:rFonts w:asciiTheme="minorHAnsi" w:hAnsiTheme="minorHAnsi"/>
          <w:b/>
          <w:sz w:val="28"/>
        </w:rPr>
      </w:pPr>
    </w:p>
    <w:p w:rsidR="0015536D" w:rsidRDefault="0015536D" w:rsidP="0015536D">
      <w:pPr>
        <w:rPr>
          <w:rFonts w:asciiTheme="minorHAnsi" w:hAnsiTheme="minorHAnsi"/>
          <w:b/>
          <w:sz w:val="28"/>
        </w:rPr>
      </w:pPr>
      <w:r>
        <w:rPr>
          <w:rFonts w:asciiTheme="minorHAnsi" w:hAnsiTheme="minorHAnsi"/>
          <w:b/>
          <w:sz w:val="28"/>
        </w:rPr>
        <w:br w:type="page"/>
      </w:r>
    </w:p>
    <w:p w:rsidR="006E6FBD" w:rsidRDefault="006E6FBD" w:rsidP="007C6957">
      <w:pPr>
        <w:pStyle w:val="Nadpis3"/>
        <w:rPr>
          <w:rStyle w:val="3oh-"/>
        </w:rPr>
      </w:pPr>
      <w:r>
        <w:rPr>
          <w:rStyle w:val="3oh-"/>
        </w:rPr>
        <w:lastRenderedPageBreak/>
        <w:t xml:space="preserve"> </w:t>
      </w:r>
      <w:bookmarkStart w:id="64" w:name="_Toc454063438"/>
      <w:r>
        <w:rPr>
          <w:rStyle w:val="3oh-"/>
        </w:rPr>
        <w:t>Pmacct</w:t>
      </w:r>
      <w:bookmarkEnd w:id="64"/>
    </w:p>
    <w:p w:rsidR="0015536D" w:rsidRPr="00F53768" w:rsidRDefault="0015536D" w:rsidP="00EA416F">
      <w:r w:rsidRPr="00F53768">
        <w:t xml:space="preserve">Ako náhrada nProbe nástroja môže slúžiť nástroj </w:t>
      </w:r>
      <w:r w:rsidRPr="00F53768">
        <w:rPr>
          <w:b/>
          <w:bCs/>
        </w:rPr>
        <w:t xml:space="preserve">pmacct, </w:t>
      </w:r>
      <w:r w:rsidRPr="00F53768">
        <w:t>ktorý nainštalujeme nasledovne:</w:t>
      </w:r>
    </w:p>
    <w:p w:rsidR="0015536D" w:rsidRPr="00F53768" w:rsidRDefault="0015536D" w:rsidP="007C6957">
      <w:pPr>
        <w:pStyle w:val="Nadpis4"/>
      </w:pPr>
      <w:r w:rsidRPr="00F53768">
        <w:t>Inštalácia pmacct</w:t>
      </w:r>
    </w:p>
    <w:p w:rsidR="00D67BA0" w:rsidRPr="00D67BA0" w:rsidRDefault="00D67BA0" w:rsidP="00D67BA0">
      <w:pPr>
        <w:pStyle w:val="Konfig"/>
      </w:pPr>
      <w:r w:rsidRPr="00D67BA0">
        <w:t>wget http://www.pmacct.net/pmacct-1.5.3.tar.gz</w:t>
      </w:r>
    </w:p>
    <w:p w:rsidR="00D67BA0" w:rsidRPr="00D67BA0" w:rsidRDefault="00D67BA0" w:rsidP="00D67BA0">
      <w:pPr>
        <w:pStyle w:val="Konfig"/>
      </w:pPr>
      <w:r w:rsidRPr="00D67BA0">
        <w:t>tar xzvf pmacct-1.5.3.tar.gz</w:t>
      </w:r>
    </w:p>
    <w:p w:rsidR="00D67BA0" w:rsidRPr="00D67BA0" w:rsidRDefault="00D67BA0" w:rsidP="00D67BA0">
      <w:pPr>
        <w:pStyle w:val="Konfig"/>
      </w:pPr>
      <w:r w:rsidRPr="00D67BA0">
        <w:t>cd pmacct-1.5.3/</w:t>
      </w:r>
    </w:p>
    <w:p w:rsidR="00D67BA0" w:rsidRPr="00D67BA0" w:rsidRDefault="00D67BA0" w:rsidP="00D67BA0">
      <w:pPr>
        <w:pStyle w:val="Konfig"/>
      </w:pPr>
      <w:r w:rsidRPr="00D67BA0">
        <w:t>./configure</w:t>
      </w:r>
    </w:p>
    <w:p w:rsidR="00D67BA0" w:rsidRPr="00D67BA0" w:rsidRDefault="00D67BA0" w:rsidP="00D67BA0">
      <w:pPr>
        <w:pStyle w:val="Konfig"/>
      </w:pPr>
      <w:r w:rsidRPr="00D67BA0">
        <w:t>make</w:t>
      </w:r>
    </w:p>
    <w:p w:rsidR="00D67BA0" w:rsidRDefault="00D67BA0" w:rsidP="00D67BA0">
      <w:pPr>
        <w:pStyle w:val="Konfig"/>
        <w:rPr>
          <w:rFonts w:asciiTheme="minorHAnsi" w:hAnsiTheme="minorHAnsi"/>
        </w:rPr>
      </w:pPr>
      <w:r w:rsidRPr="00D67BA0">
        <w:t xml:space="preserve">sudo make install </w:t>
      </w:r>
      <w:hyperlink r:id="rId32" w:history="1"/>
    </w:p>
    <w:p w:rsidR="00D67BA0" w:rsidRDefault="0015536D" w:rsidP="00EA416F">
      <w:r w:rsidRPr="00F53768">
        <w:t>Pri konfigurácií sa vyskytli problémy s niektorými chýbajúcimi balíčkami. Tie bolo treba stiahnuť a doinštalovať:</w:t>
      </w:r>
    </w:p>
    <w:p w:rsidR="00D67BA0" w:rsidRPr="00D67BA0" w:rsidRDefault="00D67BA0" w:rsidP="00D67BA0">
      <w:pPr>
        <w:pStyle w:val="Konfig"/>
      </w:pPr>
      <w:r w:rsidRPr="00D67BA0">
        <w:t xml:space="preserve">wget </w:t>
      </w:r>
      <w:hyperlink r:id="rId33" w:history="1">
        <w:r w:rsidRPr="00D67BA0">
          <w:t>http://ftp.cz.debian.org/debian/pool/main/a/automake-1.14/</w:t>
        </w:r>
      </w:hyperlink>
      <w:hyperlink r:id="rId34" w:history="1">
        <w:r w:rsidRPr="00D67BA0">
          <w:t>a</w:t>
        </w:r>
      </w:hyperlink>
      <w:hyperlink r:id="rId35" w:history="1">
        <w:r w:rsidRPr="00D67BA0">
          <w:t>utomake_1.14.1-4_all.deb</w:t>
        </w:r>
      </w:hyperlink>
    </w:p>
    <w:p w:rsidR="0015536D" w:rsidRPr="00D67BA0" w:rsidRDefault="00D67BA0" w:rsidP="00D67BA0">
      <w:pPr>
        <w:pStyle w:val="Konfig"/>
      </w:pPr>
      <w:r w:rsidRPr="00D67BA0">
        <w:t>dpkg -i automake_1.14.1-4_all.deb</w:t>
      </w:r>
      <w:hyperlink r:id="rId36" w:history="1"/>
    </w:p>
    <w:p w:rsidR="00EA416F" w:rsidRDefault="00EA416F" w:rsidP="007C6957">
      <w:pPr>
        <w:pStyle w:val="Nadpis4"/>
      </w:pPr>
    </w:p>
    <w:p w:rsidR="0015536D" w:rsidRPr="00F53768" w:rsidRDefault="0015536D" w:rsidP="003C2EAD">
      <w:pPr>
        <w:pStyle w:val="Nadpis4"/>
      </w:pPr>
      <w:r w:rsidRPr="00F53768">
        <w:t>Konfigurácia pmacct</w:t>
      </w:r>
    </w:p>
    <w:p w:rsidR="0015536D" w:rsidRDefault="0015536D" w:rsidP="00EA416F">
      <w:r w:rsidRPr="00F53768">
        <w:t>V zdrojovej složke pmacct-1.5.3/ sú v zložke examples prístupné príkladné konfigurácie. Tu som si zvoli základnú konfiguráciu a skopíroval ju do zdrojovej zložky nasledovne</w:t>
      </w:r>
    </w:p>
    <w:p w:rsidR="003C2EAD" w:rsidRPr="003C2EAD" w:rsidRDefault="003C2EAD" w:rsidP="003C2EAD">
      <w:pPr>
        <w:pStyle w:val="Konfigurky"/>
      </w:pPr>
      <w:r w:rsidRPr="003C2EAD">
        <w:t>cp pmacct-1.5.3/examples/pmacctd-imt.conf.example pmacct-1.5.3/pmacctd.conf</w:t>
      </w:r>
    </w:p>
    <w:p w:rsidR="0015536D" w:rsidRPr="00F53768" w:rsidRDefault="0015536D" w:rsidP="0015536D">
      <w:pPr>
        <w:pStyle w:val="Textbody"/>
        <w:rPr>
          <w:rFonts w:asciiTheme="minorHAnsi" w:hAnsiTheme="minorHAnsi"/>
        </w:rPr>
      </w:pPr>
    </w:p>
    <w:p w:rsidR="0015536D" w:rsidRPr="00F53768" w:rsidRDefault="00EA416F" w:rsidP="00EA416F">
      <w:r>
        <w:t>Ďal</w:t>
      </w:r>
      <w:r w:rsidR="0015536D" w:rsidRPr="00F53768">
        <w:t>ším krokom je natiahnutie konfiguračného súboru:</w:t>
      </w:r>
    </w:p>
    <w:p w:rsidR="0015536D" w:rsidRPr="00F53768" w:rsidRDefault="00B01989" w:rsidP="00B01989">
      <w:pPr>
        <w:pStyle w:val="Konfigurky"/>
        <w:rPr>
          <w:rFonts w:asciiTheme="minorHAnsi" w:hAnsiTheme="minorHAnsi"/>
        </w:rPr>
      </w:pPr>
      <w:r w:rsidRPr="00F53768">
        <w:t>pmacctd -f pmacctd.conf</w:t>
      </w:r>
    </w:p>
    <w:p w:rsidR="00B01989" w:rsidRPr="00B01989" w:rsidRDefault="00B01989" w:rsidP="00B01989">
      <w:pPr>
        <w:ind w:left="709" w:firstLine="0"/>
      </w:pPr>
    </w:p>
    <w:p w:rsidR="0015536D" w:rsidRPr="00F53768" w:rsidRDefault="0015536D" w:rsidP="007C6957">
      <w:pPr>
        <w:pStyle w:val="Nadpis4"/>
      </w:pPr>
      <w:r w:rsidRPr="00F53768">
        <w:t>Spustenie pmacct</w:t>
      </w:r>
    </w:p>
    <w:p w:rsidR="0015536D" w:rsidRPr="00F53768" w:rsidRDefault="0015536D" w:rsidP="00EA416F">
      <w:pPr>
        <w:rPr>
          <w:b/>
          <w:bCs/>
        </w:rPr>
      </w:pPr>
      <w:r w:rsidRPr="00F53768">
        <w:t>Spustiť pmacct v takej forme, aby nahradil sondu nProbe, sa nám nepodarilo. Nepodarilo sa nám docieliť, aby posielal informácie na kolektor NtopN</w:t>
      </w:r>
      <w:r w:rsidR="00EA416F">
        <w:t>G, tak ako to robí sonda nProbe.</w:t>
      </w:r>
    </w:p>
    <w:p w:rsidR="0015536D" w:rsidRPr="00F53768" w:rsidRDefault="0015536D" w:rsidP="00EA416F">
      <w:r w:rsidRPr="00F53768">
        <w:t>Podarilo sa nám však rovnaké informácie získať v command line. Informácie o zdrojových a cieľových IP adresách, o počte paketov prijatých a odoslaných medzi nimi.</w:t>
      </w:r>
    </w:p>
    <w:p w:rsidR="00D67BA0" w:rsidRDefault="0015536D" w:rsidP="00EA416F">
      <w:r w:rsidRPr="00F53768">
        <w:t>Tieto informácie môžeme zobraziť v dvoch stavoch, real-time zobrazenie nám informácie vypisuje priamo na obrazovku, prepínačom -r nastavíme refresh-time.</w:t>
      </w:r>
    </w:p>
    <w:p w:rsidR="0015536D" w:rsidRPr="00D67BA0" w:rsidRDefault="00D67BA0" w:rsidP="00D67BA0">
      <w:pPr>
        <w:pStyle w:val="Konfigurky"/>
      </w:pPr>
      <w:r w:rsidRPr="00F53768">
        <w:t>pmacctd -c src_host,dst_host -P print -r 10 -i eth0</w:t>
      </w:r>
      <w:r w:rsidR="0015536D" w:rsidRPr="00F53768">
        <w:rPr>
          <w:rFonts w:asciiTheme="minorHAnsi" w:hAnsiTheme="minorHAnsi"/>
        </w:rPr>
        <w:tab/>
      </w:r>
    </w:p>
    <w:p w:rsidR="00D67BA0" w:rsidRDefault="0015536D" w:rsidP="0015536D">
      <w:pPr>
        <w:pStyle w:val="Textbody"/>
        <w:rPr>
          <w:rFonts w:asciiTheme="minorHAnsi" w:hAnsiTheme="minorHAnsi"/>
        </w:rPr>
      </w:pPr>
      <w:r w:rsidRPr="00F53768">
        <w:rPr>
          <w:rFonts w:asciiTheme="minorHAnsi" w:hAnsiTheme="minorHAnsi"/>
        </w:rPr>
        <w:lastRenderedPageBreak/>
        <w:tab/>
      </w:r>
    </w:p>
    <w:p w:rsidR="0015536D" w:rsidRDefault="0015536D" w:rsidP="0015536D">
      <w:pPr>
        <w:pStyle w:val="Textbody"/>
        <w:rPr>
          <w:rFonts w:asciiTheme="minorHAnsi" w:hAnsiTheme="minorHAnsi"/>
        </w:rPr>
      </w:pPr>
      <w:r w:rsidRPr="00F53768">
        <w:rPr>
          <w:rFonts w:asciiTheme="minorHAnsi" w:hAnsiTheme="minorHAnsi"/>
        </w:rPr>
        <w:t>Druhým štýlom je len spustenie daemona, a následné samostatné zobrazenie.</w:t>
      </w:r>
    </w:p>
    <w:p w:rsidR="00D67BA0" w:rsidRPr="00F53768" w:rsidRDefault="00D67BA0" w:rsidP="00D67BA0">
      <w:pPr>
        <w:pStyle w:val="Konfig"/>
      </w:pPr>
      <w:r w:rsidRPr="00F53768">
        <w:t>pmacctd -D -i eth0</w:t>
      </w:r>
    </w:p>
    <w:p w:rsidR="00D67BA0" w:rsidRPr="00D67BA0" w:rsidRDefault="00D67BA0" w:rsidP="00D67BA0">
      <w:pPr>
        <w:pStyle w:val="Konfig"/>
        <w:rPr>
          <w:rFonts w:asciiTheme="minorHAnsi" w:hAnsiTheme="minorHAnsi"/>
        </w:rPr>
      </w:pPr>
      <w:r w:rsidRPr="00F53768">
        <w:t>pmacct -s</w:t>
      </w:r>
    </w:p>
    <w:p w:rsidR="00EA416F" w:rsidRDefault="00EA416F" w:rsidP="00EA416F">
      <w:pPr>
        <w:pStyle w:val="Nadpis3"/>
        <w:numPr>
          <w:ilvl w:val="0"/>
          <w:numId w:val="0"/>
        </w:numPr>
        <w:ind w:left="709"/>
      </w:pPr>
    </w:p>
    <w:p w:rsidR="004179EA" w:rsidRDefault="007C6957" w:rsidP="007C6957">
      <w:pPr>
        <w:pStyle w:val="Nadpis3"/>
      </w:pPr>
      <w:bookmarkStart w:id="65" w:name="_Toc454063439"/>
      <w:r>
        <w:t>Scrutinizer</w:t>
      </w:r>
      <w:bookmarkEnd w:id="65"/>
    </w:p>
    <w:p w:rsidR="00DA5A66" w:rsidRPr="00DA5A66" w:rsidRDefault="00E75037" w:rsidP="00E75037">
      <w:pPr>
        <w:ind w:firstLine="0"/>
        <w:rPr>
          <w:b/>
        </w:rPr>
      </w:pPr>
      <w:r>
        <w:rPr>
          <w:b/>
        </w:rPr>
        <w:t>I</w:t>
      </w:r>
      <w:r w:rsidR="00DA5A66" w:rsidRPr="00DA5A66">
        <w:rPr>
          <w:b/>
        </w:rPr>
        <w:t>nštalácia</w:t>
      </w:r>
    </w:p>
    <w:p w:rsidR="00DA5A66" w:rsidRPr="006873CB" w:rsidRDefault="00DA5A66" w:rsidP="00E75037">
      <w:r w:rsidRPr="006873CB">
        <w:t>Inštalácia prebieha jednoducho. Stiahne sa inštalačný súbor exe, spustí sa a užívateľ si nastaví počas inštalácie jednotlivé veci podľa vlastnej potreby. Je treba spomenúť, že ak je na počí</w:t>
      </w:r>
      <w:r>
        <w:t>t</w:t>
      </w:r>
      <w:r w:rsidRPr="006873CB">
        <w:t>ači/serveri nainštalovaný skype, je požadované pre správne fungovanie Scrutinizer-a, nastaviť inú hodnotu pre TCP port ako je prednastavená na 80. Scrutinizer počúva na portoch pre NetFlow 2055, 2056, 4432, 4739, 9995, 9996, 6343.</w:t>
      </w:r>
    </w:p>
    <w:p w:rsidR="00DA5A66" w:rsidRPr="006873CB" w:rsidRDefault="00DA5A66" w:rsidP="00E75037">
      <w:pPr>
        <w:ind w:firstLine="0"/>
      </w:pPr>
      <w:r w:rsidRPr="00DA5A66">
        <w:rPr>
          <w:b/>
        </w:rPr>
        <w:t>Spustenie</w:t>
      </w:r>
    </w:p>
    <w:p w:rsidR="00DA5A66" w:rsidRDefault="00DA5A66" w:rsidP="00E75037">
      <w:pPr>
        <w:ind w:firstLine="0"/>
      </w:pPr>
      <w:r w:rsidRPr="006873CB">
        <w:t xml:space="preserve">Pri spustení nás Scrutinizer upozorní, že licencia vyprší o 30 dní. </w:t>
      </w:r>
    </w:p>
    <w:p w:rsidR="00951B08" w:rsidRDefault="00CE3254" w:rsidP="000855EF">
      <w:pPr>
        <w:pStyle w:val="Obrzok"/>
      </w:pPr>
      <w:r w:rsidRPr="006873CB">
        <w:rPr>
          <w:noProof/>
          <w:lang w:eastAsia="sk-SK"/>
        </w:rPr>
        <w:drawing>
          <wp:inline distT="0" distB="0" distL="0" distR="0" wp14:anchorId="5591E0F9" wp14:editId="5870820E">
            <wp:extent cx="3571875" cy="344430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4455" t="28461" r="34135" b="23077"/>
                    <a:stretch/>
                  </pic:blipFill>
                  <pic:spPr bwMode="auto">
                    <a:xfrm>
                      <a:off x="0" y="0"/>
                      <a:ext cx="3573146" cy="3445534"/>
                    </a:xfrm>
                    <a:prstGeom prst="rect">
                      <a:avLst/>
                    </a:prstGeom>
                    <a:ln>
                      <a:noFill/>
                    </a:ln>
                    <a:extLst>
                      <a:ext uri="{53640926-AAD7-44D8-BBD7-CCE9431645EC}">
                        <a14:shadowObscured xmlns:a14="http://schemas.microsoft.com/office/drawing/2010/main"/>
                      </a:ext>
                    </a:extLst>
                  </pic:spPr>
                </pic:pic>
              </a:graphicData>
            </a:graphic>
          </wp:inline>
        </w:drawing>
      </w:r>
    </w:p>
    <w:p w:rsidR="00CE3254" w:rsidRPr="006873CB" w:rsidRDefault="00951B08" w:rsidP="00951B08">
      <w:pPr>
        <w:pStyle w:val="Popis"/>
      </w:pPr>
      <w:bookmarkStart w:id="66" w:name="_Toc454063142"/>
      <w:bookmarkStart w:id="67" w:name="_Toc454063373"/>
      <w:r>
        <w:t xml:space="preserve">Obrázok </w:t>
      </w:r>
      <w:fldSimple w:instr=" STYLEREF 1 \s ">
        <w:r w:rsidR="00B01989">
          <w:rPr>
            <w:noProof/>
          </w:rPr>
          <w:t>6</w:t>
        </w:r>
      </w:fldSimple>
      <w:r w:rsidR="00B01989">
        <w:t>.</w:t>
      </w:r>
      <w:fldSimple w:instr=" SEQ Obrázok \* ARABIC \s 1 ">
        <w:r w:rsidR="00B01989">
          <w:rPr>
            <w:noProof/>
          </w:rPr>
          <w:t>18</w:t>
        </w:r>
      </w:fldSimple>
      <w:r>
        <w:t xml:space="preserve"> Zobrazenie licencie</w:t>
      </w:r>
      <w:bookmarkEnd w:id="66"/>
      <w:bookmarkEnd w:id="67"/>
    </w:p>
    <w:p w:rsidR="00DA5A66" w:rsidRPr="006873CB" w:rsidRDefault="00DA5A66" w:rsidP="00595237">
      <w:r w:rsidRPr="006873CB">
        <w:t>Následne ak je dobre nastavené zariadenie posielajúce NetFlow (ASA 5510), malo by sa toto zariadenie zobraziť vo vrchnom okne zvanom “Threats Overview”. V našom prípade našlo ASA 5510 firewall a samého seba (127.0.0.1).</w:t>
      </w:r>
    </w:p>
    <w:p w:rsidR="00951B08" w:rsidRDefault="00DA5A66" w:rsidP="000855EF">
      <w:pPr>
        <w:pStyle w:val="Obrzok"/>
      </w:pPr>
      <w:r w:rsidRPr="006873CB">
        <w:rPr>
          <w:noProof/>
          <w:lang w:eastAsia="sk-SK"/>
        </w:rPr>
        <w:lastRenderedPageBreak/>
        <w:drawing>
          <wp:inline distT="0" distB="0" distL="0" distR="0" wp14:anchorId="6F3A33E4" wp14:editId="26E5A5BE">
            <wp:extent cx="5743575" cy="1952436"/>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9520" t="12821" r="1923" b="60768"/>
                    <a:stretch/>
                  </pic:blipFill>
                  <pic:spPr bwMode="auto">
                    <a:xfrm>
                      <a:off x="0" y="0"/>
                      <a:ext cx="5743575" cy="1952436"/>
                    </a:xfrm>
                    <a:prstGeom prst="rect">
                      <a:avLst/>
                    </a:prstGeom>
                    <a:ln>
                      <a:noFill/>
                    </a:ln>
                    <a:extLst>
                      <a:ext uri="{53640926-AAD7-44D8-BBD7-CCE9431645EC}">
                        <a14:shadowObscured xmlns:a14="http://schemas.microsoft.com/office/drawing/2010/main"/>
                      </a:ext>
                    </a:extLst>
                  </pic:spPr>
                </pic:pic>
              </a:graphicData>
            </a:graphic>
          </wp:inline>
        </w:drawing>
      </w:r>
    </w:p>
    <w:p w:rsidR="00951B08" w:rsidRDefault="00951B08" w:rsidP="00951B08">
      <w:pPr>
        <w:pStyle w:val="Popis"/>
      </w:pPr>
      <w:bookmarkStart w:id="68" w:name="_Toc454063143"/>
      <w:bookmarkStart w:id="69" w:name="_Toc454063374"/>
      <w:r>
        <w:t xml:space="preserve">Obrázok </w:t>
      </w:r>
      <w:fldSimple w:instr=" STYLEREF 1 \s ">
        <w:r w:rsidR="00B01989">
          <w:rPr>
            <w:noProof/>
          </w:rPr>
          <w:t>6</w:t>
        </w:r>
      </w:fldSimple>
      <w:r w:rsidR="00B01989">
        <w:t>.</w:t>
      </w:r>
      <w:fldSimple w:instr=" SEQ Obrázok \* ARABIC \s 1 ">
        <w:r w:rsidR="00B01989">
          <w:rPr>
            <w:noProof/>
          </w:rPr>
          <w:t>19</w:t>
        </w:r>
      </w:fldSimple>
      <w:r>
        <w:t xml:space="preserve"> Zobrazenie upozornení</w:t>
      </w:r>
      <w:bookmarkEnd w:id="68"/>
      <w:bookmarkEnd w:id="69"/>
    </w:p>
    <w:p w:rsidR="00951B08" w:rsidRDefault="00951B08" w:rsidP="00951B08"/>
    <w:p w:rsidR="00DA5A66" w:rsidRPr="006873CB" w:rsidRDefault="00DA5A66" w:rsidP="00951B08">
      <w:r w:rsidRPr="006873CB">
        <w:t xml:space="preserve">Po kliknutí na “Scrutinizer: New Exporter Found” vidíme popis jednotlivých </w:t>
      </w:r>
      <w:r>
        <w:t>nájdených</w:t>
      </w:r>
      <w:r w:rsidRPr="006873CB">
        <w:t xml:space="preserve"> zariadení.</w:t>
      </w:r>
    </w:p>
    <w:p w:rsidR="00951B08" w:rsidRDefault="00DA5A66" w:rsidP="000855EF">
      <w:pPr>
        <w:pStyle w:val="Obrzok"/>
      </w:pPr>
      <w:r w:rsidRPr="006873CB">
        <w:rPr>
          <w:noProof/>
          <w:lang w:eastAsia="sk-SK"/>
        </w:rPr>
        <w:drawing>
          <wp:inline distT="0" distB="0" distL="0" distR="0" wp14:anchorId="531443DD" wp14:editId="4B7C46F5">
            <wp:extent cx="5657850" cy="95103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642" t="7949" r="43108" b="76923"/>
                    <a:stretch/>
                  </pic:blipFill>
                  <pic:spPr bwMode="auto">
                    <a:xfrm>
                      <a:off x="0" y="0"/>
                      <a:ext cx="5685020" cy="955602"/>
                    </a:xfrm>
                    <a:prstGeom prst="rect">
                      <a:avLst/>
                    </a:prstGeom>
                    <a:ln>
                      <a:noFill/>
                    </a:ln>
                    <a:extLst>
                      <a:ext uri="{53640926-AAD7-44D8-BBD7-CCE9431645EC}">
                        <a14:shadowObscured xmlns:a14="http://schemas.microsoft.com/office/drawing/2010/main"/>
                      </a:ext>
                    </a:extLst>
                  </pic:spPr>
                </pic:pic>
              </a:graphicData>
            </a:graphic>
          </wp:inline>
        </w:drawing>
      </w:r>
    </w:p>
    <w:p w:rsidR="00DA5A66" w:rsidRPr="006873CB" w:rsidRDefault="00951B08" w:rsidP="00951B08">
      <w:pPr>
        <w:pStyle w:val="Popis"/>
      </w:pPr>
      <w:bookmarkStart w:id="70" w:name="_Toc454063144"/>
      <w:bookmarkStart w:id="71" w:name="_Toc454063375"/>
      <w:r>
        <w:t xml:space="preserve">Obrázok </w:t>
      </w:r>
      <w:fldSimple w:instr=" STYLEREF 1 \s ">
        <w:r w:rsidR="00B01989">
          <w:rPr>
            <w:noProof/>
          </w:rPr>
          <w:t>6</w:t>
        </w:r>
      </w:fldSimple>
      <w:r w:rsidR="00B01989">
        <w:t>.</w:t>
      </w:r>
      <w:fldSimple w:instr=" SEQ Obrázok \* ARABIC \s 1 ">
        <w:r w:rsidR="00B01989">
          <w:rPr>
            <w:noProof/>
          </w:rPr>
          <w:t>20</w:t>
        </w:r>
      </w:fldSimple>
      <w:r>
        <w:t xml:space="preserve"> Zobrazenie podrobností o exporteroch</w:t>
      </w:r>
      <w:bookmarkEnd w:id="70"/>
      <w:bookmarkEnd w:id="71"/>
    </w:p>
    <w:p w:rsidR="00951B08" w:rsidRDefault="00951B08" w:rsidP="00DA5A66"/>
    <w:p w:rsidR="00DA5A66" w:rsidRPr="006873CB" w:rsidRDefault="00DA5A66" w:rsidP="00DA5A66">
      <w:r w:rsidRPr="006873CB">
        <w:t>Následne v záložke “Configure Flow Analytics” treba nastaviť algoritmy pre dané zariadenia. V</w:t>
      </w:r>
      <w:r>
        <w:t xml:space="preserve"> našom prípade ale nastal problé</w:t>
      </w:r>
      <w:r w:rsidRPr="006873CB">
        <w:t>m s tým, že nevieme zariadenie ASA 5510 pridať do jednotlivých algoritmov, z ktorých by vznikali následne štatistiky. Dôvod je ten, že posielané NetFlow dáta z ASA 5510 nevie Scrutinizer spracovať, kvôli chýbajúcim dátam (Template Columns).</w:t>
      </w:r>
    </w:p>
    <w:p w:rsidR="00951B08" w:rsidRDefault="00DA5A66" w:rsidP="000855EF">
      <w:pPr>
        <w:pStyle w:val="Obrzok"/>
      </w:pPr>
      <w:r w:rsidRPr="006873CB">
        <w:rPr>
          <w:noProof/>
          <w:lang w:eastAsia="sk-SK"/>
        </w:rPr>
        <w:lastRenderedPageBreak/>
        <w:drawing>
          <wp:inline distT="0" distB="0" distL="0" distR="0" wp14:anchorId="79BAFE64" wp14:editId="15BE36EB">
            <wp:extent cx="5734050" cy="314886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603" t="40513" r="51122" b="17949"/>
                    <a:stretch/>
                  </pic:blipFill>
                  <pic:spPr bwMode="auto">
                    <a:xfrm>
                      <a:off x="0" y="0"/>
                      <a:ext cx="5734050" cy="3148868"/>
                    </a:xfrm>
                    <a:prstGeom prst="rect">
                      <a:avLst/>
                    </a:prstGeom>
                    <a:ln>
                      <a:noFill/>
                    </a:ln>
                    <a:extLst>
                      <a:ext uri="{53640926-AAD7-44D8-BBD7-CCE9431645EC}">
                        <a14:shadowObscured xmlns:a14="http://schemas.microsoft.com/office/drawing/2010/main"/>
                      </a:ext>
                    </a:extLst>
                  </pic:spPr>
                </pic:pic>
              </a:graphicData>
            </a:graphic>
          </wp:inline>
        </w:drawing>
      </w:r>
    </w:p>
    <w:p w:rsidR="00DA5A66" w:rsidRPr="006873CB" w:rsidRDefault="00951B08" w:rsidP="00951B08">
      <w:pPr>
        <w:pStyle w:val="Popis"/>
      </w:pPr>
      <w:bookmarkStart w:id="72" w:name="_Toc454063145"/>
      <w:bookmarkStart w:id="73" w:name="_Toc454063376"/>
      <w:r>
        <w:t xml:space="preserve">Obrázok </w:t>
      </w:r>
      <w:fldSimple w:instr=" STYLEREF 1 \s ">
        <w:r w:rsidR="00B01989">
          <w:rPr>
            <w:noProof/>
          </w:rPr>
          <w:t>6</w:t>
        </w:r>
      </w:fldSimple>
      <w:r w:rsidR="00B01989">
        <w:t>.</w:t>
      </w:r>
      <w:fldSimple w:instr=" SEQ Obrázok \* ARABIC \s 1 ">
        <w:r w:rsidR="00B01989">
          <w:rPr>
            <w:noProof/>
          </w:rPr>
          <w:t>21</w:t>
        </w:r>
      </w:fldSimple>
      <w:r>
        <w:t xml:space="preserve"> Chybné hlášky pri nastavení exportera</w:t>
      </w:r>
      <w:bookmarkEnd w:id="72"/>
      <w:bookmarkEnd w:id="73"/>
    </w:p>
    <w:p w:rsidR="00951B08" w:rsidRDefault="00951B08" w:rsidP="00DA5A66"/>
    <w:p w:rsidR="00DA5A66" w:rsidRPr="006873CB" w:rsidRDefault="00DA5A66" w:rsidP="00DA5A66">
      <w:r w:rsidRPr="006873CB">
        <w:t xml:space="preserve">Pri testovaní Scrutinizera s ASA 5520 sme vedeli do niektorých algoritmov pridať zariadenie a následne sme videli aj štatistiky tomu zodpovedajúce. </w:t>
      </w:r>
    </w:p>
    <w:p w:rsidR="00E75037" w:rsidRPr="006873CB" w:rsidRDefault="00DA5A66" w:rsidP="00E75037">
      <w:r w:rsidRPr="006873CB">
        <w:t>To že na zariadenie, kde je Scrutinizer nainštalovaný sa posielajú NetFlow dáta z ASA 5510, dokumentuje aj výpis z Wiresharku, kde je vidieť, že NetFlow dáta naozaj prichádzajú. Na obrázku je aj vidieť, že ASA 5510 posiela NetFlow verzie 9.</w:t>
      </w:r>
      <w:r w:rsidR="00E75037">
        <w:t xml:space="preserve"> </w:t>
      </w:r>
      <w:r w:rsidR="00E75037" w:rsidRPr="006873CB">
        <w:t>Ale svedčí o tom aj fakt, že ho samotný Scrutinizer vidí. Problém je len v spracovaní samotných dát.</w:t>
      </w:r>
    </w:p>
    <w:p w:rsidR="00DA5A66" w:rsidRPr="006873CB" w:rsidRDefault="00DA5A66" w:rsidP="00DA5A66"/>
    <w:p w:rsidR="00951B08" w:rsidRDefault="00DA5A66" w:rsidP="000855EF">
      <w:pPr>
        <w:pStyle w:val="Obrzok"/>
      </w:pPr>
      <w:r w:rsidRPr="006873CB">
        <w:rPr>
          <w:noProof/>
          <w:lang w:eastAsia="sk-SK"/>
        </w:rPr>
        <w:lastRenderedPageBreak/>
        <w:drawing>
          <wp:inline distT="0" distB="0" distL="0" distR="0" wp14:anchorId="3D4DA120" wp14:editId="662B149A">
            <wp:extent cx="5334000" cy="582549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1" t="10000" r="54647" b="11025"/>
                    <a:stretch/>
                  </pic:blipFill>
                  <pic:spPr bwMode="auto">
                    <a:xfrm>
                      <a:off x="0" y="0"/>
                      <a:ext cx="5334000" cy="5825490"/>
                    </a:xfrm>
                    <a:prstGeom prst="rect">
                      <a:avLst/>
                    </a:prstGeom>
                    <a:ln>
                      <a:noFill/>
                    </a:ln>
                    <a:extLst>
                      <a:ext uri="{53640926-AAD7-44D8-BBD7-CCE9431645EC}">
                        <a14:shadowObscured xmlns:a14="http://schemas.microsoft.com/office/drawing/2010/main"/>
                      </a:ext>
                    </a:extLst>
                  </pic:spPr>
                </pic:pic>
              </a:graphicData>
            </a:graphic>
          </wp:inline>
        </w:drawing>
      </w:r>
    </w:p>
    <w:p w:rsidR="00DA5A66" w:rsidRDefault="00951B08" w:rsidP="002B0711">
      <w:pPr>
        <w:pStyle w:val="Popis"/>
      </w:pPr>
      <w:bookmarkStart w:id="74" w:name="_Toc454063146"/>
      <w:bookmarkStart w:id="75" w:name="_Toc454063377"/>
      <w:r>
        <w:t xml:space="preserve">Obrázok </w:t>
      </w:r>
      <w:fldSimple w:instr=" STYLEREF 1 \s ">
        <w:r w:rsidR="00B01989">
          <w:rPr>
            <w:noProof/>
          </w:rPr>
          <w:t>6</w:t>
        </w:r>
      </w:fldSimple>
      <w:r w:rsidR="00B01989">
        <w:t>.</w:t>
      </w:r>
      <w:fldSimple w:instr=" SEQ Obrázok \* ARABIC \s 1 ">
        <w:r w:rsidR="00B01989">
          <w:rPr>
            <w:noProof/>
          </w:rPr>
          <w:t>22</w:t>
        </w:r>
      </w:fldSimple>
      <w:r>
        <w:t xml:space="preserve"> Výpis vo wireshark-u</w:t>
      </w:r>
      <w:bookmarkEnd w:id="74"/>
      <w:bookmarkEnd w:id="75"/>
    </w:p>
    <w:p w:rsidR="00B13B89" w:rsidRDefault="00B13B89">
      <w:pPr>
        <w:spacing w:after="160" w:line="259" w:lineRule="auto"/>
        <w:ind w:firstLine="0"/>
        <w:jc w:val="left"/>
      </w:pPr>
      <w:r>
        <w:br w:type="page"/>
      </w:r>
    </w:p>
    <w:p w:rsidR="002B0711" w:rsidRDefault="007C6957" w:rsidP="002B0711">
      <w:pPr>
        <w:pStyle w:val="Nadpis3"/>
      </w:pPr>
      <w:bookmarkStart w:id="76" w:name="_Toc454063440"/>
      <w:r>
        <w:lastRenderedPageBreak/>
        <w:t>PRTG</w:t>
      </w:r>
      <w:bookmarkEnd w:id="76"/>
    </w:p>
    <w:p w:rsidR="002B0711" w:rsidRPr="002B0711" w:rsidRDefault="002B0711" w:rsidP="002B0711">
      <w:pPr>
        <w:ind w:firstLine="0"/>
        <w:rPr>
          <w:b/>
        </w:rPr>
      </w:pPr>
      <w:r w:rsidRPr="002B0711">
        <w:rPr>
          <w:b/>
        </w:rPr>
        <w:t>Inštalácia PRTG Network Monitor</w:t>
      </w:r>
    </w:p>
    <w:p w:rsidR="002B0711" w:rsidRDefault="002B0711" w:rsidP="002B0711">
      <w:pPr>
        <w:jc w:val="left"/>
      </w:pPr>
      <w:r>
        <w:t xml:space="preserve">Na webe </w:t>
      </w:r>
      <w:hyperlink r:id="rId42" w:history="1">
        <w:r w:rsidRPr="002335E6">
          <w:rPr>
            <w:rStyle w:val="Hypertextovprepojenie"/>
          </w:rPr>
          <w:t>https://shop.paessler.com/shop/free_license/?showkey=1&amp;download=1</w:t>
        </w:r>
      </w:hyperlink>
      <w:r>
        <w:t xml:space="preserve"> stiahneme software ktorý je zadarmo. Po dobu 30 dní umožňuje neobmedzený počet senzorov. Po uplynutí 30tich dní len 100 senzor čo je stále veľmi dostačujúce. Počas inštalácie program bude pýtať licenčný kľuč ktorý je na webstránke priloženej vyššie.</w:t>
      </w:r>
    </w:p>
    <w:p w:rsidR="002B0711" w:rsidRDefault="002B0711" w:rsidP="002B0711">
      <w:pPr>
        <w:jc w:val="left"/>
      </w:pPr>
    </w:p>
    <w:p w:rsidR="002B0711" w:rsidRPr="002B0711" w:rsidRDefault="002B0711" w:rsidP="002B0711">
      <w:pPr>
        <w:ind w:firstLine="0"/>
        <w:rPr>
          <w:b/>
        </w:rPr>
      </w:pPr>
      <w:r w:rsidRPr="002B0711">
        <w:rPr>
          <w:b/>
        </w:rPr>
        <w:t>Nastavenie PRTG</w:t>
      </w:r>
    </w:p>
    <w:p w:rsidR="002B0711" w:rsidRDefault="002B0711" w:rsidP="002B0711">
      <w:pPr>
        <w:rPr>
          <w:b/>
          <w:i/>
        </w:rPr>
      </w:pPr>
      <w:r>
        <w:t xml:space="preserve">Po prihlásení sa do PRTG pod administrátorským kontom klikneme v hornej lište zobrazovanej stránky na sekciu </w:t>
      </w:r>
      <w:r w:rsidRPr="003F3438">
        <w:rPr>
          <w:b/>
          <w:i/>
        </w:rPr>
        <w:t>Devices</w:t>
      </w:r>
      <w:r>
        <w:rPr>
          <w:b/>
          <w:i/>
        </w:rPr>
        <w:t xml:space="preserve">. </w:t>
      </w:r>
    </w:p>
    <w:p w:rsidR="002B0711" w:rsidRDefault="002B0711" w:rsidP="002B0711">
      <w:pPr>
        <w:pStyle w:val="Obrzok"/>
      </w:pPr>
      <w:r>
        <w:rPr>
          <w:noProof/>
          <w:lang w:eastAsia="sk-SK"/>
        </w:rPr>
        <w:drawing>
          <wp:inline distT="0" distB="0" distL="0" distR="0" wp14:anchorId="1DC238D4" wp14:editId="3F0AF189">
            <wp:extent cx="5572125" cy="552450"/>
            <wp:effectExtent l="0" t="0" r="9525"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552450"/>
                    </a:xfrm>
                    <a:prstGeom prst="rect">
                      <a:avLst/>
                    </a:prstGeom>
                    <a:noFill/>
                    <a:ln>
                      <a:noFill/>
                    </a:ln>
                  </pic:spPr>
                </pic:pic>
              </a:graphicData>
            </a:graphic>
          </wp:inline>
        </w:drawing>
      </w:r>
    </w:p>
    <w:p w:rsidR="002B0711" w:rsidRDefault="002B0711" w:rsidP="002B0711">
      <w:pPr>
        <w:pStyle w:val="Popis"/>
      </w:pPr>
      <w:bookmarkStart w:id="77" w:name="_Toc454063147"/>
      <w:bookmarkStart w:id="78" w:name="_Toc454063378"/>
      <w:r>
        <w:t xml:space="preserve">Obrázok </w:t>
      </w:r>
      <w:fldSimple w:instr=" STYLEREF 1 \s ">
        <w:r w:rsidR="00B01989">
          <w:rPr>
            <w:noProof/>
          </w:rPr>
          <w:t>6</w:t>
        </w:r>
      </w:fldSimple>
      <w:r w:rsidR="00B01989">
        <w:t>.</w:t>
      </w:r>
      <w:fldSimple w:instr=" SEQ Obrázok \* ARABIC \s 1 ">
        <w:r w:rsidR="00B01989">
          <w:rPr>
            <w:noProof/>
          </w:rPr>
          <w:t>23</w:t>
        </w:r>
      </w:fldSimple>
      <w:r>
        <w:t xml:space="preserve"> – 1. krok pre nastavenie PRTG</w:t>
      </w:r>
      <w:bookmarkEnd w:id="77"/>
      <w:bookmarkEnd w:id="78"/>
    </w:p>
    <w:p w:rsidR="00B13B89" w:rsidRPr="00B13B89" w:rsidRDefault="00B13B89" w:rsidP="00B13B89"/>
    <w:p w:rsidR="002B0711" w:rsidRDefault="002B0711" w:rsidP="002B0711">
      <w:pPr>
        <w:spacing w:after="160" w:line="259" w:lineRule="auto"/>
        <w:jc w:val="left"/>
      </w:pPr>
      <w:r>
        <w:t xml:space="preserve">Následne pod </w:t>
      </w:r>
      <w:r w:rsidRPr="00B956D9">
        <w:rPr>
          <w:b/>
          <w:i/>
        </w:rPr>
        <w:t>Network Discovery</w:t>
      </w:r>
      <w:r>
        <w:t xml:space="preserve"> klikneme na </w:t>
      </w:r>
      <w:r w:rsidRPr="00B956D9">
        <w:rPr>
          <w:b/>
          <w:i/>
        </w:rPr>
        <w:t>Network Infrastructure</w:t>
      </w:r>
      <w:r>
        <w:rPr>
          <w:b/>
          <w:i/>
        </w:rPr>
        <w:t>.</w:t>
      </w:r>
    </w:p>
    <w:p w:rsidR="002B0711" w:rsidRDefault="002B0711" w:rsidP="002B0711">
      <w:pPr>
        <w:pStyle w:val="Obrzok"/>
      </w:pPr>
      <w:r>
        <w:rPr>
          <w:noProof/>
          <w:lang w:eastAsia="sk-SK"/>
        </w:rPr>
        <w:drawing>
          <wp:inline distT="0" distB="0" distL="0" distR="0" wp14:anchorId="21E0EA6A" wp14:editId="4C8DAF96">
            <wp:extent cx="2495550" cy="102870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5550" cy="1028700"/>
                    </a:xfrm>
                    <a:prstGeom prst="rect">
                      <a:avLst/>
                    </a:prstGeom>
                    <a:noFill/>
                    <a:ln>
                      <a:noFill/>
                    </a:ln>
                  </pic:spPr>
                </pic:pic>
              </a:graphicData>
            </a:graphic>
          </wp:inline>
        </w:drawing>
      </w:r>
    </w:p>
    <w:p w:rsidR="002B0711" w:rsidRDefault="002B0711" w:rsidP="002B0711">
      <w:pPr>
        <w:pStyle w:val="Popis"/>
      </w:pPr>
      <w:bookmarkStart w:id="79" w:name="_Toc454063148"/>
      <w:bookmarkStart w:id="80" w:name="_Toc454063379"/>
      <w:r>
        <w:t xml:space="preserve">Obrázok </w:t>
      </w:r>
      <w:fldSimple w:instr=" STYLEREF 1 \s ">
        <w:r w:rsidR="00B01989">
          <w:rPr>
            <w:noProof/>
          </w:rPr>
          <w:t>6</w:t>
        </w:r>
      </w:fldSimple>
      <w:r w:rsidR="00B01989">
        <w:t>.</w:t>
      </w:r>
      <w:fldSimple w:instr=" SEQ Obrázok \* ARABIC \s 1 ">
        <w:r w:rsidR="00B01989">
          <w:rPr>
            <w:noProof/>
          </w:rPr>
          <w:t>24</w:t>
        </w:r>
      </w:fldSimple>
      <w:r>
        <w:t xml:space="preserve"> – 2. krok pre nastavenie PRTG</w:t>
      </w:r>
      <w:bookmarkEnd w:id="79"/>
      <w:bookmarkEnd w:id="80"/>
    </w:p>
    <w:p w:rsidR="00B13B89" w:rsidRPr="00B13B89" w:rsidRDefault="00B13B89" w:rsidP="00B13B89"/>
    <w:p w:rsidR="002B0711" w:rsidRDefault="002B0711" w:rsidP="002B0711">
      <w:pPr>
        <w:spacing w:after="160" w:line="259" w:lineRule="auto"/>
        <w:jc w:val="left"/>
      </w:pPr>
      <w:r>
        <w:t xml:space="preserve">Po načítaní stránky klikneme na tlačidlo </w:t>
      </w:r>
      <w:r w:rsidRPr="00B956D9">
        <w:rPr>
          <w:b/>
        </w:rPr>
        <w:t xml:space="preserve">Add </w:t>
      </w:r>
      <w:r>
        <w:rPr>
          <w:b/>
        </w:rPr>
        <w:t>Device</w:t>
      </w:r>
      <w:r>
        <w:t>.</w:t>
      </w:r>
    </w:p>
    <w:p w:rsidR="002B0711" w:rsidRDefault="002B0711" w:rsidP="002B0711">
      <w:pPr>
        <w:pStyle w:val="Obrzok"/>
      </w:pPr>
      <w:r>
        <w:rPr>
          <w:noProof/>
          <w:lang w:eastAsia="sk-SK"/>
        </w:rPr>
        <w:drawing>
          <wp:inline distT="0" distB="0" distL="0" distR="0" wp14:anchorId="7295E77A" wp14:editId="7BDE394A">
            <wp:extent cx="5172075" cy="1581150"/>
            <wp:effectExtent l="0" t="0" r="9525"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2075" cy="1581150"/>
                    </a:xfrm>
                    <a:prstGeom prst="rect">
                      <a:avLst/>
                    </a:prstGeom>
                    <a:noFill/>
                    <a:ln>
                      <a:noFill/>
                    </a:ln>
                  </pic:spPr>
                </pic:pic>
              </a:graphicData>
            </a:graphic>
          </wp:inline>
        </w:drawing>
      </w:r>
    </w:p>
    <w:p w:rsidR="002B0711" w:rsidRDefault="002B0711" w:rsidP="002B0711">
      <w:pPr>
        <w:pStyle w:val="Popis"/>
      </w:pPr>
      <w:bookmarkStart w:id="81" w:name="_Toc454063149"/>
      <w:bookmarkStart w:id="82" w:name="_Toc454063380"/>
      <w:r>
        <w:t xml:space="preserve">Obrázok </w:t>
      </w:r>
      <w:fldSimple w:instr=" STYLEREF 1 \s ">
        <w:r w:rsidR="00B01989">
          <w:rPr>
            <w:noProof/>
          </w:rPr>
          <w:t>6</w:t>
        </w:r>
      </w:fldSimple>
      <w:r w:rsidR="00B01989">
        <w:t>.</w:t>
      </w:r>
      <w:fldSimple w:instr=" SEQ Obrázok \* ARABIC \s 1 ">
        <w:r w:rsidR="00B01989">
          <w:rPr>
            <w:noProof/>
          </w:rPr>
          <w:t>25</w:t>
        </w:r>
      </w:fldSimple>
      <w:r>
        <w:t xml:space="preserve"> – 3. krok pre nastavenie PRTG</w:t>
      </w:r>
      <w:bookmarkEnd w:id="81"/>
      <w:bookmarkEnd w:id="82"/>
    </w:p>
    <w:p w:rsidR="00B13B89" w:rsidRDefault="00B13B89">
      <w:pPr>
        <w:spacing w:after="160" w:line="259" w:lineRule="auto"/>
        <w:ind w:firstLine="0"/>
        <w:jc w:val="left"/>
      </w:pPr>
      <w:r>
        <w:br w:type="page"/>
      </w:r>
    </w:p>
    <w:p w:rsidR="002B0711" w:rsidRDefault="002B0711" w:rsidP="002B0711">
      <w:r w:rsidRPr="00CF0942">
        <w:lastRenderedPageBreak/>
        <w:t>Zobrazí sa nám stránka kde môžem</w:t>
      </w:r>
      <w:r>
        <w:t>e</w:t>
      </w:r>
      <w:r w:rsidRPr="00CF0942">
        <w:t xml:space="preserve"> zmeniť do akej skupiny sa zariadenie pridá. Klikneme </w:t>
      </w:r>
      <w:r w:rsidRPr="00CF0942">
        <w:rPr>
          <w:b/>
          <w:i/>
        </w:rPr>
        <w:t>Continue</w:t>
      </w:r>
      <w:r>
        <w:t>. Následne sa zobrazia informácie zariadenia ktoré treba doplniť. Názov (ľubovoľný) a IP adresa portu zariadenia 158.193.139.81.</w:t>
      </w:r>
    </w:p>
    <w:p w:rsidR="00B13B89" w:rsidRDefault="00B13B89" w:rsidP="002B0711"/>
    <w:p w:rsidR="002B0711" w:rsidRDefault="002B0711" w:rsidP="002B0711">
      <w:pPr>
        <w:pStyle w:val="Obrzok"/>
      </w:pPr>
      <w:r>
        <w:rPr>
          <w:noProof/>
          <w:lang w:eastAsia="sk-SK"/>
        </w:rPr>
        <w:drawing>
          <wp:inline distT="0" distB="0" distL="0" distR="0" wp14:anchorId="1748C365" wp14:editId="5D7CC8BD">
            <wp:extent cx="2857500" cy="1200150"/>
            <wp:effectExtent l="0" t="0" r="0" b="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905" t="4380" r="2857" b="3649"/>
                    <a:stretch/>
                  </pic:blipFill>
                  <pic:spPr bwMode="auto">
                    <a:xfrm>
                      <a:off x="0" y="0"/>
                      <a:ext cx="2857500" cy="1200150"/>
                    </a:xfrm>
                    <a:prstGeom prst="rect">
                      <a:avLst/>
                    </a:prstGeom>
                    <a:noFill/>
                    <a:ln>
                      <a:noFill/>
                    </a:ln>
                    <a:extLst>
                      <a:ext uri="{53640926-AAD7-44D8-BBD7-CCE9431645EC}">
                        <a14:shadowObscured xmlns:a14="http://schemas.microsoft.com/office/drawing/2010/main"/>
                      </a:ext>
                    </a:extLst>
                  </pic:spPr>
                </pic:pic>
              </a:graphicData>
            </a:graphic>
          </wp:inline>
        </w:drawing>
      </w:r>
    </w:p>
    <w:p w:rsidR="002B0711" w:rsidRDefault="002B0711" w:rsidP="002B0711">
      <w:pPr>
        <w:pStyle w:val="Popis"/>
      </w:pPr>
      <w:bookmarkStart w:id="83" w:name="_Toc454063150"/>
      <w:bookmarkStart w:id="84" w:name="_Toc454063381"/>
      <w:r>
        <w:t xml:space="preserve">Obrázok </w:t>
      </w:r>
      <w:fldSimple w:instr=" STYLEREF 1 \s ">
        <w:r w:rsidR="00B01989">
          <w:rPr>
            <w:noProof/>
          </w:rPr>
          <w:t>6</w:t>
        </w:r>
      </w:fldSimple>
      <w:r w:rsidR="00B01989">
        <w:t>.</w:t>
      </w:r>
      <w:fldSimple w:instr=" SEQ Obrázok \* ARABIC \s 1 ">
        <w:r w:rsidR="00B01989">
          <w:rPr>
            <w:noProof/>
          </w:rPr>
          <w:t>26</w:t>
        </w:r>
      </w:fldSimple>
      <w:r>
        <w:t xml:space="preserve"> - 4. krok pre nastavenie PRTG</w:t>
      </w:r>
      <w:bookmarkEnd w:id="83"/>
      <w:bookmarkEnd w:id="84"/>
    </w:p>
    <w:p w:rsidR="00B13B89" w:rsidRPr="00B13B89" w:rsidRDefault="00B13B89" w:rsidP="00B13B89"/>
    <w:p w:rsidR="002B0711" w:rsidRPr="003F3438" w:rsidRDefault="002B0711" w:rsidP="002B0711">
      <w:r>
        <w:t xml:space="preserve">Klikneme </w:t>
      </w:r>
      <w:r w:rsidRPr="009C74D7">
        <w:rPr>
          <w:b/>
          <w:i/>
        </w:rPr>
        <w:t>Continue</w:t>
      </w:r>
      <w:r>
        <w:t xml:space="preserve"> a následne na nami vytvorené zariadenie s názvom </w:t>
      </w:r>
      <w:r w:rsidRPr="00AC05BB">
        <w:t>ASA 5520</w:t>
      </w:r>
      <w:r>
        <w:t xml:space="preserve">. </w:t>
      </w:r>
    </w:p>
    <w:p w:rsidR="002B0711" w:rsidRDefault="002B0711" w:rsidP="002B0711">
      <w:pPr>
        <w:pStyle w:val="Obrzok"/>
      </w:pPr>
      <w:r>
        <w:rPr>
          <w:noProof/>
          <w:lang w:eastAsia="sk-SK"/>
        </w:rPr>
        <w:drawing>
          <wp:inline distT="0" distB="0" distL="0" distR="0" wp14:anchorId="172DECB4" wp14:editId="57DE7A66">
            <wp:extent cx="1666875" cy="1181100"/>
            <wp:effectExtent l="0" t="0" r="9525" b="0"/>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6875" cy="1181100"/>
                    </a:xfrm>
                    <a:prstGeom prst="rect">
                      <a:avLst/>
                    </a:prstGeom>
                    <a:noFill/>
                    <a:ln>
                      <a:noFill/>
                    </a:ln>
                  </pic:spPr>
                </pic:pic>
              </a:graphicData>
            </a:graphic>
          </wp:inline>
        </w:drawing>
      </w:r>
    </w:p>
    <w:p w:rsidR="002B0711" w:rsidRDefault="002B0711" w:rsidP="002B0711">
      <w:pPr>
        <w:pStyle w:val="Popis"/>
      </w:pPr>
      <w:bookmarkStart w:id="85" w:name="_Toc454063151"/>
      <w:bookmarkStart w:id="86" w:name="_Toc454063382"/>
      <w:r>
        <w:t xml:space="preserve">Obrázok </w:t>
      </w:r>
      <w:fldSimple w:instr=" STYLEREF 1 \s ">
        <w:r w:rsidR="00B01989">
          <w:rPr>
            <w:noProof/>
          </w:rPr>
          <w:t>6</w:t>
        </w:r>
      </w:fldSimple>
      <w:r w:rsidR="00B01989">
        <w:t>.</w:t>
      </w:r>
      <w:fldSimple w:instr=" SEQ Obrázok \* ARABIC \s 1 ">
        <w:r w:rsidR="00B01989">
          <w:rPr>
            <w:noProof/>
          </w:rPr>
          <w:t>27</w:t>
        </w:r>
      </w:fldSimple>
      <w:r>
        <w:t xml:space="preserve"> – 5. krok pre nastavenie PRTG</w:t>
      </w:r>
      <w:bookmarkEnd w:id="85"/>
      <w:bookmarkEnd w:id="86"/>
    </w:p>
    <w:p w:rsidR="00B13B89" w:rsidRPr="00B13B89" w:rsidRDefault="00B13B89" w:rsidP="00B13B89"/>
    <w:p w:rsidR="002B0711" w:rsidRDefault="002B0711" w:rsidP="002B0711">
      <w:pPr>
        <w:spacing w:after="160" w:line="259" w:lineRule="auto"/>
        <w:jc w:val="left"/>
      </w:pPr>
      <w:r>
        <w:t xml:space="preserve">Po načítaní stránky klikneme na </w:t>
      </w:r>
      <w:r w:rsidRPr="00D42661">
        <w:rPr>
          <w:b/>
        </w:rPr>
        <w:t>Add Sensor</w:t>
      </w:r>
      <w:r w:rsidR="00B13B89">
        <w:t>.</w:t>
      </w:r>
      <w:r>
        <w:t xml:space="preserve">  </w:t>
      </w:r>
    </w:p>
    <w:p w:rsidR="002B0711" w:rsidRDefault="002B0711" w:rsidP="002B0711">
      <w:pPr>
        <w:pStyle w:val="Obrzok"/>
      </w:pPr>
      <w:r>
        <w:rPr>
          <w:noProof/>
          <w:lang w:eastAsia="sk-SK"/>
        </w:rPr>
        <w:drawing>
          <wp:inline distT="0" distB="0" distL="0" distR="0" wp14:anchorId="0D0A8010" wp14:editId="66DF9397">
            <wp:extent cx="3447724" cy="2095500"/>
            <wp:effectExtent l="0" t="0" r="635"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0347" cy="2097094"/>
                    </a:xfrm>
                    <a:prstGeom prst="rect">
                      <a:avLst/>
                    </a:prstGeom>
                    <a:noFill/>
                    <a:ln>
                      <a:noFill/>
                    </a:ln>
                  </pic:spPr>
                </pic:pic>
              </a:graphicData>
            </a:graphic>
          </wp:inline>
        </w:drawing>
      </w:r>
    </w:p>
    <w:p w:rsidR="002B0711" w:rsidRDefault="002B0711" w:rsidP="002B0711">
      <w:pPr>
        <w:pStyle w:val="Popis"/>
      </w:pPr>
      <w:bookmarkStart w:id="87" w:name="_Toc454063152"/>
      <w:bookmarkStart w:id="88" w:name="_Toc454063383"/>
      <w:r>
        <w:t xml:space="preserve">Obrázok </w:t>
      </w:r>
      <w:fldSimple w:instr=" STYLEREF 1 \s ">
        <w:r w:rsidR="00B01989">
          <w:rPr>
            <w:noProof/>
          </w:rPr>
          <w:t>6</w:t>
        </w:r>
      </w:fldSimple>
      <w:r w:rsidR="00B01989">
        <w:t>.</w:t>
      </w:r>
      <w:fldSimple w:instr=" SEQ Obrázok \* ARABIC \s 1 ">
        <w:r w:rsidR="00B01989">
          <w:rPr>
            <w:noProof/>
          </w:rPr>
          <w:t>28</w:t>
        </w:r>
      </w:fldSimple>
      <w:r>
        <w:t xml:space="preserve"> - 6. krok pre nastavenie PRTG</w:t>
      </w:r>
      <w:bookmarkEnd w:id="87"/>
      <w:bookmarkEnd w:id="88"/>
    </w:p>
    <w:p w:rsidR="00B13B89" w:rsidRDefault="00B13B89">
      <w:pPr>
        <w:spacing w:after="160" w:line="259" w:lineRule="auto"/>
        <w:ind w:firstLine="0"/>
        <w:jc w:val="left"/>
      </w:pPr>
      <w:r>
        <w:br w:type="page"/>
      </w:r>
    </w:p>
    <w:p w:rsidR="002B0711" w:rsidRDefault="002B0711" w:rsidP="002B0711">
      <w:pPr>
        <w:spacing w:after="160" w:line="259" w:lineRule="auto"/>
        <w:jc w:val="left"/>
        <w:rPr>
          <w:noProof/>
          <w:lang w:eastAsia="sk-SK"/>
        </w:rPr>
      </w:pPr>
      <w:r>
        <w:lastRenderedPageBreak/>
        <w:t xml:space="preserve">Tu následne vyhľadať senzor podľa toho čo chcem monitorovať, aký systém alebo akú technológiu použiť. V tomto prípade možnosť </w:t>
      </w:r>
      <w:r w:rsidRPr="00804133">
        <w:rPr>
          <w:b/>
        </w:rPr>
        <w:t>Netflow, sFlow, jFlow</w:t>
      </w:r>
      <w:r>
        <w:rPr>
          <w:b/>
        </w:rPr>
        <w:t>.</w:t>
      </w:r>
    </w:p>
    <w:p w:rsidR="002B0711" w:rsidRDefault="002B0711" w:rsidP="002B0711">
      <w:pPr>
        <w:pStyle w:val="Obrzok"/>
      </w:pPr>
      <w:r>
        <w:rPr>
          <w:noProof/>
          <w:lang w:eastAsia="sk-SK"/>
        </w:rPr>
        <w:drawing>
          <wp:inline distT="0" distB="0" distL="0" distR="0" wp14:anchorId="2A2E0763" wp14:editId="42DE1A49">
            <wp:extent cx="4886325" cy="1514475"/>
            <wp:effectExtent l="0" t="0" r="0" b="952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 r="8367" b="3753"/>
                    <a:stretch/>
                  </pic:blipFill>
                  <pic:spPr bwMode="auto">
                    <a:xfrm>
                      <a:off x="0" y="0"/>
                      <a:ext cx="4901262" cy="1519105"/>
                    </a:xfrm>
                    <a:prstGeom prst="rect">
                      <a:avLst/>
                    </a:prstGeom>
                    <a:noFill/>
                    <a:ln>
                      <a:noFill/>
                    </a:ln>
                    <a:extLst>
                      <a:ext uri="{53640926-AAD7-44D8-BBD7-CCE9431645EC}">
                        <a14:shadowObscured xmlns:a14="http://schemas.microsoft.com/office/drawing/2010/main"/>
                      </a:ext>
                    </a:extLst>
                  </pic:spPr>
                </pic:pic>
              </a:graphicData>
            </a:graphic>
          </wp:inline>
        </w:drawing>
      </w:r>
    </w:p>
    <w:p w:rsidR="002B0711" w:rsidRPr="00B13B89" w:rsidRDefault="002B0711" w:rsidP="00B13B89">
      <w:pPr>
        <w:pStyle w:val="Popis"/>
      </w:pPr>
      <w:bookmarkStart w:id="89" w:name="_Toc454063153"/>
      <w:bookmarkStart w:id="90" w:name="_Toc454063384"/>
      <w:r>
        <w:t xml:space="preserve">Obrázok </w:t>
      </w:r>
      <w:fldSimple w:instr=" STYLEREF 1 \s ">
        <w:r w:rsidR="00B01989">
          <w:rPr>
            <w:noProof/>
          </w:rPr>
          <w:t>6</w:t>
        </w:r>
      </w:fldSimple>
      <w:r w:rsidR="00B01989">
        <w:t>.</w:t>
      </w:r>
      <w:fldSimple w:instr=" SEQ Obrázok \* ARABIC \s 1 ">
        <w:r w:rsidR="00B01989">
          <w:rPr>
            <w:noProof/>
          </w:rPr>
          <w:t>29</w:t>
        </w:r>
      </w:fldSimple>
      <w:r>
        <w:t xml:space="preserve"> - 7. krok pre nastavenie PRTG</w:t>
      </w:r>
      <w:bookmarkEnd w:id="89"/>
      <w:bookmarkEnd w:id="90"/>
    </w:p>
    <w:p w:rsidR="002B0711" w:rsidRDefault="002B0711" w:rsidP="002B0711">
      <w:pPr>
        <w:pStyle w:val="Obrzok"/>
      </w:pPr>
      <w:r>
        <w:t xml:space="preserve">Ďalších krokom je výber z ponúknutých senzorov. My sme vybrali </w:t>
      </w:r>
      <w:r w:rsidRPr="00804133">
        <w:rPr>
          <w:b/>
        </w:rPr>
        <w:t>Netflow v9</w:t>
      </w:r>
      <w:r>
        <w:rPr>
          <w:b/>
        </w:rPr>
        <w:t>.</w:t>
      </w:r>
      <w:r>
        <w:t xml:space="preserve"> Kde môžeme vidieť kopu rôznych údajov a grafov.</w:t>
      </w:r>
      <w:r w:rsidRPr="0070070B">
        <w:rPr>
          <w:noProof/>
          <w:lang w:eastAsia="sk-SK"/>
        </w:rPr>
        <w:t xml:space="preserve"> </w:t>
      </w:r>
    </w:p>
    <w:p w:rsidR="00A96408" w:rsidRDefault="002B0711" w:rsidP="00A96408">
      <w:pPr>
        <w:pStyle w:val="Obrzok"/>
      </w:pPr>
      <w:r w:rsidRPr="00A96408">
        <w:rPr>
          <w:noProof/>
          <w:lang w:eastAsia="sk-SK"/>
        </w:rPr>
        <w:drawing>
          <wp:inline distT="0" distB="0" distL="0" distR="0" wp14:anchorId="5DA33AA2" wp14:editId="5A0D4A11">
            <wp:extent cx="5360856" cy="5781675"/>
            <wp:effectExtent l="0" t="0" r="0" b="0"/>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5531" cy="5808287"/>
                    </a:xfrm>
                    <a:prstGeom prst="rect">
                      <a:avLst/>
                    </a:prstGeom>
                    <a:noFill/>
                    <a:ln>
                      <a:noFill/>
                    </a:ln>
                  </pic:spPr>
                </pic:pic>
              </a:graphicData>
            </a:graphic>
          </wp:inline>
        </w:drawing>
      </w:r>
    </w:p>
    <w:p w:rsidR="002B0711" w:rsidRPr="002B0711" w:rsidRDefault="00A96408" w:rsidP="00B13B89">
      <w:pPr>
        <w:pStyle w:val="Popis"/>
      </w:pPr>
      <w:bookmarkStart w:id="91" w:name="_Toc454063154"/>
      <w:bookmarkStart w:id="92" w:name="_Toc454063385"/>
      <w:r>
        <w:t xml:space="preserve">Obrázok </w:t>
      </w:r>
      <w:fldSimple w:instr=" STYLEREF 1 \s ">
        <w:r w:rsidR="00B01989">
          <w:rPr>
            <w:noProof/>
          </w:rPr>
          <w:t>6</w:t>
        </w:r>
      </w:fldSimple>
      <w:r w:rsidR="00B01989">
        <w:t>.</w:t>
      </w:r>
      <w:fldSimple w:instr=" SEQ Obrázok \* ARABIC \s 1 ">
        <w:r w:rsidR="00B01989">
          <w:rPr>
            <w:noProof/>
          </w:rPr>
          <w:t>30</w:t>
        </w:r>
      </w:fldSimple>
      <w:r>
        <w:t xml:space="preserve"> – PRTG Netflow v9 senzor</w:t>
      </w:r>
      <w:bookmarkEnd w:id="91"/>
      <w:bookmarkEnd w:id="92"/>
    </w:p>
    <w:p w:rsidR="00B13B89" w:rsidRPr="00CC3A06" w:rsidRDefault="00B13B89" w:rsidP="00B13B89">
      <w:pPr>
        <w:pStyle w:val="Nadpis1"/>
        <w:rPr>
          <w:rFonts w:eastAsia="Calibri"/>
        </w:rPr>
      </w:pPr>
      <w:bookmarkStart w:id="93" w:name="_Toc454063441"/>
      <w:r w:rsidRPr="00CC3A06">
        <w:lastRenderedPageBreak/>
        <w:t xml:space="preserve">SNMP - </w:t>
      </w:r>
      <w:r w:rsidRPr="00CC3A06">
        <w:rPr>
          <w:rFonts w:eastAsia="Calibri"/>
        </w:rPr>
        <w:t>Simple Network Management Protocol</w:t>
      </w:r>
      <w:bookmarkEnd w:id="93"/>
      <w:r w:rsidRPr="00CC3A06">
        <w:rPr>
          <w:rFonts w:eastAsia="Calibri"/>
        </w:rPr>
        <w:t xml:space="preserve"> </w:t>
      </w:r>
    </w:p>
    <w:p w:rsidR="00B13B89" w:rsidRPr="000B3730" w:rsidRDefault="00B13B89" w:rsidP="00B13B89">
      <w:r w:rsidRPr="00AF1013">
        <w:t>SNMP je protokol aplikačnej vrstvy, ktorý slúži na vzdialenú správu a monitorovanie zariadení v počítačovej sieti. Je súčasťou sady protokolov TCP/IP.</w:t>
      </w:r>
      <w:r>
        <w:t xml:space="preserve"> </w:t>
      </w:r>
      <w:r w:rsidRPr="000B3730">
        <w:t xml:space="preserve">Jedná sa o sériu štandardov (popísaných v RFC od IETF), ktorá sa prvýkrát objavila už v roku 1988 a </w:t>
      </w:r>
      <w:r>
        <w:t>v</w:t>
      </w:r>
      <w:r w:rsidRPr="00AF1013">
        <w:t>ďaka širokej podpore zo strany výrobcov sieťových zariadení je tento protokol veľmi rozšírený a všeobecne považovaný za štandard v oblasti monitorovania a správy sietí.</w:t>
      </w:r>
      <w:r>
        <w:t xml:space="preserve">. </w:t>
      </w:r>
      <w:r w:rsidRPr="000B3730">
        <w:t>Podpora SNMP je nielen u serverov a aktívnych sieťových prvkov (ako sú switche a routre), ale takmer u každého zariadenia, ktoré komunikuje po sieti (tlačiarne, UPS, WiFi AP, FW, rôzne sieťové čidlá atď.).</w:t>
      </w:r>
    </w:p>
    <w:p w:rsidR="00B13B89" w:rsidRDefault="00B13B89" w:rsidP="00B13B89">
      <w:r w:rsidRPr="000B3730">
        <w:t>Pomocou SNMP môžeme čítať alebo nastavovať hodnoty na zariadení, alebo dostať upozornenie na nejakú definovanú udalosť. Hodnoty môžeme načítať jednorazovo v prípade potreby alebo v pravidelnom intervale. Ďalšie spracovanie už záleží na nás (alebo na použitej aplikácii), či iba zobrazíme danú hodnotu alebo budeme vykresľovať graf (napríklad priebeh teploty či vyťaženie procesora v čase).</w:t>
      </w:r>
    </w:p>
    <w:p w:rsidR="00B13B89" w:rsidRDefault="00B13B89" w:rsidP="00B13B89">
      <w:pPr>
        <w:pStyle w:val="Nadpis2"/>
      </w:pPr>
      <w:bookmarkStart w:id="94" w:name="_Toc454063442"/>
      <w:r>
        <w:t>Vznik a verzie SNMP</w:t>
      </w:r>
      <w:bookmarkEnd w:id="94"/>
    </w:p>
    <w:p w:rsidR="00B13B89" w:rsidRPr="00AF1013" w:rsidRDefault="00B13B89" w:rsidP="00B13B89">
      <w:r>
        <w:t>Protokol SNMP vznikol na konci 80-tych rokov na pracovnom výbore IAB (Internet Architecture Board) za účelom správy smerovačov internetu. Vyvinul sa ako jeden variant protokolu SGMP (Simple Gateway Monitoring Protocol), ktorý bol navrhnutý koncom roku 1987 práve pre výmenu informácií medzi smerovačmi a bránami v internete (v tom čase ešte len v akademickej sieti). Druhým variantom, ktorý vznikol z protokolu SGMP na pôde organizácie ISO, bol protokol CMIP (Common Management Information Protocol), ktorý podobne ako celá sada protokolov ISO, nenašiel väčšiu podporu u výrobcov ani používateľov a nedočkal sa tak významnejšieho rozšírenia. Na druhej strane SNMP protokol (rovnako ako sada protokolov TCP/IP) preukázal veľkú životaschopnosť. Vďaka relatívnej jednoduchosti implementácie sa stal tento protokol veľmi populárnym, pretože presne spĺňal požiadavky na vzrastajúce potreby sieťovej správy. Od roku 1989, kedy bol formalizovaný, sa stal štandardom pre správu sietí založených na protokole TCP/IP, slúžiaci ako jednotiaci prostriedok pre správu konfigurácie, kapacity, bezpečnostného zaistenia sietí a všetkých zariadení siete. Protokol SNMP prešiel od svojho vývoja viacerými inováciami a v súčasnej</w:t>
      </w:r>
      <w:r w:rsidR="00090C58">
        <w:t xml:space="preserve"> dobe existuje v troch verziách.</w:t>
      </w:r>
    </w:p>
    <w:p w:rsidR="00B13B89" w:rsidRDefault="00B13B89" w:rsidP="00B13B89">
      <w:pPr>
        <w:pStyle w:val="Nadpis3"/>
      </w:pPr>
      <w:bookmarkStart w:id="95" w:name="_Toc454063443"/>
      <w:r w:rsidRPr="00241EE4">
        <w:lastRenderedPageBreak/>
        <w:t>SNMPv1</w:t>
      </w:r>
      <w:bookmarkEnd w:id="95"/>
    </w:p>
    <w:p w:rsidR="00B13B89" w:rsidRDefault="00B13B89" w:rsidP="00B13B89">
      <w:r>
        <w:t>Počiatočná verzia SNMP protokolu bola definovaná v roku 1988. Hlavným nedostatkom tejto verzie je slabé zabezpečenie komunikácie. Systém autorizácie prístupu je veľmi primitívny, keďže sa využíva metóda overovania užívateľov pomocou komunít (heslá) a prenášané dáta aj s heslami nie sú šifrované. V dnešnej dobe sa už táto verzia používa už len v starších a lacnejších zariadeniach.</w:t>
      </w:r>
    </w:p>
    <w:p w:rsidR="00B13B89" w:rsidRDefault="00B13B89" w:rsidP="00B13B89">
      <w:pPr>
        <w:pStyle w:val="Nadpis3"/>
      </w:pPr>
      <w:bookmarkStart w:id="96" w:name="_Toc454063444"/>
      <w:r w:rsidRPr="00241EE4">
        <w:t>SNMPv2</w:t>
      </w:r>
      <w:bookmarkEnd w:id="96"/>
    </w:p>
    <w:p w:rsidR="00B13B89" w:rsidRDefault="00B13B89" w:rsidP="00B13B89">
      <w:r>
        <w:t>Hlavným cieľom druhej vezie bolo poskytnúť silnejšie zabezpečenie protokolu prostredníctvom overovania užívateľov lokálnymi identifikátormi, nazývanými skupiny (parties). Táto verzia priniesla aj vylepšenia výkonu, umožnila komunikáciu medzi manažérmi a rozšírenie SNMP počítadiel z 32 bit na 64 bit (pre podporu rýchlejších sieťových rozhraní). SNMPv2 sa z dôvodu komplexnosti skupinového systému zabezpečenia príliš neuplatnil a preto sa vyvinuli viaceré "dcérske" verzie SNMPv2p, SNMPv2c, SNMPv2u... Najúspešnejším a najširšie podporovaných sa stal protokol SNMPv2c, ktorý si ponechal vylepšenia z SNMPv2, ale v oblasti zabezpečenia používa tú istú metódu ako verzia SNMPv1.</w:t>
      </w:r>
    </w:p>
    <w:p w:rsidR="00B13B89" w:rsidRDefault="00B13B89" w:rsidP="00B13B89">
      <w:pPr>
        <w:pStyle w:val="Nadpis3"/>
      </w:pPr>
      <w:bookmarkStart w:id="97" w:name="_Toc454063445"/>
      <w:r w:rsidRPr="00241EE4">
        <w:t>SNMPv3</w:t>
      </w:r>
      <w:bookmarkEnd w:id="97"/>
    </w:p>
    <w:p w:rsidR="00B13B89" w:rsidRDefault="00B13B89" w:rsidP="00B13B89">
      <w:r>
        <w:t>Najnovší protokol z rodiny SNMP bol navrhnutý v roku 1998. Sú ponechané najlepšie vlastnosti z predchádzajúcej verzie 2 a prináša do komunikácie bezpečnostné prvky vo forme kryptovania dátových paketov a autentifikácie viacerých užívateľov.</w:t>
      </w:r>
    </w:p>
    <w:p w:rsidR="00B13B89" w:rsidRDefault="00B13B89" w:rsidP="00B13B89">
      <w:pPr>
        <w:pStyle w:val="Nadpis2"/>
      </w:pPr>
      <w:bookmarkStart w:id="98" w:name="_Toc454063446"/>
      <w:r w:rsidRPr="00712573">
        <w:t>Architektúra systému správy SNMP</w:t>
      </w:r>
      <w:bookmarkEnd w:id="98"/>
    </w:p>
    <w:p w:rsidR="00B13B89" w:rsidRDefault="00B13B89" w:rsidP="00846A6B">
      <w:r>
        <w:t xml:space="preserve">SNMP komunikácia je založená na modeli </w:t>
      </w:r>
      <w:r w:rsidRPr="00E812F7">
        <w:rPr>
          <w:b/>
        </w:rPr>
        <w:t>Manager – Agent</w:t>
      </w:r>
      <w:r w:rsidR="00090C58">
        <w:t xml:space="preserve"> (</w:t>
      </w:r>
      <w:r w:rsidR="00846A6B">
        <w:fldChar w:fldCharType="begin"/>
      </w:r>
      <w:r w:rsidR="00846A6B">
        <w:instrText xml:space="preserve"> REF _Ref454022048 \h </w:instrText>
      </w:r>
      <w:r w:rsidR="00846A6B">
        <w:fldChar w:fldCharType="separate"/>
      </w:r>
      <w:r w:rsidR="00846A6B">
        <w:t xml:space="preserve">Obrázok </w:t>
      </w:r>
      <w:r w:rsidR="00846A6B">
        <w:rPr>
          <w:noProof/>
        </w:rPr>
        <w:t>6</w:t>
      </w:r>
      <w:r w:rsidR="00846A6B">
        <w:t>.</w:t>
      </w:r>
      <w:r w:rsidR="00846A6B">
        <w:rPr>
          <w:noProof/>
        </w:rPr>
        <w:t>1</w:t>
      </w:r>
      <w:r w:rsidR="00846A6B">
        <w:fldChar w:fldCharType="end"/>
      </w:r>
      <w:r>
        <w:t xml:space="preserve">) a umožňuje prenos medzi správcom siete – manažérom a agentmi na jednotlivých sieťových zariadeniach (hub, switch, router, počítač,...). K tomu vyžaduje, aby každé zariadenie siete poskytovalo isté základné informácie o sebe samom a zároveň uľahčovalo pridávanie ďalších informácii, špecifických pre dané zariadenie. Tieto základné a prídavné informácie sa spolu nazývajú </w:t>
      </w:r>
      <w:r w:rsidRPr="00E812F7">
        <w:rPr>
          <w:b/>
        </w:rPr>
        <w:t>MIB</w:t>
      </w:r>
      <w:r>
        <w:rPr>
          <w:b/>
        </w:rPr>
        <w:t xml:space="preserve"> (Management Information Base).</w:t>
      </w:r>
      <w:r>
        <w:t xml:space="preserve"> Systém správy siete postavený nad protokolom SNM</w:t>
      </w:r>
      <w:r w:rsidR="00846A6B">
        <w:t>P definuje dva druhy zariadení.</w:t>
      </w:r>
    </w:p>
    <w:p w:rsidR="00846A6B" w:rsidRDefault="00846A6B" w:rsidP="00846A6B">
      <w:pPr>
        <w:ind w:firstLine="0"/>
      </w:pPr>
    </w:p>
    <w:p w:rsidR="00B13B89" w:rsidRDefault="00B13B89" w:rsidP="00B13B89">
      <w:pPr>
        <w:pStyle w:val="Nadpis3"/>
      </w:pPr>
      <w:bookmarkStart w:id="99" w:name="_Toc454063447"/>
      <w:r w:rsidRPr="00B13B89">
        <w:lastRenderedPageBreak/>
        <w:t>SNMP manažér</w:t>
      </w:r>
      <w:bookmarkEnd w:id="99"/>
    </w:p>
    <w:p w:rsidR="00B13B89" w:rsidRDefault="00B13B89" w:rsidP="00B13B89">
      <w:r>
        <w:t xml:space="preserve">Je program, ktorý beží na sieťovej monitorovacej stanici. U väčších systémov ide väčšinou o vyhradenú výkonnú pracovnú stanicu, na ktorej beží sieťový riadiaci systém </w:t>
      </w:r>
      <w:r w:rsidRPr="00B13B89">
        <w:rPr>
          <w:b/>
        </w:rPr>
        <w:t>(NMS – Network Management System)</w:t>
      </w:r>
      <w:r>
        <w:t>. SNMP manažér získava informácie o sieti dotazovaním sa na jednotlivých SNMP agentov pomocou SNMP operácii. Cieľom je získať všetky potrebné informácie o danom zariadení, ktoré agent reprezentuje. SNMP manažér poskytuje väčšinou grafické rozhranie, ktoré umožňuje prezentáciu získaných dát, sledovanie sieťových alarmov a archiváciu dát (napr. k analýze časového vývoja).</w:t>
      </w:r>
    </w:p>
    <w:p w:rsidR="00B13B89" w:rsidRDefault="00B13B89" w:rsidP="00B13B89">
      <w:pPr>
        <w:pStyle w:val="Nadpis3"/>
      </w:pPr>
      <w:bookmarkStart w:id="100" w:name="_Toc454063448"/>
      <w:r w:rsidRPr="00B13B89">
        <w:t>SNMP agent</w:t>
      </w:r>
      <w:bookmarkEnd w:id="100"/>
    </w:p>
    <w:p w:rsidR="00B13B89" w:rsidRDefault="00B13B89" w:rsidP="00B13B89">
      <w:r>
        <w:t>Je malý program, ktorý beží na sledovanom zariadení. Toto zariadenie reprezentuje a odpovedá na dotazy SNMP manažéra. Agent preto neustále monitoruje a zbiera informácie o všetkých dostupných funkciách a stavoch daného zariadenia. K získaniu informácii o zariadení musí manažér vyslať požiadavku na dané zariadenie a prejsť informácie poskytované agentom. Musí prejsť celou stromovou štruktúrou MIB až k objektu, ktorý obsahuje potrebné dáta, aby mohol získané informácie interpretovať.</w:t>
      </w:r>
    </w:p>
    <w:p w:rsidR="00090C58" w:rsidRDefault="00090C58" w:rsidP="00090C58">
      <w:pPr>
        <w:pStyle w:val="Obrzok"/>
      </w:pPr>
      <w:r w:rsidRPr="00532698">
        <w:rPr>
          <w:noProof/>
          <w:lang w:eastAsia="sk-SK"/>
        </w:rPr>
        <w:drawing>
          <wp:inline distT="0" distB="0" distL="0" distR="0" wp14:anchorId="4ADF599F" wp14:editId="757E14BB">
            <wp:extent cx="2917031" cy="2333625"/>
            <wp:effectExtent l="0" t="0" r="0" b="0"/>
            <wp:docPr id="42" name="Obrázok 42" descr="Princip komunikace v SN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cip komunikace v SN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5371" cy="2372297"/>
                    </a:xfrm>
                    <a:prstGeom prst="rect">
                      <a:avLst/>
                    </a:prstGeom>
                    <a:noFill/>
                    <a:ln>
                      <a:noFill/>
                    </a:ln>
                  </pic:spPr>
                </pic:pic>
              </a:graphicData>
            </a:graphic>
          </wp:inline>
        </w:drawing>
      </w:r>
    </w:p>
    <w:p w:rsidR="00090C58" w:rsidRDefault="00090C58" w:rsidP="00090C58">
      <w:pPr>
        <w:pStyle w:val="Popis"/>
      </w:pPr>
      <w:bookmarkStart w:id="101" w:name="_Ref454022048"/>
      <w:bookmarkStart w:id="102" w:name="_Ref454022038"/>
      <w:bookmarkStart w:id="103" w:name="_Toc454063155"/>
      <w:bookmarkStart w:id="104" w:name="_Toc454063386"/>
      <w:r>
        <w:t xml:space="preserve">Obrázok </w:t>
      </w:r>
      <w:fldSimple w:instr=" STYLEREF 1 \s ">
        <w:r w:rsidR="00B01989">
          <w:rPr>
            <w:noProof/>
          </w:rPr>
          <w:t>7</w:t>
        </w:r>
      </w:fldSimple>
      <w:r w:rsidR="00B01989">
        <w:t>.</w:t>
      </w:r>
      <w:fldSimple w:instr=" SEQ Obrázok \* ARABIC \s 1 ">
        <w:r w:rsidR="00B01989">
          <w:rPr>
            <w:noProof/>
          </w:rPr>
          <w:t>1</w:t>
        </w:r>
      </w:fldSimple>
      <w:bookmarkEnd w:id="101"/>
      <w:r>
        <w:t xml:space="preserve"> – SNMP Manager – SNMP Agent</w:t>
      </w:r>
      <w:bookmarkEnd w:id="102"/>
      <w:bookmarkEnd w:id="103"/>
      <w:bookmarkEnd w:id="104"/>
    </w:p>
    <w:p w:rsidR="00090C58" w:rsidRDefault="00B13B89" w:rsidP="00B13B89">
      <w:r>
        <w:t>Informácie môžu byť vysielané agentom aj bez vyžiadania manažéra. Ak agent zaznamená isté podmienky napr. hardwarovú poruchu, prekročenie určitej hodnoty, atď. Vtedy agent vyšle informáciu, nazývanú trap, sám bez vyžiadania (</w:t>
      </w:r>
      <w:r w:rsidR="00090C58">
        <w:t xml:space="preserve">to </w:t>
      </w:r>
      <w:r>
        <w:t xml:space="preserve">zabezpečujú </w:t>
      </w:r>
      <w:r w:rsidRPr="00E812F7">
        <w:rPr>
          <w:b/>
        </w:rPr>
        <w:t>thresholdy</w:t>
      </w:r>
      <w:r w:rsidR="00090C58">
        <w:t>). Toto</w:t>
      </w:r>
      <w:r>
        <w:t xml:space="preserve"> je dôležité pre zaistenie okamžitej informovanosti o vážnejších problémoch, ktoré by boli pri bežnej </w:t>
      </w:r>
      <w:r w:rsidRPr="00E812F7">
        <w:rPr>
          <w:b/>
        </w:rPr>
        <w:t>polling aktivite</w:t>
      </w:r>
      <w:r>
        <w:t xml:space="preserve"> manažéra (procedúra vyžiadania informácii nastavená v určitých intervaloch) prehliadnuté. Pre väčšinu informácii nie je dôležité kontinuálne monitorovanie (zbytočne zaťažuje sieť), a tak kombinácia polling aktivity manažéra a trap aktivity agenta zaisťuje potrebnú efektivitu.</w:t>
      </w:r>
    </w:p>
    <w:p w:rsidR="00B13B89" w:rsidRPr="00CC3A06" w:rsidRDefault="00B13B89" w:rsidP="00B13B89">
      <w:pPr>
        <w:pStyle w:val="Nadpis2"/>
      </w:pPr>
      <w:bookmarkStart w:id="105" w:name="_Toc454063449"/>
      <w:r w:rsidRPr="00CC3A06">
        <w:lastRenderedPageBreak/>
        <w:t>A</w:t>
      </w:r>
      <w:r>
        <w:t>utentizácia</w:t>
      </w:r>
      <w:r w:rsidRPr="00CC3A06">
        <w:t>, bezpečnosť a komunikácia</w:t>
      </w:r>
      <w:bookmarkEnd w:id="105"/>
    </w:p>
    <w:p w:rsidR="00B13B89" w:rsidRDefault="00B13B89" w:rsidP="00B13B89">
      <w:r>
        <w:t xml:space="preserve">Informácie odosielané v SNMP paketoch sú štandardne uložené v čistom texte. Aby dáta zo zariadení mohol čítať alebo nastavovať len oprávnený používateľ, tak sa používa určitá forma autentizácie. Pre SNMPv1 a SNMPv2c sa používa </w:t>
      </w:r>
      <w:r w:rsidRPr="00CB1A8D">
        <w:rPr>
          <w:i/>
        </w:rPr>
        <w:t>community string</w:t>
      </w:r>
      <w:r>
        <w:t xml:space="preserve">, teda textový reťazec, a ten sa prenáša v každom pakete ako čistý text. Presnejšie sa používajú tieto dve heslá </w:t>
      </w:r>
      <w:r w:rsidRPr="00CB1A8D">
        <w:rPr>
          <w:i/>
        </w:rPr>
        <w:t>read community string</w:t>
      </w:r>
      <w:r>
        <w:t xml:space="preserve">, ktorý povoľuje prístup len na čítanie a </w:t>
      </w:r>
      <w:r w:rsidRPr="00CB1A8D">
        <w:rPr>
          <w:i/>
        </w:rPr>
        <w:t>write community string</w:t>
      </w:r>
      <w:r>
        <w:t>, ktorý povoľuje aj zápis. SNMPv3 prináša niekoľko vylepšení v oblasti bezpečnosti a to je autentizácia pomocou mena a hesla (User-based Security Model), ochranu proti zmene či odhaleniu (kontrolné súčty MD5 a SHA a šifrovanie komunikácie pomocou DES) a riadenie prístupu k jednotlivým objektom (View Access Control model).</w:t>
      </w:r>
    </w:p>
    <w:p w:rsidR="00B13B89" w:rsidRDefault="00B13B89" w:rsidP="00B13B89">
      <w:r>
        <w:t>Protokol SNMP môže bežať nielen nad IP, ale aj ďalšími protokolmi, ako OSI CLNS, AppleTalk DDP či Novel IPX. V praxi sa ale stretneme takmer výlučne s IP sieťami.</w:t>
      </w:r>
    </w:p>
    <w:p w:rsidR="00B13B89" w:rsidRDefault="00B13B89" w:rsidP="00B13B89">
      <w:r>
        <w:t>SNMP využíva pre komunikáciu protokol UDP, ktorý je rýchly, ale neobsahuje mechanizmus pre overenie doručenia (ktorý je potrebný v TCP). SNMP od verzie 2 obsahuje vlastný mechanizmus na kontrolu doručenia. Každá SNMP správa sa zapuzdrí do jedného UDP paketu. Keď SNMP Manager posiela dotaz SNMP Agentovi (klientovi), tak zdrojový port je dynamicky volený a cieľový je defaultne port 161 (na ňom počúva SNMP Agent). SNMP Agent odpovedá z portu 161 na dynamický port správcu. Trapy odosiela SNMP Agent z dynamického portu na adresu SNMP Managera port 162.</w:t>
      </w:r>
    </w:p>
    <w:p w:rsidR="00090C58" w:rsidRDefault="00090C58">
      <w:pPr>
        <w:spacing w:after="160" w:line="259" w:lineRule="auto"/>
        <w:ind w:firstLine="0"/>
        <w:jc w:val="left"/>
        <w:rPr>
          <w:rFonts w:eastAsiaTheme="majorEastAsia" w:cstheme="majorBidi"/>
          <w:b/>
          <w:color w:val="000000" w:themeColor="text1"/>
          <w:sz w:val="28"/>
          <w:szCs w:val="26"/>
        </w:rPr>
      </w:pPr>
      <w:r>
        <w:br w:type="page"/>
      </w:r>
    </w:p>
    <w:p w:rsidR="00B13B89" w:rsidRPr="00BE160F" w:rsidRDefault="00B13B89" w:rsidP="00B13B89">
      <w:pPr>
        <w:pStyle w:val="Nadpis2"/>
      </w:pPr>
      <w:bookmarkStart w:id="106" w:name="_Toc454063450"/>
      <w:r w:rsidRPr="00BE160F">
        <w:lastRenderedPageBreak/>
        <w:t>SNMP operácie a SNMP formát paketu správy</w:t>
      </w:r>
      <w:bookmarkEnd w:id="106"/>
    </w:p>
    <w:p w:rsidR="00B13B89" w:rsidRPr="00BE160F" w:rsidRDefault="00B13B89" w:rsidP="00B13B89">
      <w:pPr>
        <w:pStyle w:val="Nadpis3"/>
      </w:pPr>
      <w:bookmarkStart w:id="107" w:name="_Toc454063451"/>
      <w:r w:rsidRPr="00BE160F">
        <w:t>SNMP verzia 1</w:t>
      </w:r>
      <w:bookmarkEnd w:id="107"/>
    </w:p>
    <w:p w:rsidR="00B13B89" w:rsidRDefault="00B13B89" w:rsidP="00B13B89">
      <w:pPr>
        <w:pStyle w:val="Obrzok"/>
        <w:rPr>
          <w:noProof/>
          <w:lang w:eastAsia="sk-SK"/>
        </w:rPr>
      </w:pPr>
      <w:r>
        <w:t>SNMPv1 bola prvá implementácia SNMP protokolu v praxi a používa päť operácií:</w:t>
      </w:r>
      <w:r w:rsidRPr="00D01121">
        <w:rPr>
          <w:noProof/>
          <w:lang w:eastAsia="sk-SK"/>
        </w:rPr>
        <w:t xml:space="preserve"> </w:t>
      </w:r>
    </w:p>
    <w:p w:rsidR="00B13B89" w:rsidRDefault="00B13B89" w:rsidP="00B13B89">
      <w:pPr>
        <w:pStyle w:val="Obrzok"/>
        <w:spacing w:after="0"/>
      </w:pPr>
      <w:r w:rsidRPr="00D01121">
        <w:rPr>
          <w:noProof/>
          <w:lang w:eastAsia="sk-SK"/>
        </w:rPr>
        <w:drawing>
          <wp:inline distT="0" distB="0" distL="0" distR="0" wp14:anchorId="00EE4053" wp14:editId="4F266354">
            <wp:extent cx="3438525" cy="1292886"/>
            <wp:effectExtent l="0" t="0" r="0" b="2540"/>
            <wp:docPr id="43" name="Obrázok 43" descr="http://www.kiwiki.info/images/0/03/Jk_d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kiwiki.info/images/0/03/Jk_dp_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8699" cy="1311751"/>
                    </a:xfrm>
                    <a:prstGeom prst="rect">
                      <a:avLst/>
                    </a:prstGeom>
                    <a:noFill/>
                    <a:ln>
                      <a:noFill/>
                    </a:ln>
                  </pic:spPr>
                </pic:pic>
              </a:graphicData>
            </a:graphic>
          </wp:inline>
        </w:drawing>
      </w:r>
    </w:p>
    <w:p w:rsidR="00B13B89" w:rsidRDefault="00B13B89" w:rsidP="00B13B89">
      <w:pPr>
        <w:pStyle w:val="Popis"/>
        <w:spacing w:after="0"/>
      </w:pPr>
      <w:bookmarkStart w:id="108" w:name="_Toc454063156"/>
      <w:bookmarkStart w:id="109" w:name="_Toc454063387"/>
      <w:r>
        <w:t xml:space="preserve">Obrázok </w:t>
      </w:r>
      <w:fldSimple w:instr=" STYLEREF 1 \s ">
        <w:r w:rsidR="00B01989">
          <w:rPr>
            <w:noProof/>
          </w:rPr>
          <w:t>7</w:t>
        </w:r>
      </w:fldSimple>
      <w:r w:rsidR="00B01989">
        <w:t>.</w:t>
      </w:r>
      <w:fldSimple w:instr=" SEQ Obrázok \* ARABIC \s 1 ">
        <w:r w:rsidR="00B01989">
          <w:rPr>
            <w:noProof/>
          </w:rPr>
          <w:t>2</w:t>
        </w:r>
      </w:fldSimple>
      <w:r>
        <w:t xml:space="preserve"> - </w:t>
      </w:r>
      <w:r w:rsidRPr="003D07AC">
        <w:t>Komunikácia Správca - Agent</w:t>
      </w:r>
      <w:bookmarkEnd w:id="108"/>
      <w:bookmarkEnd w:id="109"/>
    </w:p>
    <w:p w:rsidR="00B13B89" w:rsidRDefault="00B13B89" w:rsidP="008D1C78">
      <w:pPr>
        <w:pStyle w:val="Odsekzoznamu"/>
        <w:numPr>
          <w:ilvl w:val="0"/>
          <w:numId w:val="23"/>
        </w:numPr>
      </w:pPr>
      <w:r w:rsidRPr="00D01121">
        <w:rPr>
          <w:b/>
        </w:rPr>
        <w:t>GetRequest</w:t>
      </w:r>
      <w:r>
        <w:t xml:space="preserve"> – žiadosť o informáciu, ktorú posiela manažér agentovi aby získal informácie o stave alebo hodnote istého objektu. Ide o príkaz „Read“. V rámci jedného príkazu je možné žiadať informácie o viacerých objektoch. To redukuje nutnú komunikáciu medzi zariadeniami.</w:t>
      </w:r>
    </w:p>
    <w:p w:rsidR="00B13B89" w:rsidRDefault="00B13B89" w:rsidP="008D1C78">
      <w:pPr>
        <w:pStyle w:val="Odsekzoznamu"/>
        <w:numPr>
          <w:ilvl w:val="0"/>
          <w:numId w:val="23"/>
        </w:numPr>
      </w:pPr>
      <w:r w:rsidRPr="00D01121">
        <w:rPr>
          <w:b/>
        </w:rPr>
        <w:t>GetNextRequest</w:t>
      </w:r>
      <w:r>
        <w:t xml:space="preserve"> – žiadosť o ďalšiu informáciu na nižšej vrstve MIB štruktúry.</w:t>
      </w:r>
    </w:p>
    <w:p w:rsidR="00B13B89" w:rsidRDefault="00B13B89" w:rsidP="008D1C78">
      <w:pPr>
        <w:pStyle w:val="Odsekzoznamu"/>
        <w:numPr>
          <w:ilvl w:val="0"/>
          <w:numId w:val="23"/>
        </w:numPr>
      </w:pPr>
      <w:r w:rsidRPr="00D01121">
        <w:rPr>
          <w:b/>
        </w:rPr>
        <w:t>GetResponse</w:t>
      </w:r>
      <w:r>
        <w:t xml:space="preserve"> – tento príkaz je vysielaný agentom ako odpoveď na príkaz GetRequest, ktorým vracia vyžiadanú informáciu.</w:t>
      </w:r>
    </w:p>
    <w:p w:rsidR="00B13B89" w:rsidRDefault="00B13B89" w:rsidP="008D1C78">
      <w:pPr>
        <w:pStyle w:val="Odsekzoznamu"/>
        <w:numPr>
          <w:ilvl w:val="0"/>
          <w:numId w:val="23"/>
        </w:numPr>
      </w:pPr>
      <w:r w:rsidRPr="00D01121">
        <w:rPr>
          <w:b/>
        </w:rPr>
        <w:t>SetRequest</w:t>
      </w:r>
      <w:r>
        <w:t xml:space="preserve"> – príkaz nastavuje hodnotu premennej u MIB agenta. Ide o príkaz „Write“. Toto nie je umožnené na každom zariadení (závisí od výrobcu). V prípade, že táto možnosť nie je prístupná, tak nie je možné zariadenie spravovať, ale len monitorovať.</w:t>
      </w:r>
    </w:p>
    <w:p w:rsidR="00B13B89" w:rsidRDefault="00B13B89" w:rsidP="008D1C78">
      <w:pPr>
        <w:pStyle w:val="Odsekzoznamu"/>
        <w:numPr>
          <w:ilvl w:val="0"/>
          <w:numId w:val="23"/>
        </w:numPr>
        <w:spacing w:before="0" w:after="120"/>
      </w:pPr>
      <w:r w:rsidRPr="00D01121">
        <w:rPr>
          <w:b/>
        </w:rPr>
        <w:t>Trap</w:t>
      </w:r>
      <w:r>
        <w:t xml:space="preserve"> – tento príkaz je vysielaný agentom manažérovi ako oznámenie o nejakej významnej udalosti. Na rozdiel od predchádzajúcich príkazov, nie je v tomto prípade očakávaná odpoveď.</w:t>
      </w:r>
    </w:p>
    <w:p w:rsidR="00846A6B" w:rsidRDefault="00B13B89" w:rsidP="00846A6B">
      <w:pPr>
        <w:pStyle w:val="Obrzok"/>
        <w:spacing w:before="0" w:after="0"/>
      </w:pPr>
      <w:r w:rsidRPr="00284650">
        <w:rPr>
          <w:noProof/>
          <w:lang w:eastAsia="sk-SK"/>
        </w:rPr>
        <w:drawing>
          <wp:inline distT="0" distB="0" distL="0" distR="0" wp14:anchorId="0EBD69AF" wp14:editId="138C0730">
            <wp:extent cx="4762500" cy="371475"/>
            <wp:effectExtent l="0" t="0" r="0" b="9525"/>
            <wp:docPr id="44" name="Obrázok 44" descr="http://www.kiwiki.info/images/8/83/Jk_d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iwiki.info/images/8/83/Jk_dp_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rsidR="00846A6B" w:rsidRDefault="00846A6B" w:rsidP="00846A6B">
      <w:pPr>
        <w:pStyle w:val="Popis"/>
      </w:pPr>
      <w:bookmarkStart w:id="110" w:name="_Ref454022180"/>
      <w:bookmarkStart w:id="111" w:name="_Toc454063157"/>
      <w:bookmarkStart w:id="112" w:name="_Toc454063388"/>
      <w:r>
        <w:t xml:space="preserve">Obrázok </w:t>
      </w:r>
      <w:fldSimple w:instr=" STYLEREF 1 \s ">
        <w:r w:rsidR="00B01989">
          <w:rPr>
            <w:noProof/>
          </w:rPr>
          <w:t>7</w:t>
        </w:r>
      </w:fldSimple>
      <w:r w:rsidR="00B01989">
        <w:t>.</w:t>
      </w:r>
      <w:fldSimple w:instr=" SEQ Obrázok \* ARABIC \s 1 ">
        <w:r w:rsidR="00B01989">
          <w:rPr>
            <w:noProof/>
          </w:rPr>
          <w:t>3</w:t>
        </w:r>
      </w:fldSimple>
      <w:bookmarkEnd w:id="110"/>
      <w:r>
        <w:t xml:space="preserve"> - </w:t>
      </w:r>
      <w:r w:rsidRPr="00CF59E8">
        <w:t>Formát SNMP správy</w:t>
      </w:r>
      <w:bookmarkEnd w:id="111"/>
      <w:bookmarkEnd w:id="112"/>
    </w:p>
    <w:p w:rsidR="00B13B89" w:rsidRPr="00846A6B" w:rsidRDefault="00B13B89" w:rsidP="00846A6B">
      <w:r w:rsidRPr="00846A6B">
        <w:t>Zákl</w:t>
      </w:r>
      <w:r w:rsidR="00846A6B" w:rsidRPr="00846A6B">
        <w:t>adný formát paketu SNMP správy (</w:t>
      </w:r>
      <w:r w:rsidR="00846A6B" w:rsidRPr="00846A6B">
        <w:fldChar w:fldCharType="begin"/>
      </w:r>
      <w:r w:rsidR="00846A6B" w:rsidRPr="00846A6B">
        <w:instrText xml:space="preserve"> REF _Ref454022180 \h </w:instrText>
      </w:r>
      <w:r w:rsidR="00846A6B" w:rsidRPr="00846A6B">
        <w:fldChar w:fldCharType="separate"/>
      </w:r>
      <w:r w:rsidR="00846A6B" w:rsidRPr="00846A6B">
        <w:t>Obrázok 6.3</w:t>
      </w:r>
      <w:r w:rsidR="00846A6B" w:rsidRPr="00846A6B">
        <w:fldChar w:fldCharType="end"/>
      </w:r>
      <w:r w:rsidRPr="00846A6B">
        <w:t xml:space="preserve">) je jednoduchý a presne daný. Hlavička obsahuje určenie použitej </w:t>
      </w:r>
      <w:r w:rsidRPr="00846A6B">
        <w:rPr>
          <w:b/>
        </w:rPr>
        <w:t>verzie</w:t>
      </w:r>
      <w:r w:rsidRPr="00846A6B">
        <w:t xml:space="preserve"> </w:t>
      </w:r>
      <w:r w:rsidRPr="00846A6B">
        <w:rPr>
          <w:b/>
        </w:rPr>
        <w:t>SNMP</w:t>
      </w:r>
      <w:r w:rsidRPr="00846A6B">
        <w:t xml:space="preserve"> protokolu a </w:t>
      </w:r>
      <w:r w:rsidRPr="00846A6B">
        <w:rPr>
          <w:b/>
        </w:rPr>
        <w:t>community string</w:t>
      </w:r>
      <w:r w:rsidRPr="00846A6B">
        <w:t xml:space="preserve"> (</w:t>
      </w:r>
      <w:r w:rsidR="00846A6B">
        <w:t>groupy</w:t>
      </w:r>
      <w:r w:rsidRPr="00846A6B">
        <w:t xml:space="preserve">) do ktorej patria obe komunikujúce entity. Slúži na overenie totožnosti medzi agentom a správcom. Agent vždy patrí iba do jednej komunity, naopak správca môže byť členom viacerých komunít. Správca môže takto monitorovať viacero zariadení patriacich do rôznych komunít. Veľkosť hlavičky paketu, poľa pre verziu a komunitu, má pevnú šírku. </w:t>
      </w:r>
    </w:p>
    <w:p w:rsidR="00B13B89" w:rsidRDefault="00B13B89" w:rsidP="00B13B89">
      <w:r w:rsidRPr="00284650">
        <w:lastRenderedPageBreak/>
        <w:t xml:space="preserve">V poli </w:t>
      </w:r>
      <w:r w:rsidRPr="00284650">
        <w:rPr>
          <w:b/>
        </w:rPr>
        <w:t>PDU (Protocol Data Unit)</w:t>
      </w:r>
      <w:r w:rsidRPr="00284650">
        <w:t xml:space="preserve"> je uvedená samotná protokolová operáci</w:t>
      </w:r>
      <w:r>
        <w:t xml:space="preserve">a. Má premenlivú veľkosť </w:t>
      </w:r>
      <w:r w:rsidRPr="00284650">
        <w:t>závislú od množstva prenášaných dát</w:t>
      </w:r>
      <w:r w:rsidR="00846A6B">
        <w:t xml:space="preserve"> (</w:t>
      </w:r>
      <w:r w:rsidR="00846A6B">
        <w:fldChar w:fldCharType="begin"/>
      </w:r>
      <w:r w:rsidR="00846A6B">
        <w:instrText xml:space="preserve"> REF _Ref454022481 \h </w:instrText>
      </w:r>
      <w:r w:rsidR="00846A6B">
        <w:fldChar w:fldCharType="end"/>
      </w:r>
      <w:r w:rsidR="00846A6B">
        <w:fldChar w:fldCharType="begin"/>
      </w:r>
      <w:r w:rsidR="00846A6B">
        <w:instrText xml:space="preserve"> REF _Ref454022493 \h </w:instrText>
      </w:r>
      <w:r w:rsidR="00846A6B">
        <w:fldChar w:fldCharType="separate"/>
      </w:r>
      <w:r w:rsidR="00846A6B">
        <w:t xml:space="preserve">Tabuľka </w:t>
      </w:r>
      <w:r w:rsidR="00846A6B">
        <w:rPr>
          <w:noProof/>
        </w:rPr>
        <w:t>6</w:t>
      </w:r>
      <w:r w:rsidR="00846A6B">
        <w:t>.</w:t>
      </w:r>
      <w:r w:rsidR="00846A6B">
        <w:rPr>
          <w:noProof/>
        </w:rPr>
        <w:t>1</w:t>
      </w:r>
      <w:r w:rsidR="00846A6B">
        <w:fldChar w:fldCharType="end"/>
      </w:r>
      <w:r w:rsidRPr="00284650">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2030"/>
        <w:gridCol w:w="2030"/>
      </w:tblGrid>
      <w:tr w:rsidR="00B13B89" w:rsidRPr="00090C58" w:rsidTr="00090C58">
        <w:trPr>
          <w:trHeight w:val="280"/>
          <w:jc w:val="center"/>
        </w:trPr>
        <w:tc>
          <w:tcPr>
            <w:tcW w:w="2030" w:type="dxa"/>
          </w:tcPr>
          <w:p w:rsidR="00B13B89" w:rsidRPr="00090C58" w:rsidRDefault="00B13B89" w:rsidP="00090C58">
            <w:pPr>
              <w:pStyle w:val="Tabulka"/>
              <w:rPr>
                <w:b/>
              </w:rPr>
            </w:pPr>
            <w:r w:rsidRPr="00090C58">
              <w:rPr>
                <w:b/>
              </w:rPr>
              <w:t>Názov</w:t>
            </w:r>
          </w:p>
        </w:tc>
        <w:tc>
          <w:tcPr>
            <w:tcW w:w="2030" w:type="dxa"/>
          </w:tcPr>
          <w:p w:rsidR="00B13B89" w:rsidRPr="00090C58" w:rsidRDefault="00B13B89" w:rsidP="00090C58">
            <w:pPr>
              <w:pStyle w:val="Tabulka"/>
              <w:rPr>
                <w:b/>
              </w:rPr>
            </w:pPr>
            <w:r w:rsidRPr="00090C58">
              <w:rPr>
                <w:b/>
              </w:rPr>
              <w:t>Veľkosť (bitov)</w:t>
            </w:r>
          </w:p>
        </w:tc>
        <w:tc>
          <w:tcPr>
            <w:tcW w:w="2030" w:type="dxa"/>
          </w:tcPr>
          <w:p w:rsidR="00B13B89" w:rsidRPr="00090C58" w:rsidRDefault="00B13B89" w:rsidP="00090C58">
            <w:pPr>
              <w:pStyle w:val="Tabulka"/>
              <w:rPr>
                <w:b/>
              </w:rPr>
            </w:pPr>
            <w:r w:rsidRPr="00090C58">
              <w:rPr>
                <w:b/>
              </w:rPr>
              <w:t>Význam</w:t>
            </w:r>
          </w:p>
        </w:tc>
      </w:tr>
      <w:tr w:rsidR="00B13B89" w:rsidRPr="00090C58" w:rsidTr="00090C58">
        <w:trPr>
          <w:trHeight w:val="280"/>
          <w:jc w:val="center"/>
        </w:trPr>
        <w:tc>
          <w:tcPr>
            <w:tcW w:w="2030" w:type="dxa"/>
          </w:tcPr>
          <w:p w:rsidR="00B13B89" w:rsidRPr="00090C58" w:rsidRDefault="00B13B89" w:rsidP="00090C58">
            <w:pPr>
              <w:pStyle w:val="Tabulka"/>
            </w:pPr>
            <w:r w:rsidRPr="00090C58">
              <w:t>Verzia</w:t>
            </w:r>
          </w:p>
        </w:tc>
        <w:tc>
          <w:tcPr>
            <w:tcW w:w="2030" w:type="dxa"/>
          </w:tcPr>
          <w:p w:rsidR="00B13B89" w:rsidRPr="00090C58" w:rsidRDefault="00B13B89" w:rsidP="00090C58">
            <w:pPr>
              <w:pStyle w:val="Tabulka"/>
            </w:pPr>
            <w:r w:rsidRPr="00090C58">
              <w:t>32</w:t>
            </w:r>
          </w:p>
        </w:tc>
        <w:tc>
          <w:tcPr>
            <w:tcW w:w="2030" w:type="dxa"/>
          </w:tcPr>
          <w:p w:rsidR="00B13B89" w:rsidRPr="00090C58" w:rsidRDefault="00B13B89" w:rsidP="00090C58">
            <w:pPr>
              <w:pStyle w:val="Tabulka"/>
            </w:pPr>
            <w:r w:rsidRPr="00090C58">
              <w:t>Verzia protokolu</w:t>
            </w:r>
          </w:p>
        </w:tc>
      </w:tr>
      <w:tr w:rsidR="00B13B89" w:rsidRPr="00090C58" w:rsidTr="00090C58">
        <w:trPr>
          <w:trHeight w:val="280"/>
          <w:jc w:val="center"/>
        </w:trPr>
        <w:tc>
          <w:tcPr>
            <w:tcW w:w="2030" w:type="dxa"/>
          </w:tcPr>
          <w:p w:rsidR="00B13B89" w:rsidRPr="00090C58" w:rsidRDefault="00B13B89" w:rsidP="00090C58">
            <w:pPr>
              <w:pStyle w:val="Tabulka"/>
            </w:pPr>
            <w:r w:rsidRPr="00090C58">
              <w:t>Komunita</w:t>
            </w:r>
          </w:p>
        </w:tc>
        <w:tc>
          <w:tcPr>
            <w:tcW w:w="2030" w:type="dxa"/>
          </w:tcPr>
          <w:p w:rsidR="00B13B89" w:rsidRPr="00090C58" w:rsidRDefault="00B13B89" w:rsidP="00090C58">
            <w:pPr>
              <w:pStyle w:val="Tabulka"/>
            </w:pPr>
            <w:r w:rsidRPr="00090C58">
              <w:t>32</w:t>
            </w:r>
          </w:p>
        </w:tc>
        <w:tc>
          <w:tcPr>
            <w:tcW w:w="2030" w:type="dxa"/>
          </w:tcPr>
          <w:p w:rsidR="00B13B89" w:rsidRPr="00090C58" w:rsidRDefault="00B13B89" w:rsidP="00090C58">
            <w:pPr>
              <w:pStyle w:val="Tabulka"/>
            </w:pPr>
            <w:r w:rsidRPr="00090C58">
              <w:t>Názov komunity</w:t>
            </w:r>
          </w:p>
        </w:tc>
      </w:tr>
      <w:tr w:rsidR="00B13B89" w:rsidRPr="00090C58" w:rsidTr="00090C58">
        <w:trPr>
          <w:trHeight w:val="280"/>
          <w:jc w:val="center"/>
        </w:trPr>
        <w:tc>
          <w:tcPr>
            <w:tcW w:w="2030" w:type="dxa"/>
          </w:tcPr>
          <w:p w:rsidR="00B13B89" w:rsidRPr="00090C58" w:rsidRDefault="00B13B89" w:rsidP="00090C58">
            <w:pPr>
              <w:pStyle w:val="Tabulka"/>
            </w:pPr>
            <w:r w:rsidRPr="00090C58">
              <w:t>PDU</w:t>
            </w:r>
          </w:p>
        </w:tc>
        <w:tc>
          <w:tcPr>
            <w:tcW w:w="2030" w:type="dxa"/>
          </w:tcPr>
          <w:p w:rsidR="00B13B89" w:rsidRPr="00090C58" w:rsidRDefault="00B13B89" w:rsidP="00090C58">
            <w:pPr>
              <w:pStyle w:val="Tabulka"/>
            </w:pPr>
            <w:r w:rsidRPr="00090C58">
              <w:t>Premenlivá</w:t>
            </w:r>
          </w:p>
        </w:tc>
        <w:tc>
          <w:tcPr>
            <w:tcW w:w="2030" w:type="dxa"/>
          </w:tcPr>
          <w:p w:rsidR="00B13B89" w:rsidRPr="00090C58" w:rsidRDefault="00B13B89" w:rsidP="00846A6B">
            <w:pPr>
              <w:pStyle w:val="Tabulka"/>
              <w:keepNext/>
            </w:pPr>
            <w:r w:rsidRPr="00090C58">
              <w:t>Dátové pole</w:t>
            </w:r>
          </w:p>
        </w:tc>
      </w:tr>
    </w:tbl>
    <w:p w:rsidR="00B13B89" w:rsidRDefault="00846A6B" w:rsidP="00846A6B">
      <w:pPr>
        <w:pStyle w:val="Popis"/>
      </w:pPr>
      <w:bookmarkStart w:id="113" w:name="_Ref454022493"/>
      <w:bookmarkStart w:id="114" w:name="_Ref454022481"/>
      <w:bookmarkStart w:id="115" w:name="_Toc454028021"/>
      <w:bookmarkStart w:id="116" w:name="_Toc454063338"/>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1</w:t>
      </w:r>
      <w:r w:rsidR="00D366DC">
        <w:rPr>
          <w:noProof/>
        </w:rPr>
        <w:fldChar w:fldCharType="end"/>
      </w:r>
      <w:bookmarkEnd w:id="113"/>
      <w:r>
        <w:t xml:space="preserve"> - </w:t>
      </w:r>
      <w:r w:rsidRPr="00532698">
        <w:t>Formát SNMP správy</w:t>
      </w:r>
      <w:bookmarkEnd w:id="114"/>
      <w:bookmarkEnd w:id="115"/>
      <w:bookmarkEnd w:id="116"/>
    </w:p>
    <w:p w:rsidR="00B13B89" w:rsidRDefault="00B13B89" w:rsidP="008D1C78">
      <w:pPr>
        <w:pStyle w:val="Odsekzoznamu"/>
        <w:numPr>
          <w:ilvl w:val="0"/>
          <w:numId w:val="19"/>
        </w:numPr>
        <w:spacing w:after="160" w:line="259" w:lineRule="auto"/>
        <w:jc w:val="left"/>
      </w:pPr>
      <w:r w:rsidRPr="00E251EF">
        <w:rPr>
          <w:b/>
        </w:rPr>
        <w:t>Typ PDU</w:t>
      </w:r>
      <w:r w:rsidRPr="00F33157">
        <w:t xml:space="preserve"> </w:t>
      </w:r>
      <w:r>
        <w:t xml:space="preserve">– v tomto poli </w:t>
      </w:r>
      <w:r w:rsidRPr="00F33157">
        <w:t>je uvedená protokolová operácia, Get, GetNext a pod. Všetky operácie používajú rovnaký formát správ, výnimkou sú nevyžiadané Trap správy, ktoré používajú iný formát správy</w:t>
      </w:r>
      <w:r>
        <w:t>.</w:t>
      </w:r>
    </w:p>
    <w:p w:rsidR="00B13B89" w:rsidRDefault="00B13B89" w:rsidP="008D1C78">
      <w:pPr>
        <w:pStyle w:val="Odsekzoznamu"/>
        <w:numPr>
          <w:ilvl w:val="0"/>
          <w:numId w:val="19"/>
        </w:numPr>
        <w:spacing w:after="160" w:line="259" w:lineRule="auto"/>
      </w:pPr>
      <w:r w:rsidRPr="00E251EF">
        <w:rPr>
          <w:b/>
        </w:rPr>
        <w:t>ID požiadavky</w:t>
      </w:r>
      <w:r>
        <w:rPr>
          <w:b/>
        </w:rPr>
        <w:t xml:space="preserve"> -</w:t>
      </w:r>
      <w:r w:rsidRPr="00F33157">
        <w:t xml:space="preserve"> je číslo na základe, ktorého sa páruje požiadavka správcu s odpoveďou agenta. </w:t>
      </w:r>
    </w:p>
    <w:p w:rsidR="00B13B89" w:rsidRDefault="00B13B89" w:rsidP="008D1C78">
      <w:pPr>
        <w:pStyle w:val="Odsekzoznamu"/>
        <w:numPr>
          <w:ilvl w:val="0"/>
          <w:numId w:val="19"/>
        </w:numPr>
        <w:spacing w:after="160" w:line="259" w:lineRule="auto"/>
      </w:pPr>
      <w:r w:rsidRPr="00E251EF">
        <w:rPr>
          <w:b/>
        </w:rPr>
        <w:t>Chybový stav</w:t>
      </w:r>
      <w:r>
        <w:t xml:space="preserve"> - hovorí správcovi v akom stave je jeho požiadavka. Má šesť hodnôt </w:t>
      </w:r>
    </w:p>
    <w:p w:rsidR="00B13B89" w:rsidRDefault="00B13B89" w:rsidP="008D1C78">
      <w:pPr>
        <w:pStyle w:val="Odsekzoznamu"/>
        <w:numPr>
          <w:ilvl w:val="0"/>
          <w:numId w:val="19"/>
        </w:numPr>
        <w:spacing w:after="160" w:line="259" w:lineRule="auto"/>
      </w:pPr>
      <w:r w:rsidRPr="00E251EF">
        <w:rPr>
          <w:b/>
        </w:rPr>
        <w:t>Index chyby</w:t>
      </w:r>
      <w:r>
        <w:t xml:space="preserve"> - ukazuje na objekt, ktorý generoval chybu. Ak v poli pre chybový stav je nula, index chyby je nulový. V žiadosti je index chyby vždy nulový.</w:t>
      </w:r>
    </w:p>
    <w:p w:rsidR="00B13B89" w:rsidRDefault="00B13B89" w:rsidP="00B13B89">
      <w:pPr>
        <w:pStyle w:val="Obrzok"/>
      </w:pPr>
      <w:r>
        <w:rPr>
          <w:noProof/>
          <w:lang w:eastAsia="sk-SK"/>
        </w:rPr>
        <w:drawing>
          <wp:inline distT="0" distB="0" distL="0" distR="0" wp14:anchorId="7DFC8125" wp14:editId="5AF357EF">
            <wp:extent cx="3337202" cy="2057400"/>
            <wp:effectExtent l="0" t="0" r="0" b="0"/>
            <wp:docPr id="45" name="Obrázok 45" descr="http://www.kiwiki.info/images/2/2b/Jk_d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kiwiki.info/images/2/2b/Jk_dp_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49116" cy="2126396"/>
                    </a:xfrm>
                    <a:prstGeom prst="rect">
                      <a:avLst/>
                    </a:prstGeom>
                    <a:noFill/>
                    <a:ln>
                      <a:noFill/>
                    </a:ln>
                  </pic:spPr>
                </pic:pic>
              </a:graphicData>
            </a:graphic>
          </wp:inline>
        </w:drawing>
      </w:r>
    </w:p>
    <w:p w:rsidR="00B13B89" w:rsidRDefault="00B13B89" w:rsidP="00B13B89">
      <w:pPr>
        <w:pStyle w:val="Popis"/>
      </w:pPr>
      <w:bookmarkStart w:id="117" w:name="_Ref454023230"/>
      <w:bookmarkStart w:id="118" w:name="_Toc454063158"/>
      <w:bookmarkStart w:id="119" w:name="_Toc454063389"/>
      <w:r>
        <w:t xml:space="preserve">Obrázok </w:t>
      </w:r>
      <w:fldSimple w:instr=" STYLEREF 1 \s ">
        <w:r w:rsidR="00B01989">
          <w:rPr>
            <w:noProof/>
          </w:rPr>
          <w:t>7</w:t>
        </w:r>
      </w:fldSimple>
      <w:r w:rsidR="00B01989">
        <w:t>.</w:t>
      </w:r>
      <w:fldSimple w:instr=" SEQ Obrázok \* ARABIC \s 1 ">
        <w:r w:rsidR="00B01989">
          <w:rPr>
            <w:noProof/>
          </w:rPr>
          <w:t>4</w:t>
        </w:r>
      </w:fldSimple>
      <w:bookmarkEnd w:id="117"/>
      <w:r w:rsidRPr="00A00F6D">
        <w:t xml:space="preserve"> </w:t>
      </w:r>
      <w:r>
        <w:t xml:space="preserve">- </w:t>
      </w:r>
      <w:r w:rsidRPr="00A00F6D">
        <w:t>Formát SNMP PDU správy</w:t>
      </w:r>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985"/>
        <w:gridCol w:w="5663"/>
      </w:tblGrid>
      <w:tr w:rsidR="00B13B89" w:rsidTr="00090C58">
        <w:trPr>
          <w:jc w:val="center"/>
        </w:trPr>
        <w:tc>
          <w:tcPr>
            <w:tcW w:w="1129" w:type="dxa"/>
          </w:tcPr>
          <w:p w:rsidR="00B13B89" w:rsidRPr="00C2035E" w:rsidRDefault="00B13B89" w:rsidP="00B13B89">
            <w:pPr>
              <w:pStyle w:val="Tabulka"/>
              <w:rPr>
                <w:b/>
              </w:rPr>
            </w:pPr>
            <w:r w:rsidRPr="00C2035E">
              <w:rPr>
                <w:b/>
              </w:rPr>
              <w:t>Hodnota</w:t>
            </w:r>
          </w:p>
        </w:tc>
        <w:tc>
          <w:tcPr>
            <w:tcW w:w="1985" w:type="dxa"/>
          </w:tcPr>
          <w:p w:rsidR="00B13B89" w:rsidRPr="00C2035E" w:rsidRDefault="00B13B89" w:rsidP="00B13B89">
            <w:pPr>
              <w:pStyle w:val="Tabulka"/>
              <w:rPr>
                <w:b/>
              </w:rPr>
            </w:pPr>
            <w:r w:rsidRPr="00C2035E">
              <w:rPr>
                <w:b/>
              </w:rPr>
              <w:t>Kód</w:t>
            </w:r>
          </w:p>
        </w:tc>
        <w:tc>
          <w:tcPr>
            <w:tcW w:w="5663" w:type="dxa"/>
          </w:tcPr>
          <w:p w:rsidR="00B13B89" w:rsidRPr="00C2035E" w:rsidRDefault="00B13B89" w:rsidP="00B13B89">
            <w:pPr>
              <w:pStyle w:val="Tabulka"/>
              <w:rPr>
                <w:b/>
              </w:rPr>
            </w:pPr>
            <w:r w:rsidRPr="00C2035E">
              <w:rPr>
                <w:b/>
              </w:rPr>
              <w:t>Popis</w:t>
            </w:r>
          </w:p>
        </w:tc>
      </w:tr>
      <w:tr w:rsidR="00B13B89" w:rsidTr="00090C58">
        <w:trPr>
          <w:jc w:val="center"/>
        </w:trPr>
        <w:tc>
          <w:tcPr>
            <w:tcW w:w="1129" w:type="dxa"/>
            <w:vAlign w:val="center"/>
          </w:tcPr>
          <w:p w:rsidR="00B13B89" w:rsidRPr="00C2035E" w:rsidRDefault="00B13B89" w:rsidP="00B13B89">
            <w:pPr>
              <w:pStyle w:val="Tabulka"/>
            </w:pPr>
            <w:r w:rsidRPr="00C2035E">
              <w:t>0</w:t>
            </w:r>
          </w:p>
        </w:tc>
        <w:tc>
          <w:tcPr>
            <w:tcW w:w="1985" w:type="dxa"/>
            <w:vAlign w:val="center"/>
          </w:tcPr>
          <w:p w:rsidR="00B13B89" w:rsidRPr="00C2035E" w:rsidRDefault="00B13B89" w:rsidP="00B13B89">
            <w:pPr>
              <w:pStyle w:val="Tabulka"/>
            </w:pPr>
            <w:r w:rsidRPr="00C2035E">
              <w:t>noError</w:t>
            </w:r>
          </w:p>
        </w:tc>
        <w:tc>
          <w:tcPr>
            <w:tcW w:w="5663" w:type="dxa"/>
            <w:vAlign w:val="center"/>
          </w:tcPr>
          <w:p w:rsidR="00B13B89" w:rsidRPr="00C2035E" w:rsidRDefault="00B13B89" w:rsidP="00B13B89">
            <w:pPr>
              <w:pStyle w:val="Tabulka"/>
            </w:pPr>
            <w:r w:rsidRPr="00C2035E">
              <w:t>Nevyskytla sa žiadna chyba</w:t>
            </w:r>
          </w:p>
        </w:tc>
      </w:tr>
      <w:tr w:rsidR="00B13B89" w:rsidTr="00090C58">
        <w:trPr>
          <w:jc w:val="center"/>
        </w:trPr>
        <w:tc>
          <w:tcPr>
            <w:tcW w:w="1129" w:type="dxa"/>
            <w:vAlign w:val="center"/>
          </w:tcPr>
          <w:p w:rsidR="00B13B89" w:rsidRPr="00C2035E" w:rsidRDefault="00B13B89" w:rsidP="00B13B89">
            <w:pPr>
              <w:pStyle w:val="Tabulka"/>
            </w:pPr>
            <w:r w:rsidRPr="00C2035E">
              <w:t>1</w:t>
            </w:r>
          </w:p>
        </w:tc>
        <w:tc>
          <w:tcPr>
            <w:tcW w:w="1985" w:type="dxa"/>
            <w:vAlign w:val="center"/>
          </w:tcPr>
          <w:p w:rsidR="00B13B89" w:rsidRPr="00C2035E" w:rsidRDefault="00B13B89" w:rsidP="00B13B89">
            <w:pPr>
              <w:pStyle w:val="Tabulka"/>
            </w:pPr>
            <w:r w:rsidRPr="00C2035E">
              <w:t>tooBig</w:t>
            </w:r>
          </w:p>
        </w:tc>
        <w:tc>
          <w:tcPr>
            <w:tcW w:w="5663" w:type="dxa"/>
            <w:vAlign w:val="center"/>
          </w:tcPr>
          <w:p w:rsidR="00B13B89" w:rsidRPr="00C2035E" w:rsidRDefault="00B13B89" w:rsidP="00B13B89">
            <w:pPr>
              <w:pStyle w:val="Tabulka"/>
            </w:pPr>
            <w:r w:rsidRPr="00C2035E">
              <w:t>Pole PDU je príliš veľké k transportu</w:t>
            </w:r>
          </w:p>
        </w:tc>
      </w:tr>
      <w:tr w:rsidR="00B13B89" w:rsidTr="00090C58">
        <w:trPr>
          <w:jc w:val="center"/>
        </w:trPr>
        <w:tc>
          <w:tcPr>
            <w:tcW w:w="1129" w:type="dxa"/>
            <w:vAlign w:val="center"/>
          </w:tcPr>
          <w:p w:rsidR="00B13B89" w:rsidRPr="00C2035E" w:rsidRDefault="00B13B89" w:rsidP="00B13B89">
            <w:pPr>
              <w:pStyle w:val="Tabulka"/>
            </w:pPr>
            <w:r w:rsidRPr="00C2035E">
              <w:t>2</w:t>
            </w:r>
          </w:p>
        </w:tc>
        <w:tc>
          <w:tcPr>
            <w:tcW w:w="1985" w:type="dxa"/>
            <w:vAlign w:val="center"/>
          </w:tcPr>
          <w:p w:rsidR="00B13B89" w:rsidRPr="00C2035E" w:rsidRDefault="00B13B89" w:rsidP="00B13B89">
            <w:pPr>
              <w:pStyle w:val="Tabulka"/>
            </w:pPr>
            <w:r w:rsidRPr="00C2035E">
              <w:t>noSuchName</w:t>
            </w:r>
          </w:p>
        </w:tc>
        <w:tc>
          <w:tcPr>
            <w:tcW w:w="5663" w:type="dxa"/>
            <w:vAlign w:val="center"/>
          </w:tcPr>
          <w:p w:rsidR="00B13B89" w:rsidRPr="00C2035E" w:rsidRDefault="00B13B89" w:rsidP="00B13B89">
            <w:pPr>
              <w:pStyle w:val="Tabulka"/>
            </w:pPr>
            <w:r w:rsidRPr="00C2035E">
              <w:t>Meno požadovaného objektu sa nenašlo</w:t>
            </w:r>
          </w:p>
        </w:tc>
      </w:tr>
      <w:tr w:rsidR="00B13B89" w:rsidTr="00090C58">
        <w:trPr>
          <w:jc w:val="center"/>
        </w:trPr>
        <w:tc>
          <w:tcPr>
            <w:tcW w:w="1129" w:type="dxa"/>
            <w:vAlign w:val="center"/>
          </w:tcPr>
          <w:p w:rsidR="00B13B89" w:rsidRPr="00C2035E" w:rsidRDefault="00B13B89" w:rsidP="00B13B89">
            <w:pPr>
              <w:pStyle w:val="Tabulka"/>
            </w:pPr>
            <w:r w:rsidRPr="00C2035E">
              <w:t>3</w:t>
            </w:r>
          </w:p>
        </w:tc>
        <w:tc>
          <w:tcPr>
            <w:tcW w:w="1985" w:type="dxa"/>
            <w:vAlign w:val="center"/>
          </w:tcPr>
          <w:p w:rsidR="00B13B89" w:rsidRPr="00C2035E" w:rsidRDefault="00B13B89" w:rsidP="00B13B89">
            <w:pPr>
              <w:pStyle w:val="Tabulka"/>
            </w:pPr>
            <w:r w:rsidRPr="00C2035E">
              <w:t>badValue</w:t>
            </w:r>
          </w:p>
        </w:tc>
        <w:tc>
          <w:tcPr>
            <w:tcW w:w="5663" w:type="dxa"/>
            <w:vAlign w:val="center"/>
          </w:tcPr>
          <w:p w:rsidR="00B13B89" w:rsidRPr="00C2035E" w:rsidRDefault="00B13B89" w:rsidP="00B13B89">
            <w:pPr>
              <w:pStyle w:val="Tabulka"/>
            </w:pPr>
            <w:r w:rsidRPr="00C2035E">
              <w:t>Hodnota v požiadavke nezodpovedá štruktúre príjemcu</w:t>
            </w:r>
          </w:p>
        </w:tc>
      </w:tr>
      <w:tr w:rsidR="00B13B89" w:rsidTr="00090C58">
        <w:trPr>
          <w:jc w:val="center"/>
        </w:trPr>
        <w:tc>
          <w:tcPr>
            <w:tcW w:w="1129" w:type="dxa"/>
            <w:vAlign w:val="center"/>
          </w:tcPr>
          <w:p w:rsidR="00B13B89" w:rsidRPr="00C2035E" w:rsidRDefault="00B13B89" w:rsidP="00B13B89">
            <w:pPr>
              <w:pStyle w:val="Tabulka"/>
            </w:pPr>
            <w:r w:rsidRPr="00C2035E">
              <w:t>4</w:t>
            </w:r>
          </w:p>
        </w:tc>
        <w:tc>
          <w:tcPr>
            <w:tcW w:w="1985" w:type="dxa"/>
            <w:vAlign w:val="center"/>
          </w:tcPr>
          <w:p w:rsidR="00B13B89" w:rsidRPr="00C2035E" w:rsidRDefault="00B13B89" w:rsidP="00B13B89">
            <w:pPr>
              <w:pStyle w:val="Tabulka"/>
            </w:pPr>
            <w:r w:rsidRPr="00C2035E">
              <w:t>readOnly</w:t>
            </w:r>
          </w:p>
        </w:tc>
        <w:tc>
          <w:tcPr>
            <w:tcW w:w="5663" w:type="dxa"/>
            <w:vAlign w:val="center"/>
          </w:tcPr>
          <w:p w:rsidR="00B13B89" w:rsidRPr="00C2035E" w:rsidRDefault="00B13B89" w:rsidP="00B13B89">
            <w:pPr>
              <w:pStyle w:val="Tabulka"/>
            </w:pPr>
            <w:r w:rsidRPr="00C2035E">
              <w:t>Hodnota je iba na čítanie</w:t>
            </w:r>
          </w:p>
        </w:tc>
      </w:tr>
      <w:tr w:rsidR="00B13B89" w:rsidTr="00090C58">
        <w:trPr>
          <w:jc w:val="center"/>
        </w:trPr>
        <w:tc>
          <w:tcPr>
            <w:tcW w:w="1129" w:type="dxa"/>
            <w:vAlign w:val="center"/>
          </w:tcPr>
          <w:p w:rsidR="00B13B89" w:rsidRPr="00C2035E" w:rsidRDefault="00B13B89" w:rsidP="00B13B89">
            <w:pPr>
              <w:pStyle w:val="Tabulka"/>
            </w:pPr>
            <w:r w:rsidRPr="00C2035E">
              <w:t>5</w:t>
            </w:r>
          </w:p>
        </w:tc>
        <w:tc>
          <w:tcPr>
            <w:tcW w:w="1985" w:type="dxa"/>
            <w:vAlign w:val="center"/>
          </w:tcPr>
          <w:p w:rsidR="00B13B89" w:rsidRPr="00C2035E" w:rsidRDefault="00B13B89" w:rsidP="00B13B89">
            <w:pPr>
              <w:pStyle w:val="Tabulka"/>
            </w:pPr>
            <w:r w:rsidRPr="00C2035E">
              <w:t>genErr</w:t>
            </w:r>
          </w:p>
        </w:tc>
        <w:tc>
          <w:tcPr>
            <w:tcW w:w="5663" w:type="dxa"/>
            <w:vAlign w:val="center"/>
          </w:tcPr>
          <w:p w:rsidR="00B13B89" w:rsidRPr="00C2035E" w:rsidRDefault="00B13B89" w:rsidP="00B13B89">
            <w:pPr>
              <w:pStyle w:val="Tabulka"/>
              <w:keepNext/>
            </w:pPr>
            <w:r w:rsidRPr="00C2035E">
              <w:t>Neznáma chyba</w:t>
            </w:r>
          </w:p>
        </w:tc>
      </w:tr>
    </w:tbl>
    <w:p w:rsidR="00B13B89" w:rsidRPr="00E251EF" w:rsidRDefault="00B13B89" w:rsidP="00B13B89">
      <w:pPr>
        <w:pStyle w:val="Popis"/>
        <w:rPr>
          <w:noProof/>
        </w:rPr>
      </w:pPr>
      <w:bookmarkStart w:id="120" w:name="_Ref454022736"/>
      <w:bookmarkStart w:id="121" w:name="_Toc454028022"/>
      <w:bookmarkStart w:id="122" w:name="_Toc454063339"/>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2</w:t>
      </w:r>
      <w:r w:rsidR="00D366DC">
        <w:rPr>
          <w:noProof/>
        </w:rPr>
        <w:fldChar w:fldCharType="end"/>
      </w:r>
      <w:bookmarkEnd w:id="120"/>
      <w:r>
        <w:t xml:space="preserve"> - </w:t>
      </w:r>
      <w:r w:rsidRPr="000453E8">
        <w:rPr>
          <w:noProof/>
        </w:rPr>
        <w:t>Chybový stav správy</w:t>
      </w:r>
      <w:bookmarkEnd w:id="121"/>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127"/>
      </w:tblGrid>
      <w:tr w:rsidR="00B13B89" w:rsidRPr="00284650" w:rsidTr="00090C58">
        <w:trPr>
          <w:jc w:val="center"/>
        </w:trPr>
        <w:tc>
          <w:tcPr>
            <w:tcW w:w="2263" w:type="dxa"/>
            <w:vAlign w:val="center"/>
          </w:tcPr>
          <w:p w:rsidR="00B13B89" w:rsidRPr="000E3480" w:rsidRDefault="00B13B89" w:rsidP="00B13B89">
            <w:pPr>
              <w:pStyle w:val="Tabulka"/>
              <w:rPr>
                <w:b/>
              </w:rPr>
            </w:pPr>
            <w:r w:rsidRPr="000E3480">
              <w:rPr>
                <w:b/>
              </w:rPr>
              <w:t>Názov</w:t>
            </w:r>
          </w:p>
        </w:tc>
        <w:tc>
          <w:tcPr>
            <w:tcW w:w="2127" w:type="dxa"/>
            <w:vAlign w:val="center"/>
          </w:tcPr>
          <w:p w:rsidR="00B13B89" w:rsidRPr="000E3480" w:rsidRDefault="00B13B89" w:rsidP="00B13B89">
            <w:pPr>
              <w:pStyle w:val="Tabulka"/>
              <w:rPr>
                <w:b/>
              </w:rPr>
            </w:pPr>
            <w:r w:rsidRPr="000E3480">
              <w:rPr>
                <w:b/>
              </w:rPr>
              <w:t>Veľkosť (bit)</w:t>
            </w:r>
          </w:p>
        </w:tc>
      </w:tr>
      <w:tr w:rsidR="00B13B89" w:rsidRPr="00284650" w:rsidTr="00090C58">
        <w:trPr>
          <w:jc w:val="center"/>
        </w:trPr>
        <w:tc>
          <w:tcPr>
            <w:tcW w:w="2263" w:type="dxa"/>
            <w:vAlign w:val="center"/>
          </w:tcPr>
          <w:p w:rsidR="00B13B89" w:rsidRPr="00284650" w:rsidRDefault="00B13B89" w:rsidP="00B13B89">
            <w:pPr>
              <w:pStyle w:val="Tabulka"/>
            </w:pPr>
            <w:r w:rsidRPr="00284650">
              <w:t>PDU Typ</w:t>
            </w:r>
          </w:p>
        </w:tc>
        <w:tc>
          <w:tcPr>
            <w:tcW w:w="2127" w:type="dxa"/>
            <w:vAlign w:val="center"/>
          </w:tcPr>
          <w:p w:rsidR="00B13B89" w:rsidRPr="00284650" w:rsidRDefault="00B13B89" w:rsidP="00B13B89">
            <w:pPr>
              <w:pStyle w:val="Tabulka"/>
            </w:pPr>
            <w:r w:rsidRPr="00284650">
              <w:t>32</w:t>
            </w:r>
          </w:p>
        </w:tc>
      </w:tr>
      <w:tr w:rsidR="00B13B89" w:rsidRPr="00284650" w:rsidTr="00090C58">
        <w:trPr>
          <w:jc w:val="center"/>
        </w:trPr>
        <w:tc>
          <w:tcPr>
            <w:tcW w:w="2263" w:type="dxa"/>
            <w:vAlign w:val="center"/>
          </w:tcPr>
          <w:p w:rsidR="00B13B89" w:rsidRPr="00284650" w:rsidRDefault="00B13B89" w:rsidP="00B13B89">
            <w:pPr>
              <w:pStyle w:val="Tabulka"/>
            </w:pPr>
            <w:r w:rsidRPr="00284650">
              <w:t>ID požiadavky</w:t>
            </w:r>
          </w:p>
        </w:tc>
        <w:tc>
          <w:tcPr>
            <w:tcW w:w="2127" w:type="dxa"/>
            <w:vAlign w:val="center"/>
          </w:tcPr>
          <w:p w:rsidR="00B13B89" w:rsidRPr="00284650" w:rsidRDefault="00B13B89" w:rsidP="00B13B89">
            <w:pPr>
              <w:pStyle w:val="Tabulka"/>
            </w:pPr>
            <w:r w:rsidRPr="00284650">
              <w:t>32</w:t>
            </w:r>
          </w:p>
        </w:tc>
      </w:tr>
      <w:tr w:rsidR="00B13B89" w:rsidRPr="00284650" w:rsidTr="00090C58">
        <w:trPr>
          <w:jc w:val="center"/>
        </w:trPr>
        <w:tc>
          <w:tcPr>
            <w:tcW w:w="2263" w:type="dxa"/>
            <w:vAlign w:val="center"/>
          </w:tcPr>
          <w:p w:rsidR="00B13B89" w:rsidRPr="00284650" w:rsidRDefault="00B13B89" w:rsidP="00B13B89">
            <w:pPr>
              <w:pStyle w:val="Tabulka"/>
            </w:pPr>
            <w:r w:rsidRPr="00284650">
              <w:t>Status chyby</w:t>
            </w:r>
          </w:p>
        </w:tc>
        <w:tc>
          <w:tcPr>
            <w:tcW w:w="2127" w:type="dxa"/>
            <w:vAlign w:val="center"/>
          </w:tcPr>
          <w:p w:rsidR="00B13B89" w:rsidRPr="00284650" w:rsidRDefault="00B13B89" w:rsidP="00B13B89">
            <w:pPr>
              <w:pStyle w:val="Tabulka"/>
            </w:pPr>
            <w:r w:rsidRPr="00284650">
              <w:t>32</w:t>
            </w:r>
          </w:p>
        </w:tc>
      </w:tr>
      <w:tr w:rsidR="00B13B89" w:rsidRPr="00284650" w:rsidTr="00090C58">
        <w:trPr>
          <w:jc w:val="center"/>
        </w:trPr>
        <w:tc>
          <w:tcPr>
            <w:tcW w:w="2263" w:type="dxa"/>
            <w:vAlign w:val="center"/>
          </w:tcPr>
          <w:p w:rsidR="00B13B89" w:rsidRPr="00284650" w:rsidRDefault="00B13B89" w:rsidP="00B13B89">
            <w:pPr>
              <w:pStyle w:val="Tabulka"/>
            </w:pPr>
            <w:r w:rsidRPr="00284650">
              <w:t>Index chyby</w:t>
            </w:r>
          </w:p>
        </w:tc>
        <w:tc>
          <w:tcPr>
            <w:tcW w:w="2127" w:type="dxa"/>
            <w:vAlign w:val="center"/>
          </w:tcPr>
          <w:p w:rsidR="00B13B89" w:rsidRPr="00284650" w:rsidRDefault="00B13B89" w:rsidP="00B13B89">
            <w:pPr>
              <w:pStyle w:val="Tabulka"/>
            </w:pPr>
            <w:r w:rsidRPr="00284650">
              <w:t>32</w:t>
            </w:r>
          </w:p>
        </w:tc>
      </w:tr>
      <w:tr w:rsidR="00B13B89" w:rsidRPr="00284650" w:rsidTr="00090C58">
        <w:trPr>
          <w:jc w:val="center"/>
        </w:trPr>
        <w:tc>
          <w:tcPr>
            <w:tcW w:w="2263" w:type="dxa"/>
            <w:vAlign w:val="center"/>
          </w:tcPr>
          <w:p w:rsidR="00B13B89" w:rsidRPr="00284650" w:rsidRDefault="00B13B89" w:rsidP="00B13B89">
            <w:pPr>
              <w:pStyle w:val="Tabulka"/>
            </w:pPr>
            <w:r w:rsidRPr="00284650">
              <w:t>Dáta</w:t>
            </w:r>
          </w:p>
        </w:tc>
        <w:tc>
          <w:tcPr>
            <w:tcW w:w="2127" w:type="dxa"/>
            <w:vAlign w:val="center"/>
          </w:tcPr>
          <w:p w:rsidR="00B13B89" w:rsidRPr="00284650" w:rsidRDefault="00B13B89" w:rsidP="00B13B89">
            <w:pPr>
              <w:pStyle w:val="Tabulka"/>
              <w:keepNext/>
            </w:pPr>
            <w:r w:rsidRPr="00284650">
              <w:t>Premenlivá</w:t>
            </w:r>
          </w:p>
        </w:tc>
      </w:tr>
    </w:tbl>
    <w:p w:rsidR="00B13B89" w:rsidRDefault="00B13B89" w:rsidP="00B13B89">
      <w:pPr>
        <w:pStyle w:val="Popis"/>
        <w:rPr>
          <w:noProof/>
        </w:rPr>
      </w:pPr>
      <w:bookmarkStart w:id="123" w:name="_Toc454028023"/>
      <w:bookmarkStart w:id="124" w:name="_Toc454063340"/>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3</w:t>
      </w:r>
      <w:r w:rsidR="00D366DC">
        <w:rPr>
          <w:noProof/>
        </w:rPr>
        <w:fldChar w:fldCharType="end"/>
      </w:r>
      <w:r>
        <w:t xml:space="preserve"> - </w:t>
      </w:r>
      <w:r w:rsidRPr="00B47CF0">
        <w:rPr>
          <w:noProof/>
        </w:rPr>
        <w:t>Formát poľa PDU</w:t>
      </w:r>
      <w:bookmarkEnd w:id="123"/>
      <w:bookmarkEnd w:id="124"/>
    </w:p>
    <w:p w:rsidR="00B13B89" w:rsidRDefault="00B13B89" w:rsidP="00B13B89">
      <w:r w:rsidRPr="00E251EF">
        <w:rPr>
          <w:b/>
        </w:rPr>
        <w:lastRenderedPageBreak/>
        <w:t>Trap</w:t>
      </w:r>
      <w:r w:rsidRPr="00E251EF">
        <w:t xml:space="preserve"> ako jedinú operáciu negeneruje správca, ale agent, ktorý touto správou informuje správcu o výskyte dôležitý udalostí. Jednou zo situácií, kedy môže agent generovať Trap správu je, keď správca sa pokúša komunikovať s agentom patriacim do inej komunity ako správca. Vtedy agent túto situáciu hodnotí ako neautorizovaný prístup a inf</w:t>
      </w:r>
      <w:r>
        <w:t>ormuje o tom svojho správcu.</w:t>
      </w:r>
    </w:p>
    <w:p w:rsidR="00B13B89" w:rsidRDefault="00B13B89" w:rsidP="00B13B89">
      <w:pPr>
        <w:rPr>
          <w:lang w:eastAsia="sk-SK"/>
        </w:rPr>
      </w:pPr>
      <w:r>
        <w:rPr>
          <w:lang w:eastAsia="sk-SK"/>
        </w:rPr>
        <w:t xml:space="preserve">Formát Trap </w:t>
      </w:r>
      <w:r w:rsidRPr="00E251EF">
        <w:rPr>
          <w:lang w:eastAsia="sk-SK"/>
        </w:rPr>
        <w:t xml:space="preserve">je odlišný od formátu ostatných protokolových operácií. </w:t>
      </w:r>
    </w:p>
    <w:p w:rsidR="00B13B89" w:rsidRPr="00E251EF" w:rsidRDefault="00B13B89" w:rsidP="008D1C78">
      <w:pPr>
        <w:pStyle w:val="Odsekzoznamu"/>
        <w:numPr>
          <w:ilvl w:val="0"/>
          <w:numId w:val="18"/>
        </w:numPr>
        <w:rPr>
          <w:lang w:eastAsia="sk-SK"/>
        </w:rPr>
      </w:pPr>
      <w:r w:rsidRPr="00E251EF">
        <w:rPr>
          <w:b/>
          <w:lang w:eastAsia="sk-SK"/>
        </w:rPr>
        <w:t>Typ PDU</w:t>
      </w:r>
      <w:r>
        <w:rPr>
          <w:b/>
          <w:lang w:eastAsia="sk-SK"/>
        </w:rPr>
        <w:t xml:space="preserve"> - </w:t>
      </w:r>
      <w:r>
        <w:rPr>
          <w:lang w:eastAsia="sk-SK"/>
        </w:rPr>
        <w:t>v tomto poli</w:t>
      </w:r>
      <w:r w:rsidRPr="00E251EF">
        <w:rPr>
          <w:lang w:eastAsia="sk-SK"/>
        </w:rPr>
        <w:t xml:space="preserve"> je uvedená iba jedna hodnota Trap správa.</w:t>
      </w:r>
    </w:p>
    <w:p w:rsidR="00B13B89" w:rsidRPr="00E251EF" w:rsidRDefault="00B13B89" w:rsidP="008D1C78">
      <w:pPr>
        <w:pStyle w:val="Odsekzoznamu"/>
        <w:numPr>
          <w:ilvl w:val="0"/>
          <w:numId w:val="18"/>
        </w:numPr>
        <w:rPr>
          <w:b/>
          <w:bCs/>
          <w:lang w:eastAsia="sk-SK"/>
        </w:rPr>
      </w:pPr>
      <w:r w:rsidRPr="00E251EF">
        <w:rPr>
          <w:b/>
          <w:bCs/>
          <w:lang w:eastAsia="sk-SK"/>
        </w:rPr>
        <w:t xml:space="preserve">Skupina - </w:t>
      </w:r>
      <w:r w:rsidRPr="00E251EF">
        <w:rPr>
          <w:lang w:eastAsia="sk-SK"/>
        </w:rPr>
        <w:t>je identifikátorom objektu pre skupiny, ktorý generoval nevyžiadanú (Trap) správu.</w:t>
      </w:r>
    </w:p>
    <w:p w:rsidR="00B13B89" w:rsidRDefault="00B13B89" w:rsidP="008D1C78">
      <w:pPr>
        <w:pStyle w:val="Odsekzoznamu"/>
        <w:numPr>
          <w:ilvl w:val="0"/>
          <w:numId w:val="18"/>
        </w:numPr>
        <w:rPr>
          <w:lang w:eastAsia="sk-SK"/>
        </w:rPr>
      </w:pPr>
      <w:r w:rsidRPr="00E251EF">
        <w:rPr>
          <w:b/>
          <w:bCs/>
          <w:lang w:eastAsia="sk-SK"/>
        </w:rPr>
        <w:t xml:space="preserve">Adresa - </w:t>
      </w:r>
      <w:r w:rsidRPr="00E251EF">
        <w:rPr>
          <w:lang w:eastAsia="sk-SK"/>
        </w:rPr>
        <w:t>agenta je 32 bitové číslo IP adresy agenta, ktorý generoval nevyžiadanú správu.</w:t>
      </w:r>
    </w:p>
    <w:p w:rsidR="00B13B89" w:rsidRPr="00E251EF" w:rsidRDefault="00B13B89" w:rsidP="008D1C78">
      <w:pPr>
        <w:pStyle w:val="Odsekzoznamu"/>
        <w:numPr>
          <w:ilvl w:val="0"/>
          <w:numId w:val="18"/>
        </w:numPr>
        <w:rPr>
          <w:b/>
          <w:bCs/>
          <w:lang w:eastAsia="sk-SK"/>
        </w:rPr>
      </w:pPr>
      <w:r w:rsidRPr="00E251EF">
        <w:rPr>
          <w:b/>
          <w:bCs/>
          <w:lang w:eastAsia="sk-SK"/>
        </w:rPr>
        <w:t xml:space="preserve">Generický typ správy - </w:t>
      </w:r>
      <w:r w:rsidRPr="00E251EF">
        <w:rPr>
          <w:lang w:eastAsia="sk-SK"/>
        </w:rPr>
        <w:t xml:space="preserve">udáva typ preddefinovanej nevyžiadanej správy. Dôvod prečo bola správa generovaná. </w:t>
      </w:r>
      <w:r>
        <w:rPr>
          <w:lang w:eastAsia="sk-SK"/>
        </w:rPr>
        <w:t>M</w:t>
      </w:r>
      <w:r w:rsidRPr="00E251EF">
        <w:rPr>
          <w:lang w:eastAsia="sk-SK"/>
        </w:rPr>
        <w:t>á sedem</w:t>
      </w:r>
      <w:r w:rsidR="00846A6B">
        <w:rPr>
          <w:lang w:eastAsia="sk-SK"/>
        </w:rPr>
        <w:t xml:space="preserve"> preddefinovaných stavov (</w:t>
      </w:r>
      <w:r w:rsidR="00846A6B">
        <w:rPr>
          <w:lang w:eastAsia="sk-SK"/>
        </w:rPr>
        <w:fldChar w:fldCharType="begin"/>
      </w:r>
      <w:r w:rsidR="00846A6B">
        <w:rPr>
          <w:lang w:eastAsia="sk-SK"/>
        </w:rPr>
        <w:instrText xml:space="preserve"> REF _Ref454022552 \h </w:instrText>
      </w:r>
      <w:r w:rsidR="00846A6B">
        <w:rPr>
          <w:lang w:eastAsia="sk-SK"/>
        </w:rPr>
      </w:r>
      <w:r w:rsidR="00846A6B">
        <w:rPr>
          <w:lang w:eastAsia="sk-SK"/>
        </w:rPr>
        <w:fldChar w:fldCharType="separate"/>
      </w:r>
      <w:r w:rsidR="00846A6B">
        <w:t xml:space="preserve">Tabuľka </w:t>
      </w:r>
      <w:r w:rsidR="00846A6B">
        <w:rPr>
          <w:noProof/>
        </w:rPr>
        <w:t>6</w:t>
      </w:r>
      <w:r w:rsidR="00846A6B">
        <w:t>.</w:t>
      </w:r>
      <w:r w:rsidR="00846A6B">
        <w:rPr>
          <w:noProof/>
        </w:rPr>
        <w:t>4</w:t>
      </w:r>
      <w:r w:rsidR="00846A6B">
        <w:rPr>
          <w:lang w:eastAsia="sk-SK"/>
        </w:rPr>
        <w:fldChar w:fldCharType="end"/>
      </w:r>
      <w:r w:rsidRPr="00E251EF">
        <w:rPr>
          <w:lang w:eastAsia="sk-SK"/>
        </w:rPr>
        <w:t>).</w:t>
      </w:r>
    </w:p>
    <w:p w:rsidR="00B13B89" w:rsidRPr="00E251EF" w:rsidRDefault="00B13B89" w:rsidP="008D1C78">
      <w:pPr>
        <w:pStyle w:val="Odsekzoznamu"/>
        <w:numPr>
          <w:ilvl w:val="0"/>
          <w:numId w:val="18"/>
        </w:numPr>
        <w:rPr>
          <w:b/>
          <w:bCs/>
          <w:lang w:eastAsia="sk-SK"/>
        </w:rPr>
      </w:pPr>
      <w:r w:rsidRPr="00E251EF">
        <w:rPr>
          <w:b/>
          <w:bCs/>
          <w:lang w:eastAsia="sk-SK"/>
        </w:rPr>
        <w:t xml:space="preserve">Špecifický typ správy - </w:t>
      </w:r>
      <w:r w:rsidRPr="00E251EF">
        <w:rPr>
          <w:lang w:eastAsia="sk-SK"/>
        </w:rPr>
        <w:t>udáva špecifický typ nevyžiadanej správy. Upresňuje dôvod generovania správy.</w:t>
      </w:r>
    </w:p>
    <w:p w:rsidR="00B13B89" w:rsidRPr="00E251EF" w:rsidRDefault="00B13B89" w:rsidP="008D1C78">
      <w:pPr>
        <w:pStyle w:val="Odsekzoznamu"/>
        <w:numPr>
          <w:ilvl w:val="0"/>
          <w:numId w:val="18"/>
        </w:numPr>
        <w:rPr>
          <w:b/>
          <w:bCs/>
          <w:lang w:eastAsia="sk-SK"/>
        </w:rPr>
      </w:pPr>
      <w:r w:rsidRPr="00E251EF">
        <w:rPr>
          <w:b/>
          <w:bCs/>
          <w:lang w:eastAsia="sk-SK"/>
        </w:rPr>
        <w:t xml:space="preserve">Časová pečiatka - </w:t>
      </w:r>
      <w:r w:rsidRPr="00E251EF">
        <w:rPr>
          <w:lang w:eastAsia="sk-SK"/>
        </w:rPr>
        <w:t>je čas kedy bola správa generovaná.</w:t>
      </w:r>
    </w:p>
    <w:p w:rsidR="00B13B89" w:rsidRDefault="00B13B89" w:rsidP="00B13B89">
      <w:pPr>
        <w:pStyle w:val="Obrzok"/>
      </w:pPr>
      <w:r w:rsidRPr="00E251EF">
        <w:rPr>
          <w:noProof/>
          <w:lang w:eastAsia="sk-SK"/>
        </w:rPr>
        <w:drawing>
          <wp:inline distT="0" distB="0" distL="0" distR="0" wp14:anchorId="44815074" wp14:editId="2FF849CF">
            <wp:extent cx="3952875" cy="2933700"/>
            <wp:effectExtent l="0" t="0" r="9525" b="0"/>
            <wp:docPr id="46" name="Obrázok 46" descr="http://www.kiwiki.info/images/6/64/Jk_dp_9.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kiwiki.info/images/6/64/Jk_dp_9.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52875" cy="2933700"/>
                    </a:xfrm>
                    <a:prstGeom prst="rect">
                      <a:avLst/>
                    </a:prstGeom>
                    <a:noFill/>
                    <a:ln>
                      <a:noFill/>
                    </a:ln>
                  </pic:spPr>
                </pic:pic>
              </a:graphicData>
            </a:graphic>
          </wp:inline>
        </w:drawing>
      </w:r>
    </w:p>
    <w:p w:rsidR="00B13B89" w:rsidRPr="00E251EF" w:rsidRDefault="00B13B89" w:rsidP="00B13B89">
      <w:pPr>
        <w:pStyle w:val="Popis"/>
        <w:rPr>
          <w:sz w:val="18"/>
          <w:lang w:eastAsia="sk-SK"/>
        </w:rPr>
      </w:pPr>
      <w:bookmarkStart w:id="125" w:name="_Toc454063159"/>
      <w:bookmarkStart w:id="126" w:name="_Toc454063390"/>
      <w:r>
        <w:t xml:space="preserve">Obrázok </w:t>
      </w:r>
      <w:fldSimple w:instr=" STYLEREF 1 \s ">
        <w:r w:rsidR="00B01989">
          <w:rPr>
            <w:noProof/>
          </w:rPr>
          <w:t>7</w:t>
        </w:r>
      </w:fldSimple>
      <w:r w:rsidR="00B01989">
        <w:t>.</w:t>
      </w:r>
      <w:fldSimple w:instr=" SEQ Obrázok \* ARABIC \s 1 ">
        <w:r w:rsidR="00B01989">
          <w:rPr>
            <w:noProof/>
          </w:rPr>
          <w:t>5</w:t>
        </w:r>
      </w:fldSimple>
      <w:r>
        <w:t xml:space="preserve"> - </w:t>
      </w:r>
      <w:r w:rsidRPr="004D779C">
        <w:t>Formát SNMP Trap správy</w:t>
      </w:r>
      <w:bookmarkEnd w:id="125"/>
      <w:bookmarkEnd w:id="126"/>
    </w:p>
    <w:p w:rsidR="00B13B89" w:rsidRDefault="00B13B89" w:rsidP="00B13B89"/>
    <w:p w:rsidR="00B13B89" w:rsidRDefault="00B13B89" w:rsidP="00B13B89"/>
    <w:p w:rsidR="00B13B89" w:rsidRDefault="00B13B89" w:rsidP="00B13B89"/>
    <w:p w:rsidR="00B13B89" w:rsidRDefault="00B13B89" w:rsidP="00B13B89">
      <w:pPr>
        <w:pStyle w:val="Tabulka"/>
        <w:sectPr w:rsidR="00B13B89" w:rsidSect="00DF773E">
          <w:headerReference w:type="default" r:id="rId57"/>
          <w:footerReference w:type="default" r:id="rId58"/>
          <w:pgSz w:w="11906" w:h="16838" w:code="9"/>
          <w:pgMar w:top="1418" w:right="1134" w:bottom="1418" w:left="1985" w:header="709" w:footer="709" w:gutter="0"/>
          <w:cols w:space="708"/>
          <w:titlePg/>
          <w:docGrid w:linePitch="360"/>
        </w:sectPr>
      </w:pP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990"/>
        <w:gridCol w:w="2856"/>
      </w:tblGrid>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Pr="000E3480" w:rsidRDefault="00B13B89" w:rsidP="00B13B89">
            <w:pPr>
              <w:pStyle w:val="Tabulka"/>
              <w:rPr>
                <w:b/>
              </w:rPr>
            </w:pPr>
            <w:r w:rsidRPr="000E3480">
              <w:rPr>
                <w:b/>
              </w:rPr>
              <w:lastRenderedPageBreak/>
              <w:t>Hodnota</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Pr="000E3480" w:rsidRDefault="00B13B89" w:rsidP="00B13B89">
            <w:pPr>
              <w:pStyle w:val="Tabulka"/>
              <w:rPr>
                <w:b/>
              </w:rPr>
            </w:pPr>
            <w:r w:rsidRPr="000E3480">
              <w:rPr>
                <w:b/>
              </w:rPr>
              <w:t>Popis</w:t>
            </w:r>
          </w:p>
        </w:tc>
      </w:tr>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0</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Studený štart</w:t>
            </w:r>
          </w:p>
        </w:tc>
      </w:tr>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Teplý štart</w:t>
            </w:r>
          </w:p>
        </w:tc>
      </w:tr>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Výpadok linky</w:t>
            </w:r>
          </w:p>
        </w:tc>
      </w:tr>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Nahodenie linky</w:t>
            </w:r>
          </w:p>
        </w:tc>
      </w:tr>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4</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Neprešlo overenie totožnosti</w:t>
            </w:r>
          </w:p>
        </w:tc>
      </w:tr>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5</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Strata suseda EGP</w:t>
            </w:r>
          </w:p>
        </w:tc>
      </w:tr>
      <w:tr w:rsidR="00B13B89" w:rsidTr="00B13B8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rsidR="00B13B89" w:rsidRDefault="00B13B89" w:rsidP="00B13B89">
            <w:pPr>
              <w:pStyle w:val="Tabulka"/>
              <w:keepNext/>
            </w:pPr>
            <w:r>
              <w:t>Vyhradené</w:t>
            </w:r>
          </w:p>
        </w:tc>
      </w:tr>
    </w:tbl>
    <w:p w:rsidR="00B13B89" w:rsidRDefault="00B13B89" w:rsidP="00B13B89">
      <w:pPr>
        <w:pStyle w:val="Popis"/>
      </w:pPr>
      <w:bookmarkStart w:id="127" w:name="_Ref454022552"/>
      <w:bookmarkStart w:id="128" w:name="_Toc454028024"/>
      <w:bookmarkStart w:id="129" w:name="_Toc454063341"/>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4</w:t>
      </w:r>
      <w:r w:rsidR="00D366DC">
        <w:rPr>
          <w:noProof/>
        </w:rPr>
        <w:fldChar w:fldCharType="end"/>
      </w:r>
      <w:bookmarkEnd w:id="127"/>
      <w:r>
        <w:t xml:space="preserve"> - </w:t>
      </w:r>
      <w:r w:rsidRPr="00113656">
        <w:t>Príčiny generovania Trap správy</w:t>
      </w:r>
      <w:bookmarkEnd w:id="128"/>
      <w:bookmarkEnd w:id="129"/>
    </w:p>
    <w:p w:rsidR="00B13B89" w:rsidRPr="00113656" w:rsidRDefault="00B13B89" w:rsidP="00B13B89">
      <w:r w:rsidRPr="00113656">
        <w:t>Prehľad veľkosti v bitoch, ktoré sú vyhradené pre jednotlivé polia nevyžia</w:t>
      </w:r>
      <w:r w:rsidR="00846A6B">
        <w:t xml:space="preserve">danej správy sú uvedené v </w:t>
      </w:r>
      <w:r w:rsidR="00846A6B">
        <w:fldChar w:fldCharType="begin"/>
      </w:r>
      <w:r w:rsidR="00846A6B">
        <w:instrText xml:space="preserve"> REF _Ref454022677 \h </w:instrText>
      </w:r>
      <w:r w:rsidR="00846A6B">
        <w:fldChar w:fldCharType="separate"/>
      </w:r>
      <w:r w:rsidR="002D5CB1">
        <w:t>Tabuľke</w:t>
      </w:r>
      <w:r w:rsidR="00846A6B">
        <w:t xml:space="preserve"> </w:t>
      </w:r>
      <w:r w:rsidR="00846A6B">
        <w:rPr>
          <w:noProof/>
        </w:rPr>
        <w:t>6</w:t>
      </w:r>
      <w:r w:rsidR="00846A6B">
        <w:t>.</w:t>
      </w:r>
      <w:r w:rsidR="00846A6B">
        <w:rPr>
          <w:noProof/>
        </w:rPr>
        <w:t>5</w:t>
      </w:r>
      <w:r w:rsidR="00846A6B">
        <w:fldChar w:fldCharType="end"/>
      </w:r>
      <w:r w:rsidRPr="0011365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9"/>
        <w:gridCol w:w="1461"/>
      </w:tblGrid>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Názov</w:t>
            </w:r>
          </w:p>
        </w:tc>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Veľkosť (bit)</w:t>
            </w:r>
          </w:p>
        </w:tc>
      </w:tr>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Typ PDU</w:t>
            </w:r>
          </w:p>
        </w:tc>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32</w:t>
            </w:r>
          </w:p>
        </w:tc>
      </w:tr>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Skupina</w:t>
            </w:r>
          </w:p>
        </w:tc>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Premenlivá</w:t>
            </w:r>
          </w:p>
        </w:tc>
      </w:tr>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Adresa agenta</w:t>
            </w:r>
          </w:p>
        </w:tc>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32</w:t>
            </w:r>
          </w:p>
        </w:tc>
      </w:tr>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Generický typ správy</w:t>
            </w:r>
          </w:p>
        </w:tc>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32</w:t>
            </w:r>
          </w:p>
        </w:tc>
      </w:tr>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Špecifický typ správy</w:t>
            </w:r>
          </w:p>
        </w:tc>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32</w:t>
            </w:r>
          </w:p>
        </w:tc>
      </w:tr>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Časová známka</w:t>
            </w:r>
          </w:p>
        </w:tc>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32</w:t>
            </w:r>
          </w:p>
        </w:tc>
      </w:tr>
      <w:tr w:rsidR="00B13B89" w:rsidRPr="00113656" w:rsidTr="00846A6B">
        <w:trPr>
          <w:jc w:val="center"/>
        </w:trPr>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rPr>
                <w:lang w:eastAsia="sk-SK"/>
              </w:rPr>
            </w:pPr>
            <w:r w:rsidRPr="00113656">
              <w:rPr>
                <w:lang w:eastAsia="sk-SK"/>
              </w:rPr>
              <w:t>Dáta</w:t>
            </w:r>
          </w:p>
        </w:tc>
        <w:tc>
          <w:tcPr>
            <w:tcW w:w="0" w:type="auto"/>
            <w:shd w:val="clear" w:color="auto" w:fill="auto"/>
            <w:tcMar>
              <w:top w:w="48" w:type="dxa"/>
              <w:left w:w="48" w:type="dxa"/>
              <w:bottom w:w="48" w:type="dxa"/>
              <w:right w:w="48" w:type="dxa"/>
            </w:tcMar>
            <w:vAlign w:val="center"/>
            <w:hideMark/>
          </w:tcPr>
          <w:p w:rsidR="00B13B89" w:rsidRPr="00113656" w:rsidRDefault="00B13B89" w:rsidP="00B13B89">
            <w:pPr>
              <w:pStyle w:val="Tabulka"/>
              <w:keepNext/>
              <w:rPr>
                <w:lang w:eastAsia="sk-SK"/>
              </w:rPr>
            </w:pPr>
            <w:r w:rsidRPr="00113656">
              <w:rPr>
                <w:lang w:eastAsia="sk-SK"/>
              </w:rPr>
              <w:t>Premenlivá</w:t>
            </w:r>
          </w:p>
        </w:tc>
      </w:tr>
    </w:tbl>
    <w:p w:rsidR="00B13B89" w:rsidRDefault="00B13B89" w:rsidP="00B13B89">
      <w:pPr>
        <w:pStyle w:val="Popis"/>
      </w:pPr>
      <w:bookmarkStart w:id="130" w:name="_Ref454022677"/>
      <w:bookmarkStart w:id="131" w:name="_Toc454028025"/>
      <w:bookmarkStart w:id="132" w:name="_Toc454063342"/>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5</w:t>
      </w:r>
      <w:r w:rsidR="00D366DC">
        <w:rPr>
          <w:noProof/>
        </w:rPr>
        <w:fldChar w:fldCharType="end"/>
      </w:r>
      <w:bookmarkEnd w:id="130"/>
      <w:r>
        <w:t xml:space="preserve"> - </w:t>
      </w:r>
      <w:r w:rsidRPr="00113656">
        <w:t>Formát Trap správy</w:t>
      </w:r>
      <w:bookmarkEnd w:id="131"/>
      <w:bookmarkEnd w:id="132"/>
    </w:p>
    <w:p w:rsidR="00846A6B" w:rsidRPr="00846A6B" w:rsidRDefault="00846A6B" w:rsidP="002D5CB1">
      <w:pPr>
        <w:ind w:firstLine="0"/>
      </w:pPr>
    </w:p>
    <w:p w:rsidR="00B13B89" w:rsidRDefault="00B13B89" w:rsidP="00846A6B">
      <w:pPr>
        <w:pStyle w:val="Nadpis3"/>
      </w:pPr>
      <w:bookmarkStart w:id="133" w:name="_Toc454063452"/>
      <w:r w:rsidRPr="001003B2">
        <w:t>SNMP verzia 2</w:t>
      </w:r>
      <w:bookmarkEnd w:id="133"/>
    </w:p>
    <w:p w:rsidR="00B13B89" w:rsidRDefault="00B13B89" w:rsidP="00B13B89">
      <w:r>
        <w:t xml:space="preserve">Druhá verzia prichádza z určitými vylepšeniami oproti prvej verzie protokolu určenými na posilnenie SNMPv1 v mnohých oblastiach, vrátane definícií MIB objektov a bezpečnosti. V druhej verzii pribudli dve nové protokolové operácie </w:t>
      </w:r>
      <w:r w:rsidRPr="001003B2">
        <w:rPr>
          <w:b/>
        </w:rPr>
        <w:t>GetBulk</w:t>
      </w:r>
      <w:r>
        <w:t xml:space="preserve"> a </w:t>
      </w:r>
      <w:r w:rsidRPr="001003B2">
        <w:rPr>
          <w:b/>
        </w:rPr>
        <w:t>Inform</w:t>
      </w:r>
      <w:r>
        <w:t xml:space="preserve"> .</w:t>
      </w:r>
    </w:p>
    <w:p w:rsidR="00B13B89" w:rsidRDefault="00B13B89" w:rsidP="008D1C78">
      <w:pPr>
        <w:pStyle w:val="Odsekzoznamu"/>
        <w:numPr>
          <w:ilvl w:val="0"/>
          <w:numId w:val="20"/>
        </w:numPr>
      </w:pPr>
      <w:r w:rsidRPr="001003B2">
        <w:rPr>
          <w:b/>
        </w:rPr>
        <w:t>GetBulk</w:t>
      </w:r>
      <w:r>
        <w:t xml:space="preserve"> slúži na čítanie veľkého počtu dát, napríklad niekoľko riadkov v tabuľke. </w:t>
      </w:r>
    </w:p>
    <w:p w:rsidR="00B13B89" w:rsidRDefault="00B13B89" w:rsidP="008D1C78">
      <w:pPr>
        <w:pStyle w:val="Odsekzoznamu"/>
        <w:numPr>
          <w:ilvl w:val="0"/>
          <w:numId w:val="20"/>
        </w:numPr>
      </w:pPr>
      <w:r>
        <w:t xml:space="preserve">Operácia </w:t>
      </w:r>
      <w:r w:rsidRPr="001003B2">
        <w:rPr>
          <w:b/>
        </w:rPr>
        <w:t>Inform</w:t>
      </w:r>
      <w:r>
        <w:t xml:space="preserve"> umožňuje výmenu správ medzi viacerými správcami.</w:t>
      </w:r>
    </w:p>
    <w:p w:rsidR="00B13B89" w:rsidRDefault="00B13B89" w:rsidP="00B13B89">
      <w:r>
        <w:t>Počas vývoja druhej verzie protokolu sa do praxi dostali štyri jeho variácie pod označením: SNMPv2p, SNMPv2c, SNMPv2u s SNMPv2*. Každý variant druhej verzie protokolu používa iný formát hlavičky správy. Formát dátového poľa PDU je pre všetky varianty rovnaký.</w:t>
      </w:r>
    </w:p>
    <w:p w:rsidR="00B13B89" w:rsidRDefault="00B13B89" w:rsidP="00B13B89">
      <w:r>
        <w:lastRenderedPageBreak/>
        <w:t>Základný formát dátového poľa PDU je rovnaký ak</w:t>
      </w:r>
      <w:r w:rsidR="002D5CB1">
        <w:t>o pri predchádzajúcej verzii  (</w:t>
      </w:r>
      <w:r w:rsidR="002D5CB1">
        <w:fldChar w:fldCharType="begin"/>
      </w:r>
      <w:r w:rsidR="002D5CB1">
        <w:instrText xml:space="preserve"> REF _Ref454023230 \h </w:instrText>
      </w:r>
      <w:r w:rsidR="002D5CB1">
        <w:fldChar w:fldCharType="separate"/>
      </w:r>
      <w:r w:rsidR="002D5CB1">
        <w:t xml:space="preserve">Obr. </w:t>
      </w:r>
      <w:r w:rsidR="002D5CB1">
        <w:rPr>
          <w:noProof/>
        </w:rPr>
        <w:t>6</w:t>
      </w:r>
      <w:r w:rsidR="002D5CB1">
        <w:t>.</w:t>
      </w:r>
      <w:r w:rsidR="002D5CB1">
        <w:rPr>
          <w:noProof/>
        </w:rPr>
        <w:t>4</w:t>
      </w:r>
      <w:r w:rsidR="002D5CB1">
        <w:fldChar w:fldCharType="end"/>
      </w:r>
      <w:r w:rsidR="002D5CB1">
        <w:t xml:space="preserve">). </w:t>
      </w:r>
      <w:r>
        <w:t>V poli Typ PDU v druhej verzii protok</w:t>
      </w:r>
      <w:r w:rsidR="00846A6B">
        <w:t xml:space="preserve">olu sú hodnoty uvedené v </w:t>
      </w:r>
      <w:r w:rsidR="00846A6B">
        <w:fldChar w:fldCharType="begin"/>
      </w:r>
      <w:r w:rsidR="00846A6B">
        <w:instrText xml:space="preserve"> REF _Ref454022718 \h </w:instrText>
      </w:r>
      <w:r w:rsidR="00846A6B">
        <w:fldChar w:fldCharType="separate"/>
      </w:r>
      <w:r w:rsidR="002D5CB1">
        <w:t>Tabuľke</w:t>
      </w:r>
      <w:r w:rsidR="00846A6B">
        <w:t xml:space="preserve"> </w:t>
      </w:r>
      <w:r w:rsidR="00846A6B">
        <w:rPr>
          <w:noProof/>
        </w:rPr>
        <w:t>6</w:t>
      </w:r>
      <w:r w:rsidR="00846A6B">
        <w:t>.</w:t>
      </w:r>
      <w:r w:rsidR="00846A6B">
        <w:rPr>
          <w:noProof/>
        </w:rPr>
        <w:t>6</w:t>
      </w:r>
      <w:r w:rsidR="00846A6B">
        <w:fldChar w:fldCharType="end"/>
      </w:r>
      <w:r w:rsidR="00846A6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9F9F9"/>
        <w:tblCellMar>
          <w:top w:w="15" w:type="dxa"/>
          <w:left w:w="15" w:type="dxa"/>
          <w:bottom w:w="15" w:type="dxa"/>
          <w:right w:w="15" w:type="dxa"/>
        </w:tblCellMar>
        <w:tblLook w:val="04A0" w:firstRow="1" w:lastRow="0" w:firstColumn="1" w:lastColumn="0" w:noHBand="0" w:noVBand="1"/>
      </w:tblPr>
      <w:tblGrid>
        <w:gridCol w:w="990"/>
        <w:gridCol w:w="1817"/>
      </w:tblGrid>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Hodnota</w:t>
            </w:r>
          </w:p>
        </w:tc>
        <w:tc>
          <w:tcPr>
            <w:tcW w:w="0" w:type="auto"/>
            <w:shd w:val="clear" w:color="auto" w:fill="FFFFFF" w:themeFill="background1"/>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Typ PDU správy</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0</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Get</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GetNext</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2</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Response</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3</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Set</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4</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Trap SNMPv1</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5</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GetBulk</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6</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Inform</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7</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Trap SNMPv2</w:t>
            </w:r>
          </w:p>
        </w:tc>
      </w:tr>
      <w:tr w:rsidR="00B13B89" w:rsidRPr="001003B2"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8</w:t>
            </w:r>
          </w:p>
        </w:tc>
        <w:tc>
          <w:tcPr>
            <w:tcW w:w="0" w:type="auto"/>
            <w:shd w:val="clear" w:color="auto" w:fill="FFFFFF" w:themeFill="background1"/>
            <w:tcMar>
              <w:top w:w="48" w:type="dxa"/>
              <w:left w:w="48" w:type="dxa"/>
              <w:bottom w:w="48" w:type="dxa"/>
              <w:right w:w="48" w:type="dxa"/>
            </w:tcMar>
            <w:vAlign w:val="center"/>
            <w:hideMark/>
          </w:tcPr>
          <w:p w:rsidR="00B13B89" w:rsidRPr="001003B2" w:rsidRDefault="00B13B89" w:rsidP="00B13B89">
            <w:pPr>
              <w:pStyle w:val="Tabulka"/>
              <w:keepNext/>
              <w:rPr>
                <w:lang w:eastAsia="sk-SK"/>
              </w:rPr>
            </w:pPr>
            <w:r w:rsidRPr="001003B2">
              <w:rPr>
                <w:lang w:eastAsia="sk-SK"/>
              </w:rPr>
              <w:t>Report</w:t>
            </w:r>
          </w:p>
        </w:tc>
      </w:tr>
    </w:tbl>
    <w:p w:rsidR="00B13B89" w:rsidRDefault="00B13B89" w:rsidP="00B13B89">
      <w:pPr>
        <w:pStyle w:val="Popis"/>
      </w:pPr>
      <w:bookmarkStart w:id="134" w:name="_Ref454022718"/>
      <w:bookmarkStart w:id="135" w:name="_Toc454028026"/>
      <w:bookmarkStart w:id="136" w:name="_Toc454063343"/>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6</w:t>
      </w:r>
      <w:r w:rsidR="00D366DC">
        <w:rPr>
          <w:noProof/>
        </w:rPr>
        <w:fldChar w:fldCharType="end"/>
      </w:r>
      <w:bookmarkEnd w:id="134"/>
      <w:r>
        <w:t xml:space="preserve"> - </w:t>
      </w:r>
      <w:r w:rsidRPr="00890282">
        <w:t>Typ PDU SNMPv2</w:t>
      </w:r>
      <w:bookmarkEnd w:id="135"/>
      <w:bookmarkEnd w:id="136"/>
    </w:p>
    <w:p w:rsidR="00B13B89" w:rsidRDefault="002D5CB1" w:rsidP="00B13B89">
      <w:pPr>
        <w:spacing w:after="0"/>
      </w:pPr>
      <w:r>
        <w:t>V poli Chybový stav (</w:t>
      </w:r>
      <w:r>
        <w:fldChar w:fldCharType="begin"/>
      </w:r>
      <w:r>
        <w:instrText xml:space="preserve"> REF _Ref454023230 \h </w:instrText>
      </w:r>
      <w:r>
        <w:fldChar w:fldCharType="separate"/>
      </w:r>
      <w:r>
        <w:t xml:space="preserve">Obrázok </w:t>
      </w:r>
      <w:r>
        <w:rPr>
          <w:noProof/>
        </w:rPr>
        <w:t>6</w:t>
      </w:r>
      <w:r>
        <w:t>.</w:t>
      </w:r>
      <w:r>
        <w:rPr>
          <w:noProof/>
        </w:rPr>
        <w:t>4</w:t>
      </w:r>
      <w:r>
        <w:fldChar w:fldCharType="end"/>
      </w:r>
      <w:r w:rsidR="00B13B89" w:rsidRPr="001003B2">
        <w:t xml:space="preserve">) druhej verzii SNMP protokolu je preddefinovaných viac stavov ako v prvej verzii implementácii protokolu. Prvých šesť stavov </w:t>
      </w:r>
      <w:r>
        <w:t>(</w:t>
      </w:r>
      <w:r>
        <w:fldChar w:fldCharType="begin"/>
      </w:r>
      <w:r>
        <w:instrText xml:space="preserve"> REF _Ref454022736 \h </w:instrText>
      </w:r>
      <w:r>
        <w:fldChar w:fldCharType="separate"/>
      </w:r>
      <w:r>
        <w:t xml:space="preserve">Tabuľka </w:t>
      </w:r>
      <w:r>
        <w:rPr>
          <w:noProof/>
        </w:rPr>
        <w:t>6</w:t>
      </w:r>
      <w:r>
        <w:t>.</w:t>
      </w:r>
      <w:r>
        <w:rPr>
          <w:noProof/>
        </w:rPr>
        <w:t>2</w:t>
      </w:r>
      <w:r>
        <w:fldChar w:fldCharType="end"/>
      </w:r>
      <w:r w:rsidR="00B13B89">
        <w:t xml:space="preserve"> - hodnoty 0-5) </w:t>
      </w:r>
      <w:r w:rsidR="00B13B89" w:rsidRPr="001003B2">
        <w:t>je totožných v</w:t>
      </w:r>
      <w:r w:rsidR="00B13B89">
        <w:t xml:space="preserve"> oboch verziách SNMP protokolu.</w:t>
      </w:r>
      <w:r w:rsidR="00B13B89" w:rsidRPr="008E07A6">
        <w:t xml:space="preserve"> Rozšírenie chybových stavov </w:t>
      </w:r>
      <w:r>
        <w:t xml:space="preserve">druhej verzie je uvedené v </w:t>
      </w:r>
      <w:r>
        <w:fldChar w:fldCharType="begin"/>
      </w:r>
      <w:r>
        <w:instrText xml:space="preserve"> REF _Ref454022789 \h </w:instrText>
      </w:r>
      <w:r>
        <w:fldChar w:fldCharType="separate"/>
      </w:r>
      <w:r>
        <w:t xml:space="preserve">Tabuľke </w:t>
      </w:r>
      <w:r>
        <w:rPr>
          <w:noProof/>
        </w:rPr>
        <w:t>6</w:t>
      </w:r>
      <w:r>
        <w:t>.</w:t>
      </w:r>
      <w:r>
        <w:rPr>
          <w:noProof/>
        </w:rPr>
        <w:t>7</w:t>
      </w:r>
      <w:r>
        <w:fldChar w:fldCharType="end"/>
      </w:r>
      <w:r w:rsidR="00B13B89" w:rsidRPr="008E07A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0"/>
        <w:gridCol w:w="1869"/>
        <w:gridCol w:w="6024"/>
      </w:tblGrid>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Hodnota</w:t>
            </w:r>
          </w:p>
        </w:tc>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Kód</w:t>
            </w:r>
          </w:p>
        </w:tc>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Popis</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6</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noAccess</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Odmietnutý prístup k objektu</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7</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wrongType</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Typ objektu je nesprávny</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8</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wrongLength</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Špecifikovaná dĺžka pre objekt je nesprávna</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9</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wrongEncoding</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Nesprávne šifrovanie</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10</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wrongValue</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Zadaná hodnota je neprípustná</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11</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noCreation</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Premenná neexistuje, nie je možné ju vytvoriť</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12</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inconsistentValue</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Špecifikovaná hodnota je blokovaná, alebo nie je možné priradiť hodnotu v danom okamihu</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13</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resourceValue</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Pokus o nastavenie hodnoty, ktorej zdroje nie sú k dispozícii</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14</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commitFaild</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Pokus o nastavenie hodnoty zlyhal</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15</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undoFaild</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Pokus o nastavenie hodnoty zo skupiny premenných zlyhal a pokus vrátiť späť hodnoty ostatných premenných nebol úspešný</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16</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authorizationError</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Problém s autorizáciou</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17</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notWritable</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Premennú nie je možné vytvoriť ani zapísať</w:t>
            </w:r>
          </w:p>
        </w:tc>
      </w:tr>
      <w:tr w:rsidR="00B13B89" w:rsidRPr="001003B2" w:rsidTr="002D5CB1">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18</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incosistentName</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keepNext/>
              <w:rPr>
                <w:lang w:eastAsia="sk-SK"/>
              </w:rPr>
            </w:pPr>
            <w:r w:rsidRPr="001003B2">
              <w:rPr>
                <w:lang w:eastAsia="sk-SK"/>
              </w:rPr>
              <w:t>Premenná neexistuje</w:t>
            </w:r>
          </w:p>
        </w:tc>
      </w:tr>
    </w:tbl>
    <w:p w:rsidR="00B13B89" w:rsidRDefault="00B13B89" w:rsidP="00B13B89">
      <w:pPr>
        <w:pStyle w:val="Popis"/>
      </w:pPr>
      <w:bookmarkStart w:id="137" w:name="_Ref454022789"/>
      <w:bookmarkStart w:id="138" w:name="_Toc454028027"/>
      <w:bookmarkStart w:id="139" w:name="_Toc454063344"/>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7</w:t>
      </w:r>
      <w:r w:rsidR="00D366DC">
        <w:rPr>
          <w:noProof/>
        </w:rPr>
        <w:fldChar w:fldCharType="end"/>
      </w:r>
      <w:bookmarkEnd w:id="137"/>
      <w:r>
        <w:t xml:space="preserve"> - </w:t>
      </w:r>
      <w:r w:rsidRPr="00072700">
        <w:t>Rozšírený chybový stav správy SNMPv2</w:t>
      </w:r>
      <w:bookmarkEnd w:id="138"/>
      <w:bookmarkEnd w:id="139"/>
    </w:p>
    <w:p w:rsidR="00B13B89" w:rsidRDefault="00B13B89" w:rsidP="00B13B89">
      <w:pPr>
        <w:spacing w:after="160" w:line="259" w:lineRule="auto"/>
        <w:jc w:val="left"/>
      </w:pPr>
      <w:r w:rsidRPr="001003B2">
        <w:lastRenderedPageBreak/>
        <w:t xml:space="preserve">Protokolová operácia </w:t>
      </w:r>
      <w:r w:rsidRPr="00846A6B">
        <w:rPr>
          <w:b/>
        </w:rPr>
        <w:t>GetBulk</w:t>
      </w:r>
      <w:r w:rsidRPr="001003B2">
        <w:t xml:space="preserve"> používa špeciáln</w:t>
      </w:r>
      <w:r>
        <w:t>y formát dátového poľa (PDU)</w:t>
      </w:r>
      <w:r w:rsidRPr="001003B2">
        <w:t>. Hlavička správy je nasledovná: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1461"/>
        <w:gridCol w:w="5295"/>
      </w:tblGrid>
      <w:tr w:rsidR="00B13B89" w:rsidRPr="001003B2" w:rsidTr="00846A6B">
        <w:trPr>
          <w:jc w:val="center"/>
        </w:trPr>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Názov</w:t>
            </w:r>
          </w:p>
        </w:tc>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Veľkosť (bit)</w:t>
            </w:r>
          </w:p>
        </w:tc>
        <w:tc>
          <w:tcPr>
            <w:tcW w:w="0" w:type="auto"/>
            <w:shd w:val="clear" w:color="auto" w:fill="auto"/>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Popis</w:t>
            </w:r>
          </w:p>
        </w:tc>
      </w:tr>
      <w:tr w:rsidR="00B13B89" w:rsidRPr="001003B2" w:rsidTr="00846A6B">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Typ PDU</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32</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Názov operácie - GetBulk</w:t>
            </w:r>
          </w:p>
        </w:tc>
      </w:tr>
      <w:tr w:rsidR="00B13B89" w:rsidRPr="001003B2" w:rsidTr="00846A6B">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ID požiadavky</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32</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Párovanie požiadavky s odpoveďou</w:t>
            </w:r>
          </w:p>
        </w:tc>
      </w:tr>
      <w:tr w:rsidR="00B13B89" w:rsidRPr="001003B2" w:rsidTr="00846A6B">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Bez opakovania</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32</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Počet objektov bez opakovaného čítania v požiadavke</w:t>
            </w:r>
          </w:p>
        </w:tc>
      </w:tr>
      <w:tr w:rsidR="00B13B89" w:rsidRPr="001003B2" w:rsidTr="00846A6B">
        <w:trPr>
          <w:jc w:val="center"/>
        </w:trPr>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Max opakovanie</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rPr>
                <w:lang w:eastAsia="sk-SK"/>
              </w:rPr>
            </w:pPr>
            <w:r w:rsidRPr="001003B2">
              <w:rPr>
                <w:lang w:eastAsia="sk-SK"/>
              </w:rPr>
              <w:t>32</w:t>
            </w:r>
          </w:p>
        </w:tc>
        <w:tc>
          <w:tcPr>
            <w:tcW w:w="0" w:type="auto"/>
            <w:shd w:val="clear" w:color="auto" w:fill="auto"/>
            <w:tcMar>
              <w:top w:w="48" w:type="dxa"/>
              <w:left w:w="48" w:type="dxa"/>
              <w:bottom w:w="48" w:type="dxa"/>
              <w:right w:w="48" w:type="dxa"/>
            </w:tcMar>
            <w:vAlign w:val="center"/>
            <w:hideMark/>
          </w:tcPr>
          <w:p w:rsidR="00B13B89" w:rsidRPr="001003B2" w:rsidRDefault="00B13B89" w:rsidP="00B13B89">
            <w:pPr>
              <w:pStyle w:val="Tabulka"/>
              <w:keepNext/>
              <w:rPr>
                <w:lang w:eastAsia="sk-SK"/>
              </w:rPr>
            </w:pPr>
            <w:r w:rsidRPr="001003B2">
              <w:rPr>
                <w:lang w:eastAsia="sk-SK"/>
              </w:rPr>
              <w:t>Počet iterácií pri čítaní objektov z tabuľky</w:t>
            </w:r>
          </w:p>
        </w:tc>
      </w:tr>
    </w:tbl>
    <w:p w:rsidR="00B13B89" w:rsidRDefault="00B13B89" w:rsidP="00B13B89">
      <w:pPr>
        <w:pStyle w:val="Popis"/>
        <w:rPr>
          <w:noProof/>
        </w:rPr>
      </w:pPr>
      <w:bookmarkStart w:id="140" w:name="_Toc454028028"/>
      <w:bookmarkStart w:id="141" w:name="_Toc454063345"/>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8</w:t>
      </w:r>
      <w:r w:rsidR="00D366DC">
        <w:rPr>
          <w:noProof/>
        </w:rPr>
        <w:fldChar w:fldCharType="end"/>
      </w:r>
      <w:r>
        <w:rPr>
          <w:noProof/>
        </w:rPr>
        <w:t xml:space="preserve"> - </w:t>
      </w:r>
      <w:r w:rsidRPr="00D02A9C">
        <w:rPr>
          <w:noProof/>
        </w:rPr>
        <w:t>Formát PDU správy GetBulk</w:t>
      </w:r>
      <w:bookmarkEnd w:id="140"/>
      <w:bookmarkEnd w:id="141"/>
    </w:p>
    <w:p w:rsidR="00B13B89" w:rsidRPr="000E3480" w:rsidRDefault="00B13B89" w:rsidP="002D5CB1">
      <w:pPr>
        <w:ind w:firstLine="0"/>
      </w:pPr>
    </w:p>
    <w:p w:rsidR="00B13B89" w:rsidRDefault="00B13B89" w:rsidP="002D5CB1">
      <w:pPr>
        <w:pStyle w:val="Nadpis3"/>
      </w:pPr>
      <w:bookmarkStart w:id="142" w:name="_Toc454063453"/>
      <w:r w:rsidRPr="00B23E9B">
        <w:t>SNMP Verzia 3</w:t>
      </w:r>
      <w:bookmarkEnd w:id="142"/>
    </w:p>
    <w:p w:rsidR="00B13B89" w:rsidRPr="00B23E9B" w:rsidRDefault="00B13B89" w:rsidP="00B13B89">
      <w:pPr>
        <w:rPr>
          <w:lang w:eastAsia="sk-SK"/>
        </w:rPr>
      </w:pPr>
      <w:r w:rsidRPr="00B23E9B">
        <w:rPr>
          <w:lang w:eastAsia="sk-SK"/>
        </w:rPr>
        <w:t>Posledná verzia protokolu, ktorá bola aplikovaná do praxe mala za úlohu vyriešiť problémy, ktoré vznikli s nasadením rôznych vari</w:t>
      </w:r>
      <w:r>
        <w:rPr>
          <w:lang w:eastAsia="sk-SK"/>
        </w:rPr>
        <w:t>ácií SNMP protokolu verzie 2</w:t>
      </w:r>
      <w:r w:rsidRPr="00B23E9B">
        <w:rPr>
          <w:lang w:eastAsia="sk-SK"/>
        </w:rPr>
        <w:t>. Tretia verzia používa rovnaké protokolové operácie ako SNMPv2 aj rovnaký formát dátového poľa PDU.</w:t>
      </w:r>
    </w:p>
    <w:p w:rsidR="00B13B89" w:rsidRPr="00B23E9B" w:rsidRDefault="00B13B89" w:rsidP="00B13B89">
      <w:pPr>
        <w:rPr>
          <w:lang w:eastAsia="sk-SK"/>
        </w:rPr>
      </w:pPr>
      <w:r w:rsidRPr="00B23E9B">
        <w:rPr>
          <w:lang w:eastAsia="sk-SK"/>
        </w:rPr>
        <w:t>Hlavné vylepšenie SNMPv3 je v bezpečnosti protokolu. Obsahuje niekoľko úrovní zabezpečenia, ktoré umožňujú šifrovanie dát, alebo prístup k dátam na základe užívateľských prístupov. Napríklad konkrétny používateľ má prístup iba k niektorým údajom. Použitie nových bezpečnostných prvkov v SNMPv3 umožňuje bezpečnú správu a manažovanie sieťových zariad</w:t>
      </w:r>
      <w:r>
        <w:rPr>
          <w:lang w:eastAsia="sk-SK"/>
        </w:rPr>
        <w:t>ení cez verejnú sieť Internet.</w:t>
      </w:r>
    </w:p>
    <w:tbl>
      <w:tblPr>
        <w:tblW w:w="8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9F9F9"/>
        <w:tblCellMar>
          <w:top w:w="15" w:type="dxa"/>
          <w:left w:w="15" w:type="dxa"/>
          <w:bottom w:w="15" w:type="dxa"/>
          <w:right w:w="15" w:type="dxa"/>
        </w:tblCellMar>
        <w:tblLook w:val="04A0" w:firstRow="1" w:lastRow="0" w:firstColumn="1" w:lastColumn="0" w:noHBand="0" w:noVBand="1"/>
      </w:tblPr>
      <w:tblGrid>
        <w:gridCol w:w="2233"/>
        <w:gridCol w:w="1503"/>
        <w:gridCol w:w="5141"/>
      </w:tblGrid>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Názov</w:t>
            </w:r>
          </w:p>
        </w:tc>
        <w:tc>
          <w:tcPr>
            <w:tcW w:w="1503" w:type="dxa"/>
            <w:shd w:val="clear" w:color="auto" w:fill="FFFFFF" w:themeFill="background1"/>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Veľkosť (bit)</w:t>
            </w:r>
          </w:p>
        </w:tc>
        <w:tc>
          <w:tcPr>
            <w:tcW w:w="0" w:type="auto"/>
            <w:shd w:val="clear" w:color="auto" w:fill="FFFFFF" w:themeFill="background1"/>
            <w:tcMar>
              <w:top w:w="48" w:type="dxa"/>
              <w:left w:w="48" w:type="dxa"/>
              <w:bottom w:w="48" w:type="dxa"/>
              <w:right w:w="48" w:type="dxa"/>
            </w:tcMar>
            <w:vAlign w:val="center"/>
            <w:hideMark/>
          </w:tcPr>
          <w:p w:rsidR="00B13B89" w:rsidRPr="000E3480" w:rsidRDefault="00B13B89" w:rsidP="00B13B89">
            <w:pPr>
              <w:pStyle w:val="Tabulka"/>
              <w:rPr>
                <w:b/>
                <w:lang w:eastAsia="sk-SK"/>
              </w:rPr>
            </w:pPr>
            <w:r w:rsidRPr="000E3480">
              <w:rPr>
                <w:b/>
                <w:lang w:eastAsia="sk-SK"/>
              </w:rPr>
              <w:t>Popis</w:t>
            </w:r>
          </w:p>
        </w:tc>
      </w:tr>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Verzia</w:t>
            </w:r>
          </w:p>
        </w:tc>
        <w:tc>
          <w:tcPr>
            <w:tcW w:w="1503" w:type="dxa"/>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32</w:t>
            </w:r>
          </w:p>
        </w:tc>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Verzia SNMP protokolu</w:t>
            </w:r>
          </w:p>
        </w:tc>
      </w:tr>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ID správy</w:t>
            </w:r>
          </w:p>
        </w:tc>
        <w:tc>
          <w:tcPr>
            <w:tcW w:w="1503" w:type="dxa"/>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32</w:t>
            </w:r>
          </w:p>
        </w:tc>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Párovanie požiadavky s odpoveďou</w:t>
            </w:r>
          </w:p>
        </w:tc>
      </w:tr>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Max veľkosť správy</w:t>
            </w:r>
          </w:p>
        </w:tc>
        <w:tc>
          <w:tcPr>
            <w:tcW w:w="1503" w:type="dxa"/>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32</w:t>
            </w:r>
          </w:p>
        </w:tc>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Maximálna veľkosť správy, ktorú odosielateľ môže prijať</w:t>
            </w:r>
          </w:p>
        </w:tc>
      </w:tr>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Indikátor správy</w:t>
            </w:r>
          </w:p>
        </w:tc>
        <w:tc>
          <w:tcPr>
            <w:tcW w:w="1503" w:type="dxa"/>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8</w:t>
            </w:r>
          </w:p>
        </w:tc>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Riadi spracovanie správy</w:t>
            </w:r>
          </w:p>
        </w:tc>
      </w:tr>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Bezpečnostný model</w:t>
            </w:r>
          </w:p>
        </w:tc>
        <w:tc>
          <w:tcPr>
            <w:tcW w:w="1503" w:type="dxa"/>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32</w:t>
            </w:r>
          </w:p>
        </w:tc>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Indikuje použitý bezpečnostný model</w:t>
            </w:r>
          </w:p>
        </w:tc>
      </w:tr>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Bezpečnostné parametre</w:t>
            </w:r>
          </w:p>
        </w:tc>
        <w:tc>
          <w:tcPr>
            <w:tcW w:w="1503" w:type="dxa"/>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Premenlivá</w:t>
            </w:r>
          </w:p>
        </w:tc>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Skupina polí, ktoré indikujú použité bezpečnostné parametre</w:t>
            </w:r>
          </w:p>
        </w:tc>
      </w:tr>
      <w:tr w:rsidR="00B13B89" w:rsidRPr="00B23E9B"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Pole PDU</w:t>
            </w:r>
          </w:p>
        </w:tc>
        <w:tc>
          <w:tcPr>
            <w:tcW w:w="1503" w:type="dxa"/>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rPr>
                <w:lang w:eastAsia="sk-SK"/>
              </w:rPr>
            </w:pPr>
            <w:r w:rsidRPr="00B23E9B">
              <w:rPr>
                <w:lang w:eastAsia="sk-SK"/>
              </w:rPr>
              <w:t>Premenlivá</w:t>
            </w:r>
          </w:p>
        </w:tc>
        <w:tc>
          <w:tcPr>
            <w:tcW w:w="0" w:type="auto"/>
            <w:shd w:val="clear" w:color="auto" w:fill="FFFFFF" w:themeFill="background1"/>
            <w:tcMar>
              <w:top w:w="48" w:type="dxa"/>
              <w:left w:w="48" w:type="dxa"/>
              <w:bottom w:w="48" w:type="dxa"/>
              <w:right w:w="48" w:type="dxa"/>
            </w:tcMar>
            <w:vAlign w:val="center"/>
            <w:hideMark/>
          </w:tcPr>
          <w:p w:rsidR="00B13B89" w:rsidRPr="00B23E9B" w:rsidRDefault="00B13B89" w:rsidP="00B13B89">
            <w:pPr>
              <w:pStyle w:val="Tabulka"/>
              <w:keepNext/>
              <w:rPr>
                <w:lang w:eastAsia="sk-SK"/>
              </w:rPr>
            </w:pPr>
            <w:r w:rsidRPr="00B23E9B">
              <w:rPr>
                <w:lang w:eastAsia="sk-SK"/>
              </w:rPr>
              <w:t>Dáta spolu s parametrami, ktoré bližšie určujú prenášané údaje</w:t>
            </w:r>
          </w:p>
        </w:tc>
      </w:tr>
    </w:tbl>
    <w:p w:rsidR="00B13B89" w:rsidRDefault="00B13B89" w:rsidP="00B13B89">
      <w:pPr>
        <w:pStyle w:val="Popis"/>
      </w:pPr>
      <w:bookmarkStart w:id="143" w:name="_Toc454028029"/>
      <w:bookmarkStart w:id="144" w:name="_Toc454063346"/>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9</w:t>
      </w:r>
      <w:r w:rsidR="00D366DC">
        <w:rPr>
          <w:noProof/>
        </w:rPr>
        <w:fldChar w:fldCharType="end"/>
      </w:r>
      <w:r>
        <w:rPr>
          <w:noProof/>
        </w:rPr>
        <w:t xml:space="preserve"> - </w:t>
      </w:r>
      <w:r w:rsidRPr="0017634F">
        <w:rPr>
          <w:noProof/>
        </w:rPr>
        <w:t>Formát hlavičky správy SNMPv3</w:t>
      </w:r>
      <w:bookmarkEnd w:id="143"/>
      <w:bookmarkEnd w:id="144"/>
    </w:p>
    <w:p w:rsidR="00B13B89" w:rsidRDefault="00B13B89" w:rsidP="00B13B89">
      <w:pPr>
        <w:pStyle w:val="Normlnywebov"/>
        <w:shd w:val="clear" w:color="auto" w:fill="FFFFFF"/>
        <w:spacing w:before="96" w:beforeAutospacing="0" w:after="120" w:afterAutospacing="0" w:line="288" w:lineRule="atLeast"/>
      </w:pPr>
    </w:p>
    <w:p w:rsidR="00B13B89" w:rsidRDefault="00B13B89" w:rsidP="00B13B89">
      <w:pPr>
        <w:spacing w:after="160" w:line="259" w:lineRule="auto"/>
        <w:ind w:firstLine="0"/>
        <w:jc w:val="left"/>
      </w:pPr>
    </w:p>
    <w:p w:rsidR="00B13B89" w:rsidRDefault="00B13B89" w:rsidP="00B13B89"/>
    <w:p w:rsidR="00B13B89" w:rsidRPr="00735DA5" w:rsidRDefault="00B13B89" w:rsidP="002D5CB1">
      <w:pPr>
        <w:pStyle w:val="Nadpis2"/>
      </w:pPr>
      <w:bookmarkStart w:id="145" w:name="_Toc454063454"/>
      <w:r w:rsidRPr="00735DA5">
        <w:lastRenderedPageBreak/>
        <w:t>Management Information Base - MIB</w:t>
      </w:r>
      <w:bookmarkEnd w:id="145"/>
    </w:p>
    <w:p w:rsidR="00B13B89" w:rsidRDefault="00B13B89" w:rsidP="00B13B89">
      <w:r>
        <w:t xml:space="preserve">Agenti ukladajú dáta vo forme objektov do </w:t>
      </w:r>
      <w:r w:rsidRPr="00D87441">
        <w:rPr>
          <w:b/>
        </w:rPr>
        <w:t>MIB databázy</w:t>
      </w:r>
      <w:r>
        <w:t xml:space="preserve">. Databáza je tvorená stromovou štruktúrou a skladá sa z objektov a ich atribútov, ktoré objekt popisujú. </w:t>
      </w:r>
      <w:r w:rsidRPr="00D87441">
        <w:rPr>
          <w:b/>
        </w:rPr>
        <w:t>SMI (Structure and Identification of Management Information)</w:t>
      </w:r>
      <w:r>
        <w:t xml:space="preserve"> definuje pravidlá pre pomenovávanie typov dát. Podľa SMI je každý uzol v databáze popísaný atribútmi.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216"/>
        <w:gridCol w:w="2676"/>
      </w:tblGrid>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FD7561" w:rsidRDefault="00B13B89" w:rsidP="00B13B89">
            <w:pPr>
              <w:pStyle w:val="Tabulka"/>
              <w:rPr>
                <w:b/>
              </w:rPr>
            </w:pPr>
            <w:r w:rsidRPr="00FD7561">
              <w:rPr>
                <w:b/>
              </w:rPr>
              <w:t>Atribút</w:t>
            </w:r>
          </w:p>
        </w:tc>
        <w:tc>
          <w:tcPr>
            <w:tcW w:w="0" w:type="auto"/>
            <w:shd w:val="clear" w:color="auto" w:fill="FFFFFF" w:themeFill="background1"/>
            <w:tcMar>
              <w:top w:w="48" w:type="dxa"/>
              <w:left w:w="48" w:type="dxa"/>
              <w:bottom w:w="48" w:type="dxa"/>
              <w:right w:w="48" w:type="dxa"/>
            </w:tcMar>
            <w:vAlign w:val="center"/>
            <w:hideMark/>
          </w:tcPr>
          <w:p w:rsidR="00B13B89" w:rsidRPr="00FD7561" w:rsidRDefault="00B13B89" w:rsidP="00B13B89">
            <w:pPr>
              <w:pStyle w:val="Tabulka"/>
              <w:rPr>
                <w:b/>
              </w:rPr>
            </w:pPr>
            <w:r w:rsidRPr="00FD7561">
              <w:rPr>
                <w:b/>
              </w:rPr>
              <w:t>Popis</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Object</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Meno objektu</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Syntax</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Typ objektu</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Description</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Popis objektu</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Access</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Prístupové práva k objektu</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Status</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6E1885">
            <w:pPr>
              <w:pStyle w:val="Tabulka"/>
              <w:keepNext/>
            </w:pPr>
            <w:r>
              <w:t>Status</w:t>
            </w:r>
          </w:p>
        </w:tc>
      </w:tr>
    </w:tbl>
    <w:p w:rsidR="006E1885" w:rsidRDefault="006E1885">
      <w:pPr>
        <w:pStyle w:val="Popis"/>
      </w:pPr>
      <w:bookmarkStart w:id="146" w:name="_Toc454028030"/>
      <w:bookmarkStart w:id="147" w:name="_Toc454063347"/>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10</w:t>
      </w:r>
      <w:r w:rsidR="00D366DC">
        <w:rPr>
          <w:noProof/>
        </w:rPr>
        <w:fldChar w:fldCharType="end"/>
      </w:r>
      <w:r>
        <w:t xml:space="preserve"> - </w:t>
      </w:r>
      <w:r w:rsidRPr="0014348F">
        <w:t>Atribúty MIB objektov</w:t>
      </w:r>
      <w:bookmarkEnd w:id="146"/>
      <w:bookmarkEnd w:id="147"/>
    </w:p>
    <w:p w:rsidR="00B13B89" w:rsidRDefault="00B13B89" w:rsidP="00B13B89">
      <w:r>
        <w:t>V súčasnosti sa používajú dve verzie databázy MIB-2 a MIB-1 a sú navzájom kompatibilné. Stromová štruktú</w:t>
      </w:r>
      <w:r w:rsidR="002D5CB1">
        <w:t xml:space="preserve">ra MIB databázy je znázornená na </w:t>
      </w:r>
      <w:r w:rsidR="006E1885">
        <w:fldChar w:fldCharType="begin"/>
      </w:r>
      <w:r w:rsidR="006E1885">
        <w:instrText xml:space="preserve"> REF _Ref454023675 \h </w:instrText>
      </w:r>
      <w:r w:rsidR="006E1885">
        <w:fldChar w:fldCharType="separate"/>
      </w:r>
      <w:r w:rsidR="006E1885">
        <w:t xml:space="preserve">Obrázku </w:t>
      </w:r>
      <w:r w:rsidR="006E1885">
        <w:rPr>
          <w:noProof/>
        </w:rPr>
        <w:t>6</w:t>
      </w:r>
      <w:r w:rsidR="006E1885">
        <w:t>.</w:t>
      </w:r>
      <w:r w:rsidR="006E1885">
        <w:rPr>
          <w:noProof/>
        </w:rPr>
        <w:t>6</w:t>
      </w:r>
      <w:r w:rsidR="006E1885">
        <w:fldChar w:fldCharType="end"/>
      </w:r>
      <w:r w:rsidR="006E1885">
        <w:t>.</w:t>
      </w:r>
    </w:p>
    <w:p w:rsidR="006E1885" w:rsidRDefault="00B13B89" w:rsidP="006E1885">
      <w:pPr>
        <w:pStyle w:val="Obrzok"/>
      </w:pPr>
      <w:r>
        <w:rPr>
          <w:noProof/>
          <w:lang w:eastAsia="sk-SK"/>
        </w:rPr>
        <w:drawing>
          <wp:inline distT="0" distB="0" distL="0" distR="0" wp14:anchorId="6334519B" wp14:editId="692B851E">
            <wp:extent cx="4267200" cy="3190875"/>
            <wp:effectExtent l="0" t="0" r="0" b="9525"/>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7200" cy="3190875"/>
                    </a:xfrm>
                    <a:prstGeom prst="rect">
                      <a:avLst/>
                    </a:prstGeom>
                    <a:noFill/>
                    <a:ln>
                      <a:noFill/>
                    </a:ln>
                  </pic:spPr>
                </pic:pic>
              </a:graphicData>
            </a:graphic>
          </wp:inline>
        </w:drawing>
      </w:r>
    </w:p>
    <w:p w:rsidR="00B13B89" w:rsidRDefault="006E1885" w:rsidP="006E1885">
      <w:pPr>
        <w:pStyle w:val="Popis"/>
      </w:pPr>
      <w:bookmarkStart w:id="148" w:name="_Ref454023675"/>
      <w:bookmarkStart w:id="149" w:name="_Toc454063160"/>
      <w:bookmarkStart w:id="150" w:name="_Toc454063391"/>
      <w:r>
        <w:t xml:space="preserve">Obrázok </w:t>
      </w:r>
      <w:fldSimple w:instr=" STYLEREF 1 \s ">
        <w:r w:rsidR="00B01989">
          <w:rPr>
            <w:noProof/>
          </w:rPr>
          <w:t>7</w:t>
        </w:r>
      </w:fldSimple>
      <w:r w:rsidR="00B01989">
        <w:t>.</w:t>
      </w:r>
      <w:fldSimple w:instr=" SEQ Obrázok \* ARABIC \s 1 ">
        <w:r w:rsidR="00B01989">
          <w:rPr>
            <w:noProof/>
          </w:rPr>
          <w:t>6</w:t>
        </w:r>
      </w:fldSimple>
      <w:bookmarkEnd w:id="148"/>
      <w:r>
        <w:rPr>
          <w:noProof/>
        </w:rPr>
        <w:t xml:space="preserve"> - </w:t>
      </w:r>
      <w:r w:rsidRPr="00ED1EB9">
        <w:rPr>
          <w:noProof/>
        </w:rPr>
        <w:t>Stromová štruktúra MIB databázy</w:t>
      </w:r>
      <w:bookmarkEnd w:id="149"/>
      <w:bookmarkEnd w:id="150"/>
    </w:p>
    <w:p w:rsidR="00B13B89" w:rsidRDefault="00B13B89" w:rsidP="00B13B89">
      <w:r>
        <w:t xml:space="preserve">Každá položka v MIB databáze sa dá jednoznačne popísať pomocou </w:t>
      </w:r>
      <w:r w:rsidRPr="00FD7561">
        <w:rPr>
          <w:b/>
        </w:rPr>
        <w:t xml:space="preserve">identifikátoru objektu (OID). </w:t>
      </w:r>
      <w:r>
        <w:t>Identifikátor objektu je celá cesta z koreňa databázy (ROOT) po položku. OID je tvorený číslom uzla, jednotlivé úrovne sú oddelené bodkou. Zvýraznená položka má OID .1</w:t>
      </w:r>
      <w:r w:rsidR="002D5CB1">
        <w:t xml:space="preserve">.3.6.1.2. alebo pomocou popisov z </w:t>
      </w:r>
      <w:r>
        <w:t>návestí ako .iso.org.dod.internet.mgmt.</w:t>
      </w:r>
    </w:p>
    <w:p w:rsidR="00B13B89" w:rsidRDefault="00B13B89" w:rsidP="00B13B89">
      <w:r>
        <w:lastRenderedPageBreak/>
        <w:t>SMI definuje dátové typy pre siete typu TCP/IP. S použitím týchto typov bola definovaná prvá verzia MIB databázy. SMI definuje agregátne dátové typy a neagregátne dátové typy.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89"/>
        <w:gridCol w:w="2076"/>
      </w:tblGrid>
      <w:tr w:rsidR="00B13B89" w:rsidRPr="00D87441"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FD7561" w:rsidRDefault="00B13B89" w:rsidP="00B13B89">
            <w:pPr>
              <w:pStyle w:val="Tabulka"/>
              <w:rPr>
                <w:b/>
              </w:rPr>
            </w:pPr>
            <w:r w:rsidRPr="00FD7561">
              <w:rPr>
                <w:b/>
              </w:rPr>
              <w:t>Názov</w:t>
            </w:r>
          </w:p>
        </w:tc>
        <w:tc>
          <w:tcPr>
            <w:tcW w:w="0" w:type="auto"/>
            <w:shd w:val="clear" w:color="auto" w:fill="FFFFFF" w:themeFill="background1"/>
            <w:tcMar>
              <w:top w:w="48" w:type="dxa"/>
              <w:left w:w="48" w:type="dxa"/>
              <w:bottom w:w="48" w:type="dxa"/>
              <w:right w:w="48" w:type="dxa"/>
            </w:tcMar>
            <w:vAlign w:val="center"/>
            <w:hideMark/>
          </w:tcPr>
          <w:p w:rsidR="00B13B89" w:rsidRPr="00FD7561" w:rsidRDefault="00B13B89" w:rsidP="00B13B89">
            <w:pPr>
              <w:pStyle w:val="Tabulka"/>
              <w:rPr>
                <w:b/>
              </w:rPr>
            </w:pPr>
            <w:r w:rsidRPr="00FD7561">
              <w:rPr>
                <w:b/>
              </w:rPr>
              <w:t>Popis</w:t>
            </w:r>
          </w:p>
        </w:tc>
      </w:tr>
      <w:tr w:rsidR="00B13B89" w:rsidRPr="00D87441"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pPr>
            <w:r w:rsidRPr="00D87441">
              <w:t>Integer</w:t>
            </w:r>
          </w:p>
        </w:tc>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pPr>
            <w:r w:rsidRPr="00D87441">
              <w:t>Celé číslo</w:t>
            </w:r>
          </w:p>
        </w:tc>
      </w:tr>
      <w:tr w:rsidR="00B13B89" w:rsidRPr="00D87441"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pPr>
            <w:r w:rsidRPr="00D87441">
              <w:t>Octet String</w:t>
            </w:r>
          </w:p>
        </w:tc>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pPr>
            <w:r w:rsidRPr="00D87441">
              <w:t>Textový reťazec</w:t>
            </w:r>
          </w:p>
        </w:tc>
      </w:tr>
      <w:tr w:rsidR="00B13B89" w:rsidRPr="00D87441"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pPr>
            <w:r w:rsidRPr="00D87441">
              <w:t>Object Identifier</w:t>
            </w:r>
          </w:p>
        </w:tc>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pPr>
            <w:r w:rsidRPr="00D87441">
              <w:t>Identifikátor objektu</w:t>
            </w:r>
          </w:p>
        </w:tc>
      </w:tr>
      <w:tr w:rsidR="00B13B89" w:rsidRPr="00D87441"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pPr>
            <w:r w:rsidRPr="00D87441">
              <w:t>NULL</w:t>
            </w:r>
          </w:p>
        </w:tc>
        <w:tc>
          <w:tcPr>
            <w:tcW w:w="0" w:type="auto"/>
            <w:shd w:val="clear" w:color="auto" w:fill="FFFFFF" w:themeFill="background1"/>
            <w:tcMar>
              <w:top w:w="48" w:type="dxa"/>
              <w:left w:w="48" w:type="dxa"/>
              <w:bottom w:w="48" w:type="dxa"/>
              <w:right w:w="48" w:type="dxa"/>
            </w:tcMar>
            <w:vAlign w:val="center"/>
            <w:hideMark/>
          </w:tcPr>
          <w:p w:rsidR="00B13B89" w:rsidRPr="00D87441" w:rsidRDefault="00B13B89" w:rsidP="00B13B89">
            <w:pPr>
              <w:pStyle w:val="Tabulka"/>
              <w:keepNext/>
            </w:pPr>
            <w:r w:rsidRPr="00D87441">
              <w:t>Prázdny objekt</w:t>
            </w:r>
          </w:p>
        </w:tc>
      </w:tr>
    </w:tbl>
    <w:p w:rsidR="00B13B89" w:rsidRPr="00FD7561" w:rsidRDefault="00B13B89" w:rsidP="00B13B89">
      <w:pPr>
        <w:pStyle w:val="Popis"/>
        <w:rPr>
          <w:rFonts w:ascii="Arial" w:hAnsi="Arial" w:cs="Arial"/>
          <w:color w:val="000000"/>
          <w:sz w:val="19"/>
          <w:szCs w:val="19"/>
        </w:rPr>
      </w:pPr>
      <w:bookmarkStart w:id="151" w:name="_Toc454028031"/>
      <w:bookmarkStart w:id="152" w:name="_Toc454063348"/>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11</w:t>
      </w:r>
      <w:r w:rsidR="00D366DC">
        <w:rPr>
          <w:noProof/>
        </w:rPr>
        <w:fldChar w:fldCharType="end"/>
      </w:r>
      <w:r>
        <w:t xml:space="preserve"> - </w:t>
      </w:r>
      <w:r w:rsidRPr="00C259C4">
        <w:t>Agregátne dátové typy MIB objektov</w:t>
      </w:r>
      <w:bookmarkEnd w:id="151"/>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783"/>
        <w:gridCol w:w="5193"/>
      </w:tblGrid>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Pr="00FD7561" w:rsidRDefault="00B13B89" w:rsidP="00B13B89">
            <w:pPr>
              <w:pStyle w:val="Tabulka"/>
              <w:rPr>
                <w:b/>
              </w:rPr>
            </w:pPr>
            <w:r w:rsidRPr="00FD7561">
              <w:rPr>
                <w:b/>
              </w:rPr>
              <w:t>Názov</w:t>
            </w:r>
          </w:p>
        </w:tc>
        <w:tc>
          <w:tcPr>
            <w:tcW w:w="0" w:type="auto"/>
            <w:shd w:val="clear" w:color="auto" w:fill="FFFFFF" w:themeFill="background1"/>
            <w:tcMar>
              <w:top w:w="48" w:type="dxa"/>
              <w:left w:w="48" w:type="dxa"/>
              <w:bottom w:w="48" w:type="dxa"/>
              <w:right w:w="48" w:type="dxa"/>
            </w:tcMar>
            <w:vAlign w:val="center"/>
            <w:hideMark/>
          </w:tcPr>
          <w:p w:rsidR="00B13B89" w:rsidRPr="00FD7561" w:rsidRDefault="00B13B89" w:rsidP="00B13B89">
            <w:pPr>
              <w:pStyle w:val="Tabulka"/>
              <w:rPr>
                <w:b/>
              </w:rPr>
            </w:pPr>
            <w:r w:rsidRPr="00FD7561">
              <w:rPr>
                <w:b/>
              </w:rPr>
              <w:t>Popis</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Network Address</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Sieťová adresa</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IpAddress</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IP adresa</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Counter</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Nezáporné celé číslo</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Gauge</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Nezáporné celé číslo, ktoré môže stúpať alebo klesať</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TimeTicks</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Nezáporné celé číslo pre počítanie času</w:t>
            </w:r>
          </w:p>
        </w:tc>
      </w:tr>
      <w:tr w:rsidR="00B13B89" w:rsidTr="00B13B89">
        <w:trPr>
          <w:jc w:val="center"/>
        </w:trPr>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pPr>
            <w:r>
              <w:t>Opaque</w:t>
            </w:r>
          </w:p>
        </w:tc>
        <w:tc>
          <w:tcPr>
            <w:tcW w:w="0" w:type="auto"/>
            <w:shd w:val="clear" w:color="auto" w:fill="FFFFFF" w:themeFill="background1"/>
            <w:tcMar>
              <w:top w:w="48" w:type="dxa"/>
              <w:left w:w="48" w:type="dxa"/>
              <w:bottom w:w="48" w:type="dxa"/>
              <w:right w:w="48" w:type="dxa"/>
            </w:tcMar>
            <w:vAlign w:val="center"/>
            <w:hideMark/>
          </w:tcPr>
          <w:p w:rsidR="00B13B89" w:rsidRDefault="00B13B89" w:rsidP="00B13B89">
            <w:pPr>
              <w:pStyle w:val="Tabulka"/>
              <w:keepNext/>
            </w:pPr>
            <w:r>
              <w:t>Používa sa pre textové dáta</w:t>
            </w:r>
          </w:p>
        </w:tc>
      </w:tr>
    </w:tbl>
    <w:p w:rsidR="00B13B89" w:rsidRDefault="00B13B89" w:rsidP="00B13B89">
      <w:pPr>
        <w:pStyle w:val="Popis"/>
      </w:pPr>
      <w:bookmarkStart w:id="153" w:name="_Toc454028032"/>
      <w:bookmarkStart w:id="154" w:name="_Toc454063349"/>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12</w:t>
      </w:r>
      <w:r w:rsidR="00D366DC">
        <w:rPr>
          <w:noProof/>
        </w:rPr>
        <w:fldChar w:fldCharType="end"/>
      </w:r>
      <w:r>
        <w:t xml:space="preserve"> - </w:t>
      </w:r>
      <w:r w:rsidRPr="0087770F">
        <w:t>Neagregátne dátové typy MIB objektov</w:t>
      </w:r>
      <w:bookmarkEnd w:id="153"/>
      <w:bookmarkEnd w:id="154"/>
    </w:p>
    <w:p w:rsidR="00B13B89" w:rsidRDefault="00B13B89" w:rsidP="00B13B89">
      <w:pPr>
        <w:pStyle w:val="Nadpis2"/>
      </w:pPr>
      <w:bookmarkStart w:id="155" w:name="_Toc454063455"/>
      <w:r>
        <w:t>Typy SNMP Objektov</w:t>
      </w:r>
      <w:bookmarkEnd w:id="155"/>
    </w:p>
    <w:p w:rsidR="00B13B89" w:rsidRDefault="00B13B89" w:rsidP="008D1C78">
      <w:pPr>
        <w:pStyle w:val="Odsekzoznamu"/>
        <w:numPr>
          <w:ilvl w:val="0"/>
          <w:numId w:val="22"/>
        </w:numPr>
      </w:pPr>
      <w:r w:rsidRPr="00712573">
        <w:rPr>
          <w:b/>
        </w:rPr>
        <w:t>Integer</w:t>
      </w:r>
      <w:r>
        <w:t xml:space="preserve"> - jednoduché celé číslo. Hoci špecifikácia nedefinuje žiaden limit, väčšina implementácií obmedzuje tento typ veľkosti na 32 bitov.</w:t>
      </w:r>
    </w:p>
    <w:p w:rsidR="00B13B89" w:rsidRDefault="00B13B89" w:rsidP="008D1C78">
      <w:pPr>
        <w:pStyle w:val="Odsekzoznamu"/>
        <w:numPr>
          <w:ilvl w:val="0"/>
          <w:numId w:val="22"/>
        </w:numPr>
      </w:pPr>
      <w:r w:rsidRPr="00712573">
        <w:rPr>
          <w:b/>
        </w:rPr>
        <w:t>Counter</w:t>
      </w:r>
      <w:r>
        <w:t xml:space="preserve"> - nezáporný integer, ktorý sa plynulo zväčšuje, až dosiahne max. hodnoty (2</w:t>
      </w:r>
      <w:r>
        <w:rPr>
          <w:vertAlign w:val="superscript"/>
        </w:rPr>
        <w:t>32</w:t>
      </w:r>
      <w:r>
        <w:t xml:space="preserve"> - 1), potom začína znovu od nuly. Ako meno napovedá, používa sa najmä na počítanie zaujímavých udalostí v systéme.</w:t>
      </w:r>
    </w:p>
    <w:p w:rsidR="00B13B89" w:rsidRDefault="00B13B89" w:rsidP="008D1C78">
      <w:pPr>
        <w:pStyle w:val="Odsekzoznamu"/>
        <w:numPr>
          <w:ilvl w:val="0"/>
          <w:numId w:val="22"/>
        </w:numPr>
      </w:pPr>
      <w:r w:rsidRPr="00712573">
        <w:rPr>
          <w:b/>
        </w:rPr>
        <w:t>Gauge</w:t>
      </w:r>
      <w:r>
        <w:t xml:space="preserve"> - nezáporný integer, jeho hodnota môže vzrastať i klesať, nikdy ale nemôže prekročiť max. hodnotu. Hodnota Gauge je maximálna, kedykoľvek modelovaná informácia je väčšia alebo rovnaká než toto maximum. V prípade následného poklesu sa zníži aj hodnota Gauge. Absolútna možná hodnota je opäť (2</w:t>
      </w:r>
      <w:r w:rsidRPr="00712573">
        <w:rPr>
          <w:vertAlign w:val="superscript"/>
        </w:rPr>
        <w:t>32</w:t>
      </w:r>
      <w:r>
        <w:t xml:space="preserve"> - 1).</w:t>
      </w:r>
    </w:p>
    <w:p w:rsidR="00B13B89" w:rsidRDefault="00B13B89" w:rsidP="008D1C78">
      <w:pPr>
        <w:pStyle w:val="Odsekzoznamu"/>
        <w:numPr>
          <w:ilvl w:val="0"/>
          <w:numId w:val="22"/>
        </w:numPr>
      </w:pPr>
      <w:r w:rsidRPr="00712573">
        <w:rPr>
          <w:b/>
        </w:rPr>
        <w:t>TimeTicks</w:t>
      </w:r>
      <w:r>
        <w:t xml:space="preserve"> - nezáporný integer reprezentujúci v stotinách sekundy čas od istej doby (možná hodnota (2</w:t>
      </w:r>
      <w:r w:rsidRPr="00712573">
        <w:rPr>
          <w:vertAlign w:val="superscript"/>
        </w:rPr>
        <w:t>32</w:t>
      </w:r>
      <w:r>
        <w:t xml:space="preserve"> - 1). Môže byť použitý k vyjadreniu doby chodu nejakého zariadenia od jeho zapnutia.</w:t>
      </w:r>
    </w:p>
    <w:p w:rsidR="00B13B89" w:rsidRDefault="00B13B89" w:rsidP="008D1C78">
      <w:pPr>
        <w:pStyle w:val="Odsekzoznamu"/>
        <w:numPr>
          <w:ilvl w:val="0"/>
          <w:numId w:val="22"/>
        </w:numPr>
      </w:pPr>
      <w:r w:rsidRPr="00712573">
        <w:rPr>
          <w:b/>
        </w:rPr>
        <w:t>IpAddress</w:t>
      </w:r>
      <w:r>
        <w:t xml:space="preserve"> - 32 bitová IP adresa.</w:t>
      </w:r>
    </w:p>
    <w:p w:rsidR="00B13B89" w:rsidRDefault="00B13B89" w:rsidP="008D1C78">
      <w:pPr>
        <w:pStyle w:val="Odsekzoznamu"/>
        <w:numPr>
          <w:ilvl w:val="0"/>
          <w:numId w:val="22"/>
        </w:numPr>
      </w:pPr>
      <w:r w:rsidRPr="00712573">
        <w:rPr>
          <w:b/>
        </w:rPr>
        <w:lastRenderedPageBreak/>
        <w:t>OCTET STRING</w:t>
      </w:r>
      <w:r>
        <w:t xml:space="preserve"> - sekvencia bytov. Používa sa k vyjadreniu buď reťazca znakov, napr. meno systému, alebo ľubovoľných binárnych dát, napr. MAC (Media Access Control) adresy zariadenia.</w:t>
      </w:r>
    </w:p>
    <w:p w:rsidR="00B13B89" w:rsidRDefault="00B13B89" w:rsidP="008D1C78">
      <w:pPr>
        <w:pStyle w:val="Odsekzoznamu"/>
        <w:numPr>
          <w:ilvl w:val="0"/>
          <w:numId w:val="22"/>
        </w:numPr>
      </w:pPr>
      <w:r w:rsidRPr="00712573">
        <w:rPr>
          <w:b/>
        </w:rPr>
        <w:t>OBJECT IDENTIFIER</w:t>
      </w:r>
      <w:r>
        <w:t xml:space="preserve"> - reprezentuje meno uzlu. SNMP dovoľuje ešte tri iné typy skalárnych hodnôt (NULL, Opaque a Network Address), ktoré sa však nepoužívajú.</w:t>
      </w:r>
    </w:p>
    <w:p w:rsidR="00B13B89" w:rsidRDefault="00B13B89" w:rsidP="00B13B89"/>
    <w:p w:rsidR="00B13B89" w:rsidRDefault="00B13B89" w:rsidP="00B13B89">
      <w:r>
        <w:t>Výpis č. 1 Použitie SNMP operácie z príkazového riadka</w:t>
      </w:r>
    </w:p>
    <w:p w:rsidR="00B13B89" w:rsidRPr="00FD7561" w:rsidRDefault="00B13B89" w:rsidP="00B01989">
      <w:pPr>
        <w:pStyle w:val="Konfigurky"/>
      </w:pPr>
      <w:r w:rsidRPr="00FD7561">
        <w:t xml:space="preserve">$ snmpget </w:t>
      </w:r>
      <w:r w:rsidRPr="00FD7561">
        <w:rPr>
          <w:rStyle w:val="re5"/>
          <w:color w:val="660033"/>
          <w:sz w:val="24"/>
          <w:szCs w:val="29"/>
        </w:rPr>
        <w:t>-v</w:t>
      </w:r>
      <w:r w:rsidRPr="00FD7561">
        <w:t xml:space="preserve"> </w:t>
      </w:r>
      <w:r w:rsidRPr="00FD7561">
        <w:rPr>
          <w:rStyle w:val="nu0"/>
          <w:color w:val="000000"/>
          <w:sz w:val="24"/>
          <w:szCs w:val="29"/>
        </w:rPr>
        <w:t>1</w:t>
      </w:r>
      <w:r w:rsidRPr="00FD7561">
        <w:t xml:space="preserve"> </w:t>
      </w:r>
      <w:r w:rsidRPr="00FD7561">
        <w:rPr>
          <w:rStyle w:val="re5"/>
          <w:color w:val="660033"/>
          <w:sz w:val="24"/>
          <w:szCs w:val="29"/>
        </w:rPr>
        <w:t>-c</w:t>
      </w:r>
      <w:r w:rsidRPr="00FD7561">
        <w:t xml:space="preserve"> public 192.168.5.3 sysUpTime.0</w:t>
      </w:r>
    </w:p>
    <w:p w:rsidR="00B13B89" w:rsidRDefault="00B13B89" w:rsidP="00B01989">
      <w:pPr>
        <w:pStyle w:val="Konfigurky"/>
        <w:rPr>
          <w:rStyle w:val="nu0"/>
          <w:color w:val="000000"/>
          <w:sz w:val="24"/>
          <w:szCs w:val="29"/>
        </w:rPr>
      </w:pPr>
      <w:r w:rsidRPr="00FD7561">
        <w:t xml:space="preserve">DISMAN-EVENT-MIB::sysUpTimeInstance = Timeticks: </w:t>
      </w:r>
      <w:r w:rsidRPr="00FD7561">
        <w:rPr>
          <w:rStyle w:val="br0"/>
          <w:b/>
          <w:bCs/>
          <w:color w:val="7A0874"/>
          <w:sz w:val="24"/>
          <w:szCs w:val="29"/>
        </w:rPr>
        <w:t>(</w:t>
      </w:r>
      <w:r w:rsidRPr="00FD7561">
        <w:rPr>
          <w:rStyle w:val="nu0"/>
          <w:color w:val="000000"/>
          <w:sz w:val="24"/>
          <w:szCs w:val="29"/>
        </w:rPr>
        <w:t>295214760</w:t>
      </w:r>
      <w:r w:rsidRPr="00FD7561">
        <w:rPr>
          <w:rStyle w:val="br0"/>
          <w:b/>
          <w:bCs/>
          <w:color w:val="7A0874"/>
          <w:sz w:val="24"/>
          <w:szCs w:val="29"/>
        </w:rPr>
        <w:t>)</w:t>
      </w:r>
      <w:r w:rsidRPr="00FD7561">
        <w:t xml:space="preserve"> </w:t>
      </w:r>
      <w:r w:rsidRPr="00FD7561">
        <w:rPr>
          <w:rStyle w:val="nu0"/>
          <w:color w:val="000000"/>
          <w:sz w:val="24"/>
          <w:szCs w:val="29"/>
        </w:rPr>
        <w:t>34</w:t>
      </w:r>
      <w:r w:rsidRPr="00FD7561">
        <w:t xml:space="preserve"> days, </w:t>
      </w:r>
      <w:r w:rsidRPr="00FD7561">
        <w:rPr>
          <w:rStyle w:val="nu0"/>
          <w:color w:val="000000"/>
          <w:sz w:val="24"/>
          <w:szCs w:val="29"/>
        </w:rPr>
        <w:t>4</w:t>
      </w:r>
      <w:r w:rsidRPr="00FD7561">
        <w:t>:02:</w:t>
      </w:r>
      <w:r w:rsidRPr="00FD7561">
        <w:rPr>
          <w:rStyle w:val="nu0"/>
          <w:color w:val="000000"/>
          <w:sz w:val="24"/>
          <w:szCs w:val="29"/>
        </w:rPr>
        <w:t>27.60</w:t>
      </w:r>
    </w:p>
    <w:p w:rsidR="00B13B89" w:rsidRPr="00FD7561" w:rsidRDefault="00B13B89" w:rsidP="00B13B89">
      <w:pPr>
        <w:pStyle w:val="PredformtovanHTML"/>
        <w:shd w:val="clear" w:color="auto" w:fill="FFFFFF" w:themeFill="background1"/>
        <w:spacing w:line="288" w:lineRule="atLeast"/>
        <w:textAlignment w:val="top"/>
        <w:rPr>
          <w:color w:val="000000"/>
          <w:sz w:val="24"/>
          <w:szCs w:val="29"/>
        </w:rPr>
      </w:pPr>
    </w:p>
    <w:p w:rsidR="006E1885" w:rsidRPr="006E1885" w:rsidRDefault="00B13B89" w:rsidP="006E1885">
      <w:r>
        <w:t>Vo výpise č. 1 je príklad čítania z MIB databázy prostredníctvom SNMP protokolu. Na zistenie hodnoty z MIB databázy, v tomto prípade je to čas prevádzky (sysUpTime), je použitý príkaz snmpget z príkazového riadku operačného systému. Prvá voľba (-v) hovorí o použitej verzii SNMP protokolu (verzia 1). Táto voľba nie je povinná, systém vie automaticky zistiť verziu protokolu agenta. Druhá voľba (-c), za ktorou nasleduje textový reťazec je povinná, slovo public je názov komunity SNMP agenta. Za komunitou nasleduje IP adresa zariadenia, z ktorého chceme čítať údaje. Miesto IP adresy sa môže použiť doménové meno zariadenia, ak existuje. Za identifikáciou zariadenie nasleduje názov položky, ktorej hodnotu chcem zistiť. Namiesto príkazu snmpget môžeme použiť príkaz snmpwalk, ktorý vypíše obsah celej MIB databázy (všetky položky). Nová hodnota</w:t>
      </w:r>
      <w:r w:rsidR="006E1885">
        <w:t xml:space="preserve"> sa nastavuje príkazom snmpset.</w:t>
      </w:r>
    </w:p>
    <w:p w:rsidR="00B01989" w:rsidRDefault="00B01989">
      <w:pPr>
        <w:spacing w:after="160" w:line="259" w:lineRule="auto"/>
        <w:ind w:firstLine="0"/>
        <w:jc w:val="left"/>
        <w:rPr>
          <w:rFonts w:eastAsiaTheme="majorEastAsia" w:cstheme="majorBidi"/>
          <w:b/>
          <w:color w:val="000000" w:themeColor="text1"/>
          <w:sz w:val="28"/>
          <w:szCs w:val="26"/>
        </w:rPr>
      </w:pPr>
      <w:r>
        <w:br w:type="page"/>
      </w:r>
    </w:p>
    <w:p w:rsidR="00B13B89" w:rsidRDefault="00B13B89" w:rsidP="006E1885">
      <w:pPr>
        <w:pStyle w:val="Nadpis2"/>
      </w:pPr>
      <w:bookmarkStart w:id="156" w:name="_Toc454063456"/>
      <w:r>
        <w:lastRenderedPageBreak/>
        <w:t>Čo dokáže SNMP ?</w:t>
      </w:r>
      <w:bookmarkEnd w:id="156"/>
    </w:p>
    <w:p w:rsidR="00B13B89" w:rsidRDefault="00B13B89" w:rsidP="00B13B89">
      <w:pPr>
        <w:ind w:firstLine="0"/>
      </w:pPr>
      <w:r>
        <w:t>SNMP je veľmi jednoduchý, ale účinný. Má schopnosť pomáhať riadiť vašu sieť:</w:t>
      </w:r>
    </w:p>
    <w:p w:rsidR="00B13B89" w:rsidRDefault="00B13B89" w:rsidP="008D1C78">
      <w:pPr>
        <w:pStyle w:val="Odsekzoznamu"/>
        <w:numPr>
          <w:ilvl w:val="0"/>
          <w:numId w:val="21"/>
        </w:numPr>
      </w:pPr>
      <w:r>
        <w:t>Poskytuje čítacie / zapisovacie schopnosti - napríklad sa dá použiť pre resetovanie hesla na diaľku, alebo pre re-konfiguráciu IP adries.</w:t>
      </w:r>
    </w:p>
    <w:p w:rsidR="00B13B89" w:rsidRDefault="00B13B89" w:rsidP="008D1C78">
      <w:pPr>
        <w:pStyle w:val="Odsekzoznamu"/>
        <w:numPr>
          <w:ilvl w:val="0"/>
          <w:numId w:val="21"/>
        </w:numPr>
      </w:pPr>
      <w:r>
        <w:t>Zhromažďuje informácie o tom, koľko šírky pásma sa používa.</w:t>
      </w:r>
    </w:p>
    <w:p w:rsidR="00B13B89" w:rsidRDefault="00B13B89" w:rsidP="008D1C78">
      <w:pPr>
        <w:pStyle w:val="Odsekzoznamu"/>
        <w:numPr>
          <w:ilvl w:val="0"/>
          <w:numId w:val="21"/>
        </w:numPr>
      </w:pPr>
      <w:r>
        <w:t>Zbierať chybové hlásenie do logu, ktoré sú užitočné pre riešenie problémov a identifikáciu trendov.</w:t>
      </w:r>
    </w:p>
    <w:p w:rsidR="00B13B89" w:rsidRDefault="00B13B89" w:rsidP="008D1C78">
      <w:pPr>
        <w:pStyle w:val="Odsekzoznamu"/>
        <w:numPr>
          <w:ilvl w:val="0"/>
          <w:numId w:val="21"/>
        </w:numPr>
      </w:pPr>
      <w:r>
        <w:t>E-mailom upozornenie, keď má váš server málo miesta na disku.</w:t>
      </w:r>
    </w:p>
    <w:p w:rsidR="00B13B89" w:rsidRDefault="00B13B89" w:rsidP="008D1C78">
      <w:pPr>
        <w:pStyle w:val="Odsekzoznamu"/>
        <w:numPr>
          <w:ilvl w:val="0"/>
          <w:numId w:val="21"/>
        </w:numPr>
      </w:pPr>
      <w:r>
        <w:t>Monitoruje CPU a použitú pamäť zariadenia, upozorňuje pri prekročení prahovej hodnoty (</w:t>
      </w:r>
      <w:r w:rsidRPr="004B0CC1">
        <w:rPr>
          <w:i/>
        </w:rPr>
        <w:t>thresholds</w:t>
      </w:r>
      <w:r w:rsidRPr="004B0CC1">
        <w:t>)</w:t>
      </w:r>
      <w:r>
        <w:t>.</w:t>
      </w:r>
    </w:p>
    <w:p w:rsidR="00B13B89" w:rsidRDefault="00B13B89" w:rsidP="008D1C78">
      <w:pPr>
        <w:pStyle w:val="Odsekzoznamu"/>
        <w:numPr>
          <w:ilvl w:val="0"/>
          <w:numId w:val="21"/>
        </w:numPr>
      </w:pPr>
      <w:r>
        <w:t>Pri zlyhaní zariadenia informuje Pagerom alebo SMS správou.</w:t>
      </w:r>
    </w:p>
    <w:p w:rsidR="00B13B89" w:rsidRDefault="00B13B89" w:rsidP="008D1C78">
      <w:pPr>
        <w:pStyle w:val="Odsekzoznamu"/>
        <w:numPr>
          <w:ilvl w:val="0"/>
          <w:numId w:val="21"/>
        </w:numPr>
      </w:pPr>
      <w:r>
        <w:t>Môže vykonávať</w:t>
      </w:r>
      <w:r w:rsidRPr="004B0CC1">
        <w:t xml:space="preserve"> </w:t>
      </w:r>
      <w:r w:rsidRPr="004B0CC1">
        <w:rPr>
          <w:i/>
        </w:rPr>
        <w:t>active polling</w:t>
      </w:r>
      <w:r>
        <w:t>, tj. monitorovacia stanica sa pýta zariadení na stav každých pár minút.</w:t>
      </w:r>
    </w:p>
    <w:p w:rsidR="00B13B89" w:rsidRDefault="00B13B89" w:rsidP="008D1C78">
      <w:pPr>
        <w:pStyle w:val="Odsekzoznamu"/>
        <w:numPr>
          <w:ilvl w:val="0"/>
          <w:numId w:val="21"/>
        </w:numPr>
      </w:pPr>
      <w:r>
        <w:t>Pasívne SNMP - zariadenie môže poslať upozornenie na monitorovaciu stanicu pri objavení chybových stavov.</w:t>
      </w:r>
    </w:p>
    <w:p w:rsidR="006E1885" w:rsidRDefault="00B13B89" w:rsidP="006E1885">
      <w:pPr>
        <w:pStyle w:val="Obrzok"/>
      </w:pPr>
      <w:r>
        <w:rPr>
          <w:noProof/>
          <w:lang w:eastAsia="sk-SK"/>
        </w:rPr>
        <w:drawing>
          <wp:inline distT="0" distB="0" distL="0" distR="0" wp14:anchorId="459EB99F" wp14:editId="7543EDE9">
            <wp:extent cx="4067175" cy="4110533"/>
            <wp:effectExtent l="0" t="0" r="0" b="0"/>
            <wp:docPr id="48" name="Obrázok 48" descr="http://www.networkmanagementsoftware.com/wp-content/uploads/snmp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networkmanagementsoftware.com/wp-content/uploads/snmpbasic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8029" cy="4141716"/>
                    </a:xfrm>
                    <a:prstGeom prst="rect">
                      <a:avLst/>
                    </a:prstGeom>
                    <a:noFill/>
                    <a:ln>
                      <a:noFill/>
                    </a:ln>
                  </pic:spPr>
                </pic:pic>
              </a:graphicData>
            </a:graphic>
          </wp:inline>
        </w:drawing>
      </w:r>
    </w:p>
    <w:p w:rsidR="00B13B89" w:rsidRDefault="006E1885" w:rsidP="006E1885">
      <w:pPr>
        <w:pStyle w:val="Popis"/>
      </w:pPr>
      <w:bookmarkStart w:id="157" w:name="_Toc454063161"/>
      <w:bookmarkStart w:id="158" w:name="_Toc454063392"/>
      <w:r>
        <w:t xml:space="preserve">Obrázok </w:t>
      </w:r>
      <w:fldSimple w:instr=" STYLEREF 1 \s ">
        <w:r w:rsidR="00B01989">
          <w:rPr>
            <w:noProof/>
          </w:rPr>
          <w:t>7</w:t>
        </w:r>
      </w:fldSimple>
      <w:r w:rsidR="00B01989">
        <w:t>.</w:t>
      </w:r>
      <w:fldSimple w:instr=" SEQ Obrázok \* ARABIC \s 1 ">
        <w:r w:rsidR="00B01989">
          <w:rPr>
            <w:noProof/>
          </w:rPr>
          <w:t>7</w:t>
        </w:r>
        <w:bookmarkEnd w:id="157"/>
        <w:bookmarkEnd w:id="158"/>
      </w:fldSimple>
    </w:p>
    <w:p w:rsidR="00B13B89" w:rsidRDefault="006E1885" w:rsidP="006E1885">
      <w:pPr>
        <w:pStyle w:val="Nadpis2"/>
      </w:pPr>
      <w:bookmarkStart w:id="159" w:name="_Toc454063457"/>
      <w:r>
        <w:lastRenderedPageBreak/>
        <w:t xml:space="preserve">Monitorovací </w:t>
      </w:r>
      <w:r w:rsidR="00B13B89">
        <w:t>systému</w:t>
      </w:r>
      <w:r>
        <w:t xml:space="preserve"> – Módy / Režimy</w:t>
      </w:r>
      <w:bookmarkEnd w:id="159"/>
    </w:p>
    <w:p w:rsidR="00B13B89" w:rsidRDefault="00B13B89" w:rsidP="00B13B89">
      <w:r>
        <w:t>Režim zberu dát z monitorovaného systému je kritický. Režimy pre tento zberu sú nasledovné:</w:t>
      </w:r>
      <w:r w:rsidRPr="00B557FD">
        <w:t xml:space="preserve"> </w:t>
      </w:r>
      <w:r>
        <w:rPr>
          <w:i/>
        </w:rPr>
        <w:t xml:space="preserve">monitor poll, agent push, </w:t>
      </w:r>
      <w:r w:rsidR="003D2480">
        <w:rPr>
          <w:i/>
        </w:rPr>
        <w:t>a</w:t>
      </w:r>
      <w:r w:rsidRPr="00B557FD">
        <w:rPr>
          <w:i/>
        </w:rPr>
        <w:t xml:space="preserve"> hybrid scheme</w:t>
      </w:r>
      <w:r>
        <w:t>.</w:t>
      </w:r>
    </w:p>
    <w:p w:rsidR="00B13B89" w:rsidRDefault="00B13B89" w:rsidP="006E1885">
      <w:pPr>
        <w:pStyle w:val="Nadpis3"/>
      </w:pPr>
      <w:bookmarkStart w:id="160" w:name="_Toc454063458"/>
      <w:r w:rsidRPr="00F46BA9">
        <w:t>Monitor poll</w:t>
      </w:r>
      <w:bookmarkEnd w:id="160"/>
    </w:p>
    <w:p w:rsidR="00B13B89" w:rsidRDefault="00B13B89" w:rsidP="00B13B89">
      <w:r>
        <w:t>V tomto režime sa jeden alebo viac procesov v monitorovacom systéme, v skutočnosti (</w:t>
      </w:r>
      <w:r w:rsidRPr="005D63BD">
        <w:rPr>
          <w:b/>
          <w:i/>
        </w:rPr>
        <w:t>poll</w:t>
      </w:r>
      <w:r>
        <w:t>) požaduje / dotazuje na prvky systému v niektorých vláknach. Počas cyklu sú zariadenia dotazované cez SNMP volania, hostia sa dajú sprístupniť cez Telnet / SSH na spúšťanie skriptov alebo výpis súborov alebo spúšťanie iných OS špecifických príkazov. Aplikácie môžu vyžadovať údaje o stave (</w:t>
      </w:r>
      <w:r w:rsidRPr="00534240">
        <w:rPr>
          <w:i/>
        </w:rPr>
        <w:t>state data</w:t>
      </w:r>
      <w:r>
        <w:rPr>
          <w:i/>
        </w:rPr>
        <w:t>)</w:t>
      </w:r>
      <w:r>
        <w:t>, alebo ich stavy výstupných súborov (</w:t>
      </w:r>
      <w:r w:rsidRPr="001D3FFB">
        <w:rPr>
          <w:i/>
        </w:rPr>
        <w:t>state-output-files</w:t>
      </w:r>
      <w:r w:rsidRPr="001D3FFB">
        <w:t>)</w:t>
      </w:r>
      <w:r>
        <w:t xml:space="preserve"> môžu byť vypísané.</w:t>
      </w:r>
    </w:p>
    <w:p w:rsidR="00B13B89" w:rsidRDefault="00B13B89" w:rsidP="00B13B89">
      <w:r>
        <w:t>Výhodou tohto spôsobu je to, že je tu malý vplyv na zariadení / hostovi počas požadovania údajov. CPU hosťa je načítané iba v priebehu dotazovania. Zvyšok času monitorovacie funkcie nehrajú žiadnu úlohu pri zaťažení CPU.</w:t>
      </w:r>
    </w:p>
    <w:p w:rsidR="00B13B89" w:rsidRDefault="00B13B89" w:rsidP="00B13B89">
      <w:r>
        <w:t>Hlavnou nevýhodou tohto spôsobu je, že ak dotazovanie trvá príliš dlho, zamýšľaný dotazovací interval (</w:t>
      </w:r>
      <w:r w:rsidRPr="001D3FFB">
        <w:rPr>
          <w:i/>
        </w:rPr>
        <w:t>poll-period</w:t>
      </w:r>
      <w:r>
        <w:t>) sa predĺži.</w:t>
      </w:r>
    </w:p>
    <w:p w:rsidR="00B13B89" w:rsidRDefault="00B13B89" w:rsidP="006E1885">
      <w:pPr>
        <w:pStyle w:val="Nadpis3"/>
      </w:pPr>
      <w:bookmarkStart w:id="161" w:name="_Toc454063459"/>
      <w:r w:rsidRPr="00F46BA9">
        <w:t>Agent push</w:t>
      </w:r>
      <w:bookmarkEnd w:id="161"/>
    </w:p>
    <w:p w:rsidR="00B13B89" w:rsidRDefault="00B13B89" w:rsidP="00B13B89">
      <w:r>
        <w:t xml:space="preserve">V režime </w:t>
      </w:r>
      <w:r w:rsidRPr="001D3FFB">
        <w:t>Agent push</w:t>
      </w:r>
      <w:r>
        <w:t>, sledovaný host jednoducho tlačí (</w:t>
      </w:r>
      <w:r w:rsidRPr="00F41089">
        <w:rPr>
          <w:i/>
        </w:rPr>
        <w:t>pushing</w:t>
      </w:r>
      <w:r>
        <w:t>) dáta sám od seba k aplikácií monitorovacieho systému. To môže byť vykonané pravidelne, alebo asynchrónne na požiadanie z monitorovacieho systému.</w:t>
      </w:r>
    </w:p>
    <w:p w:rsidR="00B13B89" w:rsidRDefault="00B13B89" w:rsidP="00B13B89">
      <w:r>
        <w:t>Výhodou tohto spôsobu je, že zaťaženie monitorovacieho systému môže byť znížené na jednoduchý príjem a ukladanie dát. Nemusí sa starať o časové limity pre SSH volanie, analýzu OS-špecifických výsledkov volaní, atď.</w:t>
      </w:r>
    </w:p>
    <w:p w:rsidR="00B13B89" w:rsidRDefault="00B13B89" w:rsidP="00B13B89">
      <w:r>
        <w:t>Nevýhodou tohto spôsobu je, že logika pre dotazovanie cyklu / možností nie je centralizované na monitorovací systém, ale je distribuovaný do každého vzdialeného uzla. Čím sa zmení monitorovacia logika, a musí byť vytlačený do každého uzla.</w:t>
      </w:r>
    </w:p>
    <w:p w:rsidR="00B13B89" w:rsidRDefault="00B13B89" w:rsidP="00B13B89">
      <w:r>
        <w:t>Tak tiež pri monitorovaní založenom na agentovi, host nemôže informovať, že je úplne "down" alebo je vypnutý, alebo ak sprostredkovateľ systému (napríklad smerovač)  zabraňuje prístupu k systému.</w:t>
      </w:r>
    </w:p>
    <w:p w:rsidR="00B13B89" w:rsidRDefault="00B13B89" w:rsidP="006E1885">
      <w:pPr>
        <w:pStyle w:val="Nadpis3"/>
      </w:pPr>
      <w:bookmarkStart w:id="162" w:name="_Toc454063460"/>
      <w:r w:rsidRPr="00F46BA9">
        <w:t>Hybrid mode</w:t>
      </w:r>
      <w:bookmarkEnd w:id="162"/>
      <w:r>
        <w:t xml:space="preserve"> </w:t>
      </w:r>
    </w:p>
    <w:p w:rsidR="00B13B89" w:rsidRDefault="00B13B89" w:rsidP="00B13B89">
      <w:r>
        <w:t xml:space="preserve">Stredná cesta medzi "Monitor-poll" a "Agent-Push" je hybridný prístup, kedy konfigurácia systému určuje, kde dochádza k monitorovaniu, a to buď na strane </w:t>
      </w:r>
      <w:r>
        <w:lastRenderedPageBreak/>
        <w:t>monitorovacieho systému alebo na strane agenta. A preto keď prídu na rad aplikácie, môžu pre seba určiť, aké systémové prvky, sú zodpovedné za dotazovanie. Všetci však nakoniec musia vyslať svoje monitorované dáta do procesu systémového monitora.</w:t>
      </w:r>
    </w:p>
    <w:p w:rsidR="00B13B89" w:rsidRPr="00F46BA9" w:rsidRDefault="00B13B89" w:rsidP="00B13B89">
      <w:r>
        <w:t>Toto je užitočné najmä pri nastavovaní monitorovacej infraštruktúry po prvýkrát kde nie všetky kontrolné mechanizmy boli implementované. Monitorovací systém môže robiť všetky dotazovania (</w:t>
      </w:r>
      <w:r w:rsidRPr="00A821D8">
        <w:rPr>
          <w:i/>
        </w:rPr>
        <w:t>polling</w:t>
      </w:r>
      <w:r>
        <w:t xml:space="preserve">) v akýchkoľvek jednoduchých prostriedkoch ktoré sú k dispozícii. Časom keď sa  agenti stávajú múdrejší, </w:t>
      </w:r>
      <w:r w:rsidRPr="00A821D8">
        <w:t>môžu prijať väčšiu časť zaťaženia.</w:t>
      </w:r>
    </w:p>
    <w:p w:rsidR="00B13B89" w:rsidRPr="003E6FC2" w:rsidRDefault="00B13B89" w:rsidP="003E6FC2">
      <w:pPr>
        <w:pStyle w:val="Nadpis2"/>
      </w:pPr>
      <w:bookmarkStart w:id="163" w:name="_Toc454063461"/>
      <w:r w:rsidRPr="003E6FC2">
        <w:t>SNMP Konfigurácia na ASA FW 5520 cez Management int.</w:t>
      </w:r>
      <w:bookmarkEnd w:id="163"/>
    </w:p>
    <w:p w:rsidR="00B13B89" w:rsidRPr="00D96AB5" w:rsidRDefault="00B13B89" w:rsidP="00B13B89">
      <w:r>
        <w:t>Cisco ASA FW umožňuje použitie SNMP len s platnou licenciou (</w:t>
      </w:r>
      <w:r w:rsidRPr="00D96AB5">
        <w:t>DES</w:t>
      </w:r>
      <w:r>
        <w:t xml:space="preserve"> alebo voliteľná </w:t>
      </w:r>
      <w:r w:rsidRPr="00D96AB5">
        <w:t>3DES/AES</w:t>
      </w:r>
      <w:r>
        <w:t>) a v našom prípade len s verziou SNMPv3 ktorú je oproti SNMPv2 ťažšie nastaviť a nakonfigurovať.</w:t>
      </w:r>
    </w:p>
    <w:p w:rsidR="00B13B89" w:rsidRPr="006D7784" w:rsidRDefault="00B13B89" w:rsidP="006E1885">
      <w:pPr>
        <w:pStyle w:val="Nadpis3"/>
      </w:pPr>
      <w:bookmarkStart w:id="164" w:name="_Toc454063462"/>
      <w:r>
        <w:t>Nastavenie management (spravovacieho) portu na ASA FW 5520</w:t>
      </w:r>
      <w:bookmarkEnd w:id="164"/>
    </w:p>
    <w:p w:rsidR="00B01989" w:rsidRPr="00843847" w:rsidRDefault="00B01989" w:rsidP="00B01989">
      <w:pPr>
        <w:pStyle w:val="Konfigurky"/>
      </w:pPr>
      <w:r w:rsidRPr="00843847">
        <w:rPr>
          <w:lang w:val="en-US"/>
        </w:rPr>
        <w:t>#i</w:t>
      </w:r>
      <w:r w:rsidRPr="00843847">
        <w:t>nterface Management 0/0</w:t>
      </w:r>
    </w:p>
    <w:p w:rsidR="00B01989" w:rsidRPr="00843847" w:rsidRDefault="00B01989" w:rsidP="00B01989">
      <w:pPr>
        <w:pStyle w:val="Konfigurky"/>
      </w:pPr>
      <w:r w:rsidRPr="00843847">
        <w:rPr>
          <w:lang w:val="en-US"/>
        </w:rPr>
        <w:t xml:space="preserve"> #speed 100</w:t>
      </w:r>
    </w:p>
    <w:p w:rsidR="00B01989" w:rsidRPr="00843847" w:rsidRDefault="00B01989" w:rsidP="00B01989">
      <w:pPr>
        <w:pStyle w:val="Konfigurky"/>
      </w:pPr>
      <w:r w:rsidRPr="00843847">
        <w:t xml:space="preserve"> #nameif MGMT</w:t>
      </w:r>
    </w:p>
    <w:p w:rsidR="00B01989" w:rsidRPr="00843847" w:rsidRDefault="00B01989" w:rsidP="00B01989">
      <w:pPr>
        <w:pStyle w:val="Konfigurky"/>
        <w:rPr>
          <w:lang w:val="en-US"/>
        </w:rPr>
      </w:pPr>
      <w:r w:rsidRPr="00843847">
        <w:rPr>
          <w:lang w:val="en-US"/>
        </w:rPr>
        <w:t xml:space="preserve"> #bridge-group 1</w:t>
      </w:r>
    </w:p>
    <w:p w:rsidR="00B01989" w:rsidRPr="00843847" w:rsidRDefault="00B01989" w:rsidP="00B01989">
      <w:pPr>
        <w:pStyle w:val="Konfigurky"/>
      </w:pPr>
      <w:r w:rsidRPr="00843847">
        <w:t xml:space="preserve"> #security-level 0</w:t>
      </w:r>
    </w:p>
    <w:p w:rsidR="00B01989" w:rsidRPr="00843847" w:rsidRDefault="00B01989" w:rsidP="00B01989">
      <w:pPr>
        <w:pStyle w:val="Konfigurky"/>
      </w:pPr>
      <w:r w:rsidRPr="00843847">
        <w:t xml:space="preserve"> #ip address 192.168.1.1 255.255.255.0</w:t>
      </w:r>
    </w:p>
    <w:p w:rsidR="006E1885" w:rsidRPr="006E1885" w:rsidRDefault="00B01989" w:rsidP="00B01989">
      <w:pPr>
        <w:pStyle w:val="Konfigurky"/>
      </w:pPr>
      <w:r w:rsidRPr="00843847">
        <w:t xml:space="preserve"> #no shutdown</w:t>
      </w:r>
    </w:p>
    <w:p w:rsidR="00B01989" w:rsidRPr="00B01989" w:rsidRDefault="00B01989" w:rsidP="00B01989">
      <w:pPr>
        <w:ind w:left="709" w:firstLine="0"/>
      </w:pPr>
    </w:p>
    <w:p w:rsidR="00B13B89" w:rsidRDefault="00B13B89" w:rsidP="006E1885">
      <w:pPr>
        <w:pStyle w:val="Nadpis3"/>
      </w:pPr>
      <w:bookmarkStart w:id="165" w:name="_Toc454063463"/>
      <w:r>
        <w:t>Nastavenie SNMP na ASA FW 5520</w:t>
      </w:r>
      <w:bookmarkEnd w:id="165"/>
    </w:p>
    <w:p w:rsidR="00B13B89" w:rsidRPr="00484F58" w:rsidRDefault="00B13B89" w:rsidP="00B13B89">
      <w:pPr>
        <w:spacing w:before="240" w:line="240" w:lineRule="auto"/>
        <w:ind w:firstLine="0"/>
      </w:pPr>
      <w:r w:rsidRPr="00484F58">
        <w:t>Povolenie SNMP servera na ASA</w:t>
      </w:r>
    </w:p>
    <w:p w:rsidR="00B01989" w:rsidRDefault="00B01989" w:rsidP="00B01989">
      <w:pPr>
        <w:pStyle w:val="Konfigurky"/>
      </w:pPr>
      <w:r w:rsidRPr="008D25C2">
        <w:rPr>
          <w:lang w:val="en-US"/>
        </w:rPr>
        <w:t>#</w:t>
      </w:r>
      <w:r w:rsidRPr="008D25C2">
        <w:t>snmp-server enable</w:t>
      </w:r>
    </w:p>
    <w:p w:rsidR="00B13B89" w:rsidRPr="00484F58" w:rsidRDefault="00B13B89" w:rsidP="00B13B89">
      <w:pPr>
        <w:spacing w:before="240" w:line="240" w:lineRule="auto"/>
        <w:ind w:firstLine="0"/>
      </w:pPr>
      <w:r w:rsidRPr="00484F58">
        <w:t>Vytvorenie skupiny s názvom projekt2, verziou SNMP a autentifikáciou</w:t>
      </w:r>
    </w:p>
    <w:p w:rsidR="00B01989" w:rsidRDefault="00B01989" w:rsidP="00B01989">
      <w:pPr>
        <w:pStyle w:val="Konfigurky"/>
      </w:pPr>
      <w:r w:rsidRPr="008D25C2">
        <w:rPr>
          <w:lang w:val="en-US"/>
        </w:rPr>
        <w:t>#</w:t>
      </w:r>
      <w:r w:rsidRPr="008D25C2">
        <w:t xml:space="preserve">snmp-server group projekt2 v3 </w:t>
      </w:r>
      <w:r>
        <w:t>priv</w:t>
      </w:r>
    </w:p>
    <w:p w:rsidR="00B13B89" w:rsidRPr="00484F58" w:rsidRDefault="00B13B89" w:rsidP="00B13B89">
      <w:pPr>
        <w:spacing w:before="240" w:line="240" w:lineRule="auto"/>
        <w:ind w:firstLine="0"/>
      </w:pPr>
      <w:r w:rsidRPr="00484F58">
        <w:t>Vytvorenie užívateľa s heslom a pridanie do skupiny projekt2</w:t>
      </w:r>
      <w:r>
        <w:t xml:space="preserve"> (pri testovaní funkčnosti cez snmpwalk pýtalo minimálne 8-miestne heslo)</w:t>
      </w:r>
    </w:p>
    <w:p w:rsidR="00B01989" w:rsidRDefault="00B01989" w:rsidP="00770124">
      <w:pPr>
        <w:pStyle w:val="Konfigurky"/>
      </w:pPr>
      <w:r w:rsidRPr="008D25C2">
        <w:rPr>
          <w:lang w:val="en-US"/>
        </w:rPr>
        <w:t>#</w:t>
      </w:r>
      <w:r w:rsidRPr="008D25C2">
        <w:t>snmp-server user kasala projekt2 v3 auth md5 qwerty1212</w:t>
      </w:r>
      <w:r w:rsidR="00770124">
        <w:t xml:space="preserve"> priv des </w:t>
      </w:r>
      <w:r>
        <w:t>qwerty1212</w:t>
      </w:r>
    </w:p>
    <w:p w:rsidR="00B13B89" w:rsidRPr="00484F58" w:rsidRDefault="00B13B89" w:rsidP="00B13B89">
      <w:pPr>
        <w:spacing w:before="240" w:line="240" w:lineRule="auto"/>
        <w:ind w:firstLine="0"/>
      </w:pPr>
      <w:r w:rsidRPr="00484F58">
        <w:t>Špecifikovanie príjemcu (NMS alebo SNMP Manager) SNMP informácií (trapov) spolu</w:t>
      </w:r>
      <w:r w:rsidRPr="00C51FC6">
        <w:t xml:space="preserve"> </w:t>
      </w:r>
      <w:r w:rsidRPr="00484F58">
        <w:t>s verziou SNMP a užívateľom ktorý bude mať ku nim prístup</w:t>
      </w:r>
    </w:p>
    <w:p w:rsidR="00770124" w:rsidRDefault="00770124" w:rsidP="00770124">
      <w:pPr>
        <w:pStyle w:val="Konfigurky"/>
      </w:pPr>
      <w:r w:rsidRPr="00C51FC6">
        <w:t xml:space="preserve">#snmp-server host </w:t>
      </w:r>
      <w:r>
        <w:t xml:space="preserve">MGMT </w:t>
      </w:r>
      <w:r w:rsidRPr="009C687E">
        <w:t>192.168.1.10</w:t>
      </w:r>
      <w:r>
        <w:t xml:space="preserve"> </w:t>
      </w:r>
      <w:r w:rsidRPr="00C51FC6">
        <w:t>version 3 kasala</w:t>
      </w:r>
    </w:p>
    <w:p w:rsidR="00B13B89" w:rsidRPr="00484F58" w:rsidRDefault="00B13B89" w:rsidP="00B13B89">
      <w:pPr>
        <w:spacing w:before="240" w:line="240" w:lineRule="auto"/>
        <w:ind w:firstLine="0"/>
      </w:pPr>
      <w:r w:rsidRPr="00484F58">
        <w:t>Príkaz ktorý povolí zasielanie trap (oznámení)</w:t>
      </w:r>
    </w:p>
    <w:p w:rsidR="003E6FC2" w:rsidRDefault="00770124" w:rsidP="00770124">
      <w:pPr>
        <w:pStyle w:val="Konfigurky"/>
      </w:pPr>
      <w:r w:rsidRPr="00C51FC6">
        <w:t>#snmp-server enable traps all</w:t>
      </w:r>
    </w:p>
    <w:p w:rsidR="00B13B89" w:rsidRPr="003E6FC2" w:rsidRDefault="00B13B89" w:rsidP="003E6FC2">
      <w:pPr>
        <w:pStyle w:val="Nadpis3"/>
      </w:pPr>
      <w:bookmarkStart w:id="166" w:name="_Toc454063464"/>
      <w:r w:rsidRPr="003E6FC2">
        <w:lastRenderedPageBreak/>
        <w:t>Otestovanie funkčnosti</w:t>
      </w:r>
      <w:bookmarkEnd w:id="166"/>
    </w:p>
    <w:p w:rsidR="00B13B89" w:rsidRDefault="00B13B89" w:rsidP="00B13B89">
      <w:pPr>
        <w:spacing w:before="240" w:line="259" w:lineRule="auto"/>
        <w:ind w:firstLine="0"/>
        <w:jc w:val="left"/>
      </w:pPr>
      <w:r>
        <w:t>V príkazovom riadku na počítači s IPv4 adresou 192.168.1.10 zadáme príkaz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13B89" w:rsidTr="006E1885">
        <w:tc>
          <w:tcPr>
            <w:tcW w:w="8777" w:type="dxa"/>
          </w:tcPr>
          <w:p w:rsidR="00B13B89" w:rsidRPr="00484F58" w:rsidRDefault="00B13B89" w:rsidP="003D2480">
            <w:pPr>
              <w:pStyle w:val="Konfigurky"/>
            </w:pPr>
            <w:r>
              <w:t>snmpwalk –v3 –l Auth</w:t>
            </w:r>
            <w:r w:rsidRPr="00484F58">
              <w:t xml:space="preserve">Priv </w:t>
            </w:r>
            <w:r>
              <w:t>-</w:t>
            </w:r>
            <w:r w:rsidRPr="00484F58">
              <w:t>u</w:t>
            </w:r>
            <w:r>
              <w:t> </w:t>
            </w:r>
            <w:r w:rsidRPr="00484F58">
              <w:t>kasala</w:t>
            </w:r>
            <w:r>
              <w:t xml:space="preserve"> –a MD5</w:t>
            </w:r>
            <w:r w:rsidRPr="00484F58">
              <w:t xml:space="preserve"> –A </w:t>
            </w:r>
            <w:r>
              <w:t>qwerty1212 –x DES –X qwerty1212 192.168.1.1</w:t>
            </w:r>
          </w:p>
        </w:tc>
      </w:tr>
    </w:tbl>
    <w:p w:rsidR="00353F18" w:rsidRDefault="003E6FC2" w:rsidP="00353F18">
      <w:pPr>
        <w:pStyle w:val="Obrzok"/>
      </w:pPr>
      <w:r w:rsidRPr="00A821D8">
        <w:rPr>
          <w:noProof/>
          <w:lang w:eastAsia="sk-SK"/>
        </w:rPr>
        <w:drawing>
          <wp:inline distT="0" distB="0" distL="0" distR="0" wp14:anchorId="4A0B0C17" wp14:editId="24DB9F5B">
            <wp:extent cx="5345893" cy="6448425"/>
            <wp:effectExtent l="0" t="0" r="7620" b="0"/>
            <wp:docPr id="49" name="Obrázok 49" descr="F:\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titled.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25402"/>
                    <a:stretch/>
                  </pic:blipFill>
                  <pic:spPr bwMode="auto">
                    <a:xfrm>
                      <a:off x="0" y="0"/>
                      <a:ext cx="5362267" cy="6468176"/>
                    </a:xfrm>
                    <a:prstGeom prst="rect">
                      <a:avLst/>
                    </a:prstGeom>
                    <a:noFill/>
                    <a:ln>
                      <a:noFill/>
                    </a:ln>
                    <a:extLst>
                      <a:ext uri="{53640926-AAD7-44D8-BBD7-CCE9431645EC}">
                        <a14:shadowObscured xmlns:a14="http://schemas.microsoft.com/office/drawing/2010/main"/>
                      </a:ext>
                    </a:extLst>
                  </pic:spPr>
                </pic:pic>
              </a:graphicData>
            </a:graphic>
          </wp:inline>
        </w:drawing>
      </w:r>
    </w:p>
    <w:p w:rsidR="003E6FC2" w:rsidRDefault="00353F18" w:rsidP="00353F18">
      <w:pPr>
        <w:pStyle w:val="Popis"/>
      </w:pPr>
      <w:bookmarkStart w:id="167" w:name="_Toc454063162"/>
      <w:bookmarkStart w:id="168" w:name="_Toc454063393"/>
      <w:r>
        <w:t xml:space="preserve">Obrázok </w:t>
      </w:r>
      <w:fldSimple w:instr=" STYLEREF 1 \s ">
        <w:r w:rsidR="00B01989">
          <w:rPr>
            <w:noProof/>
          </w:rPr>
          <w:t>7</w:t>
        </w:r>
      </w:fldSimple>
      <w:r w:rsidR="00B01989">
        <w:t>.</w:t>
      </w:r>
      <w:fldSimple w:instr=" SEQ Obrázok \* ARABIC \s 1 ">
        <w:r w:rsidR="00B01989">
          <w:rPr>
            <w:noProof/>
          </w:rPr>
          <w:t>8</w:t>
        </w:r>
      </w:fldSimple>
      <w:r w:rsidR="007A37FC">
        <w:rPr>
          <w:noProof/>
        </w:rPr>
        <w:t xml:space="preserve"> – Výpis snmpwalk</w:t>
      </w:r>
      <w:bookmarkEnd w:id="167"/>
      <w:bookmarkEnd w:id="168"/>
    </w:p>
    <w:p w:rsidR="00B13B89" w:rsidRPr="00F17764" w:rsidRDefault="00B13B89" w:rsidP="00B13B89">
      <w:pPr>
        <w:spacing w:after="160" w:line="259" w:lineRule="auto"/>
        <w:ind w:firstLine="0"/>
        <w:jc w:val="left"/>
        <w:rPr>
          <w:i/>
        </w:rPr>
      </w:pPr>
      <w:r>
        <w:t>Pozitívny výsledok funkčnosti bude spočívať vo výstupe v podobe veľkého počtu riadkov.</w:t>
      </w:r>
    </w:p>
    <w:p w:rsidR="00B13B89" w:rsidRDefault="00B13B89" w:rsidP="00B13B89">
      <w:pPr>
        <w:spacing w:after="160" w:line="259" w:lineRule="auto"/>
        <w:ind w:firstLine="0"/>
        <w:jc w:val="left"/>
      </w:pPr>
      <w:r>
        <w:t>V Prípade nefunkčnosti nejaká z chýb typu zlé meno/heslo, Timeout , No Response (ak SNMP nepracuje správne alebo nie je zabezpečená konektivita) a podobne.</w:t>
      </w:r>
      <w:r>
        <w:br w:type="page"/>
      </w:r>
    </w:p>
    <w:p w:rsidR="00B13B89" w:rsidRDefault="00B13B89" w:rsidP="003E6FC2">
      <w:pPr>
        <w:pStyle w:val="Nadpis2"/>
      </w:pPr>
      <w:bookmarkStart w:id="169" w:name="_Toc454063465"/>
      <w:r>
        <w:lastRenderedPageBreak/>
        <w:t>Porovnanie 5 najlepších nástrojov</w:t>
      </w:r>
      <w:bookmarkEnd w:id="169"/>
    </w:p>
    <w:tbl>
      <w:tblPr>
        <w:tblW w:w="9967" w:type="dxa"/>
        <w:jc w:val="center"/>
        <w:tblCellMar>
          <w:top w:w="55" w:type="dxa"/>
          <w:left w:w="107" w:type="dxa"/>
          <w:right w:w="60" w:type="dxa"/>
        </w:tblCellMar>
        <w:tblLook w:val="04A0" w:firstRow="1" w:lastRow="0" w:firstColumn="1" w:lastColumn="0" w:noHBand="0" w:noVBand="1"/>
      </w:tblPr>
      <w:tblGrid>
        <w:gridCol w:w="1915"/>
        <w:gridCol w:w="1674"/>
        <w:gridCol w:w="1701"/>
        <w:gridCol w:w="1417"/>
        <w:gridCol w:w="1707"/>
        <w:gridCol w:w="1553"/>
      </w:tblGrid>
      <w:tr w:rsidR="00B13B89" w:rsidTr="00B13B89">
        <w:trPr>
          <w:trHeight w:val="464"/>
          <w:jc w:val="center"/>
        </w:trPr>
        <w:tc>
          <w:tcPr>
            <w:tcW w:w="1915"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 </w:t>
            </w:r>
          </w:p>
        </w:tc>
        <w:tc>
          <w:tcPr>
            <w:tcW w:w="1674"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Nagios </w:t>
            </w:r>
          </w:p>
        </w:tc>
        <w:tc>
          <w:tcPr>
            <w:tcW w:w="1701"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PRTG </w:t>
            </w:r>
          </w:p>
        </w:tc>
        <w:tc>
          <w:tcPr>
            <w:tcW w:w="1417"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Zabbix </w:t>
            </w:r>
          </w:p>
        </w:tc>
        <w:tc>
          <w:tcPr>
            <w:tcW w:w="1707"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SolarWinds NPM </w:t>
            </w:r>
          </w:p>
        </w:tc>
        <w:tc>
          <w:tcPr>
            <w:tcW w:w="1553"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HP IMC </w:t>
            </w:r>
          </w:p>
        </w:tc>
      </w:tr>
      <w:tr w:rsidR="00B13B89" w:rsidTr="00B13B89">
        <w:trPr>
          <w:trHeight w:val="463"/>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História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769"/>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Notifikácia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e-mail, pager, vlastné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e-mail, SMS, vlastné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e-mail, SMS, </w:t>
            </w:r>
          </w:p>
          <w:p w:rsidR="00B13B89" w:rsidRDefault="00B13B89" w:rsidP="00B13B89">
            <w:pPr>
              <w:pStyle w:val="Tabulka"/>
            </w:pPr>
            <w:r>
              <w:t xml:space="preserve">vlastné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vlastné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e-mail </w:t>
            </w:r>
          </w:p>
        </w:tc>
      </w:tr>
      <w:tr w:rsidR="00B13B89" w:rsidTr="00B13B89">
        <w:trPr>
          <w:trHeight w:val="464"/>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SNMP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cez plugin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463"/>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Syslog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cez plugin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464"/>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IPv6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464"/>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SLA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cez plugin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463"/>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Mapy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464"/>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Virtualizácia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1022"/>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Cena </w:t>
            </w:r>
          </w:p>
        </w:tc>
        <w:tc>
          <w:tcPr>
            <w:tcW w:w="1674"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pPr>
            <w:r>
              <w:t>nelimitovaný počet senzorov 6495</w:t>
            </w:r>
            <w:r>
              <w:rPr>
                <w:lang w:val="en-US"/>
              </w:rPr>
              <w:t>$</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nelimitovaný počet senzorov 12 000€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Open source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2000 zariadení a ročná údrţba stojí 15675 dolárov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nezistená </w:t>
            </w:r>
          </w:p>
        </w:tc>
      </w:tr>
      <w:tr w:rsidR="00B13B89" w:rsidTr="00B13B89">
        <w:trPr>
          <w:trHeight w:val="516"/>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Operačný systém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všetky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Windows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všetky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Windows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Windows, Red Hat Linux </w:t>
            </w:r>
          </w:p>
        </w:tc>
      </w:tr>
      <w:tr w:rsidR="00B13B89" w:rsidTr="00B13B89">
        <w:trPr>
          <w:trHeight w:val="516"/>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Automatické zisťovanie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cez plugin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516"/>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Pracovná plocha/rozhranie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Web GUI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Web GUI, </w:t>
            </w:r>
          </w:p>
          <w:p w:rsidR="00B13B89" w:rsidRDefault="00B13B89" w:rsidP="00B13B89">
            <w:pPr>
              <w:pStyle w:val="Tabulka"/>
            </w:pPr>
            <w:r>
              <w:t xml:space="preserve">Windows GUI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Web GUI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Web GUI, </w:t>
            </w:r>
          </w:p>
          <w:p w:rsidR="00B13B89" w:rsidRDefault="00B13B89" w:rsidP="00B13B89">
            <w:pPr>
              <w:pStyle w:val="Tabulka"/>
            </w:pPr>
            <w:r>
              <w:t xml:space="preserve">vlastné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Web GUI </w:t>
            </w:r>
          </w:p>
        </w:tc>
      </w:tr>
      <w:tr w:rsidR="00B13B89" w:rsidTr="00B13B89">
        <w:trPr>
          <w:trHeight w:val="463"/>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Agentless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partial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516"/>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Distribuované monitorovanie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516"/>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Logické vytváranie skupín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464"/>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Trendy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r>
      <w:tr w:rsidR="00B13B89" w:rsidTr="00B13B89">
        <w:trPr>
          <w:trHeight w:val="516"/>
          <w:jc w:val="center"/>
        </w:trPr>
        <w:tc>
          <w:tcPr>
            <w:tcW w:w="1915" w:type="dxa"/>
            <w:tcBorders>
              <w:top w:val="single" w:sz="4" w:space="0" w:color="000000"/>
              <w:left w:val="single" w:sz="4" w:space="0" w:color="000000"/>
              <w:bottom w:val="single" w:sz="4" w:space="0" w:color="000000"/>
              <w:right w:val="single" w:sz="4" w:space="0" w:color="000000"/>
            </w:tcBorders>
          </w:tcPr>
          <w:p w:rsidR="00B13B89" w:rsidRPr="008D0ED4" w:rsidRDefault="00B13B89" w:rsidP="00B13B89">
            <w:pPr>
              <w:pStyle w:val="Tabulka"/>
              <w:rPr>
                <w:b/>
              </w:rPr>
            </w:pPr>
            <w:r w:rsidRPr="008D0ED4">
              <w:rPr>
                <w:b/>
              </w:rPr>
              <w:t xml:space="preserve">Bezdrôtové body </w:t>
            </w:r>
          </w:p>
        </w:tc>
        <w:tc>
          <w:tcPr>
            <w:tcW w:w="1674"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701"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41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 </w:t>
            </w:r>
          </w:p>
        </w:tc>
        <w:tc>
          <w:tcPr>
            <w:tcW w:w="1707" w:type="dxa"/>
            <w:tcBorders>
              <w:top w:val="single" w:sz="4" w:space="0" w:color="000000"/>
              <w:left w:val="single" w:sz="4" w:space="0" w:color="000000"/>
              <w:bottom w:val="single" w:sz="4" w:space="0" w:color="000000"/>
              <w:right w:val="single" w:sz="4" w:space="0" w:color="000000"/>
            </w:tcBorders>
          </w:tcPr>
          <w:p w:rsidR="00B13B89" w:rsidRDefault="00B13B89" w:rsidP="00B13B89">
            <w:pPr>
              <w:pStyle w:val="Tabulka"/>
            </w:pPr>
            <w:r>
              <w:t xml:space="preserve">áno </w:t>
            </w:r>
          </w:p>
        </w:tc>
        <w:tc>
          <w:tcPr>
            <w:tcW w:w="1553" w:type="dxa"/>
            <w:tcBorders>
              <w:top w:val="single" w:sz="4" w:space="0" w:color="000000"/>
              <w:left w:val="single" w:sz="4" w:space="0" w:color="000000"/>
              <w:bottom w:val="single" w:sz="4" w:space="0" w:color="000000"/>
              <w:right w:val="single" w:sz="4" w:space="0" w:color="000000"/>
            </w:tcBorders>
          </w:tcPr>
          <w:p w:rsidR="00B13B89" w:rsidRDefault="00B13B89" w:rsidP="00353F18">
            <w:pPr>
              <w:pStyle w:val="Tabulka"/>
              <w:keepNext/>
            </w:pPr>
            <w:r>
              <w:t xml:space="preserve">áno </w:t>
            </w:r>
          </w:p>
        </w:tc>
      </w:tr>
    </w:tbl>
    <w:p w:rsidR="00353F18" w:rsidRDefault="00353F18">
      <w:pPr>
        <w:pStyle w:val="Popis"/>
      </w:pPr>
      <w:bookmarkStart w:id="170" w:name="_Toc454028033"/>
      <w:bookmarkStart w:id="171" w:name="_Toc454063350"/>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13</w:t>
      </w:r>
      <w:r w:rsidR="00D366DC">
        <w:rPr>
          <w:noProof/>
        </w:rPr>
        <w:fldChar w:fldCharType="end"/>
      </w:r>
      <w:r w:rsidR="007A37FC">
        <w:rPr>
          <w:noProof/>
        </w:rPr>
        <w:t xml:space="preserve"> - </w:t>
      </w:r>
      <w:r w:rsidR="007A37FC" w:rsidRPr="00B8563D">
        <w:t>Zhrnutie najdôležitejších funkcií a vlastnost</w:t>
      </w:r>
      <w:r w:rsidR="007A37FC">
        <w:t>í piatich najlepších  nástrojov</w:t>
      </w:r>
      <w:bookmarkEnd w:id="170"/>
      <w:bookmarkEnd w:id="171"/>
    </w:p>
    <w:p w:rsidR="00B13B89" w:rsidRPr="00A821D8" w:rsidRDefault="00B13B89" w:rsidP="00B13B89">
      <w:pPr>
        <w:spacing w:after="371" w:line="265" w:lineRule="auto"/>
        <w:ind w:firstLine="0"/>
        <w:jc w:val="left"/>
      </w:pPr>
      <w:r>
        <w:t xml:space="preserve">Zdroj: </w:t>
      </w:r>
      <w:r>
        <w:rPr>
          <w:rFonts w:eastAsia="Times New Roman" w:cs="Times New Roman"/>
          <w:szCs w:val="24"/>
        </w:rPr>
        <w:t>Bc.</w:t>
      </w:r>
      <w:r w:rsidRPr="00BA5875">
        <w:rPr>
          <w:rFonts w:eastAsia="Times New Roman" w:cs="Times New Roman"/>
          <w:szCs w:val="24"/>
        </w:rPr>
        <w:t xml:space="preserve"> práca </w:t>
      </w:r>
      <w:r>
        <w:t>2015 máj</w:t>
      </w:r>
      <w:r w:rsidRPr="00BA5875">
        <w:rPr>
          <w:rFonts w:eastAsia="Times New Roman" w:cs="Times New Roman"/>
          <w:szCs w:val="24"/>
        </w:rPr>
        <w:t xml:space="preserve"> - Monitorovanie lokálnych počítačových sietí - Králiková Lucia</w:t>
      </w:r>
    </w:p>
    <w:p w:rsidR="00B13B89" w:rsidRDefault="00B13B89" w:rsidP="007A37FC">
      <w:pPr>
        <w:pStyle w:val="Nadpis2"/>
      </w:pPr>
      <w:bookmarkStart w:id="172" w:name="_Toc454063466"/>
      <w:r>
        <w:lastRenderedPageBreak/>
        <w:t>Výber monitorovacieho nástroja - PRTG Network Monitor</w:t>
      </w:r>
      <w:bookmarkEnd w:id="172"/>
    </w:p>
    <w:p w:rsidR="00B13B89" w:rsidRDefault="00B13B89" w:rsidP="007A37FC">
      <w:pPr>
        <w:pStyle w:val="Nadpis3"/>
      </w:pPr>
      <w:bookmarkStart w:id="173" w:name="_Toc454063467"/>
      <w:r>
        <w:t>Základné funkcie monitorovacieho nástroja:</w:t>
      </w:r>
      <w:bookmarkEnd w:id="173"/>
    </w:p>
    <w:p w:rsidR="00B13B89" w:rsidRPr="00727631" w:rsidRDefault="00B13B89" w:rsidP="008D1C78">
      <w:pPr>
        <w:pStyle w:val="Odsekzoznamu"/>
        <w:numPr>
          <w:ilvl w:val="0"/>
          <w:numId w:val="17"/>
        </w:numPr>
        <w:ind w:left="360"/>
      </w:pPr>
      <w:r w:rsidRPr="00727631">
        <w:t>monitorovanie šírky pásma, využitie, aktivity, doby prevádzky a SLA, QoS</w:t>
      </w:r>
    </w:p>
    <w:p w:rsidR="00B13B89" w:rsidRPr="00727631" w:rsidRDefault="00B13B89" w:rsidP="008D1C78">
      <w:pPr>
        <w:pStyle w:val="Odsekzoznamu"/>
        <w:numPr>
          <w:ilvl w:val="0"/>
          <w:numId w:val="17"/>
        </w:numPr>
        <w:ind w:left="360"/>
      </w:pPr>
      <w:r w:rsidRPr="00727631">
        <w:t>monitorovanie niekoľkých sietí / umiestnenie na jednu licenciu,</w:t>
      </w:r>
    </w:p>
    <w:p w:rsidR="00B13B89" w:rsidRPr="00727631" w:rsidRDefault="00B13B89" w:rsidP="008D1C78">
      <w:pPr>
        <w:pStyle w:val="Odsekzoznamu"/>
        <w:numPr>
          <w:ilvl w:val="0"/>
          <w:numId w:val="17"/>
        </w:numPr>
        <w:ind w:left="360"/>
      </w:pPr>
      <w:r w:rsidRPr="00727631">
        <w:t>česká verzia nástroja,</w:t>
      </w:r>
    </w:p>
    <w:p w:rsidR="00B13B89" w:rsidRPr="00727631" w:rsidRDefault="00B13B89" w:rsidP="008D1C78">
      <w:pPr>
        <w:pStyle w:val="Odsekzoznamu"/>
        <w:numPr>
          <w:ilvl w:val="0"/>
          <w:numId w:val="17"/>
        </w:numPr>
        <w:ind w:left="360"/>
      </w:pPr>
      <w:r w:rsidRPr="00727631">
        <w:t>monitorovanie 24/7,</w:t>
      </w:r>
    </w:p>
    <w:p w:rsidR="00B13B89" w:rsidRPr="00727631" w:rsidRDefault="00B13B89" w:rsidP="008D1C78">
      <w:pPr>
        <w:pStyle w:val="Odsekzoznamu"/>
        <w:numPr>
          <w:ilvl w:val="0"/>
          <w:numId w:val="17"/>
        </w:numPr>
        <w:ind w:left="360"/>
      </w:pPr>
      <w:r w:rsidRPr="00727631">
        <w:t>podporuje aj monitorovanie bez agentov,</w:t>
      </w:r>
    </w:p>
    <w:p w:rsidR="00B13B89" w:rsidRPr="00727631" w:rsidRDefault="00B13B89" w:rsidP="008D1C78">
      <w:pPr>
        <w:pStyle w:val="Odsekzoznamu"/>
        <w:numPr>
          <w:ilvl w:val="0"/>
          <w:numId w:val="17"/>
        </w:numPr>
        <w:ind w:left="360"/>
      </w:pPr>
      <w:r w:rsidRPr="00727631">
        <w:t>podpora IPv6,</w:t>
      </w:r>
    </w:p>
    <w:p w:rsidR="00B13B89" w:rsidRPr="00727631" w:rsidRDefault="00B13B89" w:rsidP="008D1C78">
      <w:pPr>
        <w:pStyle w:val="Odsekzoznamu"/>
        <w:numPr>
          <w:ilvl w:val="0"/>
          <w:numId w:val="17"/>
        </w:numPr>
        <w:ind w:left="360"/>
      </w:pPr>
      <w:r w:rsidRPr="00727631">
        <w:t>konfiguračný manažment,</w:t>
      </w:r>
    </w:p>
    <w:p w:rsidR="00B13B89" w:rsidRPr="00727631" w:rsidRDefault="00B13B89" w:rsidP="008D1C78">
      <w:pPr>
        <w:pStyle w:val="Odsekzoznamu"/>
        <w:numPr>
          <w:ilvl w:val="0"/>
          <w:numId w:val="17"/>
        </w:numPr>
        <w:ind w:left="360"/>
      </w:pPr>
      <w:r w:rsidRPr="00727631">
        <w:t>vhodné pre všetky typy sietí, monitorovanie LAN, WAN, WLAN, VPN.</w:t>
      </w:r>
    </w:p>
    <w:p w:rsidR="00B13B89" w:rsidRPr="00727631" w:rsidRDefault="00B13B89" w:rsidP="007A37FC">
      <w:pPr>
        <w:pStyle w:val="Nadpis3"/>
      </w:pPr>
      <w:bookmarkStart w:id="174" w:name="_Toc454063468"/>
      <w:r w:rsidRPr="00727631">
        <w:t>Senzory a protokoly:</w:t>
      </w:r>
      <w:bookmarkEnd w:id="174"/>
    </w:p>
    <w:p w:rsidR="00B13B89" w:rsidRPr="00727631" w:rsidRDefault="00B13B89" w:rsidP="008D1C78">
      <w:pPr>
        <w:pStyle w:val="Odsekzoznamu"/>
        <w:numPr>
          <w:ilvl w:val="0"/>
          <w:numId w:val="17"/>
        </w:numPr>
        <w:ind w:left="360"/>
      </w:pPr>
      <w:r w:rsidRPr="00727631">
        <w:t>viac ako 80 typov senzorov (Ping, HTTP, WMI, SMTP, POP3, DNS a</w:t>
      </w:r>
      <w:r>
        <w:t> </w:t>
      </w:r>
      <w:r w:rsidRPr="00727631">
        <w:t>mnoho</w:t>
      </w:r>
      <w:r>
        <w:t xml:space="preserve"> </w:t>
      </w:r>
      <w:r w:rsidRPr="00727631">
        <w:t>ďalších),</w:t>
      </w:r>
    </w:p>
    <w:p w:rsidR="00B13B89" w:rsidRPr="00727631" w:rsidRDefault="00B13B89" w:rsidP="008D1C78">
      <w:pPr>
        <w:pStyle w:val="Odsekzoznamu"/>
        <w:numPr>
          <w:ilvl w:val="0"/>
          <w:numId w:val="17"/>
        </w:numPr>
        <w:ind w:left="360"/>
      </w:pPr>
      <w:r w:rsidRPr="00727631">
        <w:t>prenos v sieti a analýza správania pomocou SNMP, Syslog, NetFlow, sFlow, jFlow,</w:t>
      </w:r>
      <w:r>
        <w:t xml:space="preserve"> </w:t>
      </w:r>
      <w:r w:rsidRPr="00727631">
        <w:t>packet sniffing a sledovanie paketov,</w:t>
      </w:r>
    </w:p>
    <w:p w:rsidR="00B13B89" w:rsidRPr="00727631" w:rsidRDefault="00B13B89" w:rsidP="008D1C78">
      <w:pPr>
        <w:pStyle w:val="Odsekzoznamu"/>
        <w:numPr>
          <w:ilvl w:val="0"/>
          <w:numId w:val="17"/>
        </w:numPr>
        <w:ind w:left="360"/>
      </w:pPr>
      <w:r w:rsidRPr="00727631">
        <w:t>chytré senzory (napr. Automatické rozpoznávanie a</w:t>
      </w:r>
      <w:r>
        <w:t> </w:t>
      </w:r>
      <w:r w:rsidRPr="00727631">
        <w:t>monitorovanie</w:t>
      </w:r>
      <w:r>
        <w:t xml:space="preserve"> </w:t>
      </w:r>
      <w:r w:rsidRPr="00727631">
        <w:t>viacprocesorových systémov),</w:t>
      </w:r>
    </w:p>
    <w:p w:rsidR="00B13B89" w:rsidRPr="00727631" w:rsidRDefault="00B13B89" w:rsidP="008D1C78">
      <w:pPr>
        <w:pStyle w:val="Odsekzoznamu"/>
        <w:numPr>
          <w:ilvl w:val="0"/>
          <w:numId w:val="17"/>
        </w:numPr>
        <w:ind w:left="360"/>
      </w:pPr>
      <w:r w:rsidRPr="00727631">
        <w:t>vopred nakonfigurované šablóny zariadení pre routery Cisco, servery SQL, sieťové</w:t>
      </w:r>
      <w:r>
        <w:t xml:space="preserve"> </w:t>
      </w:r>
      <w:r w:rsidRPr="00727631">
        <w:t>tlačiarne a pod.,</w:t>
      </w:r>
    </w:p>
    <w:p w:rsidR="00B13B89" w:rsidRPr="00727631" w:rsidRDefault="00B13B89" w:rsidP="008D1C78">
      <w:pPr>
        <w:pStyle w:val="Odsekzoznamu"/>
        <w:numPr>
          <w:ilvl w:val="0"/>
          <w:numId w:val="17"/>
        </w:numPr>
        <w:ind w:left="360"/>
      </w:pPr>
      <w:r w:rsidRPr="00727631">
        <w:t>senzory pre monitorovanie virtuálneho prostredia (VMware, Xen, HyperV pod.),</w:t>
      </w:r>
    </w:p>
    <w:p w:rsidR="00B13B89" w:rsidRPr="00727631" w:rsidRDefault="00B13B89" w:rsidP="008D1C78">
      <w:pPr>
        <w:pStyle w:val="Odsekzoznamu"/>
        <w:numPr>
          <w:ilvl w:val="0"/>
          <w:numId w:val="17"/>
        </w:numPr>
        <w:ind w:left="360"/>
      </w:pPr>
      <w:r w:rsidRPr="00727631">
        <w:t>programovateľné triggery a senzory podľa výberu.</w:t>
      </w:r>
    </w:p>
    <w:p w:rsidR="00B13B89" w:rsidRPr="00727631" w:rsidRDefault="00B13B89" w:rsidP="007A37FC">
      <w:pPr>
        <w:pStyle w:val="Nadpis3"/>
      </w:pPr>
      <w:bookmarkStart w:id="175" w:name="_Toc454063469"/>
      <w:r w:rsidRPr="00727631">
        <w:t>Zobrazenie:</w:t>
      </w:r>
      <w:bookmarkEnd w:id="175"/>
    </w:p>
    <w:p w:rsidR="00B13B89" w:rsidRPr="00727631" w:rsidRDefault="00B13B89" w:rsidP="008D1C78">
      <w:pPr>
        <w:pStyle w:val="Odsekzoznamu"/>
        <w:numPr>
          <w:ilvl w:val="0"/>
          <w:numId w:val="17"/>
        </w:numPr>
        <w:ind w:left="360"/>
      </w:pPr>
      <w:r w:rsidRPr="00727631">
        <w:t>elegantné, rýchle a výkonné webové rozhranie,</w:t>
      </w:r>
    </w:p>
    <w:p w:rsidR="00B13B89" w:rsidRPr="00727631" w:rsidRDefault="00B13B89" w:rsidP="008D1C78">
      <w:pPr>
        <w:pStyle w:val="Odsekzoznamu"/>
        <w:numPr>
          <w:ilvl w:val="0"/>
          <w:numId w:val="17"/>
        </w:numPr>
        <w:ind w:left="360"/>
      </w:pPr>
      <w:r w:rsidRPr="00727631">
        <w:t>integrácia aplikácie Google Maps,</w:t>
      </w:r>
    </w:p>
    <w:p w:rsidR="00B13B89" w:rsidRPr="00727631" w:rsidRDefault="00B13B89" w:rsidP="008D1C78">
      <w:pPr>
        <w:pStyle w:val="Odsekzoznamu"/>
        <w:numPr>
          <w:ilvl w:val="0"/>
          <w:numId w:val="17"/>
        </w:numPr>
        <w:ind w:left="360"/>
      </w:pPr>
      <w:r w:rsidRPr="00727631">
        <w:t>voliteľné grafické rozhranie Windows GUI,</w:t>
      </w:r>
    </w:p>
    <w:p w:rsidR="00B13B89" w:rsidRPr="00727631" w:rsidRDefault="00B13B89" w:rsidP="008D1C78">
      <w:pPr>
        <w:pStyle w:val="Odsekzoznamu"/>
        <w:numPr>
          <w:ilvl w:val="0"/>
          <w:numId w:val="17"/>
        </w:numPr>
        <w:ind w:left="360"/>
      </w:pPr>
      <w:r w:rsidRPr="00727631">
        <w:t>rozhranie pre mobilné zariadenia iPhone App a Mini-HTML,</w:t>
      </w:r>
    </w:p>
    <w:p w:rsidR="00B13B89" w:rsidRPr="00727631" w:rsidRDefault="00B13B89" w:rsidP="008D1C78">
      <w:pPr>
        <w:pStyle w:val="Odsekzoznamu"/>
        <w:numPr>
          <w:ilvl w:val="0"/>
          <w:numId w:val="17"/>
        </w:numPr>
        <w:ind w:left="360"/>
      </w:pPr>
      <w:r w:rsidRPr="00727631">
        <w:t>hierarchické zobrazenie (sondy, skupiny, zariadenia, senzory, kanály),</w:t>
      </w:r>
    </w:p>
    <w:p w:rsidR="00B13B89" w:rsidRPr="00727631" w:rsidRDefault="00B13B89" w:rsidP="008D1C78">
      <w:pPr>
        <w:pStyle w:val="Odsekzoznamu"/>
        <w:numPr>
          <w:ilvl w:val="0"/>
          <w:numId w:val="17"/>
        </w:numPr>
        <w:ind w:left="360"/>
      </w:pPr>
      <w:r w:rsidRPr="00727631">
        <w:t>zoznam senzorov (abecedný, najrýchlejš</w:t>
      </w:r>
      <w:r w:rsidR="003D2480">
        <w:t xml:space="preserve">í, najpomalší, podľa označenia / </w:t>
      </w:r>
      <w:r w:rsidRPr="00727631">
        <w:t>typu</w:t>
      </w:r>
      <w:r>
        <w:t xml:space="preserve"> atď.)</w:t>
      </w:r>
    </w:p>
    <w:p w:rsidR="00B13B89" w:rsidRPr="00727631" w:rsidRDefault="00B13B89" w:rsidP="008D1C78">
      <w:pPr>
        <w:pStyle w:val="Odsekzoznamu"/>
        <w:numPr>
          <w:ilvl w:val="0"/>
          <w:numId w:val="17"/>
        </w:numPr>
        <w:ind w:left="360"/>
      </w:pPr>
      <w:r w:rsidRPr="00727631">
        <w:lastRenderedPageBreak/>
        <w:t>prepracované grafy (pre senzory, zariadenia, skupiny a sondy) zobrazujúci dáta</w:t>
      </w:r>
      <w:r>
        <w:t xml:space="preserve"> </w:t>
      </w:r>
      <w:r w:rsidRPr="00727631">
        <w:t>monitorovanie za posledné 2 hodiny, posledných 48 hodín, posledných 30 dní a</w:t>
      </w:r>
      <w:r>
        <w:t xml:space="preserve"> </w:t>
      </w:r>
      <w:r w:rsidRPr="00727631">
        <w:t>posledných 365 dní,</w:t>
      </w:r>
    </w:p>
    <w:p w:rsidR="00B13B89" w:rsidRPr="00727631" w:rsidRDefault="00B13B89" w:rsidP="008D1C78">
      <w:pPr>
        <w:pStyle w:val="Odsekzoznamu"/>
        <w:numPr>
          <w:ilvl w:val="0"/>
          <w:numId w:val="17"/>
        </w:numPr>
        <w:ind w:left="360"/>
      </w:pPr>
      <w:r w:rsidRPr="00727631">
        <w:t>mapy s možnosťou vlastného nastavenia, ktoré prepájajú stav monitorovania, grafy</w:t>
      </w:r>
      <w:r>
        <w:t xml:space="preserve"> </w:t>
      </w:r>
      <w:r w:rsidRPr="00727631">
        <w:t>a tabuľky, a umožňujú individuálne rozloženie,</w:t>
      </w:r>
    </w:p>
    <w:p w:rsidR="00B13B89" w:rsidRPr="00727631" w:rsidRDefault="00B13B89" w:rsidP="008D1C78">
      <w:pPr>
        <w:pStyle w:val="Odsekzoznamu"/>
        <w:numPr>
          <w:ilvl w:val="0"/>
          <w:numId w:val="17"/>
        </w:numPr>
        <w:ind w:left="360"/>
      </w:pPr>
      <w:r w:rsidRPr="00727631">
        <w:t>Enterprise konzola: Windows aplikácia predovšetkým pre veľké inštalácie.</w:t>
      </w:r>
      <w:r>
        <w:t xml:space="preserve"> </w:t>
      </w:r>
      <w:r w:rsidRPr="00727631">
        <w:t>Podporuje prezeranie dát, monitorovanie niekoľkých PRTG zariadení v</w:t>
      </w:r>
      <w:r>
        <w:t> </w:t>
      </w:r>
      <w:r w:rsidRPr="00727631">
        <w:t>jednej</w:t>
      </w:r>
      <w:r>
        <w:t xml:space="preserve"> </w:t>
      </w:r>
      <w:r w:rsidRPr="00727631">
        <w:t>aplikácií,</w:t>
      </w:r>
    </w:p>
    <w:p w:rsidR="00B13B89" w:rsidRPr="00727631" w:rsidRDefault="00B13B89" w:rsidP="008D1C78">
      <w:pPr>
        <w:pStyle w:val="Odsekzoznamu"/>
        <w:numPr>
          <w:ilvl w:val="0"/>
          <w:numId w:val="17"/>
        </w:numPr>
        <w:ind w:left="360"/>
      </w:pPr>
      <w:r w:rsidRPr="00727631">
        <w:t>všetky užívateľské rozhrania umožňujú SSL</w:t>
      </w:r>
      <w:r>
        <w:t xml:space="preserve"> </w:t>
      </w:r>
      <w:r w:rsidRPr="00727631">
        <w:t>- zabezpečený a vzdialený prístup</w:t>
      </w:r>
      <w:r>
        <w:t xml:space="preserve"> </w:t>
      </w:r>
      <w:r w:rsidRPr="00727631">
        <w:t xml:space="preserve">a </w:t>
      </w:r>
      <w:r>
        <w:t>môžu</w:t>
      </w:r>
      <w:r w:rsidRPr="00727631">
        <w:t xml:space="preserve"> byť použité súčasne.</w:t>
      </w:r>
    </w:p>
    <w:p w:rsidR="00B13B89" w:rsidRPr="00727631" w:rsidRDefault="00B13B89" w:rsidP="008D1C78">
      <w:pPr>
        <w:pStyle w:val="Odsekzoznamu"/>
        <w:numPr>
          <w:ilvl w:val="0"/>
          <w:numId w:val="17"/>
        </w:numPr>
        <w:ind w:left="360"/>
      </w:pPr>
      <w:r w:rsidRPr="00727631">
        <w:t>súkromné a verejné monitorovacie panely: napr. obrazovky pre sieť operačných</w:t>
      </w:r>
      <w:r>
        <w:t xml:space="preserve"> </w:t>
      </w:r>
      <w:r w:rsidRPr="00727631">
        <w:t>stredísk alebo mapy s informáciami pre ostatných zamestnancov,</w:t>
      </w:r>
    </w:p>
    <w:p w:rsidR="00B13B89" w:rsidRPr="00727631" w:rsidRDefault="00B13B89" w:rsidP="008D1C78">
      <w:pPr>
        <w:pStyle w:val="Odsekzoznamu"/>
        <w:numPr>
          <w:ilvl w:val="0"/>
          <w:numId w:val="17"/>
        </w:numPr>
        <w:ind w:left="360"/>
      </w:pPr>
      <w:r w:rsidRPr="00727631">
        <w:t>interaktívna mapa s viac ako 300 rôznymi mapovými objektmi (ikony siete, stavové</w:t>
      </w:r>
      <w:r>
        <w:t xml:space="preserve"> </w:t>
      </w:r>
      <w:r w:rsidRPr="00727631">
        <w:t>ikony, dopravné schémy, top 10 zoznamy, atď.).</w:t>
      </w:r>
    </w:p>
    <w:p w:rsidR="00B13B89" w:rsidRPr="00727631" w:rsidRDefault="00B13B89" w:rsidP="007A37FC">
      <w:pPr>
        <w:pStyle w:val="Nadpis3"/>
      </w:pPr>
      <w:bookmarkStart w:id="176" w:name="_Toc454063470"/>
      <w:r w:rsidRPr="00727631">
        <w:t>Upozornenia a hlásenia:</w:t>
      </w:r>
      <w:bookmarkEnd w:id="176"/>
    </w:p>
    <w:p w:rsidR="00B13B89" w:rsidRPr="00727631" w:rsidRDefault="00B13B89" w:rsidP="008D1C78">
      <w:pPr>
        <w:pStyle w:val="Odsekzoznamu"/>
        <w:numPr>
          <w:ilvl w:val="0"/>
          <w:numId w:val="17"/>
        </w:numPr>
        <w:ind w:left="360"/>
      </w:pPr>
      <w:r w:rsidRPr="00727631">
        <w:t>upozornenie podľa individuálne nakonfigurovaných kritérií,</w:t>
      </w:r>
    </w:p>
    <w:p w:rsidR="00B13B89" w:rsidRPr="00727631" w:rsidRDefault="00B13B89" w:rsidP="008D1C78">
      <w:pPr>
        <w:pStyle w:val="Odsekzoznamu"/>
        <w:numPr>
          <w:ilvl w:val="0"/>
          <w:numId w:val="17"/>
        </w:numPr>
        <w:ind w:left="360"/>
      </w:pPr>
      <w:r w:rsidRPr="00727631">
        <w:t>rôzne spôsoby oznamovania (e-mail, SMS, správa na pager, žiadosť HTTP, syslog</w:t>
      </w:r>
      <w:r>
        <w:t xml:space="preserve"> </w:t>
      </w:r>
      <w:r w:rsidRPr="00727631">
        <w:t>pod., SNMP trap)</w:t>
      </w:r>
    </w:p>
    <w:p w:rsidR="00B13B89" w:rsidRPr="00727631" w:rsidRDefault="00B13B89" w:rsidP="008D1C78">
      <w:pPr>
        <w:pStyle w:val="Odsekzoznamu"/>
        <w:numPr>
          <w:ilvl w:val="0"/>
          <w:numId w:val="17"/>
        </w:numPr>
        <w:ind w:left="360"/>
      </w:pPr>
      <w:r w:rsidRPr="00727631">
        <w:t>periodické hlásenie s možnosťou vlastného nastavenia (HTML, PDF),</w:t>
      </w:r>
    </w:p>
    <w:p w:rsidR="00B13B89" w:rsidRPr="00727631" w:rsidRDefault="00B13B89" w:rsidP="008D1C78">
      <w:pPr>
        <w:pStyle w:val="Odsekzoznamu"/>
        <w:numPr>
          <w:ilvl w:val="0"/>
          <w:numId w:val="17"/>
        </w:numPr>
        <w:ind w:left="360"/>
      </w:pPr>
      <w:r w:rsidRPr="00727631">
        <w:t>hlásenie a súbory denníka (podrobné protokoly všetkých činností a výsledkov),</w:t>
      </w:r>
    </w:p>
    <w:p w:rsidR="00B13B89" w:rsidRPr="00727631" w:rsidRDefault="00B13B89" w:rsidP="008D1C78">
      <w:pPr>
        <w:pStyle w:val="Odsekzoznamu"/>
        <w:numPr>
          <w:ilvl w:val="0"/>
          <w:numId w:val="17"/>
        </w:numPr>
        <w:ind w:left="360"/>
      </w:pPr>
      <w:r w:rsidRPr="00727631">
        <w:t>zvukové alarmy,</w:t>
      </w:r>
    </w:p>
    <w:p w:rsidR="00B13B89" w:rsidRPr="00727631" w:rsidRDefault="00B13B89" w:rsidP="008D1C78">
      <w:pPr>
        <w:pStyle w:val="Odsekzoznamu"/>
        <w:numPr>
          <w:ilvl w:val="0"/>
          <w:numId w:val="17"/>
        </w:numPr>
        <w:ind w:left="360"/>
      </w:pPr>
      <w:r w:rsidRPr="00727631">
        <w:t>požiadavky na systém a úložisko dát,</w:t>
      </w:r>
    </w:p>
    <w:p w:rsidR="00B13B89" w:rsidRPr="00727631" w:rsidRDefault="00B13B89" w:rsidP="008D1C78">
      <w:pPr>
        <w:pStyle w:val="Odsekzoznamu"/>
        <w:numPr>
          <w:ilvl w:val="0"/>
          <w:numId w:val="17"/>
        </w:numPr>
        <w:ind w:left="360"/>
      </w:pPr>
      <w:r w:rsidRPr="00727631">
        <w:t>malý objem dát na stiahnutie, jednoduchá inštalácia.</w:t>
      </w:r>
    </w:p>
    <w:p w:rsidR="00B13B89" w:rsidRPr="00727631" w:rsidRDefault="00B13B89" w:rsidP="007A37FC">
      <w:pPr>
        <w:pStyle w:val="Nadpis3"/>
      </w:pPr>
      <w:bookmarkStart w:id="177" w:name="_Toc454063471"/>
      <w:r w:rsidRPr="00727631">
        <w:t>Hĺbkové správy:</w:t>
      </w:r>
      <w:bookmarkEnd w:id="177"/>
    </w:p>
    <w:p w:rsidR="007A37FC" w:rsidRDefault="00B13B89" w:rsidP="008D1C78">
      <w:pPr>
        <w:pStyle w:val="Odsekzoznamu"/>
        <w:numPr>
          <w:ilvl w:val="0"/>
          <w:numId w:val="17"/>
        </w:numPr>
        <w:ind w:left="360"/>
      </w:pPr>
      <w:r w:rsidRPr="00727631">
        <w:t>správy vo formáte HTML alebo vo formáte PDF,</w:t>
      </w:r>
      <w:r w:rsidR="007A37FC">
        <w:t xml:space="preserve"> </w:t>
      </w:r>
    </w:p>
    <w:p w:rsidR="00B13B89" w:rsidRPr="00727631" w:rsidRDefault="00B13B89" w:rsidP="008D1C78">
      <w:pPr>
        <w:pStyle w:val="Odsekzoznamu"/>
        <w:numPr>
          <w:ilvl w:val="0"/>
          <w:numId w:val="17"/>
        </w:numPr>
        <w:ind w:left="360"/>
      </w:pPr>
      <w:r w:rsidRPr="00727631">
        <w:t>viac ako 30 šablón správ,</w:t>
      </w:r>
    </w:p>
    <w:p w:rsidR="00B13B89" w:rsidRPr="00727631" w:rsidRDefault="00B13B89" w:rsidP="008D1C78">
      <w:pPr>
        <w:pStyle w:val="Odsekzoznamu"/>
        <w:numPr>
          <w:ilvl w:val="0"/>
          <w:numId w:val="17"/>
        </w:numPr>
        <w:ind w:left="360"/>
      </w:pPr>
      <w:r w:rsidRPr="00727631">
        <w:t>hlásenie úlohy je mo</w:t>
      </w:r>
      <w:r>
        <w:t>ž</w:t>
      </w:r>
      <w:r w:rsidRPr="00727631">
        <w:t>né spustiť ad-hoc alebo plánovane (denne, týždenne,</w:t>
      </w:r>
      <w:r>
        <w:t xml:space="preserve"> </w:t>
      </w:r>
      <w:r w:rsidRPr="00727631">
        <w:t>mesačne),</w:t>
      </w:r>
    </w:p>
    <w:p w:rsidR="00B13B89" w:rsidRPr="00727631" w:rsidRDefault="00B13B89" w:rsidP="008D1C78">
      <w:pPr>
        <w:pStyle w:val="Odsekzoznamu"/>
        <w:numPr>
          <w:ilvl w:val="0"/>
          <w:numId w:val="17"/>
        </w:numPr>
        <w:ind w:left="360"/>
      </w:pPr>
      <w:r w:rsidRPr="00727631">
        <w:t>histori</w:t>
      </w:r>
      <w:r>
        <w:t>cké údaje z monitorovania sa môž</w:t>
      </w:r>
      <w:r w:rsidRPr="00727631">
        <w:t>u exportovať ako HTML, XML, CSV,</w:t>
      </w:r>
    </w:p>
    <w:p w:rsidR="00B13B89" w:rsidRPr="00727631" w:rsidRDefault="00B13B89" w:rsidP="008D1C78">
      <w:pPr>
        <w:pStyle w:val="Odsekzoznamu"/>
        <w:numPr>
          <w:ilvl w:val="0"/>
          <w:numId w:val="17"/>
        </w:numPr>
        <w:ind w:left="360"/>
      </w:pPr>
      <w:r w:rsidRPr="00727631">
        <w:t>podrobné grafy a tabuľky dát pre jeden alebo viacero senzorov,</w:t>
      </w:r>
    </w:p>
    <w:p w:rsidR="00B13B89" w:rsidRPr="00727631" w:rsidRDefault="00B13B89" w:rsidP="008D1C78">
      <w:pPr>
        <w:pStyle w:val="Odsekzoznamu"/>
        <w:numPr>
          <w:ilvl w:val="0"/>
          <w:numId w:val="17"/>
        </w:numPr>
        <w:ind w:left="360"/>
      </w:pPr>
      <w:r w:rsidRPr="00727631">
        <w:t>Top 100 využitie šírky pásma, Top 100 využitie CPU, Top 100 Ping Times, Top</w:t>
      </w:r>
      <w:r>
        <w:t xml:space="preserve"> </w:t>
      </w:r>
      <w:r w:rsidRPr="00727631">
        <w:t>100 miesta na disku.</w:t>
      </w:r>
    </w:p>
    <w:p w:rsidR="00B13B89" w:rsidRDefault="00B13B89" w:rsidP="007A37FC">
      <w:pPr>
        <w:pStyle w:val="Nadpis2"/>
      </w:pPr>
      <w:bookmarkStart w:id="178" w:name="_Toc454063472"/>
      <w:r>
        <w:lastRenderedPageBreak/>
        <w:t xml:space="preserve">Sledovanie ASA </w:t>
      </w:r>
      <w:r w:rsidRPr="0087262C">
        <w:t xml:space="preserve">5520 pomocou PRTG Network Monitor </w:t>
      </w:r>
      <w:r>
        <w:t>prostredníctvom</w:t>
      </w:r>
      <w:r w:rsidRPr="0087262C">
        <w:t xml:space="preserve"> SNMP</w:t>
      </w:r>
      <w:bookmarkEnd w:id="178"/>
    </w:p>
    <w:p w:rsidR="00B13B89" w:rsidRDefault="00B13B89" w:rsidP="007A37FC">
      <w:pPr>
        <w:pStyle w:val="Nadpis3"/>
      </w:pPr>
      <w:bookmarkStart w:id="179" w:name="_Toc454063473"/>
      <w:r>
        <w:t>Konfigurácia na ASA 5520</w:t>
      </w:r>
      <w:bookmarkEnd w:id="179"/>
    </w:p>
    <w:p w:rsidR="007A37FC" w:rsidRDefault="00B13B89" w:rsidP="007A37FC">
      <w:pPr>
        <w:pStyle w:val="Obrzok"/>
      </w:pPr>
      <w:r w:rsidRPr="00DB2D83">
        <w:rPr>
          <w:noProof/>
          <w:lang w:eastAsia="sk-SK"/>
        </w:rPr>
        <w:drawing>
          <wp:inline distT="0" distB="0" distL="0" distR="0" wp14:anchorId="187D2719" wp14:editId="1451B709">
            <wp:extent cx="5532120" cy="1924717"/>
            <wp:effectExtent l="0" t="0" r="0" b="0"/>
            <wp:docPr id="2265421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532120" cy="1924717"/>
                    </a:xfrm>
                    <a:prstGeom prst="rect">
                      <a:avLst/>
                    </a:prstGeom>
                  </pic:spPr>
                </pic:pic>
              </a:graphicData>
            </a:graphic>
          </wp:inline>
        </w:drawing>
      </w:r>
    </w:p>
    <w:p w:rsidR="00B13B89" w:rsidRDefault="007A37FC" w:rsidP="007A37FC">
      <w:pPr>
        <w:pStyle w:val="Popis"/>
      </w:pPr>
      <w:bookmarkStart w:id="180" w:name="_Toc454063163"/>
      <w:bookmarkStart w:id="181" w:name="_Toc454063394"/>
      <w:r>
        <w:t xml:space="preserve">Obrázok </w:t>
      </w:r>
      <w:fldSimple w:instr=" STYLEREF 1 \s ">
        <w:r w:rsidR="00B01989">
          <w:rPr>
            <w:noProof/>
          </w:rPr>
          <w:t>7</w:t>
        </w:r>
      </w:fldSimple>
      <w:r w:rsidR="00B01989">
        <w:t>.</w:t>
      </w:r>
      <w:fldSimple w:instr=" SEQ Obrázok \* ARABIC \s 1 ">
        <w:r w:rsidR="00B01989">
          <w:rPr>
            <w:noProof/>
          </w:rPr>
          <w:t>9</w:t>
        </w:r>
      </w:fldSimple>
      <w:r>
        <w:t xml:space="preserve"> - </w:t>
      </w:r>
      <w:r w:rsidRPr="00671301">
        <w:t>Testovacia topológia</w:t>
      </w:r>
      <w:bookmarkEnd w:id="180"/>
      <w:bookmarkEnd w:id="181"/>
    </w:p>
    <w:p w:rsidR="00B13B89" w:rsidRDefault="00B13B89" w:rsidP="00B13B89">
      <w:pPr>
        <w:pStyle w:val="Nadpis3"/>
      </w:pPr>
      <w:bookmarkStart w:id="182" w:name="_Toc454063474"/>
      <w:r>
        <w:t>Nastavenie firewallu do transparentného módu a vytvorenie Bridge-Groupy</w:t>
      </w:r>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13B89" w:rsidTr="007A37FC">
        <w:tc>
          <w:tcPr>
            <w:tcW w:w="8777" w:type="dxa"/>
          </w:tcPr>
          <w:p w:rsidR="00B13B89" w:rsidRPr="00843847" w:rsidRDefault="00B13B89" w:rsidP="003D2480">
            <w:pPr>
              <w:pStyle w:val="Konfigurky"/>
              <w:rPr>
                <w:lang w:val="en-US"/>
              </w:rPr>
            </w:pPr>
            <w:r w:rsidRPr="00843847">
              <w:rPr>
                <w:lang w:val="en-US"/>
              </w:rPr>
              <w:t>#firewall transparent</w:t>
            </w:r>
          </w:p>
          <w:p w:rsidR="00B13B89" w:rsidRPr="00843847" w:rsidRDefault="00B13B89" w:rsidP="003D2480">
            <w:pPr>
              <w:pStyle w:val="Konfigurky"/>
            </w:pPr>
            <w:r w:rsidRPr="00843847">
              <w:rPr>
                <w:lang w:val="en-US"/>
              </w:rPr>
              <w:t>#</w:t>
            </w:r>
            <w:r w:rsidRPr="00843847">
              <w:t>interface BVI 1</w:t>
            </w:r>
          </w:p>
          <w:p w:rsidR="00B13B89" w:rsidRDefault="00B13B89" w:rsidP="003D2480">
            <w:pPr>
              <w:pStyle w:val="Konfigurky"/>
            </w:pPr>
            <w:r w:rsidRPr="00843847">
              <w:t xml:space="preserve"> #ip address 158.193.139.81 255.255.255.0</w:t>
            </w:r>
          </w:p>
          <w:p w:rsidR="00B13B89" w:rsidRPr="009A6DBF" w:rsidRDefault="00B13B89" w:rsidP="003D2480">
            <w:pPr>
              <w:pStyle w:val="Konfigurky"/>
            </w:pPr>
            <w:r>
              <w:t xml:space="preserve"> </w:t>
            </w:r>
            <w:r w:rsidRPr="00843847">
              <w:t>#no shutdown</w:t>
            </w:r>
          </w:p>
        </w:tc>
      </w:tr>
    </w:tbl>
    <w:p w:rsidR="00B13B89" w:rsidRPr="00DB2D83" w:rsidRDefault="00B13B89" w:rsidP="00B13B89">
      <w:pPr>
        <w:ind w:firstLine="0"/>
      </w:pPr>
    </w:p>
    <w:p w:rsidR="00B13B89" w:rsidRDefault="00B13B89" w:rsidP="00B13B89">
      <w:pPr>
        <w:pStyle w:val="Nadpis3"/>
      </w:pPr>
      <w:bookmarkStart w:id="183" w:name="_Toc454063475"/>
      <w:r>
        <w:t>Konfigurácia Interfacov G0/0 a G0/1</w:t>
      </w:r>
      <w:bookmarkEnd w:id="183"/>
    </w:p>
    <w:p w:rsidR="00B13B89" w:rsidRDefault="00B13B89" w:rsidP="00B13B89">
      <w:pPr>
        <w:pStyle w:val="Obrzok"/>
        <w:jc w:val="both"/>
      </w:pPr>
      <w:r w:rsidRPr="009A6DBF">
        <w:rPr>
          <w:b/>
        </w:rPr>
        <w:t>speed</w:t>
      </w:r>
      <w:r>
        <w:t xml:space="preserve"> </w:t>
      </w:r>
      <w:r>
        <w:rPr>
          <w:lang w:val="en-US"/>
        </w:rPr>
        <w:t>[number]</w:t>
      </w:r>
      <w:r>
        <w:t xml:space="preserve"> – udáva rýchlosť linky ktorá je unás 100Mbit/s</w:t>
      </w:r>
    </w:p>
    <w:p w:rsidR="00B13B89" w:rsidRDefault="00B13B89" w:rsidP="00B13B89">
      <w:pPr>
        <w:pStyle w:val="Obrzok"/>
        <w:jc w:val="both"/>
      </w:pPr>
      <w:r w:rsidRPr="00843847">
        <w:rPr>
          <w:b/>
        </w:rPr>
        <w:t>nameif</w:t>
      </w:r>
      <w:r>
        <w:t xml:space="preserve"> </w:t>
      </w:r>
      <w:r>
        <w:rPr>
          <w:lang w:val="en-US"/>
        </w:rPr>
        <w:t>[name]</w:t>
      </w:r>
      <w:r>
        <w:t xml:space="preserve"> – pomenovanie interfacu</w:t>
      </w:r>
    </w:p>
    <w:p w:rsidR="00B13B89" w:rsidRDefault="00B13B89" w:rsidP="00B13B89">
      <w:pPr>
        <w:pStyle w:val="Obrzok"/>
        <w:jc w:val="both"/>
      </w:pPr>
      <w:r w:rsidRPr="00843847">
        <w:rPr>
          <w:b/>
        </w:rPr>
        <w:t xml:space="preserve">bridge-group </w:t>
      </w:r>
      <w:r>
        <w:rPr>
          <w:lang w:val="en-US"/>
        </w:rPr>
        <w:t>[number]</w:t>
      </w:r>
      <w:r>
        <w:t xml:space="preserve"> – </w:t>
      </w:r>
      <w:r>
        <w:rPr>
          <w:lang w:val="en-US"/>
        </w:rPr>
        <w:t>[0-100]</w:t>
      </w:r>
      <w:r>
        <w:t xml:space="preserve"> pridelenie do groupy ktorú sme vytvorili vyššie, </w:t>
      </w:r>
    </w:p>
    <w:p w:rsidR="00B13B89" w:rsidRPr="0087262C" w:rsidRDefault="00B13B89" w:rsidP="00B13B89">
      <w:pPr>
        <w:pStyle w:val="Obrzok"/>
        <w:jc w:val="both"/>
      </w:pPr>
      <w:r w:rsidRPr="00843847">
        <w:rPr>
          <w:b/>
        </w:rPr>
        <w:t>security-level</w:t>
      </w:r>
      <w:r>
        <w:t xml:space="preserve"> </w:t>
      </w:r>
      <w:r>
        <w:rPr>
          <w:lang w:val="en-US"/>
        </w:rPr>
        <w:t xml:space="preserve">[number] </w:t>
      </w:r>
      <w:r>
        <w:t xml:space="preserve">– </w:t>
      </w:r>
      <w:r>
        <w:rPr>
          <w:lang w:val="en-US"/>
        </w:rPr>
        <w:t>[0-100]</w:t>
      </w:r>
      <w:r>
        <w:t xml:space="preserve"> zabezpečenie prístupu do siete (defaultne je povolený prístup z väčšieho do menšieho)</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tblGrid>
      <w:tr w:rsidR="00770124" w:rsidTr="00772233">
        <w:tc>
          <w:tcPr>
            <w:tcW w:w="4390" w:type="dxa"/>
          </w:tcPr>
          <w:p w:rsidR="00770124" w:rsidRPr="00843847" w:rsidRDefault="00770124" w:rsidP="00772233">
            <w:pPr>
              <w:pStyle w:val="Konfigurky"/>
            </w:pPr>
            <w:r w:rsidRPr="00843847">
              <w:rPr>
                <w:lang w:val="en-US"/>
              </w:rPr>
              <w:t>#i</w:t>
            </w:r>
            <w:r w:rsidRPr="00843847">
              <w:t>nterface gigabitEthernet 0/0</w:t>
            </w:r>
          </w:p>
          <w:p w:rsidR="00770124" w:rsidRPr="00843847" w:rsidRDefault="00770124" w:rsidP="00772233">
            <w:pPr>
              <w:pStyle w:val="Konfigurky"/>
            </w:pPr>
            <w:r w:rsidRPr="00843847">
              <w:rPr>
                <w:lang w:val="en-US"/>
              </w:rPr>
              <w:t xml:space="preserve"> #speed 100</w:t>
            </w:r>
          </w:p>
          <w:p w:rsidR="00770124" w:rsidRPr="00843847" w:rsidRDefault="00770124" w:rsidP="00772233">
            <w:pPr>
              <w:pStyle w:val="Konfigurky"/>
            </w:pPr>
            <w:r w:rsidRPr="00843847">
              <w:t xml:space="preserve"> #nameif INSIDE</w:t>
            </w:r>
          </w:p>
          <w:p w:rsidR="00770124" w:rsidRPr="00843847" w:rsidRDefault="00770124" w:rsidP="00772233">
            <w:pPr>
              <w:pStyle w:val="Konfigurky"/>
              <w:rPr>
                <w:lang w:val="en-US"/>
              </w:rPr>
            </w:pPr>
            <w:r w:rsidRPr="00843847">
              <w:rPr>
                <w:lang w:val="en-US"/>
              </w:rPr>
              <w:t xml:space="preserve"> #bridge-group 1</w:t>
            </w:r>
          </w:p>
          <w:p w:rsidR="00770124" w:rsidRPr="00843847" w:rsidRDefault="00770124" w:rsidP="00772233">
            <w:pPr>
              <w:pStyle w:val="Konfigurky"/>
            </w:pPr>
            <w:r w:rsidRPr="00843847">
              <w:t xml:space="preserve"> #security-level 0</w:t>
            </w:r>
          </w:p>
          <w:p w:rsidR="00770124" w:rsidRDefault="00770124" w:rsidP="00772233">
            <w:pPr>
              <w:pStyle w:val="Konfigurky"/>
            </w:pPr>
            <w:r w:rsidRPr="00843847">
              <w:t xml:space="preserve"> #no shutdown</w:t>
            </w:r>
          </w:p>
        </w:tc>
        <w:tc>
          <w:tcPr>
            <w:tcW w:w="4394" w:type="dxa"/>
          </w:tcPr>
          <w:p w:rsidR="00770124" w:rsidRPr="00843847" w:rsidRDefault="00770124" w:rsidP="00772233">
            <w:pPr>
              <w:pStyle w:val="Konfigurky"/>
            </w:pPr>
            <w:r w:rsidRPr="00843847">
              <w:rPr>
                <w:lang w:val="en-US"/>
              </w:rPr>
              <w:t>#i</w:t>
            </w:r>
            <w:r w:rsidRPr="00843847">
              <w:t>nterface gigabitEthernet 0/1</w:t>
            </w:r>
          </w:p>
          <w:p w:rsidR="00770124" w:rsidRPr="00843847" w:rsidRDefault="00770124" w:rsidP="00772233">
            <w:pPr>
              <w:pStyle w:val="Konfigurky"/>
            </w:pPr>
            <w:r w:rsidRPr="00843847">
              <w:rPr>
                <w:lang w:val="en-US"/>
              </w:rPr>
              <w:t xml:space="preserve"> #speed 100</w:t>
            </w:r>
          </w:p>
          <w:p w:rsidR="00770124" w:rsidRPr="00843847" w:rsidRDefault="00770124" w:rsidP="00772233">
            <w:pPr>
              <w:pStyle w:val="Konfigurky"/>
            </w:pPr>
            <w:r w:rsidRPr="00843847">
              <w:t xml:space="preserve"> #nameif OUTSIDE</w:t>
            </w:r>
          </w:p>
          <w:p w:rsidR="00770124" w:rsidRPr="00843847" w:rsidRDefault="00770124" w:rsidP="00772233">
            <w:pPr>
              <w:pStyle w:val="Konfigurky"/>
              <w:rPr>
                <w:lang w:val="en-US"/>
              </w:rPr>
            </w:pPr>
            <w:r w:rsidRPr="00843847">
              <w:rPr>
                <w:lang w:val="en-US"/>
              </w:rPr>
              <w:t xml:space="preserve"> #bridge-group 1</w:t>
            </w:r>
          </w:p>
          <w:p w:rsidR="00770124" w:rsidRPr="00843847" w:rsidRDefault="00770124" w:rsidP="00772233">
            <w:pPr>
              <w:pStyle w:val="Konfigurky"/>
            </w:pPr>
            <w:r w:rsidRPr="00843847">
              <w:t xml:space="preserve"> #security-level 100</w:t>
            </w:r>
          </w:p>
          <w:p w:rsidR="00770124" w:rsidRDefault="00770124" w:rsidP="00772233">
            <w:pPr>
              <w:pStyle w:val="Konfigurky"/>
            </w:pPr>
            <w:r w:rsidRPr="00843847">
              <w:t xml:space="preserve"> #no shutdown</w:t>
            </w:r>
          </w:p>
        </w:tc>
      </w:tr>
    </w:tbl>
    <w:p w:rsidR="007A37FC" w:rsidRDefault="007A37FC">
      <w:pPr>
        <w:spacing w:after="160" w:line="259" w:lineRule="auto"/>
        <w:ind w:firstLine="0"/>
        <w:jc w:val="left"/>
        <w:rPr>
          <w:rFonts w:eastAsiaTheme="majorEastAsia" w:cstheme="majorBidi"/>
          <w:b/>
          <w:szCs w:val="24"/>
        </w:rPr>
      </w:pPr>
    </w:p>
    <w:p w:rsidR="00B13B89" w:rsidRDefault="00B13B89" w:rsidP="00B13B89">
      <w:pPr>
        <w:pStyle w:val="Nadpis3"/>
      </w:pPr>
      <w:bookmarkStart w:id="184" w:name="_Toc454063476"/>
      <w:r>
        <w:t>Nastavenie SNMP, vytvorenie skupiny a užívateľa.</w:t>
      </w:r>
      <w:bookmarkEnd w:id="184"/>
      <w:r>
        <w:t xml:space="preserve"> </w:t>
      </w:r>
    </w:p>
    <w:p w:rsidR="00770124" w:rsidRDefault="00770124" w:rsidP="00770124">
      <w:pPr>
        <w:pStyle w:val="Konfigurky"/>
      </w:pPr>
      <w:r w:rsidRPr="008D25C2">
        <w:rPr>
          <w:lang w:val="en-US"/>
        </w:rPr>
        <w:t>#</w:t>
      </w:r>
      <w:r w:rsidRPr="008D25C2">
        <w:t>snmp-server enable</w:t>
      </w:r>
    </w:p>
    <w:p w:rsidR="00770124" w:rsidRDefault="00770124" w:rsidP="00770124">
      <w:pPr>
        <w:pStyle w:val="Konfigurky"/>
      </w:pPr>
      <w:r w:rsidRPr="008D25C2">
        <w:rPr>
          <w:lang w:val="en-US"/>
        </w:rPr>
        <w:t>#</w:t>
      </w:r>
      <w:r w:rsidRPr="008D25C2">
        <w:t xml:space="preserve">snmp-server group projekt2 v3 </w:t>
      </w:r>
      <w:r>
        <w:t>priv</w:t>
      </w:r>
    </w:p>
    <w:p w:rsidR="00770124" w:rsidRDefault="00770124" w:rsidP="00770124">
      <w:pPr>
        <w:pStyle w:val="Konfigurky"/>
      </w:pPr>
      <w:r w:rsidRPr="008D25C2">
        <w:rPr>
          <w:lang w:val="en-US"/>
        </w:rPr>
        <w:t>#</w:t>
      </w:r>
      <w:r w:rsidRPr="008D25C2">
        <w:t>snmp-server user kasala projekt2 v3 auth md5 qwerty1212</w:t>
      </w:r>
      <w:r>
        <w:t xml:space="preserve"> priv des qwerty1212</w:t>
      </w:r>
    </w:p>
    <w:p w:rsidR="00770124" w:rsidRDefault="00770124" w:rsidP="00770124">
      <w:pPr>
        <w:pStyle w:val="Konfigurky"/>
      </w:pPr>
      <w:r w:rsidRPr="00C51FC6">
        <w:t xml:space="preserve">#snmp-server host </w:t>
      </w:r>
      <w:r>
        <w:t xml:space="preserve">INSIDE 158.193.139.179 </w:t>
      </w:r>
      <w:r w:rsidRPr="00C51FC6">
        <w:t>version 3 kasala</w:t>
      </w:r>
    </w:p>
    <w:p w:rsidR="00770124" w:rsidRPr="00770124" w:rsidRDefault="00770124" w:rsidP="00770124">
      <w:pPr>
        <w:pStyle w:val="Konfigurky"/>
      </w:pPr>
      <w:r w:rsidRPr="00C51FC6">
        <w:t>#snmp-server enable traps all</w:t>
      </w:r>
    </w:p>
    <w:p w:rsidR="00B13B89" w:rsidRDefault="00B13B89" w:rsidP="00B13B89">
      <w:pPr>
        <w:pStyle w:val="Nadpis2"/>
      </w:pPr>
      <w:bookmarkStart w:id="185" w:name="_Toc454063477"/>
      <w:r>
        <w:lastRenderedPageBreak/>
        <w:t>Inštalácia PRTG Network Monitor</w:t>
      </w:r>
      <w:bookmarkEnd w:id="185"/>
    </w:p>
    <w:p w:rsidR="00B13B89" w:rsidRDefault="00B13B89" w:rsidP="00B13B89">
      <w:pPr>
        <w:jc w:val="left"/>
      </w:pPr>
      <w:r>
        <w:t xml:space="preserve">Na webe </w:t>
      </w:r>
      <w:hyperlink r:id="rId63" w:history="1">
        <w:r w:rsidRPr="002335E6">
          <w:rPr>
            <w:rStyle w:val="Hypertextovprepojenie"/>
          </w:rPr>
          <w:t>https://shop.paessler.com/shop/free_license/?showkey=1&amp;download=1</w:t>
        </w:r>
      </w:hyperlink>
      <w:r>
        <w:t xml:space="preserve"> stiahneme software ktorý je zadarmo. Po dobu 30 dní umožňuje neobmedzený počet senzorov. Po uplynutí 30tich dní len 100 senzor čo je stále veľmi dostačujúce. Počas inštalácie program bude pýtať licenčný kľuč ktorý je zobrazený tiež na webstránke priloženej vyššie.</w:t>
      </w:r>
    </w:p>
    <w:p w:rsidR="00B13B89" w:rsidRDefault="00B13B89" w:rsidP="003D2480">
      <w:pPr>
        <w:pStyle w:val="Konfigurky"/>
      </w:pPr>
      <w:r w:rsidRPr="003F3438">
        <w:rPr>
          <w:b/>
        </w:rPr>
        <w:t>License Name:</w:t>
      </w:r>
      <w:r>
        <w:t xml:space="preserve">    prtgtrial</w:t>
      </w:r>
    </w:p>
    <w:p w:rsidR="00B13B89" w:rsidRDefault="00B13B89" w:rsidP="003D2480">
      <w:pPr>
        <w:pStyle w:val="Konfigurky"/>
      </w:pPr>
      <w:r w:rsidRPr="003F3438">
        <w:rPr>
          <w:b/>
        </w:rPr>
        <w:t>License Key:</w:t>
      </w:r>
      <w:r>
        <w:t xml:space="preserve"> </w:t>
      </w:r>
      <w:r>
        <w:tab/>
        <w:t xml:space="preserve">     </w:t>
      </w:r>
      <w:r w:rsidRPr="003F3438">
        <w:t>000014-3BAKFM-8FFMNA-HZZ0Z4-DFURM8-K3XYD2-QHDZMC-J2JY2K-KY6PE1-1J34NP</w:t>
      </w:r>
    </w:p>
    <w:p w:rsidR="00B13B89" w:rsidRDefault="00B13B89" w:rsidP="00B13B89">
      <w:pPr>
        <w:ind w:firstLine="0"/>
      </w:pPr>
    </w:p>
    <w:p w:rsidR="00B13B89" w:rsidRDefault="00B13B89" w:rsidP="00B13B89">
      <w:pPr>
        <w:pStyle w:val="Nadpis3"/>
      </w:pPr>
      <w:bookmarkStart w:id="186" w:name="_Toc454063478"/>
      <w:r>
        <w:t>Nastavenie PRTG</w:t>
      </w:r>
      <w:bookmarkEnd w:id="186"/>
    </w:p>
    <w:p w:rsidR="00B13B89" w:rsidRDefault="00B13B89" w:rsidP="00B13B89">
      <w:pPr>
        <w:rPr>
          <w:b/>
          <w:i/>
        </w:rPr>
      </w:pPr>
      <w:r>
        <w:t xml:space="preserve">Po prihlásení sa do PRTG pod administrátorským kontom klikneme v hornej lište zobrazovanej stránky na sekciu </w:t>
      </w:r>
      <w:r w:rsidRPr="003F3438">
        <w:rPr>
          <w:b/>
          <w:i/>
        </w:rPr>
        <w:t>Devices</w:t>
      </w:r>
      <w:r>
        <w:rPr>
          <w:b/>
          <w:i/>
        </w:rPr>
        <w:t xml:space="preserve">. </w:t>
      </w:r>
    </w:p>
    <w:p w:rsidR="00B13B89" w:rsidRDefault="00B13B89" w:rsidP="00B13B89">
      <w:pPr>
        <w:pStyle w:val="Obrzok"/>
      </w:pPr>
      <w:r>
        <w:rPr>
          <w:noProof/>
          <w:lang w:eastAsia="sk-SK"/>
        </w:rPr>
        <w:drawing>
          <wp:inline distT="0" distB="0" distL="0" distR="0" wp14:anchorId="1DE79CA7" wp14:editId="597177FA">
            <wp:extent cx="5572125" cy="552450"/>
            <wp:effectExtent l="0" t="0" r="9525" b="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552450"/>
                    </a:xfrm>
                    <a:prstGeom prst="rect">
                      <a:avLst/>
                    </a:prstGeom>
                    <a:noFill/>
                    <a:ln>
                      <a:noFill/>
                    </a:ln>
                  </pic:spPr>
                </pic:pic>
              </a:graphicData>
            </a:graphic>
          </wp:inline>
        </w:drawing>
      </w:r>
    </w:p>
    <w:p w:rsidR="00B13B89" w:rsidRDefault="00B13B89" w:rsidP="007A37FC">
      <w:pPr>
        <w:pStyle w:val="Popis"/>
      </w:pPr>
      <w:bookmarkStart w:id="187" w:name="_Toc454063164"/>
      <w:bookmarkStart w:id="188" w:name="_Toc454063395"/>
      <w:r>
        <w:t xml:space="preserve">Obrázok </w:t>
      </w:r>
      <w:fldSimple w:instr=" STYLEREF 1 \s ">
        <w:r w:rsidR="00B01989">
          <w:rPr>
            <w:noProof/>
          </w:rPr>
          <w:t>7</w:t>
        </w:r>
      </w:fldSimple>
      <w:r w:rsidR="00B01989">
        <w:t>.</w:t>
      </w:r>
      <w:fldSimple w:instr=" SEQ Obrázok \* ARABIC \s 1 ">
        <w:r w:rsidR="00B01989">
          <w:rPr>
            <w:noProof/>
          </w:rPr>
          <w:t>10</w:t>
        </w:r>
      </w:fldSimple>
      <w:r w:rsidR="007A37FC">
        <w:rPr>
          <w:noProof/>
        </w:rPr>
        <w:t xml:space="preserve"> - 1</w:t>
      </w:r>
      <w:r w:rsidR="007A37FC">
        <w:t>. krok pre nastavenie PRTG</w:t>
      </w:r>
      <w:bookmarkEnd w:id="187"/>
      <w:bookmarkEnd w:id="188"/>
    </w:p>
    <w:p w:rsidR="00B13B89" w:rsidRDefault="00B13B89" w:rsidP="00B13B89">
      <w:r>
        <w:t xml:space="preserve">Následne pod </w:t>
      </w:r>
      <w:r w:rsidRPr="00B956D9">
        <w:rPr>
          <w:b/>
          <w:i/>
        </w:rPr>
        <w:t>Network Discovery</w:t>
      </w:r>
      <w:r>
        <w:t xml:space="preserve"> klikneme na </w:t>
      </w:r>
      <w:r w:rsidRPr="00B956D9">
        <w:rPr>
          <w:b/>
          <w:i/>
        </w:rPr>
        <w:t>Network Infrastructure</w:t>
      </w:r>
      <w:r>
        <w:rPr>
          <w:b/>
          <w:i/>
        </w:rPr>
        <w:t>.</w:t>
      </w:r>
    </w:p>
    <w:p w:rsidR="00B13B89" w:rsidRDefault="00B13B89" w:rsidP="00B13B89">
      <w:pPr>
        <w:pStyle w:val="Obrzok"/>
      </w:pPr>
      <w:r w:rsidRPr="00AA3AA0">
        <w:rPr>
          <w:noProof/>
          <w:lang w:eastAsia="sk-SK"/>
        </w:rPr>
        <w:drawing>
          <wp:inline distT="0" distB="0" distL="0" distR="0" wp14:anchorId="71148C55" wp14:editId="3C5882E7">
            <wp:extent cx="2495550" cy="1028700"/>
            <wp:effectExtent l="0" t="0" r="0" b="0"/>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5550" cy="1028700"/>
                    </a:xfrm>
                    <a:prstGeom prst="rect">
                      <a:avLst/>
                    </a:prstGeom>
                    <a:noFill/>
                    <a:ln>
                      <a:noFill/>
                    </a:ln>
                  </pic:spPr>
                </pic:pic>
              </a:graphicData>
            </a:graphic>
          </wp:inline>
        </w:drawing>
      </w:r>
    </w:p>
    <w:p w:rsidR="00B13B89" w:rsidRDefault="00B13B89" w:rsidP="00B13B89">
      <w:pPr>
        <w:pStyle w:val="Popis"/>
      </w:pPr>
      <w:bookmarkStart w:id="189" w:name="_Toc454063165"/>
      <w:bookmarkStart w:id="190" w:name="_Toc454063396"/>
      <w:r>
        <w:t xml:space="preserve">Obrázok </w:t>
      </w:r>
      <w:fldSimple w:instr=" STYLEREF 1 \s ">
        <w:r w:rsidR="00B01989">
          <w:rPr>
            <w:noProof/>
          </w:rPr>
          <w:t>7</w:t>
        </w:r>
      </w:fldSimple>
      <w:r w:rsidR="00B01989">
        <w:t>.</w:t>
      </w:r>
      <w:fldSimple w:instr=" SEQ Obrázok \* ARABIC \s 1 ">
        <w:r w:rsidR="00B01989">
          <w:rPr>
            <w:noProof/>
          </w:rPr>
          <w:t>11</w:t>
        </w:r>
      </w:fldSimple>
      <w:r w:rsidR="007A37FC">
        <w:rPr>
          <w:noProof/>
        </w:rPr>
        <w:t xml:space="preserve"> - 2</w:t>
      </w:r>
      <w:r w:rsidR="007A37FC">
        <w:t>. krok pre nastavenie PRTG</w:t>
      </w:r>
      <w:bookmarkEnd w:id="189"/>
      <w:bookmarkEnd w:id="190"/>
    </w:p>
    <w:p w:rsidR="00B13B89" w:rsidRDefault="00B13B89" w:rsidP="00B13B89"/>
    <w:p w:rsidR="00B13B89" w:rsidRDefault="00B13B89" w:rsidP="00B13B89">
      <w:r>
        <w:t xml:space="preserve">Po načítaní stránky klikneme na tlačidlo </w:t>
      </w:r>
      <w:r w:rsidRPr="00B956D9">
        <w:rPr>
          <w:b/>
        </w:rPr>
        <w:t xml:space="preserve">Add </w:t>
      </w:r>
      <w:r>
        <w:rPr>
          <w:b/>
        </w:rPr>
        <w:t>Device</w:t>
      </w:r>
      <w:r>
        <w:t>.</w:t>
      </w:r>
    </w:p>
    <w:p w:rsidR="00B13B89" w:rsidRDefault="00B13B89" w:rsidP="00B13B89">
      <w:pPr>
        <w:pStyle w:val="Obrzok"/>
      </w:pPr>
      <w:r>
        <w:rPr>
          <w:noProof/>
          <w:lang w:eastAsia="sk-SK"/>
        </w:rPr>
        <w:drawing>
          <wp:inline distT="0" distB="0" distL="0" distR="0" wp14:anchorId="2AA2B2A8" wp14:editId="3EACAF99">
            <wp:extent cx="4305300" cy="1316169"/>
            <wp:effectExtent l="0" t="0" r="0" b="0"/>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1013" cy="1327087"/>
                    </a:xfrm>
                    <a:prstGeom prst="rect">
                      <a:avLst/>
                    </a:prstGeom>
                    <a:noFill/>
                    <a:ln>
                      <a:noFill/>
                    </a:ln>
                  </pic:spPr>
                </pic:pic>
              </a:graphicData>
            </a:graphic>
          </wp:inline>
        </w:drawing>
      </w:r>
    </w:p>
    <w:p w:rsidR="00B13B89" w:rsidRDefault="00B13B89" w:rsidP="00B13B89">
      <w:pPr>
        <w:pStyle w:val="Popis"/>
      </w:pPr>
      <w:bookmarkStart w:id="191" w:name="_Toc454063166"/>
      <w:bookmarkStart w:id="192" w:name="_Toc454063397"/>
      <w:r>
        <w:t xml:space="preserve">Obrázok </w:t>
      </w:r>
      <w:fldSimple w:instr=" STYLEREF 1 \s ">
        <w:r w:rsidR="00B01989">
          <w:rPr>
            <w:noProof/>
          </w:rPr>
          <w:t>7</w:t>
        </w:r>
      </w:fldSimple>
      <w:r w:rsidR="00B01989">
        <w:t>.</w:t>
      </w:r>
      <w:fldSimple w:instr=" SEQ Obrázok \* ARABIC \s 1 ">
        <w:r w:rsidR="00B01989">
          <w:rPr>
            <w:noProof/>
          </w:rPr>
          <w:t>12</w:t>
        </w:r>
      </w:fldSimple>
      <w:r w:rsidR="007A37FC">
        <w:t xml:space="preserve"> - 3. krok pre nastavenie PRTG</w:t>
      </w:r>
      <w:bookmarkEnd w:id="191"/>
      <w:bookmarkEnd w:id="192"/>
    </w:p>
    <w:p w:rsidR="00B13B89" w:rsidRDefault="00B13B89" w:rsidP="00B13B89">
      <w:r w:rsidRPr="00CF0942">
        <w:lastRenderedPageBreak/>
        <w:t xml:space="preserve">Klikneme </w:t>
      </w:r>
      <w:r w:rsidRPr="00CF0942">
        <w:rPr>
          <w:b/>
          <w:i/>
        </w:rPr>
        <w:t>Continue</w:t>
      </w:r>
      <w:r>
        <w:t xml:space="preserve">. Následne sa zobrazia informácie o zariadení ktoré treba doplniť. Názov (ľubovoľný) a IP adresa zariadenia 158.193.139.81. </w:t>
      </w:r>
    </w:p>
    <w:p w:rsidR="00B13B89" w:rsidRDefault="00B13B89" w:rsidP="00B13B89">
      <w:pPr>
        <w:pStyle w:val="Obrzok"/>
      </w:pPr>
      <w:r>
        <w:rPr>
          <w:noProof/>
          <w:lang w:eastAsia="sk-SK"/>
        </w:rPr>
        <w:drawing>
          <wp:inline distT="0" distB="0" distL="0" distR="0" wp14:anchorId="01D94EE3" wp14:editId="08B406D3">
            <wp:extent cx="2812143" cy="1181100"/>
            <wp:effectExtent l="0" t="0" r="7620" b="0"/>
            <wp:docPr id="53" name="Obrázo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905" t="4380" r="2857" b="3649"/>
                    <a:stretch/>
                  </pic:blipFill>
                  <pic:spPr bwMode="auto">
                    <a:xfrm>
                      <a:off x="0" y="0"/>
                      <a:ext cx="2828458" cy="1187952"/>
                    </a:xfrm>
                    <a:prstGeom prst="rect">
                      <a:avLst/>
                    </a:prstGeom>
                    <a:noFill/>
                    <a:ln>
                      <a:noFill/>
                    </a:ln>
                    <a:extLst>
                      <a:ext uri="{53640926-AAD7-44D8-BBD7-CCE9431645EC}">
                        <a14:shadowObscured xmlns:a14="http://schemas.microsoft.com/office/drawing/2010/main"/>
                      </a:ext>
                    </a:extLst>
                  </pic:spPr>
                </pic:pic>
              </a:graphicData>
            </a:graphic>
          </wp:inline>
        </w:drawing>
      </w:r>
    </w:p>
    <w:p w:rsidR="00B13B89" w:rsidRDefault="00B13B89" w:rsidP="00B13B89">
      <w:pPr>
        <w:pStyle w:val="Popis"/>
      </w:pPr>
      <w:bookmarkStart w:id="193" w:name="_Toc454063167"/>
      <w:bookmarkStart w:id="194" w:name="_Toc454063398"/>
      <w:r>
        <w:t xml:space="preserve">Obrázok </w:t>
      </w:r>
      <w:fldSimple w:instr=" STYLEREF 1 \s ">
        <w:r w:rsidR="00B01989">
          <w:rPr>
            <w:noProof/>
          </w:rPr>
          <w:t>7</w:t>
        </w:r>
      </w:fldSimple>
      <w:r w:rsidR="00B01989">
        <w:t>.</w:t>
      </w:r>
      <w:fldSimple w:instr=" SEQ Obrázok \* ARABIC \s 1 ">
        <w:r w:rsidR="00B01989">
          <w:rPr>
            <w:noProof/>
          </w:rPr>
          <w:t>13</w:t>
        </w:r>
      </w:fldSimple>
      <w:r w:rsidR="007A37FC">
        <w:t xml:space="preserve"> - 4. krok pre nastavenie PRTG</w:t>
      </w:r>
      <w:bookmarkEnd w:id="193"/>
      <w:bookmarkEnd w:id="194"/>
    </w:p>
    <w:p w:rsidR="00B13B89" w:rsidRDefault="00B13B89" w:rsidP="00B13B89">
      <w:r>
        <w:t xml:space="preserve">Na tej istej stránke nižšie treba odškrtnúť check box </w:t>
      </w:r>
      <w:r w:rsidRPr="00CF0942">
        <w:rPr>
          <w:b/>
          <w:i/>
        </w:rPr>
        <w:t>inherit from</w:t>
      </w:r>
      <w:r>
        <w:t xml:space="preserve"> pod </w:t>
      </w:r>
      <w:r w:rsidRPr="00CF0942">
        <w:rPr>
          <w:b/>
          <w:i/>
        </w:rPr>
        <w:t>Credentials for SNMP Devices</w:t>
      </w:r>
      <w:r w:rsidR="003D2480">
        <w:rPr>
          <w:b/>
          <w:i/>
        </w:rPr>
        <w:t>,</w:t>
      </w:r>
      <w:r>
        <w:t xml:space="preserve"> kde treba dopísať informácie ktoré boli nakonfigurované v ASA 5520.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992"/>
        <w:gridCol w:w="1418"/>
        <w:gridCol w:w="2268"/>
        <w:gridCol w:w="2261"/>
      </w:tblGrid>
      <w:tr w:rsidR="00B13B89" w:rsidTr="007A37FC">
        <w:tc>
          <w:tcPr>
            <w:tcW w:w="1838" w:type="dxa"/>
          </w:tcPr>
          <w:p w:rsidR="00B13B89" w:rsidRPr="00AA3AA0" w:rsidRDefault="00B13B89" w:rsidP="00B13B89">
            <w:pPr>
              <w:pStyle w:val="Tabulka"/>
              <w:rPr>
                <w:b/>
              </w:rPr>
            </w:pPr>
            <w:r w:rsidRPr="00AA3AA0">
              <w:rPr>
                <w:b/>
              </w:rPr>
              <w:t>SNMP Version</w:t>
            </w:r>
          </w:p>
        </w:tc>
        <w:tc>
          <w:tcPr>
            <w:tcW w:w="992" w:type="dxa"/>
          </w:tcPr>
          <w:p w:rsidR="00B13B89" w:rsidRPr="00AA3AA0" w:rsidRDefault="00B13B89" w:rsidP="00B13B89">
            <w:pPr>
              <w:pStyle w:val="Tabulka"/>
              <w:rPr>
                <w:b/>
              </w:rPr>
            </w:pPr>
            <w:r w:rsidRPr="00AA3AA0">
              <w:rPr>
                <w:b/>
              </w:rPr>
              <w:t>User</w:t>
            </w:r>
          </w:p>
        </w:tc>
        <w:tc>
          <w:tcPr>
            <w:tcW w:w="1418" w:type="dxa"/>
          </w:tcPr>
          <w:p w:rsidR="00B13B89" w:rsidRPr="00AA3AA0" w:rsidRDefault="00B13B89" w:rsidP="00B13B89">
            <w:pPr>
              <w:pStyle w:val="Tabulka"/>
              <w:rPr>
                <w:b/>
              </w:rPr>
            </w:pPr>
            <w:r w:rsidRPr="00AA3AA0">
              <w:rPr>
                <w:b/>
              </w:rPr>
              <w:t>Password</w:t>
            </w:r>
          </w:p>
        </w:tc>
        <w:tc>
          <w:tcPr>
            <w:tcW w:w="2268" w:type="dxa"/>
          </w:tcPr>
          <w:p w:rsidR="00B13B89" w:rsidRPr="00AA3AA0" w:rsidRDefault="00B13B89" w:rsidP="00B13B89">
            <w:pPr>
              <w:pStyle w:val="Tabulka"/>
              <w:rPr>
                <w:b/>
              </w:rPr>
            </w:pPr>
            <w:r w:rsidRPr="00AA3AA0">
              <w:rPr>
                <w:b/>
              </w:rPr>
              <w:t>Auth. a Encry. type</w:t>
            </w:r>
          </w:p>
        </w:tc>
        <w:tc>
          <w:tcPr>
            <w:tcW w:w="2261" w:type="dxa"/>
          </w:tcPr>
          <w:p w:rsidR="00B13B89" w:rsidRPr="00AA3AA0" w:rsidRDefault="00B13B89" w:rsidP="00B13B89">
            <w:pPr>
              <w:pStyle w:val="Tabulka"/>
              <w:rPr>
                <w:b/>
              </w:rPr>
            </w:pPr>
            <w:r w:rsidRPr="00AA3AA0">
              <w:rPr>
                <w:b/>
              </w:rPr>
              <w:t>data encryption key</w:t>
            </w:r>
          </w:p>
        </w:tc>
      </w:tr>
      <w:tr w:rsidR="00B13B89" w:rsidTr="007A37FC">
        <w:tc>
          <w:tcPr>
            <w:tcW w:w="1838" w:type="dxa"/>
          </w:tcPr>
          <w:p w:rsidR="00B13B89" w:rsidRDefault="00B13B89" w:rsidP="00B13B89">
            <w:pPr>
              <w:pStyle w:val="Tabulka"/>
            </w:pPr>
            <w:r>
              <w:t>v3</w:t>
            </w:r>
          </w:p>
        </w:tc>
        <w:tc>
          <w:tcPr>
            <w:tcW w:w="992" w:type="dxa"/>
          </w:tcPr>
          <w:p w:rsidR="00B13B89" w:rsidRDefault="00B13B89" w:rsidP="00B13B89">
            <w:pPr>
              <w:pStyle w:val="Tabulka"/>
            </w:pPr>
            <w:r>
              <w:t>kasala</w:t>
            </w:r>
          </w:p>
        </w:tc>
        <w:tc>
          <w:tcPr>
            <w:tcW w:w="1418" w:type="dxa"/>
          </w:tcPr>
          <w:p w:rsidR="00B13B89" w:rsidRDefault="00B13B89" w:rsidP="00B13B89">
            <w:pPr>
              <w:pStyle w:val="Tabulka"/>
            </w:pPr>
            <w:r>
              <w:t>qwerty1212</w:t>
            </w:r>
          </w:p>
        </w:tc>
        <w:tc>
          <w:tcPr>
            <w:tcW w:w="2268" w:type="dxa"/>
          </w:tcPr>
          <w:p w:rsidR="00B13B89" w:rsidRDefault="00B13B89" w:rsidP="00B13B89">
            <w:pPr>
              <w:pStyle w:val="Tabulka"/>
            </w:pPr>
            <w:r>
              <w:t>MD5 a DES</w:t>
            </w:r>
          </w:p>
        </w:tc>
        <w:tc>
          <w:tcPr>
            <w:tcW w:w="2261" w:type="dxa"/>
          </w:tcPr>
          <w:p w:rsidR="00B13B89" w:rsidRDefault="00B13B89" w:rsidP="00B13B89">
            <w:pPr>
              <w:pStyle w:val="Tabulka"/>
            </w:pPr>
            <w:r>
              <w:t>qwerty1212</w:t>
            </w:r>
          </w:p>
        </w:tc>
      </w:tr>
    </w:tbl>
    <w:p w:rsidR="00B13B89" w:rsidRPr="00AA3AA0" w:rsidRDefault="00B13B89" w:rsidP="00B13B89">
      <w:pPr>
        <w:pStyle w:val="Popis"/>
      </w:pPr>
      <w:bookmarkStart w:id="195" w:name="_Toc454028034"/>
      <w:bookmarkStart w:id="196" w:name="_Toc454063351"/>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14</w:t>
      </w:r>
      <w:r w:rsidR="00D366DC">
        <w:rPr>
          <w:noProof/>
        </w:rPr>
        <w:fldChar w:fldCharType="end"/>
      </w:r>
      <w:r>
        <w:t xml:space="preserve"> – Údaje pre </w:t>
      </w:r>
      <w:r w:rsidRPr="00AA3AA0">
        <w:t>Credentials for SNMP</w:t>
      </w:r>
      <w:bookmarkEnd w:id="195"/>
      <w:bookmarkEnd w:id="196"/>
    </w:p>
    <w:p w:rsidR="00B13B89" w:rsidRDefault="00B13B89" w:rsidP="00B13B89">
      <w:pPr>
        <w:pStyle w:val="Obrzok"/>
      </w:pPr>
      <w:r>
        <w:rPr>
          <w:noProof/>
          <w:lang w:eastAsia="sk-SK"/>
        </w:rPr>
        <w:drawing>
          <wp:inline distT="0" distB="0" distL="0" distR="0" wp14:anchorId="7D769482" wp14:editId="492C377A">
            <wp:extent cx="3812956" cy="2686050"/>
            <wp:effectExtent l="0" t="0" r="0" b="0"/>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6780" cy="2723966"/>
                    </a:xfrm>
                    <a:prstGeom prst="rect">
                      <a:avLst/>
                    </a:prstGeom>
                    <a:noFill/>
                    <a:ln>
                      <a:noFill/>
                    </a:ln>
                  </pic:spPr>
                </pic:pic>
              </a:graphicData>
            </a:graphic>
          </wp:inline>
        </w:drawing>
      </w:r>
    </w:p>
    <w:p w:rsidR="00B13B89" w:rsidRDefault="00B13B89" w:rsidP="00B13B89">
      <w:pPr>
        <w:pStyle w:val="Popis"/>
      </w:pPr>
      <w:bookmarkStart w:id="197" w:name="_Toc454063168"/>
      <w:bookmarkStart w:id="198" w:name="_Toc454063399"/>
      <w:r>
        <w:t xml:space="preserve">Obrázok </w:t>
      </w:r>
      <w:fldSimple w:instr=" STYLEREF 1 \s ">
        <w:r w:rsidR="00B01989">
          <w:rPr>
            <w:noProof/>
          </w:rPr>
          <w:t>7</w:t>
        </w:r>
      </w:fldSimple>
      <w:r w:rsidR="00B01989">
        <w:t>.</w:t>
      </w:r>
      <w:fldSimple w:instr=" SEQ Obrázok \* ARABIC \s 1 ">
        <w:r w:rsidR="00B01989">
          <w:rPr>
            <w:noProof/>
          </w:rPr>
          <w:t>14</w:t>
        </w:r>
      </w:fldSimple>
      <w:r>
        <w:t xml:space="preserve"> - </w:t>
      </w:r>
      <w:r w:rsidR="007A37FC">
        <w:t xml:space="preserve"> 5.krok pre nastavenie PRTG</w:t>
      </w:r>
      <w:r w:rsidR="007A37FC" w:rsidRPr="00AA3AA0">
        <w:t xml:space="preserve"> </w:t>
      </w:r>
      <w:r w:rsidR="007A37FC">
        <w:t xml:space="preserve">- </w:t>
      </w:r>
      <w:r w:rsidRPr="00AA3AA0">
        <w:t>Credentials for SNMP</w:t>
      </w:r>
      <w:bookmarkEnd w:id="197"/>
      <w:bookmarkEnd w:id="198"/>
    </w:p>
    <w:p w:rsidR="00B13B89" w:rsidRDefault="00B13B89" w:rsidP="00B13B89"/>
    <w:p w:rsidR="00B13B89" w:rsidRPr="003F3438" w:rsidRDefault="00B13B89" w:rsidP="00B13B89">
      <w:r>
        <w:t xml:space="preserve">Klikneme </w:t>
      </w:r>
      <w:r w:rsidRPr="009C74D7">
        <w:rPr>
          <w:b/>
          <w:i/>
        </w:rPr>
        <w:t>Continue</w:t>
      </w:r>
      <w:r>
        <w:t xml:space="preserve"> a následne na nami vytvorené zariadenie s názvom </w:t>
      </w:r>
      <w:r w:rsidRPr="00AC05BB">
        <w:t>ASA 5520</w:t>
      </w:r>
      <w:r>
        <w:t>.</w:t>
      </w:r>
    </w:p>
    <w:p w:rsidR="00B13B89" w:rsidRDefault="00B13B89" w:rsidP="00B13B89">
      <w:pPr>
        <w:pStyle w:val="Obrzok"/>
      </w:pPr>
      <w:r>
        <w:rPr>
          <w:noProof/>
          <w:lang w:eastAsia="sk-SK"/>
        </w:rPr>
        <w:drawing>
          <wp:inline distT="0" distB="0" distL="0" distR="0" wp14:anchorId="40592268" wp14:editId="3689B684">
            <wp:extent cx="1666875" cy="1181100"/>
            <wp:effectExtent l="0" t="0" r="9525" b="0"/>
            <wp:docPr id="55" name="Obrázo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6875" cy="1181100"/>
                    </a:xfrm>
                    <a:prstGeom prst="rect">
                      <a:avLst/>
                    </a:prstGeom>
                    <a:noFill/>
                    <a:ln>
                      <a:noFill/>
                    </a:ln>
                  </pic:spPr>
                </pic:pic>
              </a:graphicData>
            </a:graphic>
          </wp:inline>
        </w:drawing>
      </w:r>
    </w:p>
    <w:p w:rsidR="00B13B89" w:rsidRDefault="00B13B89" w:rsidP="00B13B89">
      <w:pPr>
        <w:pStyle w:val="Popis"/>
      </w:pPr>
      <w:bookmarkStart w:id="199" w:name="_Toc454063169"/>
      <w:bookmarkStart w:id="200" w:name="_Toc454063400"/>
      <w:r>
        <w:t xml:space="preserve">Obrázok </w:t>
      </w:r>
      <w:fldSimple w:instr=" STYLEREF 1 \s ">
        <w:r w:rsidR="00B01989">
          <w:rPr>
            <w:noProof/>
          </w:rPr>
          <w:t>7</w:t>
        </w:r>
      </w:fldSimple>
      <w:r w:rsidR="00B01989">
        <w:t>.</w:t>
      </w:r>
      <w:fldSimple w:instr=" SEQ Obrázok \* ARABIC \s 1 ">
        <w:r w:rsidR="00B01989">
          <w:rPr>
            <w:noProof/>
          </w:rPr>
          <w:t>15</w:t>
        </w:r>
      </w:fldSimple>
      <w:r w:rsidR="007A37FC">
        <w:t xml:space="preserve"> - 6. krok pre nastavenie PRTG</w:t>
      </w:r>
      <w:bookmarkEnd w:id="199"/>
      <w:bookmarkEnd w:id="200"/>
    </w:p>
    <w:p w:rsidR="00B13B89" w:rsidRDefault="00B13B89" w:rsidP="00B13B89">
      <w:r>
        <w:lastRenderedPageBreak/>
        <w:t xml:space="preserve">Po načítaní stránky máme na výber 2 možnosti ako pridať senzory. Buď klikneme na </w:t>
      </w:r>
      <w:r w:rsidRPr="00D42661">
        <w:rPr>
          <w:b/>
          <w:i/>
        </w:rPr>
        <w:t>Recommend Now</w:t>
      </w:r>
      <w:r>
        <w:rPr>
          <w:b/>
          <w:i/>
        </w:rPr>
        <w:t>.</w:t>
      </w:r>
      <w:r>
        <w:t xml:space="preserve"> </w:t>
      </w:r>
    </w:p>
    <w:p w:rsidR="00B13B89" w:rsidRDefault="00B13B89" w:rsidP="00B13B89">
      <w:pPr>
        <w:pStyle w:val="Obrzok"/>
      </w:pPr>
      <w:r>
        <w:rPr>
          <w:noProof/>
          <w:lang w:eastAsia="sk-SK"/>
        </w:rPr>
        <w:drawing>
          <wp:inline distT="0" distB="0" distL="0" distR="0" wp14:anchorId="5C2BAB69" wp14:editId="125BC399">
            <wp:extent cx="2905125" cy="1765712"/>
            <wp:effectExtent l="0" t="0" r="0" b="6350"/>
            <wp:docPr id="56" name="Obrázo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0758" cy="1781292"/>
                    </a:xfrm>
                    <a:prstGeom prst="rect">
                      <a:avLst/>
                    </a:prstGeom>
                    <a:noFill/>
                    <a:ln>
                      <a:noFill/>
                    </a:ln>
                  </pic:spPr>
                </pic:pic>
              </a:graphicData>
            </a:graphic>
          </wp:inline>
        </w:drawing>
      </w:r>
    </w:p>
    <w:p w:rsidR="00B13B89" w:rsidRDefault="00B13B89" w:rsidP="00B13B89">
      <w:pPr>
        <w:pStyle w:val="Popis"/>
      </w:pPr>
      <w:bookmarkStart w:id="201" w:name="_Toc454063170"/>
      <w:bookmarkStart w:id="202" w:name="_Toc454063401"/>
      <w:r>
        <w:t xml:space="preserve">Obrázok </w:t>
      </w:r>
      <w:fldSimple w:instr=" STYLEREF 1 \s ">
        <w:r w:rsidR="00B01989">
          <w:rPr>
            <w:noProof/>
          </w:rPr>
          <w:t>7</w:t>
        </w:r>
      </w:fldSimple>
      <w:r w:rsidR="00B01989">
        <w:t>.</w:t>
      </w:r>
      <w:fldSimple w:instr=" SEQ Obrázok \* ARABIC \s 1 ">
        <w:r w:rsidR="00B01989">
          <w:rPr>
            <w:noProof/>
          </w:rPr>
          <w:t>16</w:t>
        </w:r>
      </w:fldSimple>
      <w:r w:rsidR="007A37FC">
        <w:t xml:space="preserve"> - 7. krok pre nastavenie PRTG</w:t>
      </w:r>
      <w:bookmarkEnd w:id="201"/>
      <w:bookmarkEnd w:id="202"/>
    </w:p>
    <w:p w:rsidR="00B13B89" w:rsidRDefault="00B13B89" w:rsidP="00B13B89">
      <w:r>
        <w:t xml:space="preserve">a po spracovaní údajov (trvá asi 15 minút) nám software sám odporučí rôzne SNMP senzory ktoré môžeme pridať jednoduchým stlačením </w:t>
      </w:r>
      <w:r w:rsidRPr="00D42661">
        <w:rPr>
          <w:b/>
          <w:i/>
        </w:rPr>
        <w:t>Add These Sensors</w:t>
      </w:r>
      <w:r>
        <w:t>.</w:t>
      </w:r>
    </w:p>
    <w:p w:rsidR="00B13B89" w:rsidRDefault="00B13B89" w:rsidP="00B13B89">
      <w:pPr>
        <w:pStyle w:val="Obrzok"/>
      </w:pPr>
      <w:r>
        <w:rPr>
          <w:noProof/>
          <w:lang w:eastAsia="sk-SK"/>
        </w:rPr>
        <w:drawing>
          <wp:inline distT="0" distB="0" distL="0" distR="0" wp14:anchorId="656B8000" wp14:editId="681A5B69">
            <wp:extent cx="5785857" cy="809625"/>
            <wp:effectExtent l="0" t="0" r="5715" b="0"/>
            <wp:docPr id="57" name="Obrázo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2815" cy="810599"/>
                    </a:xfrm>
                    <a:prstGeom prst="rect">
                      <a:avLst/>
                    </a:prstGeom>
                    <a:noFill/>
                    <a:ln>
                      <a:noFill/>
                    </a:ln>
                  </pic:spPr>
                </pic:pic>
              </a:graphicData>
            </a:graphic>
          </wp:inline>
        </w:drawing>
      </w:r>
    </w:p>
    <w:p w:rsidR="00B13B89" w:rsidRPr="00567E77" w:rsidRDefault="00B13B89" w:rsidP="00B13B89">
      <w:pPr>
        <w:pStyle w:val="Popis"/>
      </w:pPr>
      <w:bookmarkStart w:id="203" w:name="_Toc454063171"/>
      <w:bookmarkStart w:id="204" w:name="_Toc454063402"/>
      <w:r>
        <w:t xml:space="preserve">Obrázok </w:t>
      </w:r>
      <w:fldSimple w:instr=" STYLEREF 1 \s ">
        <w:r w:rsidR="00B01989">
          <w:rPr>
            <w:noProof/>
          </w:rPr>
          <w:t>7</w:t>
        </w:r>
      </w:fldSimple>
      <w:r w:rsidR="00B01989">
        <w:t>.</w:t>
      </w:r>
      <w:fldSimple w:instr=" SEQ Obrázok \* ARABIC \s 1 ">
        <w:r w:rsidR="00B01989">
          <w:rPr>
            <w:noProof/>
          </w:rPr>
          <w:t>17</w:t>
        </w:r>
      </w:fldSimple>
      <w:r w:rsidR="007A37FC">
        <w:t xml:space="preserve"> - 8. krok pre nastavenie PRTG</w:t>
      </w:r>
      <w:bookmarkEnd w:id="203"/>
      <w:bookmarkEnd w:id="204"/>
    </w:p>
    <w:p w:rsidR="00B13B89" w:rsidRDefault="00B13B89" w:rsidP="00B13B89">
      <w:r>
        <w:t xml:space="preserve">Alebo môžeme pridať senzory ručne po jednom podľa vlastnej potreby. Vtom prípade klikneme na </w:t>
      </w:r>
      <w:r w:rsidRPr="00D42661">
        <w:rPr>
          <w:b/>
        </w:rPr>
        <w:t>Add Sensor</w:t>
      </w:r>
      <w:r>
        <w:t>. Tu následne vyhľadáme senzor podľa toho čo chcem monitorovať, aký systém alebo akú technológiu použiť.</w:t>
      </w:r>
    </w:p>
    <w:p w:rsidR="00B13B89" w:rsidRDefault="00B13B89" w:rsidP="00B13B89">
      <w:pPr>
        <w:pStyle w:val="Obrzok"/>
      </w:pPr>
      <w:r>
        <w:rPr>
          <w:noProof/>
          <w:lang w:eastAsia="sk-SK"/>
        </w:rPr>
        <w:drawing>
          <wp:inline distT="0" distB="0" distL="0" distR="0" wp14:anchorId="5631BC0F" wp14:editId="4D088163">
            <wp:extent cx="5577840" cy="1645920"/>
            <wp:effectExtent l="0" t="0" r="3810" b="0"/>
            <wp:docPr id="58" name="Obrázo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B13B89" w:rsidRDefault="00B13B89" w:rsidP="00B13B89">
      <w:pPr>
        <w:pStyle w:val="Popis"/>
      </w:pPr>
      <w:bookmarkStart w:id="205" w:name="_Toc454063172"/>
      <w:bookmarkStart w:id="206" w:name="_Toc454063403"/>
      <w:r>
        <w:t xml:space="preserve">Obrázok </w:t>
      </w:r>
      <w:fldSimple w:instr=" STYLEREF 1 \s ">
        <w:r w:rsidR="00B01989">
          <w:rPr>
            <w:noProof/>
          </w:rPr>
          <w:t>7</w:t>
        </w:r>
      </w:fldSimple>
      <w:r w:rsidR="00B01989">
        <w:t>.</w:t>
      </w:r>
      <w:fldSimple w:instr=" SEQ Obrázok \* ARABIC \s 1 ">
        <w:r w:rsidR="00B01989">
          <w:rPr>
            <w:noProof/>
          </w:rPr>
          <w:t>18</w:t>
        </w:r>
      </w:fldSimple>
      <w:r w:rsidR="007A37FC">
        <w:t xml:space="preserve"> - 9. krok pre nastavenie PRTG</w:t>
      </w:r>
      <w:bookmarkEnd w:id="205"/>
      <w:bookmarkEnd w:id="206"/>
    </w:p>
    <w:p w:rsidR="00B13B89" w:rsidRDefault="003D2480" w:rsidP="00B13B89">
      <w:r>
        <w:rPr>
          <w:noProof/>
          <w:lang w:eastAsia="sk-SK"/>
        </w:rPr>
        <w:t>My sme</w:t>
      </w:r>
      <w:r w:rsidR="00B13B89">
        <w:rPr>
          <w:noProof/>
          <w:lang w:eastAsia="sk-SK"/>
        </w:rPr>
        <w:t xml:space="preserve"> zvolil</w:t>
      </w:r>
      <w:r>
        <w:rPr>
          <w:noProof/>
          <w:lang w:eastAsia="sk-SK"/>
        </w:rPr>
        <w:t>i</w:t>
      </w:r>
      <w:r w:rsidR="00B13B89">
        <w:rPr>
          <w:noProof/>
          <w:lang w:eastAsia="sk-SK"/>
        </w:rPr>
        <w:t xml:space="preserve"> technológiu SNMP a následne si môžeme vybrať jeden z ponúkaných senzorov ktorých je vyše 60 avšak nie každý má využitie v spojení so zariadením ASA 5520. Na ilustráciu zopár z ponúkaných senzorov.</w:t>
      </w:r>
    </w:p>
    <w:p w:rsidR="00B13B89" w:rsidRDefault="00B13B89" w:rsidP="00B13B89">
      <w:pPr>
        <w:pStyle w:val="Obrzok"/>
      </w:pPr>
      <w:r w:rsidRPr="00DE6B4F">
        <w:rPr>
          <w:noProof/>
          <w:lang w:eastAsia="sk-SK"/>
        </w:rPr>
        <w:lastRenderedPageBreak/>
        <w:drawing>
          <wp:inline distT="0" distB="0" distL="0" distR="0" wp14:anchorId="5A58890E" wp14:editId="118ED2FA">
            <wp:extent cx="5715000" cy="1973385"/>
            <wp:effectExtent l="0" t="0" r="0" b="8255"/>
            <wp:docPr id="59" name="Obrázo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454" cy="1980102"/>
                    </a:xfrm>
                    <a:prstGeom prst="rect">
                      <a:avLst/>
                    </a:prstGeom>
                    <a:noFill/>
                    <a:ln>
                      <a:noFill/>
                    </a:ln>
                  </pic:spPr>
                </pic:pic>
              </a:graphicData>
            </a:graphic>
          </wp:inline>
        </w:drawing>
      </w:r>
    </w:p>
    <w:p w:rsidR="00B13B89" w:rsidRDefault="00B13B89" w:rsidP="00B13B89">
      <w:pPr>
        <w:pStyle w:val="Popis"/>
      </w:pPr>
      <w:bookmarkStart w:id="207" w:name="_Toc454063173"/>
      <w:bookmarkStart w:id="208" w:name="_Toc454063404"/>
      <w:r>
        <w:t xml:space="preserve">Obrázok </w:t>
      </w:r>
      <w:fldSimple w:instr=" STYLEREF 1 \s ">
        <w:r w:rsidR="00B01989">
          <w:rPr>
            <w:noProof/>
          </w:rPr>
          <w:t>7</w:t>
        </w:r>
      </w:fldSimple>
      <w:r w:rsidR="00B01989">
        <w:t>.</w:t>
      </w:r>
      <w:fldSimple w:instr=" SEQ Obrázok \* ARABIC \s 1 ">
        <w:r w:rsidR="00B01989">
          <w:rPr>
            <w:noProof/>
          </w:rPr>
          <w:t>19</w:t>
        </w:r>
      </w:fldSimple>
      <w:r w:rsidR="007A37FC">
        <w:t xml:space="preserve"> – 10.</w:t>
      </w:r>
      <w:r w:rsidR="007A37FC" w:rsidRPr="007A37FC">
        <w:t xml:space="preserve"> </w:t>
      </w:r>
      <w:r w:rsidR="007A37FC">
        <w:t>. krok pre nastavenie PRTG</w:t>
      </w:r>
      <w:bookmarkEnd w:id="207"/>
      <w:bookmarkEnd w:id="208"/>
    </w:p>
    <w:p w:rsidR="00B13B89" w:rsidRDefault="00B13B89" w:rsidP="00B13B89">
      <w:r>
        <w:t xml:space="preserve">Na obrázku nižšie môžeme vidieť ako vyzerajú už pridané senzory ktoré napríklad sledujú využitie CPU či pamäte alebo Traffic (prevádzku) na ASA </w:t>
      </w:r>
      <w:r w:rsidR="003D2480">
        <w:t>interfacoch</w:t>
      </w:r>
      <w:r>
        <w:t xml:space="preserve"> pomenovaných INSI</w:t>
      </w:r>
      <w:r w:rsidR="003D2480">
        <w:t xml:space="preserve">DE a OUTSIDE a podobne. Po </w:t>
      </w:r>
      <w:r>
        <w:t>podrobnejšie informácie a</w:t>
      </w:r>
      <w:r w:rsidR="00250EA2">
        <w:t> </w:t>
      </w:r>
      <w:r>
        <w:t>grafy</w:t>
      </w:r>
      <w:r w:rsidR="00250EA2">
        <w:t xml:space="preserve"> treba kliknúť na jeden zo senzorov</w:t>
      </w:r>
      <w:r>
        <w:t>.</w:t>
      </w:r>
    </w:p>
    <w:p w:rsidR="00B13B89" w:rsidRDefault="00B13B89" w:rsidP="00B13B89">
      <w:pPr>
        <w:pStyle w:val="Obrzok"/>
      </w:pPr>
      <w:r w:rsidRPr="00DE6B4F">
        <w:rPr>
          <w:noProof/>
          <w:lang w:eastAsia="sk-SK"/>
        </w:rPr>
        <w:drawing>
          <wp:inline distT="0" distB="0" distL="0" distR="0" wp14:anchorId="2F408216" wp14:editId="58CB417C">
            <wp:extent cx="5343525" cy="2192216"/>
            <wp:effectExtent l="0" t="0" r="0" b="0"/>
            <wp:docPr id="60" name="Obrázo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3525" cy="2192216"/>
                    </a:xfrm>
                    <a:prstGeom prst="rect">
                      <a:avLst/>
                    </a:prstGeom>
                    <a:noFill/>
                    <a:ln>
                      <a:noFill/>
                    </a:ln>
                  </pic:spPr>
                </pic:pic>
              </a:graphicData>
            </a:graphic>
          </wp:inline>
        </w:drawing>
      </w:r>
    </w:p>
    <w:p w:rsidR="00B13B89" w:rsidRDefault="00B13B89" w:rsidP="00B13B89">
      <w:pPr>
        <w:pStyle w:val="Popis"/>
      </w:pPr>
      <w:bookmarkStart w:id="209" w:name="_Toc454063174"/>
      <w:bookmarkStart w:id="210" w:name="_Toc454063405"/>
      <w:r>
        <w:t xml:space="preserve">Obrázok </w:t>
      </w:r>
      <w:fldSimple w:instr=" STYLEREF 1 \s ">
        <w:r w:rsidR="00B01989">
          <w:rPr>
            <w:noProof/>
          </w:rPr>
          <w:t>7</w:t>
        </w:r>
      </w:fldSimple>
      <w:r w:rsidR="00B01989">
        <w:t>.</w:t>
      </w:r>
      <w:fldSimple w:instr=" SEQ Obrázok \* ARABIC \s 1 ">
        <w:r w:rsidR="00B01989">
          <w:rPr>
            <w:noProof/>
          </w:rPr>
          <w:t>20</w:t>
        </w:r>
      </w:fldSimple>
      <w:r w:rsidR="007A37FC">
        <w:t xml:space="preserve"> – PRTG senzory</w:t>
      </w:r>
      <w:bookmarkEnd w:id="209"/>
      <w:bookmarkEnd w:id="210"/>
    </w:p>
    <w:p w:rsidR="00B13B89" w:rsidRDefault="00250EA2" w:rsidP="003D2480">
      <w:pPr>
        <w:pStyle w:val="Nadpis2"/>
        <w:rPr>
          <w:rFonts w:eastAsia="Calibri"/>
        </w:rPr>
      </w:pPr>
      <w:bookmarkStart w:id="211" w:name="_Toc454063479"/>
      <w:r>
        <w:rPr>
          <w:rFonts w:eastAsia="Calibri"/>
        </w:rPr>
        <w:t>Tabuľka KIS FRI zariadení</w:t>
      </w:r>
      <w:r w:rsidR="00B13B89">
        <w:rPr>
          <w:rFonts w:eastAsia="Calibri"/>
        </w:rPr>
        <w:t xml:space="preserve"> podporujúce SNMP</w:t>
      </w:r>
      <w:bookmarkEnd w:id="211"/>
    </w:p>
    <w:tbl>
      <w:tblPr>
        <w:tblW w:w="8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09"/>
        <w:gridCol w:w="2709"/>
        <w:gridCol w:w="2709"/>
      </w:tblGrid>
      <w:tr w:rsidR="00B13B89" w:rsidRPr="00735DA5" w:rsidTr="00B13B89">
        <w:trPr>
          <w:trHeight w:val="305"/>
          <w:jc w:val="center"/>
        </w:trPr>
        <w:tc>
          <w:tcPr>
            <w:tcW w:w="2709" w:type="dxa"/>
            <w:shd w:val="clear" w:color="auto" w:fill="auto"/>
            <w:noWrap/>
            <w:vAlign w:val="bottom"/>
            <w:hideMark/>
          </w:tcPr>
          <w:p w:rsidR="00B13B89" w:rsidRPr="00F46BA9" w:rsidRDefault="00B13B89" w:rsidP="00B13B89">
            <w:pPr>
              <w:pStyle w:val="Tabulka"/>
              <w:rPr>
                <w:b/>
                <w:lang w:eastAsia="sk-SK"/>
              </w:rPr>
            </w:pPr>
            <w:r w:rsidRPr="00F46BA9">
              <w:rPr>
                <w:b/>
                <w:lang w:eastAsia="sk-SK"/>
              </w:rPr>
              <w:t>Názov</w:t>
            </w:r>
          </w:p>
        </w:tc>
        <w:tc>
          <w:tcPr>
            <w:tcW w:w="2709" w:type="dxa"/>
            <w:shd w:val="clear" w:color="auto" w:fill="auto"/>
            <w:noWrap/>
            <w:vAlign w:val="bottom"/>
            <w:hideMark/>
          </w:tcPr>
          <w:p w:rsidR="00B13B89" w:rsidRPr="00F46BA9" w:rsidRDefault="00B13B89" w:rsidP="00B13B89">
            <w:pPr>
              <w:pStyle w:val="Tabulka"/>
              <w:rPr>
                <w:b/>
                <w:lang w:eastAsia="sk-SK"/>
              </w:rPr>
            </w:pPr>
            <w:r w:rsidRPr="00F46BA9">
              <w:rPr>
                <w:b/>
                <w:lang w:eastAsia="sk-SK"/>
              </w:rPr>
              <w:t>Názov produktu</w:t>
            </w:r>
          </w:p>
        </w:tc>
        <w:tc>
          <w:tcPr>
            <w:tcW w:w="2709" w:type="dxa"/>
          </w:tcPr>
          <w:p w:rsidR="00B13B89" w:rsidRPr="00F46BA9" w:rsidRDefault="00B13B89" w:rsidP="00B13B89">
            <w:pPr>
              <w:pStyle w:val="Tabulka"/>
              <w:rPr>
                <w:b/>
                <w:lang w:eastAsia="sk-SK"/>
              </w:rPr>
            </w:pPr>
            <w:r w:rsidRPr="00F46BA9">
              <w:rPr>
                <w:b/>
                <w:lang w:eastAsia="sk-SK"/>
              </w:rPr>
              <w:t>Podpora</w:t>
            </w:r>
          </w:p>
        </w:tc>
      </w:tr>
      <w:tr w:rsidR="00B13B89" w:rsidRPr="00735DA5" w:rsidTr="00B13B89">
        <w:trPr>
          <w:trHeight w:val="305"/>
          <w:jc w:val="center"/>
        </w:trPr>
        <w:tc>
          <w:tcPr>
            <w:tcW w:w="2709" w:type="dxa"/>
            <w:shd w:val="clear" w:color="auto" w:fill="auto"/>
            <w:noWrap/>
            <w:vAlign w:val="center"/>
            <w:hideMark/>
          </w:tcPr>
          <w:p w:rsidR="00B13B89" w:rsidRPr="00735DA5" w:rsidRDefault="00B13B89" w:rsidP="00B13B89">
            <w:pPr>
              <w:pStyle w:val="Tabulka"/>
              <w:rPr>
                <w:lang w:eastAsia="sk-SK"/>
              </w:rPr>
            </w:pPr>
            <w:r w:rsidRPr="00735DA5">
              <w:rPr>
                <w:lang w:eastAsia="sk-SK"/>
              </w:rPr>
              <w:t>Switch - CORE_A_KIS</w:t>
            </w:r>
          </w:p>
        </w:tc>
        <w:tc>
          <w:tcPr>
            <w:tcW w:w="2709" w:type="dxa"/>
            <w:shd w:val="clear" w:color="auto" w:fill="auto"/>
            <w:noWrap/>
            <w:vAlign w:val="center"/>
            <w:hideMark/>
          </w:tcPr>
          <w:p w:rsidR="00B13B89" w:rsidRPr="00735DA5" w:rsidRDefault="00B13B89" w:rsidP="00B13B89">
            <w:pPr>
              <w:pStyle w:val="Tabulka"/>
              <w:rPr>
                <w:lang w:eastAsia="sk-SK"/>
              </w:rPr>
            </w:pPr>
            <w:r w:rsidRPr="00735DA5">
              <w:rPr>
                <w:lang w:eastAsia="sk-SK"/>
              </w:rPr>
              <w:t>Cisco 3560-E-24TD</w:t>
            </w:r>
          </w:p>
        </w:tc>
        <w:tc>
          <w:tcPr>
            <w:tcW w:w="2709" w:type="dxa"/>
          </w:tcPr>
          <w:p w:rsidR="00B13B89" w:rsidRPr="00735DA5" w:rsidRDefault="00B13B89" w:rsidP="00B13B89">
            <w:pPr>
              <w:pStyle w:val="Tabulka"/>
              <w:rPr>
                <w:rFonts w:ascii="Shruti" w:hAnsi="Shruti" w:cs="Shruti"/>
                <w:lang w:eastAsia="sk-SK"/>
              </w:rPr>
            </w:pPr>
            <w:r w:rsidRPr="00F46BA9">
              <w:rPr>
                <w:rFonts w:ascii="Segoe UI Symbol" w:hAnsi="Segoe UI Symbol" w:cs="Segoe UI Symbol"/>
                <w:lang w:eastAsia="sk-SK"/>
              </w:rPr>
              <w:t>✓</w:t>
            </w:r>
          </w:p>
        </w:tc>
      </w:tr>
      <w:tr w:rsidR="00B13B89" w:rsidRPr="00735DA5" w:rsidTr="00B13B89">
        <w:trPr>
          <w:trHeight w:val="305"/>
          <w:jc w:val="center"/>
        </w:trPr>
        <w:tc>
          <w:tcPr>
            <w:tcW w:w="2709" w:type="dxa"/>
            <w:shd w:val="clear" w:color="auto" w:fill="auto"/>
            <w:noWrap/>
            <w:vAlign w:val="center"/>
            <w:hideMark/>
          </w:tcPr>
          <w:p w:rsidR="00B13B89" w:rsidRPr="00735DA5" w:rsidRDefault="00B13B89" w:rsidP="00B13B89">
            <w:pPr>
              <w:pStyle w:val="Tabulka"/>
              <w:rPr>
                <w:lang w:eastAsia="sk-SK"/>
              </w:rPr>
            </w:pPr>
            <w:r w:rsidRPr="00735DA5">
              <w:rPr>
                <w:lang w:eastAsia="sk-SK"/>
              </w:rPr>
              <w:t>Switch - CORE_B_KIS</w:t>
            </w:r>
          </w:p>
        </w:tc>
        <w:tc>
          <w:tcPr>
            <w:tcW w:w="2709" w:type="dxa"/>
            <w:shd w:val="clear" w:color="auto" w:fill="auto"/>
            <w:noWrap/>
            <w:vAlign w:val="center"/>
            <w:hideMark/>
          </w:tcPr>
          <w:p w:rsidR="00B13B89" w:rsidRPr="00735DA5" w:rsidRDefault="00B13B89" w:rsidP="00B13B89">
            <w:pPr>
              <w:pStyle w:val="Tabulka"/>
              <w:rPr>
                <w:lang w:eastAsia="sk-SK"/>
              </w:rPr>
            </w:pPr>
            <w:r w:rsidRPr="00735DA5">
              <w:rPr>
                <w:lang w:eastAsia="sk-SK"/>
              </w:rPr>
              <w:t>Cisco 3560-E-24PD</w:t>
            </w:r>
          </w:p>
        </w:tc>
        <w:tc>
          <w:tcPr>
            <w:tcW w:w="2709" w:type="dxa"/>
          </w:tcPr>
          <w:p w:rsidR="00B13B89" w:rsidRPr="00735DA5" w:rsidRDefault="00B13B89" w:rsidP="00B13B89">
            <w:pPr>
              <w:pStyle w:val="Tabulka"/>
              <w:rPr>
                <w:lang w:eastAsia="sk-SK"/>
              </w:rPr>
            </w:pPr>
            <w:r w:rsidRPr="00F46BA9">
              <w:rPr>
                <w:rFonts w:ascii="Segoe UI Symbol" w:hAnsi="Segoe UI Symbol" w:cs="Segoe UI Symbol"/>
                <w:lang w:eastAsia="sk-SK"/>
              </w:rPr>
              <w:t>✓</w:t>
            </w:r>
          </w:p>
        </w:tc>
      </w:tr>
      <w:tr w:rsidR="00B13B89" w:rsidRPr="00735DA5" w:rsidTr="00B13B89">
        <w:trPr>
          <w:trHeight w:val="305"/>
          <w:jc w:val="center"/>
        </w:trPr>
        <w:tc>
          <w:tcPr>
            <w:tcW w:w="2709" w:type="dxa"/>
            <w:shd w:val="clear" w:color="auto" w:fill="auto"/>
            <w:vAlign w:val="center"/>
            <w:hideMark/>
          </w:tcPr>
          <w:p w:rsidR="00B13B89" w:rsidRPr="00735DA5" w:rsidRDefault="00B13B89" w:rsidP="00B13B89">
            <w:pPr>
              <w:pStyle w:val="Tabulka"/>
              <w:rPr>
                <w:lang w:eastAsia="sk-SK"/>
              </w:rPr>
            </w:pPr>
            <w:r w:rsidRPr="00735DA5">
              <w:rPr>
                <w:lang w:eastAsia="sk-SK"/>
              </w:rPr>
              <w:t xml:space="preserve">Firewall </w:t>
            </w:r>
          </w:p>
        </w:tc>
        <w:tc>
          <w:tcPr>
            <w:tcW w:w="2709" w:type="dxa"/>
            <w:shd w:val="clear" w:color="auto" w:fill="auto"/>
            <w:noWrap/>
            <w:vAlign w:val="center"/>
            <w:hideMark/>
          </w:tcPr>
          <w:p w:rsidR="00B13B89" w:rsidRPr="00735DA5" w:rsidRDefault="00B13B89" w:rsidP="00B13B89">
            <w:pPr>
              <w:pStyle w:val="Tabulka"/>
              <w:rPr>
                <w:lang w:eastAsia="sk-SK"/>
              </w:rPr>
            </w:pPr>
            <w:r w:rsidRPr="00735DA5">
              <w:rPr>
                <w:lang w:eastAsia="sk-SK"/>
              </w:rPr>
              <w:t>FW ASA 5515X</w:t>
            </w:r>
          </w:p>
        </w:tc>
        <w:tc>
          <w:tcPr>
            <w:tcW w:w="2709" w:type="dxa"/>
          </w:tcPr>
          <w:p w:rsidR="00B13B89" w:rsidRPr="00735DA5" w:rsidRDefault="00B13B89" w:rsidP="00B13B89">
            <w:pPr>
              <w:pStyle w:val="Tabulka"/>
              <w:rPr>
                <w:lang w:eastAsia="sk-SK"/>
              </w:rPr>
            </w:pPr>
            <w:r w:rsidRPr="00F46BA9">
              <w:rPr>
                <w:rFonts w:ascii="Segoe UI Symbol" w:hAnsi="Segoe UI Symbol" w:cs="Segoe UI Symbol"/>
                <w:lang w:eastAsia="sk-SK"/>
              </w:rPr>
              <w:t>✓</w:t>
            </w:r>
          </w:p>
        </w:tc>
      </w:tr>
      <w:tr w:rsidR="00B13B89" w:rsidRPr="00735DA5" w:rsidTr="00B13B89">
        <w:trPr>
          <w:trHeight w:val="305"/>
          <w:jc w:val="center"/>
        </w:trPr>
        <w:tc>
          <w:tcPr>
            <w:tcW w:w="2709" w:type="dxa"/>
            <w:shd w:val="clear" w:color="auto" w:fill="auto"/>
            <w:vAlign w:val="center"/>
            <w:hideMark/>
          </w:tcPr>
          <w:p w:rsidR="00B13B89" w:rsidRPr="00735DA5" w:rsidRDefault="00B13B89" w:rsidP="00B13B89">
            <w:pPr>
              <w:pStyle w:val="Tabulka"/>
              <w:rPr>
                <w:lang w:eastAsia="sk-SK"/>
              </w:rPr>
            </w:pPr>
            <w:r w:rsidRPr="00735DA5">
              <w:rPr>
                <w:lang w:eastAsia="sk-SK"/>
              </w:rPr>
              <w:t xml:space="preserve">Firewall </w:t>
            </w:r>
          </w:p>
        </w:tc>
        <w:tc>
          <w:tcPr>
            <w:tcW w:w="2709" w:type="dxa"/>
            <w:shd w:val="clear" w:color="auto" w:fill="auto"/>
            <w:noWrap/>
            <w:vAlign w:val="center"/>
            <w:hideMark/>
          </w:tcPr>
          <w:p w:rsidR="00B13B89" w:rsidRPr="00735DA5" w:rsidRDefault="00B13B89" w:rsidP="00B13B89">
            <w:pPr>
              <w:pStyle w:val="Tabulka"/>
              <w:rPr>
                <w:lang w:eastAsia="sk-SK"/>
              </w:rPr>
            </w:pPr>
            <w:r w:rsidRPr="00735DA5">
              <w:rPr>
                <w:lang w:eastAsia="sk-SK"/>
              </w:rPr>
              <w:t>FW ASA 5520</w:t>
            </w:r>
          </w:p>
        </w:tc>
        <w:tc>
          <w:tcPr>
            <w:tcW w:w="2709" w:type="dxa"/>
          </w:tcPr>
          <w:p w:rsidR="00B13B89" w:rsidRPr="00735DA5" w:rsidRDefault="00B13B89" w:rsidP="00B13B89">
            <w:pPr>
              <w:pStyle w:val="Tabulka"/>
              <w:rPr>
                <w:lang w:eastAsia="sk-SK"/>
              </w:rPr>
            </w:pPr>
            <w:r w:rsidRPr="00F46BA9">
              <w:rPr>
                <w:rFonts w:ascii="Segoe UI Symbol" w:hAnsi="Segoe UI Symbol" w:cs="Segoe UI Symbol"/>
                <w:lang w:eastAsia="sk-SK"/>
              </w:rPr>
              <w:t>✓</w:t>
            </w:r>
          </w:p>
        </w:tc>
      </w:tr>
      <w:tr w:rsidR="00B13B89" w:rsidRPr="00735DA5" w:rsidTr="00B13B89">
        <w:trPr>
          <w:trHeight w:val="305"/>
          <w:jc w:val="center"/>
        </w:trPr>
        <w:tc>
          <w:tcPr>
            <w:tcW w:w="2709" w:type="dxa"/>
            <w:shd w:val="clear" w:color="auto" w:fill="auto"/>
            <w:noWrap/>
            <w:vAlign w:val="bottom"/>
            <w:hideMark/>
          </w:tcPr>
          <w:p w:rsidR="00B13B89" w:rsidRPr="00735DA5" w:rsidRDefault="00B13B89" w:rsidP="00B13B89">
            <w:pPr>
              <w:pStyle w:val="Tabulka"/>
              <w:rPr>
                <w:lang w:eastAsia="sk-SK"/>
              </w:rPr>
            </w:pPr>
            <w:r w:rsidRPr="00735DA5">
              <w:rPr>
                <w:lang w:eastAsia="sk-SK"/>
              </w:rPr>
              <w:t>Switch - FRI_A</w:t>
            </w:r>
          </w:p>
        </w:tc>
        <w:tc>
          <w:tcPr>
            <w:tcW w:w="2709" w:type="dxa"/>
            <w:shd w:val="clear" w:color="auto" w:fill="auto"/>
            <w:noWrap/>
            <w:vAlign w:val="bottom"/>
            <w:hideMark/>
          </w:tcPr>
          <w:p w:rsidR="00B13B89" w:rsidRPr="00735DA5" w:rsidRDefault="00B13B89" w:rsidP="00B13B89">
            <w:pPr>
              <w:pStyle w:val="Tabulka"/>
              <w:rPr>
                <w:lang w:eastAsia="sk-SK"/>
              </w:rPr>
            </w:pPr>
            <w:r w:rsidRPr="00735DA5">
              <w:rPr>
                <w:lang w:eastAsia="sk-SK"/>
              </w:rPr>
              <w:t>Cisco 3560</w:t>
            </w:r>
          </w:p>
        </w:tc>
        <w:tc>
          <w:tcPr>
            <w:tcW w:w="2709" w:type="dxa"/>
          </w:tcPr>
          <w:p w:rsidR="00B13B89" w:rsidRPr="00735DA5" w:rsidRDefault="00B13B89" w:rsidP="00B13B89">
            <w:pPr>
              <w:pStyle w:val="Tabulka"/>
              <w:rPr>
                <w:lang w:eastAsia="sk-SK"/>
              </w:rPr>
            </w:pPr>
            <w:r w:rsidRPr="00F46BA9">
              <w:rPr>
                <w:rFonts w:ascii="Segoe UI Symbol" w:hAnsi="Segoe UI Symbol" w:cs="Segoe UI Symbol"/>
                <w:lang w:eastAsia="sk-SK"/>
              </w:rPr>
              <w:t>✓</w:t>
            </w:r>
          </w:p>
        </w:tc>
      </w:tr>
      <w:tr w:rsidR="00B13B89" w:rsidRPr="00735DA5" w:rsidTr="00B13B89">
        <w:trPr>
          <w:trHeight w:val="305"/>
          <w:jc w:val="center"/>
        </w:trPr>
        <w:tc>
          <w:tcPr>
            <w:tcW w:w="2709" w:type="dxa"/>
            <w:shd w:val="clear" w:color="auto" w:fill="auto"/>
            <w:noWrap/>
            <w:vAlign w:val="bottom"/>
            <w:hideMark/>
          </w:tcPr>
          <w:p w:rsidR="00B13B89" w:rsidRPr="00735DA5" w:rsidRDefault="00B13B89" w:rsidP="00B13B89">
            <w:pPr>
              <w:pStyle w:val="Tabulka"/>
              <w:rPr>
                <w:lang w:eastAsia="sk-SK"/>
              </w:rPr>
            </w:pPr>
            <w:r w:rsidRPr="00735DA5">
              <w:rPr>
                <w:lang w:eastAsia="sk-SK"/>
              </w:rPr>
              <w:t>Switch - FRI_B</w:t>
            </w:r>
          </w:p>
        </w:tc>
        <w:tc>
          <w:tcPr>
            <w:tcW w:w="2709" w:type="dxa"/>
            <w:shd w:val="clear" w:color="auto" w:fill="auto"/>
            <w:noWrap/>
            <w:vAlign w:val="bottom"/>
            <w:hideMark/>
          </w:tcPr>
          <w:p w:rsidR="00B13B89" w:rsidRPr="00735DA5" w:rsidRDefault="00B13B89" w:rsidP="00B13B89">
            <w:pPr>
              <w:pStyle w:val="Tabulka"/>
              <w:rPr>
                <w:lang w:eastAsia="sk-SK"/>
              </w:rPr>
            </w:pPr>
            <w:r w:rsidRPr="00735DA5">
              <w:rPr>
                <w:lang w:eastAsia="sk-SK"/>
              </w:rPr>
              <w:t>Cisco 2960</w:t>
            </w:r>
          </w:p>
        </w:tc>
        <w:tc>
          <w:tcPr>
            <w:tcW w:w="2709" w:type="dxa"/>
          </w:tcPr>
          <w:p w:rsidR="00B13B89" w:rsidRPr="00735DA5" w:rsidRDefault="00B13B89" w:rsidP="00B13B89">
            <w:pPr>
              <w:pStyle w:val="Tabulka"/>
              <w:rPr>
                <w:lang w:eastAsia="sk-SK"/>
              </w:rPr>
            </w:pPr>
            <w:r w:rsidRPr="00F46BA9">
              <w:rPr>
                <w:rFonts w:ascii="Segoe UI Symbol" w:hAnsi="Segoe UI Symbol" w:cs="Segoe UI Symbol"/>
                <w:lang w:eastAsia="sk-SK"/>
              </w:rPr>
              <w:t>✓</w:t>
            </w:r>
          </w:p>
        </w:tc>
      </w:tr>
      <w:tr w:rsidR="00B13B89" w:rsidRPr="00735DA5" w:rsidTr="00B13B89">
        <w:trPr>
          <w:trHeight w:val="305"/>
          <w:jc w:val="center"/>
        </w:trPr>
        <w:tc>
          <w:tcPr>
            <w:tcW w:w="2709" w:type="dxa"/>
            <w:shd w:val="clear" w:color="auto" w:fill="auto"/>
            <w:noWrap/>
            <w:vAlign w:val="bottom"/>
            <w:hideMark/>
          </w:tcPr>
          <w:p w:rsidR="00B13B89" w:rsidRPr="00735DA5" w:rsidRDefault="00B13B89" w:rsidP="00B13B89">
            <w:pPr>
              <w:pStyle w:val="Tabulka"/>
              <w:rPr>
                <w:lang w:eastAsia="sk-SK"/>
              </w:rPr>
            </w:pPr>
            <w:r w:rsidRPr="00735DA5">
              <w:rPr>
                <w:lang w:eastAsia="sk-SK"/>
              </w:rPr>
              <w:t>Switch - Cisco 3750</w:t>
            </w:r>
          </w:p>
        </w:tc>
        <w:tc>
          <w:tcPr>
            <w:tcW w:w="2709" w:type="dxa"/>
            <w:shd w:val="clear" w:color="auto" w:fill="auto"/>
            <w:noWrap/>
            <w:vAlign w:val="center"/>
            <w:hideMark/>
          </w:tcPr>
          <w:p w:rsidR="00B13B89" w:rsidRPr="00735DA5" w:rsidRDefault="00B13B89" w:rsidP="00B13B89">
            <w:pPr>
              <w:pStyle w:val="Tabulka"/>
              <w:rPr>
                <w:lang w:eastAsia="sk-SK"/>
              </w:rPr>
            </w:pPr>
            <w:r w:rsidRPr="00735DA5">
              <w:rPr>
                <w:lang w:eastAsia="sk-SK"/>
              </w:rPr>
              <w:t>Cisco 3750</w:t>
            </w:r>
          </w:p>
        </w:tc>
        <w:tc>
          <w:tcPr>
            <w:tcW w:w="2709" w:type="dxa"/>
          </w:tcPr>
          <w:p w:rsidR="00B13B89" w:rsidRPr="00735DA5" w:rsidRDefault="00B13B89" w:rsidP="00B13B89">
            <w:pPr>
              <w:pStyle w:val="Tabulka"/>
              <w:rPr>
                <w:lang w:eastAsia="sk-SK"/>
              </w:rPr>
            </w:pPr>
            <w:r w:rsidRPr="00F46BA9">
              <w:rPr>
                <w:rFonts w:ascii="Segoe UI Symbol" w:hAnsi="Segoe UI Symbol" w:cs="Segoe UI Symbol"/>
                <w:lang w:eastAsia="sk-SK"/>
              </w:rPr>
              <w:t>✓</w:t>
            </w:r>
          </w:p>
        </w:tc>
      </w:tr>
      <w:tr w:rsidR="00B13B89" w:rsidRPr="00735DA5" w:rsidTr="00B13B89">
        <w:trPr>
          <w:trHeight w:val="305"/>
          <w:jc w:val="center"/>
        </w:trPr>
        <w:tc>
          <w:tcPr>
            <w:tcW w:w="2709" w:type="dxa"/>
            <w:shd w:val="clear" w:color="auto" w:fill="auto"/>
            <w:noWrap/>
            <w:vAlign w:val="bottom"/>
            <w:hideMark/>
          </w:tcPr>
          <w:p w:rsidR="00B13B89" w:rsidRPr="00735DA5" w:rsidRDefault="00B13B89" w:rsidP="00B13B89">
            <w:pPr>
              <w:pStyle w:val="Tabulka"/>
              <w:rPr>
                <w:lang w:eastAsia="sk-SK"/>
              </w:rPr>
            </w:pPr>
            <w:r w:rsidRPr="00735DA5">
              <w:rPr>
                <w:lang w:eastAsia="sk-SK"/>
              </w:rPr>
              <w:t>Wireless Controller</w:t>
            </w:r>
          </w:p>
        </w:tc>
        <w:tc>
          <w:tcPr>
            <w:tcW w:w="2709" w:type="dxa"/>
            <w:shd w:val="clear" w:color="auto" w:fill="auto"/>
            <w:vAlign w:val="bottom"/>
            <w:hideMark/>
          </w:tcPr>
          <w:p w:rsidR="00B13B89" w:rsidRPr="00735DA5" w:rsidRDefault="00B13B89" w:rsidP="00B13B89">
            <w:pPr>
              <w:pStyle w:val="Tabulka"/>
              <w:rPr>
                <w:lang w:eastAsia="sk-SK"/>
              </w:rPr>
            </w:pPr>
            <w:r w:rsidRPr="00735DA5">
              <w:rPr>
                <w:lang w:eastAsia="sk-SK"/>
              </w:rPr>
              <w:t>Cisco 2504 WLC</w:t>
            </w:r>
          </w:p>
        </w:tc>
        <w:tc>
          <w:tcPr>
            <w:tcW w:w="2709" w:type="dxa"/>
          </w:tcPr>
          <w:p w:rsidR="00B13B89" w:rsidRPr="00735DA5" w:rsidRDefault="00B13B89" w:rsidP="00250EA2">
            <w:pPr>
              <w:pStyle w:val="Tabulka"/>
              <w:keepNext/>
              <w:rPr>
                <w:lang w:eastAsia="sk-SK"/>
              </w:rPr>
            </w:pPr>
            <w:r>
              <w:rPr>
                <w:lang w:eastAsia="sk-SK"/>
              </w:rPr>
              <w:t>Unknown</w:t>
            </w:r>
          </w:p>
        </w:tc>
      </w:tr>
    </w:tbl>
    <w:p w:rsidR="00B13B89" w:rsidRPr="007E3880" w:rsidRDefault="00250EA2" w:rsidP="00250EA2">
      <w:pPr>
        <w:pStyle w:val="Popis"/>
      </w:pPr>
      <w:bookmarkStart w:id="212" w:name="_Toc454028035"/>
      <w:bookmarkStart w:id="213" w:name="_Toc454063352"/>
      <w:r>
        <w:t xml:space="preserve">Tabuľka </w:t>
      </w:r>
      <w:r w:rsidR="00D366DC">
        <w:fldChar w:fldCharType="begin"/>
      </w:r>
      <w:r w:rsidR="00D366DC">
        <w:instrText xml:space="preserve"> STYLEREF 1 \s </w:instrText>
      </w:r>
      <w:r w:rsidR="00D366DC">
        <w:fldChar w:fldCharType="separate"/>
      </w:r>
      <w:r w:rsidR="00105F1A">
        <w:rPr>
          <w:noProof/>
        </w:rPr>
        <w:t>7</w:t>
      </w:r>
      <w:r w:rsidR="00D366DC">
        <w:rPr>
          <w:noProof/>
        </w:rPr>
        <w:fldChar w:fldCharType="end"/>
      </w:r>
      <w:r w:rsidR="00105F1A">
        <w:t>.</w:t>
      </w:r>
      <w:r w:rsidR="00D366DC">
        <w:fldChar w:fldCharType="begin"/>
      </w:r>
      <w:r w:rsidR="00D366DC">
        <w:instrText xml:space="preserve"> SEQ Tabuľka \* ARABIC \s 1 </w:instrText>
      </w:r>
      <w:r w:rsidR="00D366DC">
        <w:fldChar w:fldCharType="separate"/>
      </w:r>
      <w:r w:rsidR="00105F1A">
        <w:rPr>
          <w:noProof/>
        </w:rPr>
        <w:t>15</w:t>
      </w:r>
      <w:r w:rsidR="00D366DC">
        <w:rPr>
          <w:noProof/>
        </w:rPr>
        <w:fldChar w:fldCharType="end"/>
      </w:r>
      <w:r>
        <w:t xml:space="preserve"> - </w:t>
      </w:r>
      <w:r w:rsidRPr="00250EA2">
        <w:t>KIS FRI zariadenia podporujúce SNMP</w:t>
      </w:r>
      <w:bookmarkEnd w:id="212"/>
      <w:bookmarkEnd w:id="213"/>
    </w:p>
    <w:p w:rsidR="00772233" w:rsidRDefault="00772233" w:rsidP="00772233">
      <w:pPr>
        <w:pStyle w:val="Nadpis1"/>
        <w:rPr>
          <w:rFonts w:eastAsia="Calibri"/>
        </w:rPr>
      </w:pPr>
      <w:bookmarkStart w:id="214" w:name="_Toc454063480"/>
      <w:r>
        <w:lastRenderedPageBreak/>
        <w:t>RMON</w:t>
      </w:r>
      <w:r w:rsidRPr="00CC3A06">
        <w:t xml:space="preserve"> - </w:t>
      </w:r>
      <w:r>
        <w:rPr>
          <w:rFonts w:eastAsia="Calibri"/>
        </w:rPr>
        <w:t>Remote Monitoring Network</w:t>
      </w:r>
      <w:bookmarkEnd w:id="214"/>
    </w:p>
    <w:p w:rsidR="00772233" w:rsidRDefault="00772233" w:rsidP="00772233">
      <w:r>
        <w:t>Rozšírenie Simple Network Management Protocol (SNMP), ktorý umožňuje detailné sledovanie štatistických údajov o sieti pre Ethernetové siete. Vzdialený monitoring siete (RMON) je definovaná v Request for Comments (RFC) 1757.</w:t>
      </w:r>
    </w:p>
    <w:p w:rsidR="00772233" w:rsidRDefault="00772233" w:rsidP="00772233">
      <w:r>
        <w:t xml:space="preserve">RMON umožňuje sledovať prevádzku v sieti na vzdialenom Ethernet segmente z centrálneho miesta v sieti s cieľom odhaliť problémové stavy, ako je </w:t>
      </w:r>
      <w:r w:rsidRPr="005249A2">
        <w:t>traf</w:t>
      </w:r>
      <w:r>
        <w:t>fic congestion, dropped packets</w:t>
      </w:r>
      <w:r w:rsidRPr="005249A2">
        <w:t xml:space="preserve"> </w:t>
      </w:r>
      <w:r>
        <w:t>a</w:t>
      </w:r>
      <w:r w:rsidRPr="005249A2">
        <w:t xml:space="preserve"> excessive collisions</w:t>
      </w:r>
      <w:r>
        <w:t xml:space="preserve"> (zahltená </w:t>
      </w:r>
      <w:r w:rsidRPr="005249A2">
        <w:t>prevádzka</w:t>
      </w:r>
      <w:r>
        <w:t xml:space="preserve">, zahodené pakety a nadmerné kolízie. V RMON sa dajú nastaviť tzv. </w:t>
      </w:r>
      <w:r w:rsidRPr="00E57D70">
        <w:t>network traffic thresholds</w:t>
      </w:r>
      <w:r>
        <w:t>, ktoré spúšťajú alarmy a tým si môžete opraviť problémy so sieťou skôr, než k nim dôjde. Embedded RMON podporuje Ethernetové switche (prepínače) a umožňuje správcom siete monitorovať „</w:t>
      </w:r>
      <w:r w:rsidRPr="00EE5EB2">
        <w:t>switched Ethernet networks</w:t>
      </w:r>
      <w:r>
        <w:t xml:space="preserve">“, ktoré sa nedajú ľahko sledovať pomocou tradičných </w:t>
      </w:r>
      <w:r w:rsidRPr="00EE5EB2">
        <w:t xml:space="preserve">packet-sniffing </w:t>
      </w:r>
      <w:r>
        <w:t xml:space="preserve">sieťových </w:t>
      </w:r>
      <w:r w:rsidRPr="00EE5EB2">
        <w:t>analyzátor</w:t>
      </w:r>
      <w:r>
        <w:t>ov.</w:t>
      </w:r>
    </w:p>
    <w:p w:rsidR="00772233" w:rsidRDefault="00772233" w:rsidP="00772233"/>
    <w:p w:rsidR="00772233" w:rsidRDefault="00772233" w:rsidP="00772233">
      <w:r>
        <w:t>Rovnako ako SNMP, RMON je implementovaný ako štandardný Management Information Base (MIB) na RMON-podporujúcich zariadeniach. Tieto zariadenia  zahrňujú nasledujúce:</w:t>
      </w:r>
    </w:p>
    <w:p w:rsidR="00772233" w:rsidRDefault="00772233" w:rsidP="008D1C78">
      <w:pPr>
        <w:pStyle w:val="Odsekzoznamu"/>
        <w:numPr>
          <w:ilvl w:val="0"/>
          <w:numId w:val="24"/>
        </w:numPr>
      </w:pPr>
      <w:r>
        <w:t>Stand-alone zariadenia nazývané dedikované RMON sondy („</w:t>
      </w:r>
      <w:r w:rsidRPr="00126EF6">
        <w:t>dedicated RMON probes</w:t>
      </w:r>
      <w:r>
        <w:t>“), ktoré môžu byť dočasne alebo trvalo inštalované tam, kde to vyžaduje sieť.</w:t>
      </w:r>
    </w:p>
    <w:p w:rsidR="00772233" w:rsidRDefault="00772233" w:rsidP="008D1C78">
      <w:pPr>
        <w:pStyle w:val="Odsekzoznamu"/>
        <w:numPr>
          <w:ilvl w:val="0"/>
          <w:numId w:val="24"/>
        </w:numPr>
      </w:pPr>
      <w:r>
        <w:t>Existujúce sieťové zariadenia ako „r</w:t>
      </w:r>
      <w:r w:rsidRPr="007C4A94">
        <w:t xml:space="preserve">epeaters, bridges, hubs, routers, </w:t>
      </w:r>
      <w:r>
        <w:t>alebo</w:t>
      </w:r>
      <w:r w:rsidRPr="007C4A94">
        <w:t xml:space="preserve"> Ethernet switches</w:t>
      </w:r>
      <w:r>
        <w:t>“ ktoré majú RMON sondy vložené do ich obvodov.</w:t>
      </w:r>
    </w:p>
    <w:p w:rsidR="00772233" w:rsidRDefault="00772233" w:rsidP="00772233"/>
    <w:p w:rsidR="00772233" w:rsidRDefault="00772233" w:rsidP="00772233">
      <w:r>
        <w:t>RMON sonda sa skladá z SNMP agenta pre zhromažďovanie informácií a komunikácie s aplikáciou pre správu SNMP (ktorej tieto informácie zasiela), a jeden alebo viac RMON MIB definujúce sieťové objekty, ktoré majú byť spravované. Obvykle, SNMP-manažované zariadenia, ako napríklad hub alebo router potrebuje v sebe dodatočný inštalovaný softvér iba na zabezpečenie funkčnosti RMON a premeniť ho na sondu. Iné zariadenie zvané „</w:t>
      </w:r>
      <w:r w:rsidRPr="00535CD0">
        <w:t>hosted probes</w:t>
      </w:r>
      <w:r>
        <w:t>“ sú implementované ako doplnok hardvérových modulov so vstavaným výpočtovým výkonom a pamäťou.</w:t>
      </w:r>
    </w:p>
    <w:p w:rsidR="00772233" w:rsidRDefault="00772233" w:rsidP="00772233">
      <w:pPr>
        <w:spacing w:after="160" w:line="259" w:lineRule="auto"/>
        <w:ind w:firstLine="0"/>
        <w:jc w:val="left"/>
      </w:pPr>
      <w:r>
        <w:br w:type="page"/>
      </w:r>
    </w:p>
    <w:p w:rsidR="00772233" w:rsidRDefault="00772233" w:rsidP="00772233">
      <w:pPr>
        <w:spacing w:after="0"/>
      </w:pPr>
      <w:r>
        <w:lastRenderedPageBreak/>
        <w:t>RMON je zvyčajne realizovaná iba na jednom zariadení alebo rozhraní pre TCP / IP podsieť. RMON agent softvér beží na porte routra alebo switcha, čím sleduje a zhromažďuje Ethernetové sieťové štatistiky pre pripojené podsiete. Tieto štatistické údaje sa vzťahujú ku fyzickej vrstve (</w:t>
      </w:r>
      <w:r w:rsidRPr="00911AE0">
        <w:t xml:space="preserve">physical layer </w:t>
      </w:r>
      <w:r>
        <w:t>- vrstva 1) a linkovej vrstve (</w:t>
      </w:r>
      <w:r w:rsidRPr="00911AE0">
        <w:t xml:space="preserve">data-link layer </w:t>
      </w:r>
      <w:r>
        <w:t>- vrstva 2) OSI modelu. SNMP konzola pre správu kontaktuje RMON agenta, s cieľom zozbierať štatistické údaje, analyzovať ich a prezentovať ich správcovi siete. RMON agenti môžu tiež zhromažďovať a ukladať štatistiky pre sledovanie trendov v oblasti sieťovej prevádzky.</w:t>
      </w:r>
    </w:p>
    <w:p w:rsidR="00772233" w:rsidRDefault="00772233" w:rsidP="00772233">
      <w:pPr>
        <w:spacing w:after="0"/>
      </w:pPr>
    </w:p>
    <w:p w:rsidR="00772233" w:rsidRDefault="00772233" w:rsidP="00772233">
      <w:r>
        <w:t>RMON MIB definovaný v RFC 1757 obsahuje deväť skupín ovládateľných objektov (monitorovacie prvky, RMON) pre rôzne aspekty monitorovania Ethernet prevádzky, v celkovom objeme 204 objektov a 2 udalosti. Tieto skupiny objektov, zvyčajne označované ako RMON1 skupiny, sú nasledujúce:</w:t>
      </w:r>
    </w:p>
    <w:p w:rsidR="00772233" w:rsidRPr="00CC5E9F" w:rsidRDefault="00772233" w:rsidP="008D1C78">
      <w:pPr>
        <w:pStyle w:val="Odsekzoznamu"/>
        <w:numPr>
          <w:ilvl w:val="0"/>
          <w:numId w:val="25"/>
        </w:numPr>
        <w:rPr>
          <w:b/>
        </w:rPr>
      </w:pPr>
      <w:r w:rsidRPr="00CC5E9F">
        <w:rPr>
          <w:b/>
        </w:rPr>
        <w:t xml:space="preserve">Statistics (1) - </w:t>
      </w:r>
      <w:r w:rsidRPr="00340AB2">
        <w:t>Zaznamenáva štatistiky</w:t>
      </w:r>
      <w:r>
        <w:t xml:space="preserve"> pre rozhrania Ethernetových sietí (porty), vrátane odoslaných a prijatých paketov, bajtov odoslaných a prijatých, počet každého typu paketu, zahodené pakety, chyby a kolízie.</w:t>
      </w:r>
    </w:p>
    <w:p w:rsidR="00772233" w:rsidRPr="00CC5E9F" w:rsidRDefault="00772233" w:rsidP="008D1C78">
      <w:pPr>
        <w:pStyle w:val="Odsekzoznamu"/>
        <w:numPr>
          <w:ilvl w:val="0"/>
          <w:numId w:val="25"/>
        </w:numPr>
        <w:rPr>
          <w:b/>
        </w:rPr>
      </w:pPr>
      <w:r w:rsidRPr="00CC5E9F">
        <w:rPr>
          <w:b/>
        </w:rPr>
        <w:t xml:space="preserve">History (2) </w:t>
      </w:r>
      <w:r>
        <w:rPr>
          <w:b/>
        </w:rPr>
        <w:t xml:space="preserve">– </w:t>
      </w:r>
      <w:r w:rsidRPr="00CC5E9F">
        <w:t>Š</w:t>
      </w:r>
      <w:r>
        <w:t>pecifikuje typy dát odobraté ako vzorky, frekvenciu odoberania a zaznamenáva vzorky dát pre neskoršiu analýzu.</w:t>
      </w:r>
    </w:p>
    <w:p w:rsidR="00772233" w:rsidRPr="00340AB2" w:rsidRDefault="00772233" w:rsidP="008D1C78">
      <w:pPr>
        <w:pStyle w:val="Odsekzoznamu"/>
        <w:numPr>
          <w:ilvl w:val="0"/>
          <w:numId w:val="25"/>
        </w:numPr>
        <w:rPr>
          <w:b/>
        </w:rPr>
      </w:pPr>
      <w:r w:rsidRPr="00340AB2">
        <w:rPr>
          <w:b/>
        </w:rPr>
        <w:t xml:space="preserve">Alarm (3) - </w:t>
      </w:r>
      <w:r>
        <w:t>Umožňuje nastaviť doby odberu vzoriek a „</w:t>
      </w:r>
      <w:r w:rsidRPr="00CC5E9F">
        <w:t>thresholds</w:t>
      </w:r>
      <w:r>
        <w:t>“ slúžiace k spúšťaniu alarmov pri prekročení určitej podmienky v sieti.</w:t>
      </w:r>
    </w:p>
    <w:p w:rsidR="00772233" w:rsidRPr="00340AB2" w:rsidRDefault="00772233" w:rsidP="008D1C78">
      <w:pPr>
        <w:pStyle w:val="Odsekzoznamu"/>
        <w:numPr>
          <w:ilvl w:val="0"/>
          <w:numId w:val="25"/>
        </w:numPr>
        <w:rPr>
          <w:b/>
        </w:rPr>
      </w:pPr>
      <w:r w:rsidRPr="00340AB2">
        <w:rPr>
          <w:b/>
        </w:rPr>
        <w:t xml:space="preserve">Host (4) </w:t>
      </w:r>
      <w:r>
        <w:rPr>
          <w:b/>
        </w:rPr>
        <w:t>–</w:t>
      </w:r>
      <w:r w:rsidRPr="00340AB2">
        <w:rPr>
          <w:b/>
        </w:rPr>
        <w:t xml:space="preserve"> </w:t>
      </w:r>
      <w:r>
        <w:t>Zaznamenáva MAC adresy; počet odoslaných a prijatých paketov pre broadcast, unicast a multicast pakety; počet bajtov odoslaných a prijatých; a počet chybných paketov pre všetkých hostov v podsieti.</w:t>
      </w:r>
    </w:p>
    <w:p w:rsidR="00772233" w:rsidRPr="00CC5E9F" w:rsidRDefault="00772233" w:rsidP="008D1C78">
      <w:pPr>
        <w:pStyle w:val="Odsekzoznamu"/>
        <w:numPr>
          <w:ilvl w:val="0"/>
          <w:numId w:val="25"/>
        </w:numPr>
        <w:rPr>
          <w:b/>
        </w:rPr>
      </w:pPr>
      <w:r w:rsidRPr="00CC5E9F">
        <w:rPr>
          <w:b/>
        </w:rPr>
        <w:t xml:space="preserve">HostTopN (5) - </w:t>
      </w:r>
      <w:r>
        <w:t>Umožňuje vypísať hostov podľa rebríčka parametrov, ako je objem vygenerovanej prevádzky alebo počtom vygenerovaných chýb.</w:t>
      </w:r>
    </w:p>
    <w:p w:rsidR="00772233" w:rsidRPr="00CC5E9F" w:rsidRDefault="00772233" w:rsidP="008D1C78">
      <w:pPr>
        <w:pStyle w:val="Odsekzoznamu"/>
        <w:numPr>
          <w:ilvl w:val="0"/>
          <w:numId w:val="25"/>
        </w:numPr>
        <w:rPr>
          <w:b/>
        </w:rPr>
      </w:pPr>
      <w:r w:rsidRPr="00CC5E9F">
        <w:rPr>
          <w:b/>
        </w:rPr>
        <w:t xml:space="preserve">Matrix (6) </w:t>
      </w:r>
      <w:r>
        <w:rPr>
          <w:b/>
        </w:rPr>
        <w:t>–</w:t>
      </w:r>
      <w:r w:rsidRPr="00CC5E9F">
        <w:rPr>
          <w:b/>
        </w:rPr>
        <w:t xml:space="preserve"> </w:t>
      </w:r>
      <w:r w:rsidRPr="00340AB2">
        <w:t>Zaznamenáva štatistiky</w:t>
      </w:r>
      <w:r>
        <w:t xml:space="preserve"> pre komunikáciu medzi dvojicami hostov, ako je ich zdrojová a cieľová adresa a počet bajtov a paketov odoslaných a prijatých.</w:t>
      </w:r>
    </w:p>
    <w:p w:rsidR="00772233" w:rsidRPr="00CC5E9F" w:rsidRDefault="00772233" w:rsidP="008D1C78">
      <w:pPr>
        <w:pStyle w:val="Odsekzoznamu"/>
        <w:numPr>
          <w:ilvl w:val="0"/>
          <w:numId w:val="25"/>
        </w:numPr>
        <w:rPr>
          <w:b/>
        </w:rPr>
      </w:pPr>
      <w:r w:rsidRPr="00CC5E9F">
        <w:rPr>
          <w:b/>
        </w:rPr>
        <w:t xml:space="preserve">Filter (7) - </w:t>
      </w:r>
      <w:r>
        <w:t>Ovláda ktoré druhy paketov by mal agent zachytiť, ako sú všetky pakety väčšie ako určitá veľkosť, všetky pakety ktoré zodpovedajú konkrétnej bitovej maske, alebo logických kombinácií jednotlivých výrazov.</w:t>
      </w:r>
    </w:p>
    <w:p w:rsidR="00772233" w:rsidRDefault="00772233" w:rsidP="008D1C78">
      <w:pPr>
        <w:pStyle w:val="Odsekzoznamu"/>
        <w:numPr>
          <w:ilvl w:val="0"/>
          <w:numId w:val="25"/>
        </w:numPr>
      </w:pPr>
      <w:r w:rsidRPr="00CC5E9F">
        <w:rPr>
          <w:b/>
        </w:rPr>
        <w:t xml:space="preserve">Capture (8) - </w:t>
      </w:r>
      <w:r>
        <w:t>Umožňuje zachytiť pakety pre zber štatistických údajov siete a konfigurovať snímanie veľkosti vyrovnávacej pamäte (buffera).</w:t>
      </w:r>
    </w:p>
    <w:p w:rsidR="007C6957" w:rsidRPr="00772233" w:rsidRDefault="00772233" w:rsidP="008D1C78">
      <w:pPr>
        <w:pStyle w:val="Odsekzoznamu"/>
        <w:numPr>
          <w:ilvl w:val="0"/>
          <w:numId w:val="25"/>
        </w:numPr>
        <w:rPr>
          <w:b/>
        </w:rPr>
      </w:pPr>
      <w:r w:rsidRPr="00CC5E9F">
        <w:rPr>
          <w:b/>
        </w:rPr>
        <w:t xml:space="preserve">Events (9) - </w:t>
      </w:r>
      <w:r>
        <w:t>Umožňuje generovanie SNMP traps a log záznamov.</w:t>
      </w:r>
      <w:r w:rsidR="007C6957">
        <w:br w:type="page"/>
      </w:r>
    </w:p>
    <w:p w:rsidR="007C6957" w:rsidRDefault="007C6957" w:rsidP="007C6957">
      <w:pPr>
        <w:pStyle w:val="Nadpis1"/>
      </w:pPr>
      <w:bookmarkStart w:id="215" w:name="_Toc454063481"/>
      <w:r>
        <w:lastRenderedPageBreak/>
        <w:t>PACKET CAPTURE</w:t>
      </w:r>
      <w:r w:rsidR="00DE69DF">
        <w:t xml:space="preserve"> s EEM (Embedded Event Manager)</w:t>
      </w:r>
      <w:bookmarkEnd w:id="215"/>
    </w:p>
    <w:p w:rsidR="00DE69DF" w:rsidRDefault="00DE69DF" w:rsidP="00DE69DF">
      <w:r>
        <w:t>Packet capture je utilita pomocou, ktorej sa dá zachytávať prevádzka prec</w:t>
      </w:r>
      <w:r w:rsidR="00A71600">
        <w:t>hádzajúca cez Cisco zariadenia.</w:t>
      </w:r>
    </w:p>
    <w:p w:rsidR="00DE69DF" w:rsidRDefault="00DE69DF" w:rsidP="00DE69DF">
      <w:pPr>
        <w:pStyle w:val="Nadpis2"/>
      </w:pPr>
      <w:bookmarkStart w:id="216" w:name="_Toc454063482"/>
      <w:r>
        <w:t>Príklad konfigurácie na CISCO ASA cez CLI</w:t>
      </w:r>
      <w:bookmarkEnd w:id="216"/>
    </w:p>
    <w:p w:rsidR="00DE69DF" w:rsidRPr="00A63C56" w:rsidRDefault="00DE69DF" w:rsidP="0009243F">
      <w:pPr>
        <w:pStyle w:val="Konfig"/>
      </w:pPr>
      <w:r w:rsidRPr="00A63C56">
        <w:t>capture testcap interface INSIDE circular-buffer buffer 33554432</w:t>
      </w:r>
    </w:p>
    <w:p w:rsidR="00DE69DF" w:rsidRDefault="00DE69DF" w:rsidP="00E75037">
      <w:pPr>
        <w:ind w:firstLine="0"/>
      </w:pPr>
      <w:r>
        <w:t>kde:</w:t>
      </w:r>
    </w:p>
    <w:p w:rsidR="00DE69DF" w:rsidRDefault="00DE69DF" w:rsidP="00E75037">
      <w:pPr>
        <w:ind w:firstLine="0"/>
      </w:pPr>
      <w:r w:rsidRPr="00790D71">
        <w:rPr>
          <w:b/>
        </w:rPr>
        <w:t>testcap</w:t>
      </w:r>
      <w:r>
        <w:t xml:space="preserve"> – názov access listu (my sme žiadny nepoužili, takže sme zachytávali všetky dáta)</w:t>
      </w:r>
    </w:p>
    <w:p w:rsidR="00DE69DF" w:rsidRDefault="00DE69DF" w:rsidP="00E75037">
      <w:pPr>
        <w:ind w:firstLine="0"/>
      </w:pPr>
      <w:r w:rsidRPr="00790D71">
        <w:rPr>
          <w:b/>
        </w:rPr>
        <w:t>interface INSIDE</w:t>
      </w:r>
      <w:r>
        <w:t xml:space="preserve"> – zachytávaná prevádzka na interface INSIDE</w:t>
      </w:r>
    </w:p>
    <w:p w:rsidR="00DE69DF" w:rsidRDefault="00DE69DF" w:rsidP="00E75037">
      <w:pPr>
        <w:ind w:firstLine="0"/>
      </w:pPr>
      <w:r w:rsidRPr="00790D71">
        <w:rPr>
          <w:b/>
        </w:rPr>
        <w:t>circular-buffer</w:t>
      </w:r>
      <w:r>
        <w:t xml:space="preserve"> – dáta sa budú ukladať do súboru stále a po dovŕšení maximálnej veľkosti sa staré dáta vymažú a prepíšu novšími</w:t>
      </w:r>
    </w:p>
    <w:p w:rsidR="00DE69DF" w:rsidRDefault="00DE69DF" w:rsidP="00E75037">
      <w:pPr>
        <w:ind w:firstLine="0"/>
      </w:pPr>
      <w:r w:rsidRPr="00790D71">
        <w:rPr>
          <w:b/>
        </w:rPr>
        <w:t>buffer 33554432</w:t>
      </w:r>
      <w:r>
        <w:t xml:space="preserve"> – veľkosť buffera pre ukladanie prevádzky. Maximálna veľkosť je 33554432 bajtov.</w:t>
      </w:r>
    </w:p>
    <w:p w:rsidR="00DE69DF" w:rsidRDefault="00DE69DF" w:rsidP="00E75037">
      <w:pPr>
        <w:ind w:firstLine="0"/>
      </w:pPr>
      <w:r>
        <w:t>Ďalšie možnosti nastavenia:</w:t>
      </w:r>
    </w:p>
    <w:p w:rsidR="00DE69DF" w:rsidRDefault="00DE69DF" w:rsidP="00E75037">
      <w:pPr>
        <w:ind w:firstLine="0"/>
      </w:pPr>
      <w:r w:rsidRPr="00790D71">
        <w:rPr>
          <w:b/>
        </w:rPr>
        <w:t>asa_dataplane</w:t>
      </w:r>
      <w:r>
        <w:t xml:space="preserve"> – zachytávanie paketov na ASA backplane, ktoré prechádzajú medzi ASA a modulo využívajúci backplane (ASA CX alebo IPS modul)</w:t>
      </w:r>
    </w:p>
    <w:p w:rsidR="00DE69DF" w:rsidRDefault="00DE69DF" w:rsidP="00E75037">
      <w:pPr>
        <w:ind w:firstLine="0"/>
      </w:pPr>
      <w:r>
        <w:rPr>
          <w:b/>
        </w:rPr>
        <w:t>e</w:t>
      </w:r>
      <w:r w:rsidRPr="00790D71">
        <w:rPr>
          <w:b/>
        </w:rPr>
        <w:t>thernet-type</w:t>
      </w:r>
      <w:r>
        <w:t xml:space="preserve"> – výber ethernetových rámcov, ktoré budú odchytávané. Možné typy: 8021Q, ARP, IP, IP6, IPX, LACP, PPPOED, PPPOES, RARP, VLAN.</w:t>
      </w:r>
    </w:p>
    <w:p w:rsidR="00DE69DF" w:rsidRDefault="00DE69DF" w:rsidP="00E75037">
      <w:pPr>
        <w:ind w:firstLine="0"/>
      </w:pPr>
      <w:r w:rsidRPr="00790D71">
        <w:rPr>
          <w:b/>
        </w:rPr>
        <w:t>real-time</w:t>
      </w:r>
      <w:r>
        <w:t xml:space="preserve"> – dáta, ktoré sú zachytené sa v reálnom čase zobrazujú na termináli (vypnutie sa vykoná pomocou CTRL + C)</w:t>
      </w:r>
    </w:p>
    <w:p w:rsidR="00DE69DF" w:rsidRDefault="00DE69DF" w:rsidP="00E75037">
      <w:pPr>
        <w:ind w:firstLine="0"/>
      </w:pPr>
      <w:r w:rsidRPr="00E179F6">
        <w:rPr>
          <w:b/>
        </w:rPr>
        <w:t>trace</w:t>
      </w:r>
      <w:r>
        <w:t xml:space="preserve"> – zobrazenie zachytených dát iným spôsobom</w:t>
      </w:r>
    </w:p>
    <w:p w:rsidR="00DE69DF" w:rsidRDefault="00DE69DF" w:rsidP="00DE69DF"/>
    <w:p w:rsidR="00DE69DF" w:rsidRDefault="00DE69DF" w:rsidP="00DE69DF">
      <w:r>
        <w:t xml:space="preserve">Samozrejme je možné pomocou access listov filtrovať prevádzku, ktorú chceme zachytávať. Ak nechceme používať access listy, môže sa využiť aj </w:t>
      </w:r>
      <w:r w:rsidRPr="00E179F6">
        <w:rPr>
          <w:b/>
        </w:rPr>
        <w:t>match</w:t>
      </w:r>
      <w:r>
        <w:t>, v ktorom sa dá nastaviť napríklad typ protokolu (ip, gre, icmp, ...), zdrojová a cieľová IP adresa alebo porty. Napríklad:</w:t>
      </w:r>
    </w:p>
    <w:p w:rsidR="00DE69DF" w:rsidRPr="00E179F6" w:rsidRDefault="00DE69DF" w:rsidP="0009243F">
      <w:pPr>
        <w:pStyle w:val="Konfig"/>
      </w:pPr>
      <w:r w:rsidRPr="00E179F6">
        <w:t>capture testcap interface INSIDE match ip host 1.1.1.1 host 2.2.2.2</w:t>
      </w:r>
    </w:p>
    <w:p w:rsidR="00DE69DF" w:rsidRDefault="00DE69DF" w:rsidP="00E75037">
      <w:pPr>
        <w:ind w:firstLine="0"/>
      </w:pPr>
      <w:r>
        <w:t>Kde sa zachytáva prevádzka od 1.1.1.1 smerujúca na 2.2.2.2.</w:t>
      </w:r>
    </w:p>
    <w:p w:rsidR="00DE69DF" w:rsidRDefault="00DE69DF" w:rsidP="00E75037">
      <w:pPr>
        <w:ind w:firstLine="0"/>
      </w:pPr>
      <w:r>
        <w:lastRenderedPageBreak/>
        <w:t>Pre ukončenie zachytávania sa použije príkaz</w:t>
      </w:r>
    </w:p>
    <w:p w:rsidR="00DE69DF" w:rsidRDefault="00DE69DF" w:rsidP="0009243F">
      <w:pPr>
        <w:pStyle w:val="Konfig"/>
      </w:pPr>
      <w:r>
        <w:t>no capture testcap</w:t>
      </w:r>
    </w:p>
    <w:p w:rsidR="00DE69DF" w:rsidRDefault="00DE69DF" w:rsidP="00DE69DF">
      <w:pPr>
        <w:rPr>
          <w:i/>
        </w:rPr>
      </w:pPr>
    </w:p>
    <w:p w:rsidR="00DE69DF" w:rsidRDefault="00DE69DF" w:rsidP="00E75037">
      <w:pPr>
        <w:ind w:firstLine="0"/>
      </w:pPr>
      <w:r>
        <w:t>Zobrazenie samotných dát sa dá realizovať dvoma spôsobmi:</w:t>
      </w:r>
    </w:p>
    <w:p w:rsidR="00DE69DF" w:rsidRDefault="00DE69DF" w:rsidP="008D1C78">
      <w:pPr>
        <w:pStyle w:val="Odsekzoznamu"/>
        <w:keepLines w:val="0"/>
        <w:numPr>
          <w:ilvl w:val="0"/>
          <w:numId w:val="14"/>
        </w:numPr>
        <w:suppressAutoHyphens w:val="0"/>
        <w:spacing w:before="0" w:after="160" w:line="259" w:lineRule="auto"/>
        <w:jc w:val="left"/>
      </w:pPr>
      <w:r>
        <w:t>Zobrazenie na samotnej ASA v príkazovom riadku:</w:t>
      </w:r>
    </w:p>
    <w:p w:rsidR="00DE69DF" w:rsidRDefault="00DE69DF" w:rsidP="0009243F">
      <w:pPr>
        <w:pStyle w:val="Konfig"/>
      </w:pPr>
      <w:r>
        <w:t>show capture testcap</w:t>
      </w:r>
    </w:p>
    <w:p w:rsidR="00DE69DF" w:rsidRDefault="00DE69DF" w:rsidP="00E75037">
      <w:pPr>
        <w:ind w:firstLine="0"/>
      </w:pPr>
      <w:r>
        <w:t xml:space="preserve">zobrazené dáta sú vo formáte: </w:t>
      </w:r>
    </w:p>
    <w:p w:rsidR="00DE69DF" w:rsidRDefault="00DE69DF" w:rsidP="00E75037">
      <w:r w:rsidRPr="0060483A">
        <w:t>HH:MM:SS.ms [ether-hdr] src-addr.src-port dest-addr.dst-port: tcp-flags [header-check] [checksum-info] sequence-number ack-number tcp-window urgent-info tcp-options</w:t>
      </w:r>
    </w:p>
    <w:p w:rsidR="00DE69DF" w:rsidRDefault="00DE69DF" w:rsidP="00DE69DF">
      <w:pPr>
        <w:ind w:left="360"/>
      </w:pPr>
    </w:p>
    <w:p w:rsidR="00DE69DF" w:rsidRDefault="00DE69DF" w:rsidP="008D1C78">
      <w:pPr>
        <w:pStyle w:val="Odsekzoznamu"/>
        <w:keepLines w:val="0"/>
        <w:numPr>
          <w:ilvl w:val="0"/>
          <w:numId w:val="14"/>
        </w:numPr>
        <w:suppressAutoHyphens w:val="0"/>
        <w:spacing w:before="0" w:after="160" w:line="259" w:lineRule="auto"/>
        <w:jc w:val="left"/>
      </w:pPr>
      <w:r>
        <w:t>Stiahnutie .pcap súboru:</w:t>
      </w:r>
    </w:p>
    <w:p w:rsidR="00DE69DF" w:rsidRDefault="00DE69DF" w:rsidP="00E75037">
      <w:pPr>
        <w:ind w:firstLine="0"/>
      </w:pPr>
      <w:r>
        <w:t>Stiahnuť dáta z ASA sa dá cez webový prehliadač:</w:t>
      </w:r>
    </w:p>
    <w:p w:rsidR="00DE69DF" w:rsidRDefault="00DE69DF" w:rsidP="0009243F">
      <w:pPr>
        <w:pStyle w:val="Konfig"/>
      </w:pPr>
      <w:r w:rsidRPr="0060483A">
        <w:t>https://IP_ASA/admin/capture/NAZOV_CAPTURE/pcap</w:t>
      </w:r>
    </w:p>
    <w:p w:rsidR="00DE69DF" w:rsidRDefault="00DE69DF" w:rsidP="00E75037">
      <w:pPr>
        <w:ind w:firstLine="0"/>
      </w:pPr>
      <w:r>
        <w:t>stiahne sa .pcap súbor pre ďalšiu analýzu napr. vo wiresharku.</w:t>
      </w:r>
    </w:p>
    <w:p w:rsidR="00DE69DF" w:rsidRDefault="00DE69DF" w:rsidP="00DE69DF"/>
    <w:p w:rsidR="00DE69DF" w:rsidRDefault="00DE69DF" w:rsidP="00E75037">
      <w:pPr>
        <w:ind w:firstLine="0"/>
      </w:pPr>
      <w:r>
        <w:t>Defaultné hodnoty pre packet capture na ASA sú:</w:t>
      </w:r>
    </w:p>
    <w:p w:rsidR="00DE69DF" w:rsidRDefault="00DE69DF" w:rsidP="00DE69DF">
      <w:pPr>
        <w:pStyle w:val="Bezriadkovania"/>
      </w:pPr>
      <w:r>
        <w:t>dáta: raw-data</w:t>
      </w:r>
    </w:p>
    <w:p w:rsidR="00DE69DF" w:rsidRDefault="00DE69DF" w:rsidP="00DE69DF">
      <w:pPr>
        <w:pStyle w:val="Bezriadkovania"/>
      </w:pPr>
      <w:r>
        <w:t>buffer size: 512 KB</w:t>
      </w:r>
    </w:p>
    <w:p w:rsidR="00DE69DF" w:rsidRDefault="00DE69DF" w:rsidP="00DE69DF">
      <w:pPr>
        <w:pStyle w:val="Bezriadkovania"/>
      </w:pPr>
      <w:r>
        <w:t>Ethernet type: IP packets</w:t>
      </w:r>
    </w:p>
    <w:p w:rsidR="00DE69DF" w:rsidRDefault="00DE69DF" w:rsidP="00DE69DF">
      <w:pPr>
        <w:pStyle w:val="Bezriadkovania"/>
      </w:pPr>
      <w:r>
        <w:t>Packet-length 1 518 bytes</w:t>
      </w:r>
    </w:p>
    <w:p w:rsidR="00DE69DF" w:rsidRDefault="00DE69DF" w:rsidP="00DE69DF"/>
    <w:p w:rsidR="00DE69DF" w:rsidRDefault="00DE69DF" w:rsidP="00DE69DF">
      <w:r>
        <w:t>Problémom tejto technológie je, že maximálna veľkosť súboru môže byť 33 MB. Navrhované riešenie tohto problému je, že by sa týchto 33 MB (čo je cca 40 000 paketov) posielalo na server, kde by sa po určitom čase tieto 33 MB súbory spojili dokopy.</w:t>
      </w:r>
    </w:p>
    <w:p w:rsidR="00DE69DF" w:rsidRDefault="00DE69DF" w:rsidP="00DE69DF">
      <w:r>
        <w:t>Tento problém sme sa pokúsili vyriešiť pomocou technológie EEM (Embedded Event Manager). Lenže táto technológia je podporovaná na ASA od verzie 9.2(1) a my sme mali k dispozícii verziu 9.1(6).</w:t>
      </w:r>
    </w:p>
    <w:p w:rsidR="00DE69DF" w:rsidRDefault="00DE69DF" w:rsidP="00DE69DF"/>
    <w:p w:rsidR="00DE69DF" w:rsidRDefault="00DE69DF" w:rsidP="00DE69DF">
      <w:pPr>
        <w:pStyle w:val="Nadpis2"/>
      </w:pPr>
      <w:bookmarkStart w:id="217" w:name="_Toc454063483"/>
      <w:r>
        <w:lastRenderedPageBreak/>
        <w:t>Príklad konfigurácie na CISCO ASA cez CLI cez ASDM</w:t>
      </w:r>
      <w:bookmarkEnd w:id="217"/>
    </w:p>
    <w:p w:rsidR="00DE69DF" w:rsidRDefault="00DE69DF" w:rsidP="00DE69DF">
      <w:r>
        <w:t xml:space="preserve">V ASDM treba najprv vojsť do </w:t>
      </w:r>
      <w:r w:rsidRPr="00494427">
        <w:rPr>
          <w:b/>
        </w:rPr>
        <w:t xml:space="preserve">Wizard </w:t>
      </w:r>
      <w:r w:rsidRPr="00494427">
        <w:rPr>
          <w:b/>
          <w:lang w:val="en-US"/>
        </w:rPr>
        <w:t xml:space="preserve">&gt; </w:t>
      </w:r>
      <w:r w:rsidRPr="00494427">
        <w:rPr>
          <w:b/>
        </w:rPr>
        <w:t>Packet Capture Wizard</w:t>
      </w:r>
    </w:p>
    <w:p w:rsidR="00250EA2" w:rsidRDefault="00DE69DF" w:rsidP="00770124">
      <w:pPr>
        <w:pStyle w:val="Obrzok"/>
      </w:pPr>
      <w:r>
        <w:rPr>
          <w:noProof/>
          <w:lang w:eastAsia="sk-SK"/>
        </w:rPr>
        <w:drawing>
          <wp:inline distT="0" distB="0" distL="0" distR="0" wp14:anchorId="089C146E" wp14:editId="66C88664">
            <wp:extent cx="5760720" cy="2162486"/>
            <wp:effectExtent l="0" t="0" r="0" b="9525"/>
            <wp:docPr id="17" name="Obrázok 17" descr="http://www.cisco.com/c/dam/en/us/support/docs/security/asa-5500-x-series-next-generation-firewalls/118097-configure-as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sco.com/c/dam/en/us/support/docs/security/asa-5500-x-series-next-generation-firewalls/118097-configure-asa-0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2162486"/>
                    </a:xfrm>
                    <a:prstGeom prst="rect">
                      <a:avLst/>
                    </a:prstGeom>
                    <a:noFill/>
                    <a:ln>
                      <a:noFill/>
                    </a:ln>
                  </pic:spPr>
                </pic:pic>
              </a:graphicData>
            </a:graphic>
          </wp:inline>
        </w:drawing>
      </w:r>
    </w:p>
    <w:p w:rsidR="00951B08" w:rsidRDefault="00250EA2" w:rsidP="00250EA2">
      <w:pPr>
        <w:pStyle w:val="Popis"/>
      </w:pPr>
      <w:bookmarkStart w:id="218" w:name="_Toc454063175"/>
      <w:bookmarkStart w:id="219" w:name="_Toc454063406"/>
      <w:r>
        <w:t xml:space="preserve">Obrázok </w:t>
      </w:r>
      <w:fldSimple w:instr=" STYLEREF 1 \s ">
        <w:r w:rsidR="00B01989">
          <w:rPr>
            <w:noProof/>
          </w:rPr>
          <w:t>9</w:t>
        </w:r>
      </w:fldSimple>
      <w:r w:rsidR="00B01989">
        <w:t>.</w:t>
      </w:r>
      <w:fldSimple w:instr=" SEQ Obrázok \* ARABIC \s 1 ">
        <w:r w:rsidR="00B01989">
          <w:rPr>
            <w:noProof/>
          </w:rPr>
          <w:t>1</w:t>
        </w:r>
      </w:fldSimple>
      <w:r>
        <w:t xml:space="preserve"> - Začiatok konfigurácie v ASDM</w:t>
      </w:r>
      <w:bookmarkEnd w:id="218"/>
      <w:bookmarkEnd w:id="219"/>
    </w:p>
    <w:p w:rsidR="00DE69DF" w:rsidRDefault="00DE69DF" w:rsidP="00DE69DF"/>
    <w:p w:rsidR="00DE69DF" w:rsidRDefault="00DE69DF" w:rsidP="00DE69DF">
      <w:r>
        <w:t>V ďalšom okne klikneme Next. V novom okne sa nastavujú veci pre vstupný interface ako: z ktorého portu sa budú odchytávať dáta, filtrovanie dát a pod.</w:t>
      </w:r>
    </w:p>
    <w:p w:rsidR="00951B08" w:rsidRDefault="00DE69DF" w:rsidP="00770124">
      <w:pPr>
        <w:pStyle w:val="Obrzok"/>
      </w:pPr>
      <w:r>
        <w:rPr>
          <w:noProof/>
          <w:lang w:eastAsia="sk-SK"/>
        </w:rPr>
        <w:drawing>
          <wp:inline distT="0" distB="0" distL="0" distR="0" wp14:anchorId="35D8A0A4" wp14:editId="52978626">
            <wp:extent cx="4743450" cy="3948010"/>
            <wp:effectExtent l="0" t="0" r="0" b="0"/>
            <wp:docPr id="18" name="Obrázok 18" descr="http://www.cisco.com/c/dam/en/us/support/docs/security/asa-5500-x-series-next-generation-firewalls/118097-configure-as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isco.com/c/dam/en/us/support/docs/security/asa-5500-x-series-next-generation-firewalls/118097-configure-asa-0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50990" cy="3954285"/>
                    </a:xfrm>
                    <a:prstGeom prst="rect">
                      <a:avLst/>
                    </a:prstGeom>
                    <a:noFill/>
                    <a:ln>
                      <a:noFill/>
                    </a:ln>
                  </pic:spPr>
                </pic:pic>
              </a:graphicData>
            </a:graphic>
          </wp:inline>
        </w:drawing>
      </w:r>
    </w:p>
    <w:p w:rsidR="00DE69DF" w:rsidRDefault="00951B08" w:rsidP="00951B08">
      <w:pPr>
        <w:pStyle w:val="Popis"/>
      </w:pPr>
      <w:bookmarkStart w:id="220" w:name="_Toc454063176"/>
      <w:bookmarkStart w:id="221" w:name="_Toc454063407"/>
      <w:r>
        <w:t xml:space="preserve">Obrázok </w:t>
      </w:r>
      <w:fldSimple w:instr=" STYLEREF 1 \s ">
        <w:r w:rsidR="00B01989">
          <w:rPr>
            <w:noProof/>
          </w:rPr>
          <w:t>9</w:t>
        </w:r>
      </w:fldSimple>
      <w:r w:rsidR="00B01989">
        <w:t>.</w:t>
      </w:r>
      <w:fldSimple w:instr=" SEQ Obrázok \* ARABIC \s 1 ">
        <w:r w:rsidR="00B01989">
          <w:rPr>
            <w:noProof/>
          </w:rPr>
          <w:t>2</w:t>
        </w:r>
      </w:fldSimple>
      <w:r>
        <w:t xml:space="preserve"> Nastavenie pre vstupný interface</w:t>
      </w:r>
      <w:bookmarkEnd w:id="220"/>
      <w:bookmarkEnd w:id="221"/>
    </w:p>
    <w:p w:rsidR="00DE69DF" w:rsidRDefault="00DE69DF" w:rsidP="00DE69DF"/>
    <w:p w:rsidR="00DE69DF" w:rsidRDefault="00DE69DF" w:rsidP="00E75037">
      <w:pPr>
        <w:ind w:firstLine="0"/>
      </w:pPr>
      <w:r>
        <w:lastRenderedPageBreak/>
        <w:t>V nasledujúcom okne sa nastavujú totožné veci pre výstupný interface.</w:t>
      </w:r>
    </w:p>
    <w:p w:rsidR="00951B08" w:rsidRDefault="00DE69DF" w:rsidP="00770124">
      <w:pPr>
        <w:pStyle w:val="Obrzok"/>
      </w:pPr>
      <w:r>
        <w:rPr>
          <w:noProof/>
          <w:lang w:eastAsia="sk-SK"/>
        </w:rPr>
        <w:drawing>
          <wp:inline distT="0" distB="0" distL="0" distR="0" wp14:anchorId="1A024017" wp14:editId="6361757D">
            <wp:extent cx="4067175" cy="3366370"/>
            <wp:effectExtent l="0" t="0" r="0" b="0"/>
            <wp:docPr id="19" name="Obrázok 19" descr="http://www.cisco.com/c/dam/en/us/support/docs/security/asa-5500-x-series-next-generation-firewalls/118097-configure-as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isco.com/c/dam/en/us/support/docs/security/asa-5500-x-series-next-generation-firewalls/118097-configure-asa-0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8270" cy="3375554"/>
                    </a:xfrm>
                    <a:prstGeom prst="rect">
                      <a:avLst/>
                    </a:prstGeom>
                    <a:noFill/>
                    <a:ln>
                      <a:noFill/>
                    </a:ln>
                  </pic:spPr>
                </pic:pic>
              </a:graphicData>
            </a:graphic>
          </wp:inline>
        </w:drawing>
      </w:r>
    </w:p>
    <w:p w:rsidR="00DE69DF" w:rsidRDefault="00951B08" w:rsidP="00951B08">
      <w:pPr>
        <w:pStyle w:val="Popis"/>
      </w:pPr>
      <w:bookmarkStart w:id="222" w:name="_Toc454063177"/>
      <w:bookmarkStart w:id="223" w:name="_Toc454063408"/>
      <w:r>
        <w:t xml:space="preserve">Obrázok </w:t>
      </w:r>
      <w:fldSimple w:instr=" STYLEREF 1 \s ">
        <w:r w:rsidR="00B01989">
          <w:rPr>
            <w:noProof/>
          </w:rPr>
          <w:t>9</w:t>
        </w:r>
      </w:fldSimple>
      <w:r w:rsidR="00B01989">
        <w:t>.</w:t>
      </w:r>
      <w:fldSimple w:instr=" SEQ Obrázok \* ARABIC \s 1 ">
        <w:r w:rsidR="00B01989">
          <w:rPr>
            <w:noProof/>
          </w:rPr>
          <w:t>3</w:t>
        </w:r>
      </w:fldSimple>
      <w:r>
        <w:t xml:space="preserve"> Nastavenie pre výstupný interface</w:t>
      </w:r>
      <w:bookmarkEnd w:id="222"/>
      <w:bookmarkEnd w:id="223"/>
    </w:p>
    <w:p w:rsidR="00DE69DF" w:rsidRDefault="00DE69DF" w:rsidP="00DE69DF"/>
    <w:p w:rsidR="00DE69DF" w:rsidRDefault="00DE69DF" w:rsidP="00E75037">
      <w:pPr>
        <w:ind w:firstLine="0"/>
      </w:pPr>
      <w:r>
        <w:t>Následne sa nastavujú možnosti buffera, jeho veľkosť a pod.</w:t>
      </w:r>
    </w:p>
    <w:p w:rsidR="00951B08" w:rsidRDefault="00DE69DF" w:rsidP="00770124">
      <w:pPr>
        <w:pStyle w:val="Obrzok"/>
      </w:pPr>
      <w:r>
        <w:rPr>
          <w:noProof/>
          <w:lang w:eastAsia="sk-SK"/>
        </w:rPr>
        <w:drawing>
          <wp:inline distT="0" distB="0" distL="0" distR="0" wp14:anchorId="2CE53306" wp14:editId="6FE33542">
            <wp:extent cx="4048125" cy="3238500"/>
            <wp:effectExtent l="0" t="0" r="0" b="0"/>
            <wp:docPr id="20" name="Obrázok 20" descr="http://www.cisco.com/c/dam/en/us/support/docs/security/asa-5500-x-series-next-generation-firewalls/118097-configure-as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sco.com/c/dam/en/us/support/docs/security/asa-5500-x-series-next-generation-firewalls/118097-configure-asa-0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49721" cy="3239777"/>
                    </a:xfrm>
                    <a:prstGeom prst="rect">
                      <a:avLst/>
                    </a:prstGeom>
                    <a:noFill/>
                    <a:ln>
                      <a:noFill/>
                    </a:ln>
                  </pic:spPr>
                </pic:pic>
              </a:graphicData>
            </a:graphic>
          </wp:inline>
        </w:drawing>
      </w:r>
    </w:p>
    <w:p w:rsidR="00DE69DF" w:rsidRDefault="00951B08" w:rsidP="00951B08">
      <w:pPr>
        <w:pStyle w:val="Popis"/>
      </w:pPr>
      <w:bookmarkStart w:id="224" w:name="_Toc454063178"/>
      <w:bookmarkStart w:id="225" w:name="_Toc454063409"/>
      <w:r>
        <w:t xml:space="preserve">Obrázok </w:t>
      </w:r>
      <w:fldSimple w:instr=" STYLEREF 1 \s ">
        <w:r w:rsidR="00B01989">
          <w:rPr>
            <w:noProof/>
          </w:rPr>
          <w:t>9</w:t>
        </w:r>
      </w:fldSimple>
      <w:r w:rsidR="00B01989">
        <w:t>.</w:t>
      </w:r>
      <w:fldSimple w:instr=" SEQ Obrázok \* ARABIC \s 1 ">
        <w:r w:rsidR="00B01989">
          <w:rPr>
            <w:noProof/>
          </w:rPr>
          <w:t>4</w:t>
        </w:r>
      </w:fldSimple>
      <w:r>
        <w:t xml:space="preserve"> Nastavenie buffera</w:t>
      </w:r>
      <w:bookmarkEnd w:id="224"/>
      <w:bookmarkEnd w:id="225"/>
    </w:p>
    <w:p w:rsidR="00DE69DF" w:rsidRDefault="00DE69DF" w:rsidP="00DE69DF"/>
    <w:p w:rsidR="00DE69DF" w:rsidRDefault="00DE69DF" w:rsidP="00DE69DF">
      <w:r>
        <w:lastRenderedPageBreak/>
        <w:t xml:space="preserve">Potom sa už len klikne v novom okne na </w:t>
      </w:r>
      <w:r w:rsidRPr="00494427">
        <w:rPr>
          <w:b/>
        </w:rPr>
        <w:t>Next</w:t>
      </w:r>
      <w:r>
        <w:t xml:space="preserve"> (v tomto okne je napísané zhrnutie našich nastavení) a v ďalšom okne treba capture zapnúť pomocou </w:t>
      </w:r>
      <w:r w:rsidRPr="00494427">
        <w:rPr>
          <w:b/>
        </w:rPr>
        <w:t>Start</w:t>
      </w:r>
      <w:r>
        <w:t>.</w:t>
      </w:r>
    </w:p>
    <w:p w:rsidR="00951B08" w:rsidRDefault="00DE69DF" w:rsidP="00770124">
      <w:pPr>
        <w:pStyle w:val="Obrzok"/>
      </w:pPr>
      <w:r>
        <w:rPr>
          <w:noProof/>
          <w:lang w:eastAsia="sk-SK"/>
        </w:rPr>
        <w:drawing>
          <wp:inline distT="0" distB="0" distL="0" distR="0" wp14:anchorId="7A7F1B23" wp14:editId="7940F8C9">
            <wp:extent cx="3933404" cy="3152775"/>
            <wp:effectExtent l="0" t="0" r="0" b="0"/>
            <wp:docPr id="21" name="Obrázok 21" descr="http://www.cisco.com/c/dam/en/us/support/docs/security/asa-5500-x-series-next-generation-firewalls/118097-configure-as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sco.com/c/dam/en/us/support/docs/security/asa-5500-x-series-next-generation-firewalls/118097-configure-asa-0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50347" cy="3166355"/>
                    </a:xfrm>
                    <a:prstGeom prst="rect">
                      <a:avLst/>
                    </a:prstGeom>
                    <a:noFill/>
                    <a:ln>
                      <a:noFill/>
                    </a:ln>
                  </pic:spPr>
                </pic:pic>
              </a:graphicData>
            </a:graphic>
          </wp:inline>
        </w:drawing>
      </w:r>
    </w:p>
    <w:p w:rsidR="00DE69DF" w:rsidRDefault="00951B08" w:rsidP="00770124">
      <w:pPr>
        <w:pStyle w:val="Popis"/>
      </w:pPr>
      <w:bookmarkStart w:id="226" w:name="_Toc454063179"/>
      <w:bookmarkStart w:id="227" w:name="_Toc454063410"/>
      <w:r>
        <w:t xml:space="preserve">Obrázok </w:t>
      </w:r>
      <w:fldSimple w:instr=" STYLEREF 1 \s ">
        <w:r w:rsidR="00B01989">
          <w:rPr>
            <w:noProof/>
          </w:rPr>
          <w:t>9</w:t>
        </w:r>
      </w:fldSimple>
      <w:r w:rsidR="00B01989">
        <w:t>.</w:t>
      </w:r>
      <w:fldSimple w:instr=" SEQ Obrázok \* ARABIC \s 1 ">
        <w:r w:rsidR="00B01989">
          <w:rPr>
            <w:noProof/>
          </w:rPr>
          <w:t>5</w:t>
        </w:r>
      </w:fldSimple>
      <w:r>
        <w:t xml:space="preserve"> Zapnutie zachytávania paketov</w:t>
      </w:r>
      <w:bookmarkEnd w:id="226"/>
      <w:bookmarkEnd w:id="227"/>
    </w:p>
    <w:p w:rsidR="00770124" w:rsidRPr="00770124" w:rsidRDefault="00770124" w:rsidP="00770124"/>
    <w:p w:rsidR="00DE69DF" w:rsidRDefault="00DE69DF" w:rsidP="00DE69DF">
      <w:r>
        <w:t xml:space="preserve">Dáta sa začnú odchytávať a pomocou tlačidla </w:t>
      </w:r>
      <w:r w:rsidRPr="00760FDD">
        <w:rPr>
          <w:b/>
        </w:rPr>
        <w:t>Get Capture Buffer</w:t>
      </w:r>
      <w:r>
        <w:t xml:space="preserve"> vieme zobraziť tieto odchytené dáta.</w:t>
      </w:r>
    </w:p>
    <w:p w:rsidR="00951B08" w:rsidRDefault="00DE69DF" w:rsidP="00770124">
      <w:pPr>
        <w:pStyle w:val="Obrzok"/>
      </w:pPr>
      <w:r>
        <w:rPr>
          <w:noProof/>
          <w:lang w:eastAsia="sk-SK"/>
        </w:rPr>
        <w:drawing>
          <wp:inline distT="0" distB="0" distL="0" distR="0" wp14:anchorId="4C952696" wp14:editId="10F6342B">
            <wp:extent cx="3904708" cy="3171825"/>
            <wp:effectExtent l="0" t="0" r="0" b="0"/>
            <wp:docPr id="22" name="Obrázok 22" descr="http://www.cisco.com/c/dam/en/us/support/docs/security/asa-5500-x-series-next-generation-firewalls/118097-configure-as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sco.com/c/dam/en/us/support/docs/security/asa-5500-x-series-next-generation-firewalls/118097-configure-asa-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04708" cy="3171825"/>
                    </a:xfrm>
                    <a:prstGeom prst="rect">
                      <a:avLst/>
                    </a:prstGeom>
                    <a:noFill/>
                    <a:ln>
                      <a:noFill/>
                    </a:ln>
                  </pic:spPr>
                </pic:pic>
              </a:graphicData>
            </a:graphic>
          </wp:inline>
        </w:drawing>
      </w:r>
    </w:p>
    <w:p w:rsidR="00DE69DF" w:rsidRDefault="00951B08" w:rsidP="00951B08">
      <w:pPr>
        <w:pStyle w:val="Popis"/>
      </w:pPr>
      <w:bookmarkStart w:id="228" w:name="_Toc454063180"/>
      <w:bookmarkStart w:id="229" w:name="_Toc454063411"/>
      <w:r>
        <w:t xml:space="preserve">Obrázok </w:t>
      </w:r>
      <w:fldSimple w:instr=" STYLEREF 1 \s ">
        <w:r w:rsidR="00B01989">
          <w:rPr>
            <w:noProof/>
          </w:rPr>
          <w:t>9</w:t>
        </w:r>
      </w:fldSimple>
      <w:r w:rsidR="00B01989">
        <w:t>.</w:t>
      </w:r>
      <w:fldSimple w:instr=" SEQ Obrázok \* ARABIC \s 1 ">
        <w:r w:rsidR="00B01989">
          <w:rPr>
            <w:noProof/>
          </w:rPr>
          <w:t>6</w:t>
        </w:r>
      </w:fldSimple>
      <w:r>
        <w:t xml:space="preserve"> </w:t>
      </w:r>
      <w:r w:rsidR="00EA416F">
        <w:t>Zobrazenie odchytených paketov</w:t>
      </w:r>
      <w:bookmarkEnd w:id="228"/>
      <w:bookmarkEnd w:id="229"/>
    </w:p>
    <w:p w:rsidR="00DE69DF" w:rsidRDefault="00DE69DF" w:rsidP="00DE69DF"/>
    <w:p w:rsidR="00DE69DF" w:rsidRDefault="00DE69DF" w:rsidP="00DE69DF">
      <w:r>
        <w:lastRenderedPageBreak/>
        <w:t>Cez ASDM samozrejme tieto dáta idú aj stiahnuť. Dole v tomto okne je tlačidlo Save captures... Po kliknutí na toto tlačidlo vybehne okno, kde sa nás pýta či chceme stiahnuť dáta v ASCII alebo PCAP formáte a či chceme dáta zo vstupného alebo výstupného rozhrania.</w:t>
      </w:r>
    </w:p>
    <w:p w:rsidR="00EA416F" w:rsidRDefault="00DE69DF" w:rsidP="00770124">
      <w:pPr>
        <w:pStyle w:val="Obrzok"/>
      </w:pPr>
      <w:r>
        <w:rPr>
          <w:noProof/>
          <w:lang w:eastAsia="sk-SK"/>
        </w:rPr>
        <w:drawing>
          <wp:inline distT="0" distB="0" distL="0" distR="0" wp14:anchorId="503C09C5" wp14:editId="2A4FB497">
            <wp:extent cx="2505075" cy="2877923"/>
            <wp:effectExtent l="0" t="0" r="0" b="0"/>
            <wp:docPr id="23" name="Obrázok 23" descr="http://www.cisco.com/c/dam/en/us/support/docs/security/asa-5500-x-series-next-generation-firewalls/118097-configure-asa-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sco.com/c/dam/en/us/support/docs/security/asa-5500-x-series-next-generation-firewalls/118097-configure-asa-11.g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13735" cy="2887872"/>
                    </a:xfrm>
                    <a:prstGeom prst="rect">
                      <a:avLst/>
                    </a:prstGeom>
                    <a:noFill/>
                    <a:ln>
                      <a:noFill/>
                    </a:ln>
                  </pic:spPr>
                </pic:pic>
              </a:graphicData>
            </a:graphic>
          </wp:inline>
        </w:drawing>
      </w:r>
    </w:p>
    <w:p w:rsidR="00DE69DF" w:rsidRPr="00770124" w:rsidRDefault="00EA416F" w:rsidP="00770124">
      <w:pPr>
        <w:pStyle w:val="Popis"/>
      </w:pPr>
      <w:bookmarkStart w:id="230" w:name="_Toc454063181"/>
      <w:bookmarkStart w:id="231" w:name="_Toc454063412"/>
      <w:r>
        <w:t xml:space="preserve">Obrázok </w:t>
      </w:r>
      <w:fldSimple w:instr=" STYLEREF 1 \s ">
        <w:r w:rsidR="00B01989">
          <w:rPr>
            <w:noProof/>
          </w:rPr>
          <w:t>9</w:t>
        </w:r>
      </w:fldSimple>
      <w:r w:rsidR="00B01989">
        <w:t>.</w:t>
      </w:r>
      <w:fldSimple w:instr=" SEQ Obrázok \* ARABIC \s 1 ">
        <w:r w:rsidR="00B01989">
          <w:rPr>
            <w:noProof/>
          </w:rPr>
          <w:t>7</w:t>
        </w:r>
      </w:fldSimple>
      <w:r>
        <w:t xml:space="preserve"> Export zachytených dát</w:t>
      </w:r>
      <w:bookmarkEnd w:id="230"/>
      <w:bookmarkEnd w:id="231"/>
    </w:p>
    <w:p w:rsidR="00770124" w:rsidRDefault="00770124">
      <w:pPr>
        <w:spacing w:after="160" w:line="259" w:lineRule="auto"/>
        <w:ind w:firstLine="0"/>
        <w:jc w:val="left"/>
        <w:rPr>
          <w:rFonts w:eastAsiaTheme="majorEastAsia" w:cstheme="majorBidi"/>
          <w:b/>
          <w:color w:val="000000" w:themeColor="text1"/>
          <w:sz w:val="28"/>
          <w:szCs w:val="26"/>
        </w:rPr>
      </w:pPr>
      <w:r>
        <w:br w:type="page"/>
      </w:r>
    </w:p>
    <w:p w:rsidR="00DE69DF" w:rsidRDefault="00DE69DF" w:rsidP="00DE69DF">
      <w:pPr>
        <w:pStyle w:val="Nadpis2"/>
      </w:pPr>
      <w:bookmarkStart w:id="232" w:name="_Toc454063484"/>
      <w:r>
        <w:lastRenderedPageBreak/>
        <w:t>Príklad konfigurácie na CISCO IOS</w:t>
      </w:r>
      <w:bookmarkEnd w:id="232"/>
    </w:p>
    <w:p w:rsidR="00DE69DF" w:rsidRDefault="00DE69DF" w:rsidP="00DE69DF">
      <w:r>
        <w:t>V IOS sa zachytávanie pomocou packet capture uskutočňuje v 4 krokoch:</w:t>
      </w:r>
    </w:p>
    <w:p w:rsidR="00DE69DF" w:rsidRDefault="00DE69DF" w:rsidP="008D1C78">
      <w:pPr>
        <w:pStyle w:val="Odsekzoznamu"/>
        <w:keepLines w:val="0"/>
        <w:numPr>
          <w:ilvl w:val="0"/>
          <w:numId w:val="15"/>
        </w:numPr>
        <w:suppressAutoHyphens w:val="0"/>
        <w:spacing w:before="0" w:after="160" w:line="259" w:lineRule="auto"/>
        <w:jc w:val="left"/>
      </w:pPr>
      <w:r>
        <w:t>Definovanie si veľkosti buffera</w:t>
      </w:r>
    </w:p>
    <w:p w:rsidR="00DE69DF" w:rsidRDefault="00DE69DF" w:rsidP="008D1C78">
      <w:pPr>
        <w:pStyle w:val="Odsekzoznamu"/>
        <w:keepLines w:val="0"/>
        <w:numPr>
          <w:ilvl w:val="0"/>
          <w:numId w:val="15"/>
        </w:numPr>
        <w:suppressAutoHyphens w:val="0"/>
        <w:spacing w:before="0" w:after="160" w:line="259" w:lineRule="auto"/>
        <w:jc w:val="left"/>
      </w:pPr>
      <w:r>
        <w:t>Definovanie si „capture point“</w:t>
      </w:r>
    </w:p>
    <w:p w:rsidR="00DE69DF" w:rsidRDefault="00DE69DF" w:rsidP="008D1C78">
      <w:pPr>
        <w:pStyle w:val="Odsekzoznamu"/>
        <w:keepLines w:val="0"/>
        <w:numPr>
          <w:ilvl w:val="0"/>
          <w:numId w:val="15"/>
        </w:numPr>
        <w:suppressAutoHyphens w:val="0"/>
        <w:spacing w:before="0" w:after="160" w:line="259" w:lineRule="auto"/>
        <w:jc w:val="left"/>
      </w:pPr>
      <w:r>
        <w:t>Asociovať buffer s capture point</w:t>
      </w:r>
    </w:p>
    <w:p w:rsidR="00DE69DF" w:rsidRDefault="00DE69DF" w:rsidP="008D1C78">
      <w:pPr>
        <w:pStyle w:val="Odsekzoznamu"/>
        <w:keepLines w:val="0"/>
        <w:numPr>
          <w:ilvl w:val="0"/>
          <w:numId w:val="15"/>
        </w:numPr>
        <w:suppressAutoHyphens w:val="0"/>
        <w:spacing w:before="0" w:after="160" w:line="259" w:lineRule="auto"/>
        <w:jc w:val="left"/>
      </w:pPr>
      <w:r>
        <w:t>Export dát a ich analýza</w:t>
      </w:r>
    </w:p>
    <w:p w:rsidR="00772233" w:rsidRDefault="00772233" w:rsidP="00772233">
      <w:pPr>
        <w:spacing w:after="160" w:line="259" w:lineRule="auto"/>
        <w:ind w:left="360" w:firstLine="0"/>
        <w:jc w:val="left"/>
      </w:pPr>
    </w:p>
    <w:p w:rsidR="00DE69DF" w:rsidRDefault="00DE69DF" w:rsidP="00DE69DF">
      <w:r>
        <w:t xml:space="preserve">Pre povolenie a konfiguráciu packet capture, treba použiť príkaz </w:t>
      </w:r>
      <w:r w:rsidRPr="004B76AE">
        <w:rPr>
          <w:i/>
        </w:rPr>
        <w:t>monitor capture</w:t>
      </w:r>
      <w:r>
        <w:t xml:space="preserve"> v privilegovanom móde. Znenie celého príkazu je nasledovné: </w:t>
      </w:r>
    </w:p>
    <w:p w:rsidR="00DE69DF" w:rsidRDefault="00DE69DF" w:rsidP="0009243F">
      <w:pPr>
        <w:pStyle w:val="Konfig"/>
      </w:pPr>
      <w:r w:rsidRPr="004B76AE">
        <w:rPr>
          <w:rStyle w:val="KlvesnicaHTML"/>
          <w:rFonts w:asciiTheme="minorHAnsi" w:eastAsiaTheme="majorEastAsia" w:hAnsiTheme="minorHAnsi"/>
          <w:b/>
          <w:bCs/>
          <w:sz w:val="22"/>
        </w:rPr>
        <w:t>monitor</w:t>
      </w:r>
      <w:r w:rsidRPr="004B76AE">
        <w:t xml:space="preserve"> </w:t>
      </w:r>
      <w:r w:rsidRPr="004B76AE">
        <w:rPr>
          <w:rStyle w:val="KlvesnicaHTML"/>
          <w:rFonts w:asciiTheme="minorHAnsi" w:eastAsiaTheme="majorEastAsia" w:hAnsiTheme="minorHAnsi"/>
          <w:b/>
          <w:bCs/>
          <w:sz w:val="22"/>
        </w:rPr>
        <w:t>capture</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buffer</w:t>
      </w:r>
      <w:r w:rsidRPr="004B76AE">
        <w:t xml:space="preserve"> </w:t>
      </w:r>
      <w:r w:rsidRPr="004B76AE">
        <w:rPr>
          <w:rStyle w:val="KlvesnicaHTML"/>
          <w:rFonts w:asciiTheme="minorHAnsi" w:eastAsiaTheme="majorEastAsia" w:hAnsiTheme="minorHAnsi"/>
          <w:b/>
          <w:bCs/>
          <w:sz w:val="22"/>
        </w:rPr>
        <w:t>size</w:t>
      </w:r>
      <w:r w:rsidRPr="004B76AE">
        <w:t xml:space="preserve"> </w:t>
      </w:r>
      <w:r w:rsidRPr="004B76AE">
        <w:rPr>
          <w:rStyle w:val="PremennHTML"/>
        </w:rPr>
        <w:t>size</w:t>
      </w:r>
      <w:r w:rsidRPr="004B76AE">
        <w:t xml:space="preserve"> </w:t>
      </w:r>
      <w:r w:rsidRPr="004B76AE">
        <w:rPr>
          <w:rStyle w:val="Normlny1"/>
        </w:rPr>
        <w:t>]</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circular</w:t>
      </w:r>
      <w:r w:rsidRPr="004B76AE">
        <w:t xml:space="preserve"> | </w:t>
      </w:r>
      <w:r w:rsidRPr="004B76AE">
        <w:rPr>
          <w:rStyle w:val="KlvesnicaHTML"/>
          <w:rFonts w:asciiTheme="minorHAnsi" w:eastAsiaTheme="majorEastAsia" w:hAnsiTheme="minorHAnsi"/>
          <w:b/>
          <w:bCs/>
          <w:sz w:val="22"/>
        </w:rPr>
        <w:t>linear</w:t>
      </w:r>
      <w:r w:rsidRPr="004B76AE">
        <w:t xml:space="preserve"> </w:t>
      </w:r>
      <w:r w:rsidRPr="004B76AE">
        <w:rPr>
          <w:rStyle w:val="Normlny1"/>
        </w:rPr>
        <w:t>]</w:t>
      </w:r>
      <w:r w:rsidRPr="004B76AE">
        <w:t xml:space="preserve"> [ </w:t>
      </w:r>
      <w:r w:rsidRPr="004B76AE">
        <w:rPr>
          <w:rStyle w:val="KlvesnicaHTML"/>
          <w:rFonts w:asciiTheme="minorHAnsi" w:eastAsiaTheme="majorEastAsia" w:hAnsiTheme="minorHAnsi"/>
          <w:b/>
          <w:bCs/>
          <w:sz w:val="22"/>
        </w:rPr>
        <w:t>dot1q</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filter</w:t>
      </w:r>
      <w:r w:rsidRPr="004B76AE">
        <w:t xml:space="preserve"> </w:t>
      </w:r>
      <w:r w:rsidRPr="004B76AE">
        <w:rPr>
          <w:rStyle w:val="PremennHTML"/>
        </w:rPr>
        <w:t>acl-num</w:t>
      </w:r>
      <w:r w:rsidRPr="004B76AE">
        <w:t xml:space="preserve"> | </w:t>
      </w:r>
      <w:r w:rsidRPr="004B76AE">
        <w:rPr>
          <w:rStyle w:val="PremennHTML"/>
        </w:rPr>
        <w:t>exp-acl-num</w:t>
      </w:r>
      <w:r w:rsidRPr="004B76AE">
        <w:t xml:space="preserve"> | </w:t>
      </w:r>
      <w:r w:rsidRPr="004B76AE">
        <w:rPr>
          <w:rStyle w:val="PremennHTML"/>
        </w:rPr>
        <w:t>acl-name</w:t>
      </w:r>
      <w:r w:rsidRPr="004B76AE">
        <w:t xml:space="preserve"> </w:t>
      </w:r>
      <w:r w:rsidRPr="004B76AE">
        <w:rPr>
          <w:rStyle w:val="Normlny1"/>
        </w:rPr>
        <w:t>]</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length</w:t>
      </w:r>
      <w:r w:rsidRPr="004B76AE">
        <w:t xml:space="preserve"> </w:t>
      </w:r>
      <w:r w:rsidRPr="004B76AE">
        <w:rPr>
          <w:rStyle w:val="PremennHTML"/>
        </w:rPr>
        <w:t>bytes</w:t>
      </w:r>
      <w:r w:rsidRPr="004B76AE">
        <w:t xml:space="preserve"> </w:t>
      </w:r>
      <w:r w:rsidRPr="004B76AE">
        <w:rPr>
          <w:rStyle w:val="Normlny1"/>
        </w:rPr>
        <w:t>]</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clear</w:t>
      </w:r>
      <w:r w:rsidRPr="004B76AE">
        <w:t xml:space="preserve"> [ </w:t>
      </w:r>
      <w:r w:rsidRPr="004B76AE">
        <w:rPr>
          <w:rStyle w:val="KlvesnicaHTML"/>
          <w:rFonts w:asciiTheme="minorHAnsi" w:eastAsiaTheme="majorEastAsia" w:hAnsiTheme="minorHAnsi"/>
          <w:b/>
          <w:bCs/>
          <w:sz w:val="22"/>
        </w:rPr>
        <w:t>filter</w:t>
      </w:r>
      <w:r w:rsidRPr="004B76AE">
        <w:t xml:space="preserve">] | </w:t>
      </w:r>
      <w:r w:rsidRPr="004B76AE">
        <w:rPr>
          <w:rStyle w:val="KlvesnicaHTML"/>
          <w:rFonts w:asciiTheme="minorHAnsi" w:eastAsiaTheme="majorEastAsia" w:hAnsiTheme="minorHAnsi"/>
          <w:b/>
          <w:bCs/>
          <w:sz w:val="22"/>
        </w:rPr>
        <w:t>export</w:t>
      </w:r>
      <w:r w:rsidRPr="004B76AE">
        <w:t xml:space="preserve"> </w:t>
      </w:r>
      <w:r w:rsidRPr="004B76AE">
        <w:rPr>
          <w:rStyle w:val="KlvesnicaHTML"/>
          <w:rFonts w:asciiTheme="minorHAnsi" w:eastAsiaTheme="majorEastAsia" w:hAnsiTheme="minorHAnsi"/>
          <w:b/>
          <w:bCs/>
          <w:sz w:val="22"/>
        </w:rPr>
        <w:t>buffer</w:t>
      </w:r>
      <w:r w:rsidRPr="004B76AE">
        <w:t xml:space="preserve"> </w:t>
      </w:r>
      <w:r w:rsidRPr="004B76AE">
        <w:rPr>
          <w:rStyle w:val="PremennHTML"/>
        </w:rPr>
        <w:t>location</w:t>
      </w:r>
      <w:r w:rsidRPr="004B76AE">
        <w:t xml:space="preserve"> | </w:t>
      </w:r>
      <w:r w:rsidRPr="004B76AE">
        <w:rPr>
          <w:rStyle w:val="KlvesnicaHTML"/>
          <w:rFonts w:asciiTheme="minorHAnsi" w:eastAsiaTheme="majorEastAsia" w:hAnsiTheme="minorHAnsi"/>
          <w:b/>
          <w:bCs/>
          <w:sz w:val="22"/>
        </w:rPr>
        <w:t>schedule</w:t>
      </w:r>
      <w:r w:rsidRPr="004B76AE">
        <w:t xml:space="preserve"> </w:t>
      </w:r>
      <w:r w:rsidRPr="004B76AE">
        <w:rPr>
          <w:rStyle w:val="KlvesnicaHTML"/>
          <w:rFonts w:asciiTheme="minorHAnsi" w:eastAsiaTheme="majorEastAsia" w:hAnsiTheme="minorHAnsi"/>
          <w:b/>
          <w:bCs/>
          <w:sz w:val="22"/>
        </w:rPr>
        <w:t>at</w:t>
      </w:r>
      <w:r w:rsidRPr="004B76AE">
        <w:t xml:space="preserve"> </w:t>
      </w:r>
      <w:r w:rsidRPr="004B76AE">
        <w:rPr>
          <w:rStyle w:val="PremennHTML"/>
        </w:rPr>
        <w:t>hh</w:t>
      </w:r>
      <w:r w:rsidRPr="004B76AE">
        <w:t xml:space="preserve"> </w:t>
      </w:r>
      <w:r w:rsidRPr="004B76AE">
        <w:rPr>
          <w:rStyle w:val="KlvesnicaHTML"/>
          <w:rFonts w:asciiTheme="minorHAnsi" w:eastAsiaTheme="majorEastAsia" w:hAnsiTheme="minorHAnsi"/>
          <w:b/>
          <w:bCs/>
          <w:sz w:val="22"/>
        </w:rPr>
        <w:t>:</w:t>
      </w:r>
      <w:r w:rsidRPr="004B76AE">
        <w:t xml:space="preserve"> </w:t>
      </w:r>
      <w:r w:rsidRPr="004B76AE">
        <w:rPr>
          <w:rStyle w:val="PremennHTML"/>
        </w:rPr>
        <w:t>mm</w:t>
      </w:r>
      <w:r w:rsidRPr="004B76AE">
        <w:t xml:space="preserve"> </w:t>
      </w:r>
      <w:r w:rsidRPr="004B76AE">
        <w:rPr>
          <w:rStyle w:val="KlvesnicaHTML"/>
          <w:rFonts w:asciiTheme="minorHAnsi" w:eastAsiaTheme="majorEastAsia" w:hAnsiTheme="minorHAnsi"/>
          <w:b/>
          <w:bCs/>
          <w:sz w:val="22"/>
        </w:rPr>
        <w:t>:</w:t>
      </w:r>
      <w:r w:rsidRPr="004B76AE">
        <w:t xml:space="preserve"> </w:t>
      </w:r>
      <w:r w:rsidRPr="004B76AE">
        <w:rPr>
          <w:rStyle w:val="PremennHTML"/>
        </w:rPr>
        <w:t>ss</w:t>
      </w:r>
      <w:r w:rsidRPr="004B76AE">
        <w:t xml:space="preserve"> </w:t>
      </w:r>
      <w:r w:rsidRPr="004B76AE">
        <w:rPr>
          <w:rStyle w:val="Normlny1"/>
        </w:rPr>
        <w:t>[</w:t>
      </w:r>
      <w:r w:rsidRPr="004B76AE">
        <w:t xml:space="preserve"> </w:t>
      </w:r>
      <w:r w:rsidRPr="004B76AE">
        <w:rPr>
          <w:rStyle w:val="PremennHTML"/>
        </w:rPr>
        <w:t>date</w:t>
      </w:r>
      <w:r w:rsidRPr="004B76AE">
        <w:t xml:space="preserve"> </w:t>
      </w:r>
      <w:r w:rsidRPr="004B76AE">
        <w:rPr>
          <w:rStyle w:val="Normlny1"/>
        </w:rPr>
        <w:t>[</w:t>
      </w:r>
      <w:r w:rsidRPr="004B76AE">
        <w:t xml:space="preserve"> </w:t>
      </w:r>
      <w:r w:rsidRPr="004B76AE">
        <w:rPr>
          <w:rStyle w:val="PremennHTML"/>
        </w:rPr>
        <w:t>month</w:t>
      </w:r>
      <w:r w:rsidRPr="004B76AE">
        <w:t xml:space="preserve"> </w:t>
      </w:r>
      <w:r w:rsidRPr="004B76AE">
        <w:rPr>
          <w:rStyle w:val="PremennHTML"/>
        </w:rPr>
        <w:t>year</w:t>
      </w:r>
      <w:r w:rsidRPr="004B76AE">
        <w:t xml:space="preserve"> </w:t>
      </w:r>
      <w:r w:rsidRPr="004B76AE">
        <w:rPr>
          <w:rStyle w:val="Normlny1"/>
        </w:rPr>
        <w:t>]</w:t>
      </w:r>
      <w:r w:rsidRPr="004B76AE">
        <w:t xml:space="preserve"> </w:t>
      </w:r>
      <w:r w:rsidRPr="004B76AE">
        <w:rPr>
          <w:rStyle w:val="Normlny1"/>
        </w:rPr>
        <w:t>]</w:t>
      </w:r>
      <w:r w:rsidRPr="004B76AE">
        <w:t xml:space="preserve"> | </w:t>
      </w:r>
      <w:r w:rsidRPr="004B76AE">
        <w:rPr>
          <w:rStyle w:val="KlvesnicaHTML"/>
          <w:rFonts w:asciiTheme="minorHAnsi" w:eastAsiaTheme="majorEastAsia" w:hAnsiTheme="minorHAnsi"/>
          <w:b/>
          <w:bCs/>
          <w:sz w:val="22"/>
        </w:rPr>
        <w:t>start</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for</w:t>
      </w:r>
      <w:r w:rsidRPr="004B76AE">
        <w:t xml:space="preserve"> </w:t>
      </w:r>
      <w:r w:rsidRPr="004B76AE">
        <w:rPr>
          <w:rStyle w:val="PremennHTML"/>
        </w:rPr>
        <w:t>number</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seconds</w:t>
      </w:r>
      <w:r w:rsidRPr="004B76AE">
        <w:t xml:space="preserve"> | </w:t>
      </w:r>
      <w:r w:rsidRPr="004B76AE">
        <w:rPr>
          <w:rStyle w:val="KlvesnicaHTML"/>
          <w:rFonts w:asciiTheme="minorHAnsi" w:eastAsiaTheme="majorEastAsia" w:hAnsiTheme="minorHAnsi"/>
          <w:b/>
          <w:bCs/>
          <w:sz w:val="22"/>
        </w:rPr>
        <w:t>packets</w:t>
      </w:r>
      <w:r w:rsidRPr="004B76AE">
        <w:t xml:space="preserve"> </w:t>
      </w:r>
      <w:r w:rsidRPr="004B76AE">
        <w:rPr>
          <w:rStyle w:val="Normlny1"/>
        </w:rPr>
        <w:t>}</w:t>
      </w:r>
      <w:r w:rsidRPr="004B76AE">
        <w:t xml:space="preserve"> </w:t>
      </w:r>
      <w:r w:rsidRPr="004B76AE">
        <w:rPr>
          <w:rStyle w:val="Normlny1"/>
        </w:rPr>
        <w:t>]</w:t>
      </w:r>
      <w:r w:rsidRPr="004B76AE">
        <w:t xml:space="preserve"> | </w:t>
      </w:r>
      <w:r w:rsidRPr="004B76AE">
        <w:rPr>
          <w:rStyle w:val="KlvesnicaHTML"/>
          <w:rFonts w:asciiTheme="minorHAnsi" w:eastAsiaTheme="majorEastAsia" w:hAnsiTheme="minorHAnsi"/>
          <w:b/>
          <w:bCs/>
          <w:sz w:val="22"/>
        </w:rPr>
        <w:t>stop</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no</w:t>
      </w:r>
      <w:r w:rsidRPr="004B76AE">
        <w:t xml:space="preserve"> </w:t>
      </w:r>
      <w:r w:rsidRPr="004B76AE">
        <w:rPr>
          <w:rStyle w:val="KlvesnicaHTML"/>
          <w:rFonts w:asciiTheme="minorHAnsi" w:eastAsiaTheme="majorEastAsia" w:hAnsiTheme="minorHAnsi"/>
          <w:b/>
          <w:bCs/>
          <w:sz w:val="22"/>
        </w:rPr>
        <w:t>monitor</w:t>
      </w:r>
      <w:r w:rsidRPr="004B76AE">
        <w:t xml:space="preserve"> </w:t>
      </w:r>
      <w:r w:rsidRPr="004B76AE">
        <w:rPr>
          <w:rStyle w:val="KlvesnicaHTML"/>
          <w:rFonts w:asciiTheme="minorHAnsi" w:eastAsiaTheme="majorEastAsia" w:hAnsiTheme="minorHAnsi"/>
          <w:b/>
          <w:bCs/>
          <w:sz w:val="22"/>
        </w:rPr>
        <w:t>capture</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buffer</w:t>
      </w:r>
      <w:r w:rsidRPr="004B76AE">
        <w:t xml:space="preserve"> </w:t>
      </w:r>
      <w:r w:rsidRPr="004B76AE">
        <w:rPr>
          <w:rStyle w:val="KlvesnicaHTML"/>
          <w:rFonts w:asciiTheme="minorHAnsi" w:eastAsiaTheme="majorEastAsia" w:hAnsiTheme="minorHAnsi"/>
          <w:b/>
          <w:bCs/>
          <w:sz w:val="22"/>
        </w:rPr>
        <w:t>size</w:t>
      </w:r>
      <w:r w:rsidRPr="004B76AE">
        <w:t xml:space="preserve"> </w:t>
      </w:r>
      <w:r w:rsidRPr="004B76AE">
        <w:rPr>
          <w:rStyle w:val="PremennHTML"/>
        </w:rPr>
        <w:t>size</w:t>
      </w:r>
      <w:r w:rsidRPr="004B76AE">
        <w:t xml:space="preserve"> </w:t>
      </w:r>
      <w:r w:rsidRPr="004B76AE">
        <w:rPr>
          <w:rStyle w:val="Normlny1"/>
        </w:rPr>
        <w:t>]</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circular</w:t>
      </w:r>
      <w:r w:rsidRPr="004B76AE">
        <w:t xml:space="preserve"> | </w:t>
      </w:r>
      <w:r w:rsidRPr="004B76AE">
        <w:rPr>
          <w:rStyle w:val="KlvesnicaHTML"/>
          <w:rFonts w:asciiTheme="minorHAnsi" w:eastAsiaTheme="majorEastAsia" w:hAnsiTheme="minorHAnsi"/>
          <w:b/>
          <w:bCs/>
          <w:sz w:val="22"/>
        </w:rPr>
        <w:t>linear</w:t>
      </w:r>
      <w:r w:rsidRPr="004B76AE">
        <w:t xml:space="preserve"> </w:t>
      </w:r>
      <w:r w:rsidRPr="004B76AE">
        <w:rPr>
          <w:rStyle w:val="Normlny1"/>
        </w:rPr>
        <w:t>]</w:t>
      </w:r>
      <w:r w:rsidRPr="004B76AE">
        <w:t xml:space="preserve"> [ </w:t>
      </w:r>
      <w:r w:rsidRPr="004B76AE">
        <w:rPr>
          <w:rStyle w:val="KlvesnicaHTML"/>
          <w:rFonts w:asciiTheme="minorHAnsi" w:eastAsiaTheme="majorEastAsia" w:hAnsiTheme="minorHAnsi"/>
          <w:b/>
          <w:bCs/>
          <w:sz w:val="22"/>
        </w:rPr>
        <w:t>dot1q</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filter</w:t>
      </w:r>
      <w:r w:rsidRPr="004B76AE">
        <w:t xml:space="preserve"> </w:t>
      </w:r>
      <w:r w:rsidRPr="004B76AE">
        <w:rPr>
          <w:rStyle w:val="PremennHTML"/>
        </w:rPr>
        <w:t>acl-num</w:t>
      </w:r>
      <w:r w:rsidRPr="004B76AE">
        <w:t xml:space="preserve"> | </w:t>
      </w:r>
      <w:r w:rsidRPr="004B76AE">
        <w:rPr>
          <w:rStyle w:val="PremennHTML"/>
        </w:rPr>
        <w:t>exp-acl-num</w:t>
      </w:r>
      <w:r w:rsidRPr="004B76AE">
        <w:t xml:space="preserve"> | </w:t>
      </w:r>
      <w:r w:rsidRPr="004B76AE">
        <w:rPr>
          <w:rStyle w:val="PremennHTML"/>
        </w:rPr>
        <w:t>acl-name</w:t>
      </w:r>
      <w:r w:rsidRPr="004B76AE">
        <w:t xml:space="preserve"> </w:t>
      </w:r>
      <w:r w:rsidRPr="004B76AE">
        <w:rPr>
          <w:rStyle w:val="Normlny1"/>
        </w:rPr>
        <w:t>]</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length</w:t>
      </w:r>
      <w:r w:rsidRPr="004B76AE">
        <w:t xml:space="preserve"> </w:t>
      </w:r>
      <w:r w:rsidRPr="004B76AE">
        <w:rPr>
          <w:rStyle w:val="PremennHTML"/>
        </w:rPr>
        <w:t>bytes</w:t>
      </w:r>
      <w:r w:rsidRPr="004B76AE">
        <w:t xml:space="preserve"> </w:t>
      </w:r>
      <w:r w:rsidRPr="004B76AE">
        <w:rPr>
          <w:rStyle w:val="Normlny1"/>
        </w:rPr>
        <w:t>]</w:t>
      </w:r>
      <w:r w:rsidRPr="004B76AE">
        <w:t xml:space="preserve"> </w:t>
      </w:r>
      <w:r w:rsidRPr="004B76AE">
        <w:rPr>
          <w:rStyle w:val="Normlny1"/>
        </w:rPr>
        <w:t>[</w:t>
      </w:r>
      <w:r w:rsidRPr="004B76AE">
        <w:t xml:space="preserve"> </w:t>
      </w:r>
      <w:r w:rsidRPr="004B76AE">
        <w:rPr>
          <w:rStyle w:val="KlvesnicaHTML"/>
          <w:rFonts w:asciiTheme="minorHAnsi" w:eastAsiaTheme="majorEastAsia" w:hAnsiTheme="minorHAnsi"/>
          <w:b/>
          <w:bCs/>
          <w:sz w:val="22"/>
        </w:rPr>
        <w:t>clear</w:t>
      </w:r>
      <w:r w:rsidRPr="004B76AE">
        <w:t xml:space="preserve"> [ </w:t>
      </w:r>
      <w:r w:rsidRPr="004B76AE">
        <w:rPr>
          <w:rStyle w:val="KlvesnicaHTML"/>
          <w:rFonts w:asciiTheme="minorHAnsi" w:eastAsiaTheme="majorEastAsia" w:hAnsiTheme="minorHAnsi"/>
          <w:b/>
          <w:bCs/>
          <w:sz w:val="22"/>
        </w:rPr>
        <w:t>filter</w:t>
      </w:r>
      <w:r w:rsidRPr="004B76AE">
        <w:t xml:space="preserve">] | </w:t>
      </w:r>
      <w:r w:rsidRPr="004B76AE">
        <w:rPr>
          <w:rStyle w:val="KlvesnicaHTML"/>
          <w:rFonts w:asciiTheme="minorHAnsi" w:eastAsiaTheme="majorEastAsia" w:hAnsiTheme="minorHAnsi"/>
          <w:b/>
          <w:bCs/>
          <w:sz w:val="22"/>
        </w:rPr>
        <w:t>export</w:t>
      </w:r>
      <w:r w:rsidRPr="004B76AE">
        <w:t xml:space="preserve"> </w:t>
      </w:r>
      <w:r w:rsidRPr="004B76AE">
        <w:rPr>
          <w:rStyle w:val="KlvesnicaHTML"/>
          <w:rFonts w:asciiTheme="minorHAnsi" w:eastAsiaTheme="majorEastAsia" w:hAnsiTheme="minorHAnsi"/>
          <w:b/>
          <w:bCs/>
          <w:sz w:val="22"/>
        </w:rPr>
        <w:t>buffer</w:t>
      </w:r>
      <w:r w:rsidRPr="004B76AE">
        <w:t xml:space="preserve"> </w:t>
      </w:r>
      <w:r w:rsidRPr="004B76AE">
        <w:rPr>
          <w:rStyle w:val="PremennHTML"/>
        </w:rPr>
        <w:t>location</w:t>
      </w:r>
      <w:r w:rsidRPr="004B76AE">
        <w:t xml:space="preserve"> | </w:t>
      </w:r>
      <w:r w:rsidRPr="004B76AE">
        <w:rPr>
          <w:rStyle w:val="KlvesnicaHTML"/>
          <w:rFonts w:asciiTheme="minorHAnsi" w:eastAsiaTheme="majorEastAsia" w:hAnsiTheme="minorHAnsi"/>
          <w:b/>
          <w:bCs/>
          <w:sz w:val="22"/>
        </w:rPr>
        <w:t>schedule</w:t>
      </w:r>
      <w:r w:rsidRPr="004B76AE">
        <w:t xml:space="preserve"> </w:t>
      </w:r>
      <w:r w:rsidRPr="004B76AE">
        <w:rPr>
          <w:rStyle w:val="KlvesnicaHTML"/>
          <w:rFonts w:asciiTheme="minorHAnsi" w:eastAsiaTheme="majorEastAsia" w:hAnsiTheme="minorHAnsi"/>
          <w:b/>
          <w:bCs/>
          <w:sz w:val="22"/>
        </w:rPr>
        <w:t>at</w:t>
      </w:r>
      <w:r w:rsidRPr="004B76AE">
        <w:t xml:space="preserve"> </w:t>
      </w:r>
      <w:r w:rsidRPr="004B76AE">
        <w:rPr>
          <w:rStyle w:val="PremennHTML"/>
        </w:rPr>
        <w:t>hh</w:t>
      </w:r>
      <w:r w:rsidRPr="004B76AE">
        <w:t xml:space="preserve"> </w:t>
      </w:r>
      <w:r w:rsidRPr="004B76AE">
        <w:rPr>
          <w:rStyle w:val="KlvesnicaHTML"/>
          <w:rFonts w:asciiTheme="minorHAnsi" w:eastAsiaTheme="majorEastAsia" w:hAnsiTheme="minorHAnsi"/>
          <w:b/>
          <w:bCs/>
          <w:sz w:val="22"/>
        </w:rPr>
        <w:t>:</w:t>
      </w:r>
      <w:r w:rsidRPr="004B76AE">
        <w:t xml:space="preserve"> </w:t>
      </w:r>
      <w:r w:rsidRPr="004B76AE">
        <w:rPr>
          <w:rStyle w:val="PremennHTML"/>
        </w:rPr>
        <w:t>mm</w:t>
      </w:r>
      <w:r w:rsidRPr="004B76AE">
        <w:t xml:space="preserve"> </w:t>
      </w:r>
      <w:r w:rsidRPr="004B76AE">
        <w:rPr>
          <w:rStyle w:val="KlvesnicaHTML"/>
          <w:rFonts w:asciiTheme="minorHAnsi" w:eastAsiaTheme="majorEastAsia" w:hAnsiTheme="minorHAnsi"/>
          <w:b/>
          <w:bCs/>
          <w:sz w:val="22"/>
        </w:rPr>
        <w:t>:</w:t>
      </w:r>
      <w:r w:rsidRPr="004B76AE">
        <w:t xml:space="preserve"> </w:t>
      </w:r>
      <w:r w:rsidRPr="004B76AE">
        <w:rPr>
          <w:rStyle w:val="PremennHTML"/>
        </w:rPr>
        <w:t>ss</w:t>
      </w:r>
      <w:r w:rsidRPr="004B76AE">
        <w:t xml:space="preserve"> </w:t>
      </w:r>
      <w:r w:rsidRPr="004B76AE">
        <w:rPr>
          <w:rStyle w:val="Normlny1"/>
        </w:rPr>
        <w:t>[</w:t>
      </w:r>
      <w:r w:rsidRPr="004B76AE">
        <w:t xml:space="preserve"> </w:t>
      </w:r>
      <w:r w:rsidRPr="004B76AE">
        <w:rPr>
          <w:rStyle w:val="PremennHTML"/>
        </w:rPr>
        <w:t>date</w:t>
      </w:r>
      <w:r w:rsidRPr="004B76AE">
        <w:t xml:space="preserve"> </w:t>
      </w:r>
      <w:r w:rsidRPr="004B76AE">
        <w:rPr>
          <w:rStyle w:val="Normlny1"/>
        </w:rPr>
        <w:t>[</w:t>
      </w:r>
      <w:r w:rsidRPr="004B76AE">
        <w:t xml:space="preserve"> </w:t>
      </w:r>
      <w:r w:rsidRPr="004B76AE">
        <w:rPr>
          <w:rStyle w:val="PremennHTML"/>
        </w:rPr>
        <w:t>month</w:t>
      </w:r>
      <w:r w:rsidRPr="004B76AE">
        <w:t xml:space="preserve"> </w:t>
      </w:r>
      <w:r w:rsidRPr="004B76AE">
        <w:rPr>
          <w:rStyle w:val="PremennHTML"/>
        </w:rPr>
        <w:t>year</w:t>
      </w:r>
      <w:r w:rsidRPr="004B76AE">
        <w:t xml:space="preserve"> </w:t>
      </w:r>
      <w:r w:rsidRPr="004B76AE">
        <w:rPr>
          <w:rStyle w:val="Normlny1"/>
        </w:rPr>
        <w:t>]</w:t>
      </w:r>
      <w:r w:rsidRPr="004B76AE">
        <w:t xml:space="preserve"> </w:t>
      </w:r>
      <w:r w:rsidRPr="004B76AE">
        <w:rPr>
          <w:rStyle w:val="Normlny1"/>
        </w:rPr>
        <w:t>]</w:t>
      </w:r>
      <w:r w:rsidRPr="004B76AE">
        <w:t xml:space="preserve"> </w:t>
      </w:r>
      <w:r w:rsidRPr="004B76AE">
        <w:rPr>
          <w:rStyle w:val="Normlny1"/>
        </w:rPr>
        <w:t>]</w:t>
      </w:r>
    </w:p>
    <w:p w:rsidR="00E75037" w:rsidRDefault="00DE69DF" w:rsidP="00250EA2">
      <w:r>
        <w:t>Vysvetlenie jednotlivých parametro</w:t>
      </w:r>
      <w:r w:rsidR="00250EA2">
        <w:t xml:space="preserve">v je možné vyhľadať na </w:t>
      </w:r>
      <w:hyperlink r:id="rId75" w:history="1">
        <w:r w:rsidR="00250EA2" w:rsidRPr="00250EA2">
          <w:rPr>
            <w:rStyle w:val="Hypertextovprepojenie"/>
          </w:rPr>
          <w:t>tejto</w:t>
        </w:r>
      </w:hyperlink>
      <w:r w:rsidR="00250EA2">
        <w:t xml:space="preserve"> stránke.</w:t>
      </w:r>
    </w:p>
    <w:p w:rsidR="00770124" w:rsidRDefault="00770124" w:rsidP="00E75037">
      <w:pPr>
        <w:ind w:firstLine="0"/>
      </w:pPr>
    </w:p>
    <w:p w:rsidR="00DE69DF" w:rsidRDefault="00DE69DF" w:rsidP="00E75037">
      <w:pPr>
        <w:ind w:firstLine="0"/>
      </w:pPr>
      <w:r>
        <w:t>Pre ukážku jednoduchá konfigurácia:</w:t>
      </w:r>
    </w:p>
    <w:p w:rsidR="00DE69DF" w:rsidRDefault="00DE69DF" w:rsidP="0009243F">
      <w:pPr>
        <w:pStyle w:val="Konfig"/>
      </w:pPr>
      <w:r>
        <w:t>monitor capture buffer buffer-test size 100</w:t>
      </w:r>
    </w:p>
    <w:p w:rsidR="00DE69DF" w:rsidRDefault="00DE69DF" w:rsidP="00E75037">
      <w:pPr>
        <w:ind w:firstLine="0"/>
      </w:pPr>
      <w:r>
        <w:t>definovali sme si veľkosť buffera na 100 Kb. Ďalej treba zadefinovať „capture point“ (nastavený je zber zo všetkých rozhraní a v obidvoch smeroch):</w:t>
      </w:r>
    </w:p>
    <w:p w:rsidR="00DE69DF" w:rsidRDefault="00DE69DF" w:rsidP="0009243F">
      <w:pPr>
        <w:pStyle w:val="Konfig"/>
      </w:pPr>
      <w:r>
        <w:t>monitor capture point ip cef capture-test all both</w:t>
      </w:r>
    </w:p>
    <w:p w:rsidR="00DE69DF" w:rsidRDefault="00DE69DF" w:rsidP="00E75037">
      <w:pPr>
        <w:ind w:firstLine="0"/>
      </w:pPr>
      <w:r>
        <w:t>V ďalšom kroku treba asociovať vytvorený buffer s capture point:</w:t>
      </w:r>
    </w:p>
    <w:p w:rsidR="00DE69DF" w:rsidRDefault="00DE69DF" w:rsidP="0009243F">
      <w:pPr>
        <w:pStyle w:val="Konfig"/>
      </w:pPr>
      <w:r>
        <w:t>monitor capture point associate capture-test buffer-test</w:t>
      </w:r>
    </w:p>
    <w:p w:rsidR="00DE69DF" w:rsidRDefault="00DE69DF" w:rsidP="00E75037">
      <w:pPr>
        <w:ind w:firstLine="0"/>
      </w:pPr>
      <w:r>
        <w:t>A už stačí len zachytávanie zapnúť:</w:t>
      </w:r>
    </w:p>
    <w:p w:rsidR="00DE69DF" w:rsidRDefault="00DE69DF" w:rsidP="00770124">
      <w:pPr>
        <w:pStyle w:val="Konfig"/>
      </w:pPr>
      <w:r>
        <w:t>monitor c</w:t>
      </w:r>
      <w:r w:rsidR="00770124">
        <w:t>apture point start capture-test</w:t>
      </w:r>
    </w:p>
    <w:p w:rsidR="00DE69DF" w:rsidRDefault="00DE69DF" w:rsidP="00E75037">
      <w:pPr>
        <w:ind w:firstLine="0"/>
      </w:pPr>
      <w:r>
        <w:t>pre zastavenie zachytávania sa využije príkaz:</w:t>
      </w:r>
    </w:p>
    <w:p w:rsidR="00DE69DF" w:rsidRDefault="00DE69DF" w:rsidP="0009243F">
      <w:pPr>
        <w:pStyle w:val="Konfig"/>
      </w:pPr>
      <w:r>
        <w:t>monitor capture point stop capture-test</w:t>
      </w:r>
    </w:p>
    <w:p w:rsidR="00DE69DF" w:rsidRDefault="00DE69DF" w:rsidP="00E75037">
      <w:pPr>
        <w:ind w:firstLine="0"/>
      </w:pPr>
      <w:r>
        <w:t>pre export zachytených raw paketov do .pcap súboru sa využije príkaz:</w:t>
      </w:r>
    </w:p>
    <w:p w:rsidR="00DE69DF" w:rsidRDefault="00DE69DF" w:rsidP="0009243F">
      <w:pPr>
        <w:pStyle w:val="Konfig"/>
      </w:pPr>
      <w:r>
        <w:t>monitor capture buffer buffer-test export tftp://IP_ADRESA/subor.pcap</w:t>
      </w:r>
    </w:p>
    <w:p w:rsidR="00DE69DF" w:rsidRDefault="00DE69DF" w:rsidP="00E75037">
      <w:pPr>
        <w:ind w:firstLine="0"/>
      </w:pPr>
      <w:r>
        <w:t>export je možný vykonať pomocou: FTP, http, HTTPS, PRAM, RCP, SCP a TFTP.</w:t>
      </w:r>
    </w:p>
    <w:p w:rsidR="00DE69DF" w:rsidRDefault="00DE69DF" w:rsidP="00772233">
      <w:pPr>
        <w:ind w:firstLine="0"/>
      </w:pPr>
    </w:p>
    <w:p w:rsidR="00DE69DF" w:rsidRDefault="00DE69DF" w:rsidP="00E75037">
      <w:pPr>
        <w:ind w:firstLine="0"/>
      </w:pPr>
      <w:r>
        <w:lastRenderedPageBreak/>
        <w:t>pre skontrolovanie nastavených parametrov buffera sa použije príkaz:</w:t>
      </w:r>
    </w:p>
    <w:p w:rsidR="00DE69DF" w:rsidRDefault="00DE69DF" w:rsidP="0009243F">
      <w:pPr>
        <w:pStyle w:val="Konfig"/>
      </w:pPr>
      <w:r>
        <w:t>show monitor capture buffer NAZOV_BUFFERA parameters</w:t>
      </w:r>
    </w:p>
    <w:p w:rsidR="00DE69DF" w:rsidRDefault="00DE69DF" w:rsidP="00E75037">
      <w:pPr>
        <w:ind w:firstLine="0"/>
      </w:pPr>
      <w:r>
        <w:t>pre skontrolovanie nastavených parametrov capture point-u:</w:t>
      </w:r>
    </w:p>
    <w:p w:rsidR="00DE69DF" w:rsidRDefault="00DE69DF" w:rsidP="0009243F">
      <w:pPr>
        <w:pStyle w:val="Konfig"/>
      </w:pPr>
      <w:r>
        <w:t>show monitor capture point NAZOV_CAPTURE_POINT</w:t>
      </w:r>
    </w:p>
    <w:p w:rsidR="00DE69DF" w:rsidRDefault="00DE69DF" w:rsidP="00DE69DF"/>
    <w:p w:rsidR="00DE69DF" w:rsidRDefault="00DE69DF" w:rsidP="00DE69DF">
      <w:r>
        <w:t>Tu nastáva ale ten istý problém ako na ASA. Keď sa zaplní buffer, tak sa odchytávanie zastaví (pri lineárnom nastavení buffera) alebo sa prepisuje (pri circular nastavení). Ak sa zaplní buffer, zobrazí sa na konzole takáto hláška:</w:t>
      </w:r>
    </w:p>
    <w:p w:rsidR="00DE69DF" w:rsidRPr="00ED1B5D" w:rsidRDefault="00DE69DF" w:rsidP="0009243F">
      <w:pPr>
        <w:pStyle w:val="Konfig"/>
        <w:rPr>
          <w:lang w:val="en-US"/>
        </w:rPr>
      </w:pPr>
      <w:r>
        <w:rPr>
          <w:lang w:val="en-US"/>
        </w:rPr>
        <w:t>%BUFCAP-5-BUFFER_FULL: Linear Buffer associated with capture buffer buffer-test is full</w:t>
      </w:r>
    </w:p>
    <w:p w:rsidR="00DE69DF" w:rsidRDefault="00DE69DF" w:rsidP="00E75037">
      <w:pPr>
        <w:ind w:firstLine="0"/>
      </w:pPr>
      <w:r>
        <w:t>Túto hlášku sme následne využili pri nakonfigurovaní EEM.</w:t>
      </w:r>
    </w:p>
    <w:p w:rsidR="00DE69DF" w:rsidRDefault="00DE69DF" w:rsidP="00E75037">
      <w:pPr>
        <w:ind w:firstLine="0"/>
      </w:pPr>
      <w:r>
        <w:t>Na testovanom smerovači 1841 s IOS 15.0(1) M4 sme EEM nastavili nasledovne:</w:t>
      </w:r>
    </w:p>
    <w:p w:rsidR="00DE69DF" w:rsidRDefault="00DE69DF" w:rsidP="0009243F">
      <w:pPr>
        <w:pStyle w:val="Konfig"/>
      </w:pPr>
      <w:r>
        <w:t>event manager applet prenos</w:t>
      </w:r>
    </w:p>
    <w:p w:rsidR="00DE69DF" w:rsidRDefault="00DE69DF" w:rsidP="0009243F">
      <w:pPr>
        <w:pStyle w:val="Konfig"/>
      </w:pPr>
      <w:r>
        <w:t xml:space="preserve">  event syslog pattern „.*buffer-test is full“</w:t>
      </w:r>
    </w:p>
    <w:p w:rsidR="00DE69DF" w:rsidRDefault="00DE69DF" w:rsidP="0009243F">
      <w:pPr>
        <w:pStyle w:val="Konfig"/>
      </w:pPr>
      <w:r>
        <w:t xml:space="preserve">    action 1 cli command „enable“</w:t>
      </w:r>
    </w:p>
    <w:p w:rsidR="00DE69DF" w:rsidRDefault="00DE69DF" w:rsidP="0009243F">
      <w:pPr>
        <w:pStyle w:val="Konfig"/>
      </w:pPr>
      <w:r>
        <w:t xml:space="preserve">    action 2 cli command „monitor capture buffer buffer-test export tftp://10.0.0.2/subor$_event_pub_sec.pcap“</w:t>
      </w:r>
    </w:p>
    <w:p w:rsidR="00DE69DF" w:rsidRDefault="00DE69DF" w:rsidP="0009243F">
      <w:pPr>
        <w:pStyle w:val="Konfig"/>
      </w:pPr>
      <w:r>
        <w:t xml:space="preserve">    action 3 cli command „monitor capture buffer buffer-test clear“</w:t>
      </w:r>
    </w:p>
    <w:p w:rsidR="00DE69DF" w:rsidRDefault="00DE69DF" w:rsidP="0009243F">
      <w:pPr>
        <w:pStyle w:val="Konfig"/>
      </w:pPr>
      <w:r>
        <w:t xml:space="preserve">    action 4 cli command „monitor capture point start capture-test“</w:t>
      </w:r>
    </w:p>
    <w:p w:rsidR="00DE69DF" w:rsidRDefault="00DE69DF" w:rsidP="0009243F">
      <w:pPr>
        <w:pStyle w:val="Konfig"/>
      </w:pPr>
      <w:r>
        <w:t xml:space="preserve">    action 5 syslog msg „Bol poslany zaznam z packet capture na tftp server“</w:t>
      </w:r>
    </w:p>
    <w:p w:rsidR="00DE69DF" w:rsidRDefault="00DE69DF" w:rsidP="00E75037">
      <w:pPr>
        <w:ind w:firstLine="0"/>
      </w:pPr>
      <w:r>
        <w:t>kde sa hľadá výraz „.*buffer-test is full“. Ak sa tento výraz nájde v syslogu, vykonajú sa ďalšie akcie:</w:t>
      </w:r>
    </w:p>
    <w:p w:rsidR="00DE69DF" w:rsidRDefault="00DE69DF" w:rsidP="008D1C78">
      <w:pPr>
        <w:pStyle w:val="Odsekzoznamu"/>
        <w:keepLines w:val="0"/>
        <w:numPr>
          <w:ilvl w:val="0"/>
          <w:numId w:val="16"/>
        </w:numPr>
        <w:suppressAutoHyphens w:val="0"/>
        <w:spacing w:before="0" w:after="160" w:line="259" w:lineRule="auto"/>
        <w:jc w:val="left"/>
      </w:pPr>
      <w:r>
        <w:t>Choď do privilegovaného EXEC módu</w:t>
      </w:r>
    </w:p>
    <w:p w:rsidR="00DE69DF" w:rsidRDefault="00DE69DF" w:rsidP="008D1C78">
      <w:pPr>
        <w:pStyle w:val="Odsekzoznamu"/>
        <w:keepLines w:val="0"/>
        <w:numPr>
          <w:ilvl w:val="0"/>
          <w:numId w:val="16"/>
        </w:numPr>
        <w:suppressAutoHyphens w:val="0"/>
        <w:spacing w:before="0" w:after="160" w:line="259" w:lineRule="auto"/>
        <w:jc w:val="left"/>
      </w:pPr>
      <w:r>
        <w:t>Pošli súbor cez TFTP na danú adresu</w:t>
      </w:r>
    </w:p>
    <w:p w:rsidR="00DE69DF" w:rsidRDefault="00DE69DF" w:rsidP="008D1C78">
      <w:pPr>
        <w:pStyle w:val="Odsekzoznamu"/>
        <w:keepLines w:val="0"/>
        <w:numPr>
          <w:ilvl w:val="0"/>
          <w:numId w:val="16"/>
        </w:numPr>
        <w:suppressAutoHyphens w:val="0"/>
        <w:spacing w:before="0" w:after="160" w:line="259" w:lineRule="auto"/>
        <w:jc w:val="left"/>
      </w:pPr>
      <w:r>
        <w:t>Vyčisti buffer</w:t>
      </w:r>
    </w:p>
    <w:p w:rsidR="00DE69DF" w:rsidRDefault="00DE69DF" w:rsidP="008D1C78">
      <w:pPr>
        <w:pStyle w:val="Odsekzoznamu"/>
        <w:keepLines w:val="0"/>
        <w:numPr>
          <w:ilvl w:val="0"/>
          <w:numId w:val="16"/>
        </w:numPr>
        <w:suppressAutoHyphens w:val="0"/>
        <w:spacing w:before="0" w:after="160" w:line="259" w:lineRule="auto"/>
        <w:jc w:val="left"/>
      </w:pPr>
      <w:r>
        <w:t>Zapni buffer pre opätovné zaznamenávanie paketov</w:t>
      </w:r>
    </w:p>
    <w:p w:rsidR="00DE69DF" w:rsidRDefault="00DE69DF" w:rsidP="008D1C78">
      <w:pPr>
        <w:pStyle w:val="Odsekzoznamu"/>
        <w:keepLines w:val="0"/>
        <w:numPr>
          <w:ilvl w:val="0"/>
          <w:numId w:val="16"/>
        </w:numPr>
        <w:suppressAutoHyphens w:val="0"/>
        <w:spacing w:before="0" w:after="160" w:line="259" w:lineRule="auto"/>
        <w:jc w:val="left"/>
      </w:pPr>
      <w:r>
        <w:t>Napíš na obrazovku, že bol poslaný súbor na TFTP server</w:t>
      </w:r>
    </w:p>
    <w:p w:rsidR="00DE69DF" w:rsidRPr="000067F2" w:rsidRDefault="00DE69DF" w:rsidP="00E75037">
      <w:pPr>
        <w:ind w:firstLine="0"/>
      </w:pPr>
      <w:r>
        <w:t xml:space="preserve">Súbory sa posielajú s názvom </w:t>
      </w:r>
      <w:r w:rsidRPr="000067F2">
        <w:rPr>
          <w:i/>
        </w:rPr>
        <w:t>subor</w:t>
      </w:r>
      <w:r>
        <w:t xml:space="preserve"> a časom v sekundách aby boli na serveri odlíšené.</w:t>
      </w:r>
    </w:p>
    <w:p w:rsidR="00DE69DF" w:rsidRPr="00DE69DF" w:rsidRDefault="00DE69DF" w:rsidP="00DE69DF"/>
    <w:p w:rsidR="0015536D" w:rsidRDefault="004179EA" w:rsidP="004179EA">
      <w:pPr>
        <w:pStyle w:val="Nadpis1"/>
      </w:pPr>
      <w:bookmarkStart w:id="233" w:name="_Toc454063485"/>
      <w:r>
        <w:lastRenderedPageBreak/>
        <w:t>PORT MIRRORING</w:t>
      </w:r>
      <w:bookmarkEnd w:id="233"/>
    </w:p>
    <w:p w:rsidR="004179EA" w:rsidRPr="00772233" w:rsidRDefault="004179EA" w:rsidP="00772233">
      <w:r w:rsidRPr="00623018">
        <w:t>Ďalšou z možností ako odchytávať celú prevádzku je tzv. zrkadlenie alebo Port Mirroring. Cisco nám ponúka nasledovne možnosti. Local SPAN (Switched Port Analyzer) pre zrkadlenie prevádzky v rámci jedného prepínača a Remote SPAN pre zrk</w:t>
      </w:r>
      <w:r w:rsidR="00770124">
        <w:t xml:space="preserve">adlenie z viacerých prepínačov. </w:t>
      </w:r>
      <w:r w:rsidRPr="00623018">
        <w:t>Túto možnosť podporujú prakticky všetky prepínače CISCO. Nie je podporovaná na Firewall ASA.</w:t>
      </w:r>
    </w:p>
    <w:p w:rsidR="004179EA" w:rsidRPr="00623018" w:rsidRDefault="004179EA" w:rsidP="007C6957">
      <w:pPr>
        <w:pStyle w:val="Nadpis3"/>
      </w:pPr>
      <w:bookmarkStart w:id="234" w:name="_Toc454063486"/>
      <w:r w:rsidRPr="00623018">
        <w:t>PORT MIRRORING – Local SPAN</w:t>
      </w:r>
      <w:bookmarkEnd w:id="234"/>
    </w:p>
    <w:p w:rsidR="004179EA" w:rsidRDefault="00E75037" w:rsidP="00E75037">
      <w:pPr>
        <w:ind w:firstLine="0"/>
      </w:pPr>
      <w:r>
        <w:rPr>
          <w:sz w:val="28"/>
        </w:rPr>
        <w:t>Z</w:t>
      </w:r>
      <w:r w:rsidR="004179EA" w:rsidRPr="00623018">
        <w:t xml:space="preserve">ber v rámci jedného </w:t>
      </w:r>
      <w:r>
        <w:t>prepínača:</w:t>
      </w:r>
    </w:p>
    <w:p w:rsidR="00EA416F" w:rsidRDefault="00951B08" w:rsidP="00770124">
      <w:pPr>
        <w:pStyle w:val="Obrzok"/>
      </w:pPr>
      <w:r>
        <w:rPr>
          <w:noProof/>
          <w:lang w:eastAsia="sk-SK"/>
        </w:rPr>
        <w:drawing>
          <wp:inline distT="0" distB="0" distL="0" distR="0" wp14:anchorId="4ECFDF85" wp14:editId="17BEC2EB">
            <wp:extent cx="2533650" cy="2343150"/>
            <wp:effectExtent l="0" t="0" r="0" b="0"/>
            <wp:docPr id="11" name="Obrázo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alphaModFix/>
                      <a:lum/>
                      <a:extLst>
                        <a:ext uri="{28A0092B-C50C-407E-A947-70E740481C1C}">
                          <a14:useLocalDpi xmlns:a14="http://schemas.microsoft.com/office/drawing/2010/main" val="0"/>
                        </a:ext>
                      </a:extLst>
                    </a:blip>
                    <a:srcRect/>
                    <a:stretch>
                      <a:fillRect/>
                    </a:stretch>
                  </pic:blipFill>
                  <pic:spPr>
                    <a:xfrm>
                      <a:off x="0" y="0"/>
                      <a:ext cx="2533650" cy="2343150"/>
                    </a:xfrm>
                    <a:prstGeom prst="rect">
                      <a:avLst/>
                    </a:prstGeom>
                  </pic:spPr>
                </pic:pic>
              </a:graphicData>
            </a:graphic>
          </wp:inline>
        </w:drawing>
      </w:r>
    </w:p>
    <w:p w:rsidR="00770124" w:rsidRPr="00770124" w:rsidRDefault="00EA416F" w:rsidP="00772233">
      <w:pPr>
        <w:pStyle w:val="Popis"/>
      </w:pPr>
      <w:bookmarkStart w:id="235" w:name="_Toc454063182"/>
      <w:bookmarkStart w:id="236" w:name="_Toc454063413"/>
      <w:r>
        <w:t xml:space="preserve">Obrázok </w:t>
      </w:r>
      <w:fldSimple w:instr=" STYLEREF 1 \s ">
        <w:r w:rsidR="00B01989">
          <w:rPr>
            <w:noProof/>
          </w:rPr>
          <w:t>10</w:t>
        </w:r>
      </w:fldSimple>
      <w:r w:rsidR="00B01989">
        <w:t>.</w:t>
      </w:r>
      <w:fldSimple w:instr=" SEQ Obrázok \* ARABIC \s 1 ">
        <w:r w:rsidR="00B01989">
          <w:rPr>
            <w:noProof/>
          </w:rPr>
          <w:t>1</w:t>
        </w:r>
      </w:fldSimple>
      <w:r>
        <w:t xml:space="preserve"> Local SPAN</w:t>
      </w:r>
      <w:bookmarkEnd w:id="235"/>
      <w:bookmarkEnd w:id="236"/>
    </w:p>
    <w:p w:rsidR="004179EA" w:rsidRPr="00623018" w:rsidRDefault="004179EA" w:rsidP="007C6957">
      <w:pPr>
        <w:pStyle w:val="Nadpis3"/>
      </w:pPr>
      <w:bookmarkStart w:id="237" w:name="_Toc454063487"/>
      <w:r w:rsidRPr="00623018">
        <w:t>PORT MIRRORING – Remote SPAN</w:t>
      </w:r>
      <w:bookmarkEnd w:id="237"/>
    </w:p>
    <w:p w:rsidR="004179EA" w:rsidRPr="00623018" w:rsidRDefault="00E75037" w:rsidP="00E75037">
      <w:pPr>
        <w:ind w:firstLine="0"/>
        <w:rPr>
          <w:sz w:val="28"/>
        </w:rPr>
      </w:pPr>
      <w:r>
        <w:t>Z</w:t>
      </w:r>
      <w:r w:rsidR="004179EA" w:rsidRPr="00623018">
        <w:t xml:space="preserve">ber z viacerých </w:t>
      </w:r>
      <w:r>
        <w:t>prepínačov</w:t>
      </w:r>
      <w:r w:rsidR="004179EA" w:rsidRPr="00623018">
        <w:t xml:space="preserve"> (budeme mať prístup?)</w:t>
      </w:r>
      <w:r>
        <w:t>:</w:t>
      </w:r>
    </w:p>
    <w:p w:rsidR="00EA416F" w:rsidRDefault="004179EA" w:rsidP="00770124">
      <w:pPr>
        <w:pStyle w:val="Obrzok"/>
      </w:pPr>
      <w:r w:rsidRPr="00623018">
        <w:rPr>
          <w:noProof/>
          <w:lang w:eastAsia="sk-SK"/>
        </w:rPr>
        <w:drawing>
          <wp:inline distT="0" distB="0" distL="0" distR="0" wp14:anchorId="0C485D6F" wp14:editId="4F35174E">
            <wp:extent cx="4171950" cy="2486025"/>
            <wp:effectExtent l="19050" t="0" r="0" b="0"/>
            <wp:docPr id="12" name="Obrázo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alphaModFix/>
                      <a:lum/>
                    </a:blip>
                    <a:srcRect/>
                    <a:stretch>
                      <a:fillRect/>
                    </a:stretch>
                  </pic:blipFill>
                  <pic:spPr>
                    <a:xfrm>
                      <a:off x="0" y="0"/>
                      <a:ext cx="4171950" cy="2486025"/>
                    </a:xfrm>
                    <a:prstGeom prst="rect">
                      <a:avLst/>
                    </a:prstGeom>
                  </pic:spPr>
                </pic:pic>
              </a:graphicData>
            </a:graphic>
          </wp:inline>
        </w:drawing>
      </w:r>
    </w:p>
    <w:p w:rsidR="004179EA" w:rsidRDefault="00EA416F" w:rsidP="00EA416F">
      <w:pPr>
        <w:pStyle w:val="Popis"/>
      </w:pPr>
      <w:bookmarkStart w:id="238" w:name="_Toc454063183"/>
      <w:bookmarkStart w:id="239" w:name="_Toc454063414"/>
      <w:r>
        <w:t xml:space="preserve">Obrázok </w:t>
      </w:r>
      <w:fldSimple w:instr=" STYLEREF 1 \s ">
        <w:r w:rsidR="00B01989">
          <w:rPr>
            <w:noProof/>
          </w:rPr>
          <w:t>10</w:t>
        </w:r>
      </w:fldSimple>
      <w:r w:rsidR="00B01989">
        <w:t>.</w:t>
      </w:r>
      <w:fldSimple w:instr=" SEQ Obrázok \* ARABIC \s 1 ">
        <w:r w:rsidR="00B01989">
          <w:rPr>
            <w:noProof/>
          </w:rPr>
          <w:t>2</w:t>
        </w:r>
      </w:fldSimple>
      <w:r>
        <w:t xml:space="preserve"> Remote SPAN</w:t>
      </w:r>
      <w:bookmarkEnd w:id="238"/>
      <w:bookmarkEnd w:id="239"/>
    </w:p>
    <w:p w:rsidR="004179EA" w:rsidRPr="00623018" w:rsidRDefault="004179EA" w:rsidP="007C6957">
      <w:pPr>
        <w:pStyle w:val="Nadpis3"/>
      </w:pPr>
      <w:bookmarkStart w:id="240" w:name="_Toc454063488"/>
      <w:r w:rsidRPr="00623018">
        <w:lastRenderedPageBreak/>
        <w:t>Konfigurácia</w:t>
      </w:r>
      <w:bookmarkEnd w:id="240"/>
    </w:p>
    <w:p w:rsidR="004179EA" w:rsidRPr="00623018" w:rsidRDefault="004179EA" w:rsidP="004179EA">
      <w:pPr>
        <w:pStyle w:val="Standard"/>
        <w:rPr>
          <w:rFonts w:asciiTheme="minorHAnsi" w:hAnsiTheme="minorHAnsi"/>
          <w:b/>
          <w:bCs/>
          <w:sz w:val="26"/>
          <w:szCs w:val="26"/>
        </w:rPr>
      </w:pPr>
    </w:p>
    <w:p w:rsidR="004179EA" w:rsidRPr="00E75037" w:rsidRDefault="004179EA" w:rsidP="00E75037">
      <w:pPr>
        <w:pStyle w:val="Nadpis4"/>
      </w:pPr>
      <w:r w:rsidRPr="00E75037">
        <w:t>SPAN</w:t>
      </w:r>
    </w:p>
    <w:p w:rsidR="004179EA" w:rsidRPr="00623018" w:rsidRDefault="004179EA" w:rsidP="0009243F">
      <w:pPr>
        <w:pStyle w:val="Konfig"/>
      </w:pPr>
      <w:bookmarkStart w:id="241" w:name="wp1036890"/>
      <w:bookmarkEnd w:id="241"/>
      <w:r w:rsidRPr="00623018">
        <w:t>Switch(config)# monitor session 1 source interface fastEthernet0/1</w:t>
      </w:r>
    </w:p>
    <w:p w:rsidR="004179EA" w:rsidRPr="00623018" w:rsidRDefault="004179EA" w:rsidP="0009243F">
      <w:pPr>
        <w:pStyle w:val="Konfig"/>
      </w:pPr>
      <w:bookmarkStart w:id="242" w:name="wp1194801"/>
      <w:bookmarkEnd w:id="242"/>
      <w:r w:rsidRPr="00623018">
        <w:t>Switch(config)# monitor session 1 destination interface fastEthernet0/10</w:t>
      </w:r>
    </w:p>
    <w:p w:rsidR="004179EA" w:rsidRPr="00623018" w:rsidRDefault="004179EA" w:rsidP="0009243F">
      <w:pPr>
        <w:pStyle w:val="Konfig"/>
      </w:pPr>
      <w:r w:rsidRPr="00623018">
        <w:t>Switch# show monitor session 1</w:t>
      </w:r>
    </w:p>
    <w:p w:rsidR="004179EA" w:rsidRPr="00623018" w:rsidRDefault="004179EA" w:rsidP="004179EA">
      <w:pPr>
        <w:pStyle w:val="PreformattedText"/>
        <w:rPr>
          <w:rFonts w:asciiTheme="minorHAnsi" w:hAnsiTheme="minorHAnsi"/>
        </w:rPr>
      </w:pPr>
    </w:p>
    <w:p w:rsidR="004179EA" w:rsidRPr="00E75037" w:rsidRDefault="004179EA" w:rsidP="00E75037">
      <w:pPr>
        <w:pStyle w:val="Nadpis4"/>
      </w:pPr>
      <w:r w:rsidRPr="00E75037">
        <w:t>RSPAN</w:t>
      </w:r>
    </w:p>
    <w:p w:rsidR="004179EA" w:rsidRPr="00E75037" w:rsidRDefault="004179EA" w:rsidP="00E75037">
      <w:pPr>
        <w:pStyle w:val="Nadpis4"/>
      </w:pPr>
      <w:r w:rsidRPr="00E75037">
        <w:t>Zdrojový prepínač</w:t>
      </w:r>
    </w:p>
    <w:p w:rsidR="004179EA" w:rsidRPr="00623018" w:rsidRDefault="004179EA" w:rsidP="0009243F">
      <w:pPr>
        <w:pStyle w:val="Konfig"/>
      </w:pPr>
      <w:r w:rsidRPr="00623018">
        <w:t>SwitchA(config)#vlan 999</w:t>
      </w:r>
    </w:p>
    <w:p w:rsidR="004179EA" w:rsidRPr="00623018" w:rsidRDefault="004179EA" w:rsidP="0009243F">
      <w:pPr>
        <w:pStyle w:val="Konfig"/>
      </w:pPr>
      <w:r w:rsidRPr="00623018">
        <w:t>SwitchA(config-vlan)#remote-span</w:t>
      </w:r>
    </w:p>
    <w:p w:rsidR="004179EA" w:rsidRPr="00623018" w:rsidRDefault="004179EA" w:rsidP="0009243F">
      <w:pPr>
        <w:pStyle w:val="Konfig"/>
      </w:pPr>
      <w:r w:rsidRPr="00623018">
        <w:t>SwitchA(config-vlan)#name SPAN_VLAN</w:t>
      </w:r>
    </w:p>
    <w:p w:rsidR="004179EA" w:rsidRPr="00623018" w:rsidRDefault="004179EA" w:rsidP="0009243F">
      <w:pPr>
        <w:pStyle w:val="Konfig"/>
      </w:pPr>
      <w:r w:rsidRPr="00623018">
        <w:t>SwitchA(config-vlan)#exit</w:t>
      </w:r>
    </w:p>
    <w:p w:rsidR="004179EA" w:rsidRPr="00623018" w:rsidRDefault="004179EA" w:rsidP="0009243F">
      <w:pPr>
        <w:pStyle w:val="Konfig"/>
      </w:pPr>
      <w:r w:rsidRPr="00623018">
        <w:t>SwitchA(config)#monitor session 1 source interface fa0/1</w:t>
      </w:r>
    </w:p>
    <w:p w:rsidR="004179EA" w:rsidRPr="00623018" w:rsidRDefault="004179EA" w:rsidP="0009243F">
      <w:pPr>
        <w:pStyle w:val="Konfig"/>
      </w:pPr>
      <w:r w:rsidRPr="00623018">
        <w:t>SwitchA(config)#monitor session 1 destination remote vlan 999</w:t>
      </w:r>
    </w:p>
    <w:p w:rsidR="004179EA" w:rsidRPr="00623018" w:rsidRDefault="004179EA" w:rsidP="004179EA">
      <w:pPr>
        <w:pStyle w:val="PreformattedText"/>
        <w:rPr>
          <w:rFonts w:asciiTheme="minorHAnsi" w:hAnsiTheme="minorHAnsi"/>
        </w:rPr>
      </w:pPr>
    </w:p>
    <w:p w:rsidR="004179EA" w:rsidRPr="00E75037" w:rsidRDefault="004179EA" w:rsidP="00E75037">
      <w:pPr>
        <w:pStyle w:val="Nadpis4"/>
      </w:pPr>
      <w:r w:rsidRPr="00E75037">
        <w:t>Cieľový prepínač</w:t>
      </w:r>
    </w:p>
    <w:p w:rsidR="004179EA" w:rsidRPr="00623018" w:rsidRDefault="004179EA" w:rsidP="0009243F">
      <w:pPr>
        <w:pStyle w:val="Konfig"/>
      </w:pPr>
      <w:r w:rsidRPr="00623018">
        <w:t>SwitchB(config)#vlan 999</w:t>
      </w:r>
    </w:p>
    <w:p w:rsidR="004179EA" w:rsidRPr="00623018" w:rsidRDefault="004179EA" w:rsidP="0009243F">
      <w:pPr>
        <w:pStyle w:val="Konfig"/>
      </w:pPr>
      <w:r w:rsidRPr="00623018">
        <w:t>SwitchB(config-vlan)#remote-span</w:t>
      </w:r>
    </w:p>
    <w:p w:rsidR="004179EA" w:rsidRPr="00623018" w:rsidRDefault="004179EA" w:rsidP="0009243F">
      <w:pPr>
        <w:pStyle w:val="Konfig"/>
      </w:pPr>
      <w:r w:rsidRPr="00623018">
        <w:t>SwitchB(config-vlan)#name SPAN_VLAN</w:t>
      </w:r>
    </w:p>
    <w:p w:rsidR="004179EA" w:rsidRPr="00623018" w:rsidRDefault="004179EA" w:rsidP="0009243F">
      <w:pPr>
        <w:pStyle w:val="Konfig"/>
      </w:pPr>
      <w:r w:rsidRPr="00623018">
        <w:t>SwitchB(config-vlan)#exit</w:t>
      </w:r>
    </w:p>
    <w:p w:rsidR="004179EA" w:rsidRPr="00623018" w:rsidRDefault="004179EA" w:rsidP="0009243F">
      <w:pPr>
        <w:pStyle w:val="Konfig"/>
      </w:pPr>
      <w:r w:rsidRPr="00623018">
        <w:t>SwitchB(config)#monitor session 1 source remote vlan 999</w:t>
      </w:r>
    </w:p>
    <w:p w:rsidR="004179EA" w:rsidRPr="00623018" w:rsidRDefault="004179EA" w:rsidP="0009243F">
      <w:pPr>
        <w:pStyle w:val="Konfig"/>
      </w:pPr>
      <w:r w:rsidRPr="00623018">
        <w:t>SwitchB(config)#monitor session 1 destination interface fa 0/2</w:t>
      </w:r>
    </w:p>
    <w:p w:rsidR="004179EA" w:rsidRPr="00623018" w:rsidRDefault="004179EA" w:rsidP="004179EA">
      <w:pPr>
        <w:pStyle w:val="Standard"/>
        <w:rPr>
          <w:rFonts w:asciiTheme="minorHAnsi" w:hAnsiTheme="minorHAnsi"/>
          <w:b/>
          <w:bCs/>
          <w:sz w:val="26"/>
          <w:szCs w:val="26"/>
        </w:rPr>
      </w:pPr>
    </w:p>
    <w:p w:rsidR="004179EA" w:rsidRPr="004179EA" w:rsidRDefault="004179EA" w:rsidP="004179EA"/>
    <w:p w:rsidR="00930A9C" w:rsidRDefault="00930A9C" w:rsidP="002C6E2D">
      <w:pPr>
        <w:pStyle w:val="Nadpis1"/>
        <w:rPr>
          <w:rStyle w:val="3oh-"/>
        </w:rPr>
      </w:pPr>
      <w:bookmarkStart w:id="243" w:name="_Ref454026679"/>
      <w:bookmarkStart w:id="244" w:name="_Toc454063489"/>
      <w:r>
        <w:rPr>
          <w:rStyle w:val="3oh-"/>
        </w:rPr>
        <w:lastRenderedPageBreak/>
        <w:t>Problémy</w:t>
      </w:r>
      <w:bookmarkEnd w:id="243"/>
      <w:bookmarkEnd w:id="244"/>
    </w:p>
    <w:p w:rsidR="00930A9C" w:rsidRDefault="00930A9C" w:rsidP="00930A9C">
      <w:pPr>
        <w:rPr>
          <w:rStyle w:val="normaltextrun"/>
          <w:rFonts w:ascii="Calibri" w:eastAsia="Times New Roman" w:hAnsi="Calibri" w:cs="Segoe UI"/>
          <w:b/>
          <w:bCs/>
          <w:szCs w:val="24"/>
          <w:lang w:eastAsia="sk-SK"/>
        </w:rPr>
      </w:pPr>
      <w:r>
        <w:rPr>
          <w:rStyle w:val="3oh-"/>
        </w:rPr>
        <w:t xml:space="preserve">Prvý problém sa vyskytol hneď na začiatku kedy sme nepoznali meno a heslo pre prístup na firewall ASA 5510. Riešením bola obnova hesla, ktorá prebiehala nasledovne: </w:t>
      </w:r>
    </w:p>
    <w:p w:rsidR="00930A9C" w:rsidRPr="00930A9C" w:rsidRDefault="00930A9C" w:rsidP="00445780">
      <w:pPr>
        <w:ind w:firstLine="0"/>
        <w:rPr>
          <w:b/>
        </w:rPr>
      </w:pPr>
      <w:r w:rsidRPr="00930A9C">
        <w:rPr>
          <w:b/>
        </w:rPr>
        <w:t xml:space="preserve">Stiahnutie ASA </w:t>
      </w:r>
      <w:r w:rsidR="00772233">
        <w:rPr>
          <w:b/>
        </w:rPr>
        <w:t>softwaru</w:t>
      </w:r>
      <w:r w:rsidRPr="00930A9C">
        <w:rPr>
          <w:b/>
        </w:rPr>
        <w:t xml:space="preserve"> z</w:t>
      </w:r>
      <w:r w:rsidR="00772233">
        <w:rPr>
          <w:b/>
        </w:rPr>
        <w:t> druhého firewallu pomocou TFTP.</w:t>
      </w:r>
    </w:p>
    <w:p w:rsidR="00930A9C" w:rsidRPr="00930A9C" w:rsidRDefault="00930A9C" w:rsidP="00D7304A">
      <w:pPr>
        <w:pStyle w:val="Odsekzoznamu"/>
        <w:numPr>
          <w:ilvl w:val="0"/>
          <w:numId w:val="6"/>
        </w:numPr>
      </w:pPr>
      <w:r w:rsidRPr="00930A9C">
        <w:t>vytvorenie tftp servera pomocou programu Tftpd64 </w:t>
      </w:r>
    </w:p>
    <w:p w:rsidR="00930A9C" w:rsidRPr="00930A9C" w:rsidRDefault="00930A9C" w:rsidP="00D7304A">
      <w:pPr>
        <w:pStyle w:val="Odsekzoznamu"/>
        <w:numPr>
          <w:ilvl w:val="0"/>
          <w:numId w:val="6"/>
        </w:numPr>
      </w:pPr>
      <w:r w:rsidRPr="00930A9C">
        <w:t>pre kopírovanie si musíme nastaviť ip adresu na porte,  </w:t>
      </w:r>
    </w:p>
    <w:p w:rsidR="00930A9C" w:rsidRPr="00930A9C" w:rsidRDefault="00930A9C" w:rsidP="00D7304A">
      <w:pPr>
        <w:pStyle w:val="Odsekzoznamu"/>
        <w:numPr>
          <w:ilvl w:val="0"/>
          <w:numId w:val="6"/>
        </w:numPr>
      </w:pPr>
      <w:r w:rsidRPr="00930A9C">
        <w:t>port musí mať nastavený security-level väčší ako ostatné (security-level 100), lebo z menšieho na väčšie nekomunikuje </w:t>
      </w:r>
    </w:p>
    <w:p w:rsidR="00930A9C" w:rsidRPr="00930A9C" w:rsidRDefault="00930A9C" w:rsidP="00D7304A">
      <w:pPr>
        <w:pStyle w:val="Odsekzoznamu"/>
        <w:numPr>
          <w:ilvl w:val="0"/>
          <w:numId w:val="6"/>
        </w:numPr>
      </w:pPr>
      <w:r>
        <w:t>ďalej musí mať</w:t>
      </w:r>
      <w:r w:rsidRPr="00930A9C">
        <w:t xml:space="preserve"> nastavené meno interface-u (nameif &lt;meno&gt;)  </w:t>
      </w:r>
    </w:p>
    <w:p w:rsidR="00930A9C" w:rsidRPr="00930A9C" w:rsidRDefault="00930A9C" w:rsidP="00D7304A">
      <w:pPr>
        <w:pStyle w:val="Odsekzoznamu"/>
        <w:numPr>
          <w:ilvl w:val="0"/>
          <w:numId w:val="6"/>
        </w:numPr>
      </w:pPr>
      <w:r w:rsidRPr="00930A9C">
        <w:t>stiahnu</w:t>
      </w:r>
      <w:r>
        <w:t>ť</w:t>
      </w:r>
      <w:r w:rsidRPr="00930A9C">
        <w:t xml:space="preserve"> </w:t>
      </w:r>
      <w:r>
        <w:t>ASA software</w:t>
      </w:r>
      <w:r w:rsidRPr="00930A9C">
        <w:t xml:space="preserve"> - </w:t>
      </w:r>
      <w:r w:rsidRPr="00930A9C">
        <w:rPr>
          <w:i/>
        </w:rPr>
        <w:t>copy flash:/asa821-k8.bin tftp:&lt;ip address tftp servera&gt;</w:t>
      </w:r>
      <w:r w:rsidR="00772233">
        <w:t> </w:t>
      </w:r>
      <w:r w:rsidRPr="00930A9C">
        <w:t> </w:t>
      </w:r>
    </w:p>
    <w:p w:rsidR="00930A9C" w:rsidRPr="00930A9C" w:rsidRDefault="00930A9C" w:rsidP="00445780">
      <w:pPr>
        <w:ind w:firstLine="0"/>
        <w:rPr>
          <w:b/>
        </w:rPr>
      </w:pPr>
      <w:r w:rsidRPr="00930A9C">
        <w:rPr>
          <w:b/>
        </w:rPr>
        <w:t>Vymazanie flash na ASA (s neznámym passwordom) </w:t>
      </w:r>
    </w:p>
    <w:p w:rsidR="00930A9C" w:rsidRPr="00930A9C" w:rsidRDefault="00930A9C" w:rsidP="00930A9C">
      <w:r>
        <w:t>P</w:t>
      </w:r>
      <w:r w:rsidRPr="00930A9C">
        <w:t>očas bootovania stlačiť ESC to interrupt boot (podľa niekto</w:t>
      </w:r>
      <w:r>
        <w:t>rých návodov sa spustí ROMMON), zobrazila sa výzva</w:t>
      </w:r>
      <w:r w:rsidRPr="00930A9C">
        <w:t xml:space="preserve"> na vymazanie flash (erase disk0 a disk1)</w:t>
      </w:r>
      <w:r>
        <w:t>.</w:t>
      </w:r>
      <w:r w:rsidRPr="00930A9C">
        <w:br/>
        <w:t> </w:t>
      </w:r>
    </w:p>
    <w:p w:rsidR="00930A9C" w:rsidRPr="00930A9C" w:rsidRDefault="00930A9C" w:rsidP="00445780">
      <w:pPr>
        <w:ind w:firstLine="0"/>
        <w:rPr>
          <w:b/>
        </w:rPr>
      </w:pPr>
      <w:r>
        <w:rPr>
          <w:b/>
        </w:rPr>
        <w:t>Nahranie</w:t>
      </w:r>
      <w:r w:rsidRPr="00930A9C">
        <w:rPr>
          <w:b/>
        </w:rPr>
        <w:t xml:space="preserve"> </w:t>
      </w:r>
      <w:r>
        <w:rPr>
          <w:b/>
        </w:rPr>
        <w:t>ASA software</w:t>
      </w:r>
      <w:r w:rsidRPr="00930A9C">
        <w:rPr>
          <w:b/>
        </w:rPr>
        <w:t xml:space="preserve"> pomocou ROMMON režimu </w:t>
      </w:r>
    </w:p>
    <w:p w:rsidR="00930A9C" w:rsidRDefault="00930A9C" w:rsidP="00930A9C">
      <w:r>
        <w:t>P</w:t>
      </w:r>
      <w:r w:rsidRPr="00930A9C">
        <w:t>o vymazaní sme sa dostali do režimu ROMMON</w:t>
      </w:r>
      <w:r>
        <w:t>, v ktorom sme zadali nasledovné</w:t>
      </w:r>
    </w:p>
    <w:p w:rsidR="00772233" w:rsidRPr="00BC49A9" w:rsidRDefault="00772233" w:rsidP="00772233">
      <w:pPr>
        <w:pStyle w:val="Konfigurky"/>
      </w:pPr>
      <w:r w:rsidRPr="00BC49A9">
        <w:t>rommon #0&gt; ADDRESS=&lt;ip adresa portu&gt;</w:t>
      </w:r>
    </w:p>
    <w:p w:rsidR="00772233" w:rsidRPr="00BC49A9" w:rsidRDefault="00772233" w:rsidP="00772233">
      <w:pPr>
        <w:pStyle w:val="Konfigurky"/>
      </w:pPr>
      <w:r w:rsidRPr="00BC49A9">
        <w:t>rommon #1&gt; SERVER=&lt;ip adresa tftp servera&gt; </w:t>
      </w:r>
    </w:p>
    <w:p w:rsidR="00772233" w:rsidRPr="00BC49A9" w:rsidRDefault="00772233" w:rsidP="00772233">
      <w:pPr>
        <w:pStyle w:val="Konfigurky"/>
      </w:pPr>
      <w:r w:rsidRPr="00BC49A9">
        <w:t>rommon #2&gt; GATEWAY=&lt;ip adresa brany - tftp servera&gt; </w:t>
      </w:r>
    </w:p>
    <w:p w:rsidR="00772233" w:rsidRPr="00BC49A9" w:rsidRDefault="00772233" w:rsidP="00772233">
      <w:pPr>
        <w:pStyle w:val="Konfigurky"/>
      </w:pPr>
      <w:r w:rsidRPr="00BC49A9">
        <w:t>rommon #3&gt; IMAGE=asa821-k8.bin  </w:t>
      </w:r>
    </w:p>
    <w:p w:rsidR="00772233" w:rsidRPr="00BC49A9" w:rsidRDefault="00772233" w:rsidP="00772233">
      <w:pPr>
        <w:pStyle w:val="Konfigurky"/>
      </w:pPr>
      <w:r w:rsidRPr="00BC49A9">
        <w:t>rommon #4&gt; PORT=Ethernet0/2 </w:t>
      </w:r>
    </w:p>
    <w:p w:rsidR="00772233" w:rsidRPr="00BC49A9" w:rsidRDefault="00772233" w:rsidP="00772233">
      <w:pPr>
        <w:pStyle w:val="Konfigurky"/>
      </w:pPr>
      <w:r w:rsidRPr="00BC49A9">
        <w:t>rommon #5&gt; set </w:t>
      </w:r>
    </w:p>
    <w:p w:rsidR="00930A9C" w:rsidRDefault="00772233" w:rsidP="00772233">
      <w:pPr>
        <w:pStyle w:val="Konfigurky"/>
        <w:rPr>
          <w:rFonts w:ascii="Segoe UI" w:hAnsi="Segoe UI" w:cs="Segoe UI"/>
          <w:sz w:val="12"/>
          <w:szCs w:val="12"/>
        </w:rPr>
      </w:pPr>
      <w:r w:rsidRPr="00BC49A9">
        <w:t>rommon #6&gt; tftp</w:t>
      </w:r>
      <w:r>
        <w:rPr>
          <w:rStyle w:val="eop"/>
          <w:rFonts w:ascii="Calibri" w:hAnsi="Calibri" w:cs="Segoe UI"/>
        </w:rPr>
        <w:t> </w:t>
      </w:r>
    </w:p>
    <w:p w:rsidR="00930A9C" w:rsidRPr="00BC49A9" w:rsidRDefault="00BC49A9" w:rsidP="00D7304A">
      <w:pPr>
        <w:pStyle w:val="Odsekzoznamu"/>
        <w:numPr>
          <w:ilvl w:val="0"/>
          <w:numId w:val="7"/>
        </w:numPr>
        <w:jc w:val="left"/>
      </w:pPr>
      <w:r>
        <w:t>po nabootovaní</w:t>
      </w:r>
      <w:r w:rsidR="00930A9C" w:rsidRPr="00BC49A9">
        <w:t xml:space="preserve"> systému musíme </w:t>
      </w:r>
      <w:r>
        <w:t xml:space="preserve">nový ASA software </w:t>
      </w:r>
      <w:r w:rsidR="00930A9C" w:rsidRPr="00BC49A9">
        <w:t>skopírovať do flash pre budúce bootovanie </w:t>
      </w:r>
    </w:p>
    <w:p w:rsidR="00930A9C" w:rsidRPr="00BC49A9" w:rsidRDefault="00930A9C" w:rsidP="00D7304A">
      <w:pPr>
        <w:pStyle w:val="Odsekzoznamu"/>
        <w:numPr>
          <w:ilvl w:val="0"/>
          <w:numId w:val="7"/>
        </w:numPr>
        <w:jc w:val="left"/>
      </w:pPr>
      <w:r w:rsidRPr="00BC49A9">
        <w:t>k tomu tiež potrebujeme konfiguráciu portu rovnako ako v prvom kroku </w:t>
      </w:r>
    </w:p>
    <w:p w:rsidR="00772233" w:rsidRPr="00BC49A9" w:rsidRDefault="00772233" w:rsidP="00772233">
      <w:pPr>
        <w:pStyle w:val="Konfigurky"/>
      </w:pPr>
      <w:r w:rsidRPr="00BC49A9">
        <w:t>copy tftp flash </w:t>
      </w:r>
    </w:p>
    <w:p w:rsidR="00772233" w:rsidRPr="00BC49A9" w:rsidRDefault="00772233" w:rsidP="00772233">
      <w:pPr>
        <w:pStyle w:val="Konfigurky"/>
      </w:pPr>
      <w:r w:rsidRPr="00BC49A9">
        <w:t>boot system disk0:/asa821-k8.bin </w:t>
      </w:r>
    </w:p>
    <w:p w:rsidR="00772233" w:rsidRPr="00BC49A9" w:rsidRDefault="00772233" w:rsidP="00772233">
      <w:pPr>
        <w:pStyle w:val="Konfigurky"/>
      </w:pPr>
      <w:r w:rsidRPr="00BC49A9">
        <w:t>write memory </w:t>
      </w:r>
    </w:p>
    <w:p w:rsidR="00930A9C" w:rsidRDefault="00772233" w:rsidP="00772233">
      <w:pPr>
        <w:pStyle w:val="Konfigurky"/>
        <w:rPr>
          <w:rStyle w:val="3oh-"/>
        </w:rPr>
      </w:pPr>
      <w:r w:rsidRPr="00BC49A9">
        <w:t>reload </w:t>
      </w:r>
    </w:p>
    <w:p w:rsidR="00930A9C" w:rsidRPr="00E75037" w:rsidRDefault="00930A9C" w:rsidP="00E75037">
      <w:r w:rsidRPr="00E75037">
        <w:t>Druhým problémom bolo, že ASA 5510 pri konfigurácií stále padala, crashovala s výslednou chybou DISPATCH UNIT. Riešením bolo nahratie nového Cisco Appliance Software podobne ako pri probléme 1</w:t>
      </w:r>
      <w:r w:rsidR="00094394" w:rsidRPr="00E75037">
        <w:t>.</w:t>
      </w:r>
    </w:p>
    <w:p w:rsidR="002C6E2D" w:rsidRDefault="002C6E2D" w:rsidP="002C6E2D">
      <w:pPr>
        <w:pStyle w:val="Nadpis1"/>
        <w:rPr>
          <w:rStyle w:val="3oh-"/>
        </w:rPr>
      </w:pPr>
      <w:bookmarkStart w:id="245" w:name="_Toc454063490"/>
      <w:r>
        <w:rPr>
          <w:rStyle w:val="3oh-"/>
        </w:rPr>
        <w:lastRenderedPageBreak/>
        <w:t>Záver</w:t>
      </w:r>
      <w:bookmarkEnd w:id="245"/>
    </w:p>
    <w:p w:rsidR="003C2EAD" w:rsidRDefault="003C2EAD" w:rsidP="00E75037">
      <w:r>
        <w:t>Cieľom projektu bolo n</w:t>
      </w:r>
      <w:r w:rsidR="002C6E2D" w:rsidRPr="00E75037">
        <w:t>asadenie Firewallu ASA 5510 do živej siete laboratória B303 KIS FRI UNIZA s cieľom získavať dáta a monitorovať p</w:t>
      </w:r>
      <w:r>
        <w:t>revádzku siete pomocou rôznych nástrojov. Výsledkom je funkčné zapojenie Firewallu ASA 5510 v transparentnom móde s bežiacim NetFlow exporterom, ktorý odosiela informácie na server, tzv. Netflow kolektor. Tu sa jedná o Linux server Debian, na ktorom beží NetFlow kolektor NtopNG.</w:t>
      </w:r>
    </w:p>
    <w:p w:rsidR="002C6E2D" w:rsidRDefault="003C2EAD" w:rsidP="00E75037">
      <w:r>
        <w:t>Ďalšou prácou</w:t>
      </w:r>
      <w:r w:rsidR="002C6E2D" w:rsidRPr="00E75037">
        <w:t xml:space="preserve"> bolo preskúmanie </w:t>
      </w:r>
      <w:r>
        <w:t xml:space="preserve">týchto nástrojov a </w:t>
      </w:r>
      <w:r w:rsidR="002C6E2D" w:rsidRPr="00E75037">
        <w:t>viacerých technológií pre zber dát o</w:t>
      </w:r>
      <w:r>
        <w:t>krem Netflow a NTOP aj</w:t>
      </w:r>
      <w:r w:rsidR="002C6E2D" w:rsidRPr="00E75037">
        <w:t xml:space="preserve"> n</w:t>
      </w:r>
      <w:r w:rsidR="004F16F1">
        <w:t>apríklad SNMP, Port mirroring, Packet capture</w:t>
      </w:r>
      <w:r w:rsidR="002C41A4" w:rsidRPr="00E75037">
        <w:t>,</w:t>
      </w:r>
      <w:r w:rsidR="004F16F1">
        <w:t xml:space="preserve"> Event Objects,</w:t>
      </w:r>
      <w:r w:rsidR="002C41A4" w:rsidRPr="00E75037">
        <w:t xml:space="preserve"> RMON</w:t>
      </w:r>
      <w:r w:rsidR="002C6E2D" w:rsidRPr="00E75037">
        <w:t xml:space="preserve"> a ďalších a tiež iných nástrojov a možností ktoré Firewall ASA poskytuje pre zber dát.</w:t>
      </w:r>
      <w:r w:rsidR="004F16F1">
        <w:t xml:space="preserve"> Výsledkom je prakticky tento report v ktorom sú zhrnuté ako aj základné informácie o každej technológií, tak aj ukážka jej inštalácie a konfigurácie.</w:t>
      </w:r>
    </w:p>
    <w:p w:rsidR="004F16F1" w:rsidRDefault="004F16F1" w:rsidP="00E75037">
      <w:r>
        <w:t>V neposlednom rade bolo cieľom zistiť stav a topológiu nie len našej katedry KIS ale aj celej fakulty FRI. Výsledkom je obrázok topológie (Príloha 2 – Topológia FRI-KIS</w:t>
      </w:r>
      <w:r w:rsidR="007248F9">
        <w:t>) a taktiež zoznam zariadení v </w:t>
      </w:r>
      <w:bookmarkStart w:id="246" w:name="_GoBack"/>
      <w:bookmarkEnd w:id="246"/>
      <w:r>
        <w:t>sieti (Príloha 3 – Zariadenia FRI-KIS).</w:t>
      </w:r>
    </w:p>
    <w:p w:rsidR="00DF45DE" w:rsidRDefault="00DF45DE" w:rsidP="00E75037">
      <w:r>
        <w:t>Prikladáme aj tabuľky, ktoré zhrňujú otestované monitorovacie softvéry a softvéry pre zber dát.</w:t>
      </w:r>
    </w:p>
    <w:tbl>
      <w:tblPr>
        <w:tblW w:w="0" w:type="auto"/>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2455"/>
        <w:gridCol w:w="992"/>
        <w:gridCol w:w="993"/>
        <w:gridCol w:w="1559"/>
        <w:gridCol w:w="1406"/>
        <w:gridCol w:w="1472"/>
      </w:tblGrid>
      <w:tr w:rsidR="00DF45DE" w:rsidRPr="00DF45DE" w:rsidTr="00F135BB">
        <w:trPr>
          <w:trHeight w:val="510"/>
        </w:trPr>
        <w:tc>
          <w:tcPr>
            <w:tcW w:w="245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Zariadenia/Technológia</w:t>
            </w:r>
          </w:p>
        </w:tc>
        <w:tc>
          <w:tcPr>
            <w:tcW w:w="992"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NetFlow</w:t>
            </w:r>
          </w:p>
        </w:tc>
        <w:tc>
          <w:tcPr>
            <w:tcW w:w="993"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SNMP</w:t>
            </w:r>
          </w:p>
        </w:tc>
        <w:tc>
          <w:tcPr>
            <w:tcW w:w="1559"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Packet Capture</w:t>
            </w:r>
          </w:p>
        </w:tc>
        <w:tc>
          <w:tcPr>
            <w:tcW w:w="140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EEM</w:t>
            </w:r>
          </w:p>
        </w:tc>
        <w:tc>
          <w:tcPr>
            <w:tcW w:w="1472"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port mirroring</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Cisco 3560-E-24TD</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Cisco 3560-E-24PD</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FW ASA 5515X</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sz w:val="22"/>
                <w:lang w:eastAsia="sk-SK"/>
              </w:rPr>
              <w:t>od ASA 9.2(1)</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color w:val="000000"/>
                <w:sz w:val="22"/>
                <w:lang w:eastAsia="sk-SK"/>
              </w:rPr>
              <w:t>x</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FW ASA 5520</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sz w:val="22"/>
                <w:lang w:eastAsia="sk-SK"/>
              </w:rPr>
              <w:t>od ASA 9.2(1)</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color w:val="000000"/>
                <w:sz w:val="22"/>
                <w:lang w:eastAsia="sk-SK"/>
              </w:rPr>
              <w:t>x</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Cisco 3560</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Cisco 2960</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Cisco 3750</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r>
      <w:tr w:rsidR="00DF45DE" w:rsidRPr="00DF45DE" w:rsidTr="00F135BB">
        <w:trPr>
          <w:trHeight w:val="315"/>
        </w:trPr>
        <w:tc>
          <w:tcPr>
            <w:tcW w:w="2455"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DF45DE" w:rsidRPr="00C752F6" w:rsidRDefault="00DF45DE" w:rsidP="00473E42">
            <w:pPr>
              <w:pStyle w:val="Tabulka"/>
              <w:rPr>
                <w:lang w:eastAsia="sk-SK"/>
              </w:rPr>
            </w:pPr>
            <w:r w:rsidRPr="00C752F6">
              <w:rPr>
                <w:lang w:eastAsia="sk-SK"/>
              </w:rPr>
              <w:t>Cisco 2504 WLC</w:t>
            </w:r>
          </w:p>
        </w:tc>
        <w:tc>
          <w:tcPr>
            <w:tcW w:w="99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rFonts w:ascii="Segoe UI Symbol" w:hAnsi="Segoe UI Symbol" w:cs="Segoe UI Symbol"/>
                <w:color w:val="000000"/>
                <w:sz w:val="22"/>
                <w:lang w:eastAsia="sk-SK"/>
              </w:rPr>
              <w:t>✔</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F135BB" w:rsidP="00473E42">
            <w:pPr>
              <w:pStyle w:val="Tabulka"/>
              <w:rPr>
                <w:lang w:eastAsia="sk-SK"/>
              </w:rPr>
            </w:pPr>
            <w:r>
              <w:rPr>
                <w:sz w:val="22"/>
                <w:lang w:eastAsia="sk-SK"/>
              </w:rPr>
              <w:t>Unknown</w:t>
            </w:r>
          </w:p>
        </w:tc>
        <w:tc>
          <w:tcPr>
            <w:tcW w:w="1559"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color w:val="000000"/>
                <w:sz w:val="22"/>
                <w:lang w:eastAsia="sk-SK"/>
              </w:rPr>
              <w:t>x</w:t>
            </w:r>
          </w:p>
        </w:tc>
        <w:tc>
          <w:tcPr>
            <w:tcW w:w="1406"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DF45DE" w:rsidP="00473E42">
            <w:pPr>
              <w:pStyle w:val="Tabulka"/>
              <w:rPr>
                <w:color w:val="000000"/>
                <w:lang w:eastAsia="sk-SK"/>
              </w:rPr>
            </w:pPr>
            <w:r w:rsidRPr="00C752F6">
              <w:rPr>
                <w:color w:val="000000"/>
                <w:sz w:val="22"/>
                <w:lang w:eastAsia="sk-SK"/>
              </w:rPr>
              <w:t>x</w:t>
            </w:r>
          </w:p>
        </w:tc>
        <w:tc>
          <w:tcPr>
            <w:tcW w:w="147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DF45DE" w:rsidRPr="00C752F6" w:rsidRDefault="00F135BB" w:rsidP="00105F1A">
            <w:pPr>
              <w:pStyle w:val="Tabulka"/>
              <w:keepNext/>
              <w:rPr>
                <w:lang w:eastAsia="sk-SK"/>
              </w:rPr>
            </w:pPr>
            <w:r>
              <w:rPr>
                <w:sz w:val="22"/>
                <w:lang w:eastAsia="sk-SK"/>
              </w:rPr>
              <w:t>Unknown</w:t>
            </w:r>
          </w:p>
        </w:tc>
      </w:tr>
    </w:tbl>
    <w:p w:rsidR="00C752F6" w:rsidRPr="00C752F6" w:rsidRDefault="00105F1A" w:rsidP="00105F1A">
      <w:pPr>
        <w:pStyle w:val="Popis"/>
      </w:pPr>
      <w:bookmarkStart w:id="247" w:name="_Toc454063353"/>
      <w:r>
        <w:t xml:space="preserve">Tabuľka </w:t>
      </w:r>
      <w:r w:rsidR="00D366DC">
        <w:fldChar w:fldCharType="begin"/>
      </w:r>
      <w:r w:rsidR="00D366DC">
        <w:instrText xml:space="preserve"> STYLEREF 1 \s </w:instrText>
      </w:r>
      <w:r w:rsidR="00D366DC">
        <w:fldChar w:fldCharType="separate"/>
      </w:r>
      <w:r>
        <w:rPr>
          <w:noProof/>
        </w:rPr>
        <w:t>12</w:t>
      </w:r>
      <w:r w:rsidR="00D366DC">
        <w:rPr>
          <w:noProof/>
        </w:rPr>
        <w:fldChar w:fldCharType="end"/>
      </w:r>
      <w:r>
        <w:t>.</w:t>
      </w:r>
      <w:r w:rsidR="00D366DC">
        <w:fldChar w:fldCharType="begin"/>
      </w:r>
      <w:r w:rsidR="00D366DC">
        <w:instrText xml:space="preserve"> SEQ Tabuľka \* ARABIC \s 1 </w:instrText>
      </w:r>
      <w:r w:rsidR="00D366DC">
        <w:fldChar w:fldCharType="separate"/>
      </w:r>
      <w:r>
        <w:rPr>
          <w:noProof/>
        </w:rPr>
        <w:t>1</w:t>
      </w:r>
      <w:r w:rsidR="00D366DC">
        <w:rPr>
          <w:noProof/>
        </w:rPr>
        <w:fldChar w:fldCharType="end"/>
      </w:r>
      <w:r>
        <w:t xml:space="preserve"> - </w:t>
      </w:r>
      <w:r w:rsidRPr="00F05E13">
        <w:t>Zhrnutie testovaných technológií</w:t>
      </w:r>
      <w:bookmarkEnd w:id="247"/>
    </w:p>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2450"/>
        <w:gridCol w:w="1143"/>
        <w:gridCol w:w="704"/>
        <w:gridCol w:w="717"/>
        <w:gridCol w:w="1064"/>
      </w:tblGrid>
      <w:tr w:rsidR="00C752F6" w:rsidRPr="00C752F6" w:rsidTr="00C752F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lang w:eastAsia="sk-SK"/>
              </w:rPr>
              <w:t>Kolektory k NETFLOW</w:t>
            </w:r>
          </w:p>
        </w:tc>
        <w:tc>
          <w:tcPr>
            <w:tcW w:w="0" w:type="auto"/>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lang w:eastAsia="sk-SK"/>
              </w:rPr>
              <w:t>Scrutinizer</w:t>
            </w:r>
          </w:p>
        </w:tc>
        <w:tc>
          <w:tcPr>
            <w:tcW w:w="0" w:type="auto"/>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lang w:eastAsia="sk-SK"/>
              </w:rPr>
              <w:t>PRTG</w:t>
            </w:r>
          </w:p>
        </w:tc>
        <w:tc>
          <w:tcPr>
            <w:tcW w:w="0" w:type="auto"/>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lang w:eastAsia="sk-SK"/>
              </w:rPr>
              <w:t>NTOP</w:t>
            </w:r>
          </w:p>
        </w:tc>
        <w:tc>
          <w:tcPr>
            <w:tcW w:w="0" w:type="auto"/>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lang w:eastAsia="sk-SK"/>
              </w:rPr>
              <w:t>NTOPNG</w:t>
            </w:r>
          </w:p>
        </w:tc>
      </w:tr>
      <w:tr w:rsidR="00C752F6" w:rsidRPr="00C752F6" w:rsidTr="00C752F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lang w:eastAsia="sk-SK"/>
              </w:rPr>
              <w:t>Windows</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rFonts w:ascii="Segoe UI Symbol" w:hAnsi="Segoe UI Symbol" w:cs="Segoe UI Symbol"/>
                <w:sz w:val="22"/>
                <w:lang w:eastAsia="sk-SK"/>
              </w:rPr>
              <w:t>✔</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rFonts w:ascii="Segoe UI Symbol" w:hAnsi="Segoe UI Symbol" w:cs="Segoe UI Symbol"/>
                <w:sz w:val="22"/>
                <w:lang w:eastAsia="sk-SK"/>
              </w:rPr>
              <w:t>✔</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sz w:val="22"/>
                <w:lang w:eastAsia="sk-SK"/>
              </w:rPr>
              <w:t>x</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rFonts w:ascii="Segoe UI Symbol" w:hAnsi="Segoe UI Symbol" w:cs="Segoe UI Symbol"/>
                <w:sz w:val="22"/>
                <w:lang w:eastAsia="sk-SK"/>
              </w:rPr>
              <w:t>✔</w:t>
            </w:r>
          </w:p>
        </w:tc>
      </w:tr>
      <w:tr w:rsidR="00C752F6" w:rsidRPr="00C752F6" w:rsidTr="00C752F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lang w:eastAsia="sk-SK"/>
              </w:rPr>
              <w:t>Linux</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sz w:val="22"/>
                <w:lang w:eastAsia="sk-SK"/>
              </w:rPr>
              <w:t>x</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sz w:val="22"/>
                <w:lang w:eastAsia="sk-SK"/>
              </w:rPr>
              <w:t>x</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F135BB">
            <w:pPr>
              <w:pStyle w:val="Tabulka"/>
              <w:rPr>
                <w:lang w:eastAsia="sk-SK"/>
              </w:rPr>
            </w:pPr>
            <w:r w:rsidRPr="00C752F6">
              <w:rPr>
                <w:rFonts w:ascii="Segoe UI Symbol" w:hAnsi="Segoe UI Symbol" w:cs="Segoe UI Symbol"/>
                <w:sz w:val="22"/>
                <w:lang w:eastAsia="sk-SK"/>
              </w:rPr>
              <w:t>✔</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rsidR="00C752F6" w:rsidRPr="00C752F6" w:rsidRDefault="00C752F6" w:rsidP="00105F1A">
            <w:pPr>
              <w:pStyle w:val="Tabulka"/>
              <w:keepNext/>
              <w:rPr>
                <w:lang w:eastAsia="sk-SK"/>
              </w:rPr>
            </w:pPr>
            <w:r w:rsidRPr="00C752F6">
              <w:rPr>
                <w:rFonts w:ascii="Segoe UI Symbol" w:hAnsi="Segoe UI Symbol" w:cs="Segoe UI Symbol"/>
                <w:sz w:val="22"/>
                <w:lang w:eastAsia="sk-SK"/>
              </w:rPr>
              <w:t>✔</w:t>
            </w:r>
          </w:p>
        </w:tc>
      </w:tr>
    </w:tbl>
    <w:p w:rsidR="002C41A4" w:rsidRPr="002C41A4" w:rsidRDefault="00105F1A" w:rsidP="00105F1A">
      <w:pPr>
        <w:pStyle w:val="Popis"/>
      </w:pPr>
      <w:bookmarkStart w:id="248" w:name="_Toc454063354"/>
      <w:r>
        <w:t xml:space="preserve">Tabuľka </w:t>
      </w:r>
      <w:r w:rsidR="00D366DC">
        <w:fldChar w:fldCharType="begin"/>
      </w:r>
      <w:r w:rsidR="00D366DC">
        <w:instrText xml:space="preserve"> STYLEREF 1 \s </w:instrText>
      </w:r>
      <w:r w:rsidR="00D366DC">
        <w:fldChar w:fldCharType="separate"/>
      </w:r>
      <w:r>
        <w:rPr>
          <w:noProof/>
        </w:rPr>
        <w:t>12</w:t>
      </w:r>
      <w:r w:rsidR="00D366DC">
        <w:rPr>
          <w:noProof/>
        </w:rPr>
        <w:fldChar w:fldCharType="end"/>
      </w:r>
      <w:r>
        <w:t>.</w:t>
      </w:r>
      <w:r w:rsidR="00D366DC">
        <w:fldChar w:fldCharType="begin"/>
      </w:r>
      <w:r w:rsidR="00D366DC">
        <w:instrText xml:space="preserve"> SEQ Tabuľka \* ARABIC \s 1 </w:instrText>
      </w:r>
      <w:r w:rsidR="00D366DC">
        <w:fldChar w:fldCharType="separate"/>
      </w:r>
      <w:r>
        <w:rPr>
          <w:noProof/>
        </w:rPr>
        <w:t>2</w:t>
      </w:r>
      <w:r w:rsidR="00D366DC">
        <w:rPr>
          <w:noProof/>
        </w:rPr>
        <w:fldChar w:fldCharType="end"/>
      </w:r>
      <w:r>
        <w:t xml:space="preserve"> - </w:t>
      </w:r>
      <w:r w:rsidRPr="006A0CCE">
        <w:t>Zhrnutie testovaných kolektorov pre NetFlow</w:t>
      </w:r>
      <w:bookmarkEnd w:id="248"/>
    </w:p>
    <w:p w:rsidR="007E3880" w:rsidRDefault="007E3880" w:rsidP="007E3880">
      <w:pPr>
        <w:pStyle w:val="Nadpis1"/>
      </w:pPr>
      <w:bookmarkStart w:id="249" w:name="_Toc454063491"/>
      <w:r>
        <w:lastRenderedPageBreak/>
        <w:t>Zdroje</w:t>
      </w:r>
      <w:bookmarkEnd w:id="249"/>
    </w:p>
    <w:p w:rsidR="004179EA" w:rsidRDefault="007E3880" w:rsidP="004179EA">
      <w:pPr>
        <w:ind w:firstLine="0"/>
      </w:pPr>
      <w:r>
        <w:rPr>
          <w:rStyle w:val="3oh-"/>
        </w:rPr>
        <w:t>NTOP</w:t>
      </w:r>
      <w:r w:rsidR="004179EA">
        <w:rPr>
          <w:rStyle w:val="3oh-"/>
          <w:lang w:val="en-US"/>
        </w:rPr>
        <w:t>/NTOPng</w:t>
      </w:r>
      <w:r>
        <w:br/>
      </w:r>
      <w:hyperlink r:id="rId78" w:tgtFrame="_blank" w:history="1">
        <w:r w:rsidRPr="004179EA">
          <w:rPr>
            <w:rStyle w:val="Hypertextovprepojenie"/>
            <w:color w:val="0070C0"/>
          </w:rPr>
          <w:t>https://www.lisenet.com/2014/install-ntop-on-debian-and-configure-to-use-netflow-on-mikrotik-routeros/</w:t>
        </w:r>
      </w:hyperlink>
    </w:p>
    <w:p w:rsidR="004179EA" w:rsidRPr="004179EA" w:rsidRDefault="00D366DC" w:rsidP="004179EA">
      <w:pPr>
        <w:ind w:firstLine="0"/>
        <w:rPr>
          <w:color w:val="0070C0"/>
          <w:u w:val="single"/>
        </w:rPr>
      </w:pPr>
      <w:hyperlink r:id="rId79" w:history="1">
        <w:r w:rsidR="004179EA" w:rsidRPr="004179EA">
          <w:rPr>
            <w:rFonts w:asciiTheme="minorHAnsi" w:hAnsiTheme="minorHAnsi"/>
            <w:color w:val="0070C0"/>
            <w:u w:val="single"/>
          </w:rPr>
          <w:t>http://www.ntop.org/products/traffic-analysis/ntop/</w:t>
        </w:r>
      </w:hyperlink>
      <w:r w:rsidR="004179EA" w:rsidRPr="004179EA">
        <w:rPr>
          <w:color w:val="0070C0"/>
          <w:u w:val="single"/>
        </w:rPr>
        <w:t xml:space="preserve"> </w:t>
      </w:r>
      <w:hyperlink r:id="rId80" w:history="1">
        <w:r w:rsidR="004179EA" w:rsidRPr="004179EA">
          <w:rPr>
            <w:rFonts w:asciiTheme="minorHAnsi" w:hAnsiTheme="minorHAnsi"/>
            <w:color w:val="0070C0"/>
            <w:u w:val="single"/>
          </w:rPr>
          <w:t>http://www.ntop.org/products/netflow/nprobe/</w:t>
        </w:r>
      </w:hyperlink>
    </w:p>
    <w:p w:rsidR="004179EA" w:rsidRPr="004179EA" w:rsidRDefault="00D366DC" w:rsidP="004179EA">
      <w:pPr>
        <w:ind w:firstLine="0"/>
        <w:rPr>
          <w:color w:val="0070C0"/>
          <w:u w:val="single"/>
        </w:rPr>
      </w:pPr>
      <w:hyperlink r:id="rId81" w:history="1">
        <w:r w:rsidR="004179EA" w:rsidRPr="004179EA">
          <w:rPr>
            <w:rFonts w:asciiTheme="minorHAnsi" w:hAnsiTheme="minorHAnsi"/>
            <w:color w:val="0070C0"/>
            <w:u w:val="single"/>
          </w:rPr>
          <w:t>http://knowledge-db.info/2014/09/21/install-ntopng-on-debian-7-wheezy/</w:t>
        </w:r>
      </w:hyperlink>
    </w:p>
    <w:p w:rsidR="004179EA" w:rsidRPr="004179EA" w:rsidRDefault="00D366DC" w:rsidP="004179EA">
      <w:pPr>
        <w:ind w:firstLine="0"/>
        <w:rPr>
          <w:color w:val="0070C0"/>
          <w:u w:val="single"/>
        </w:rPr>
      </w:pPr>
      <w:hyperlink r:id="rId82" w:history="1">
        <w:r w:rsidR="004179EA" w:rsidRPr="004179EA">
          <w:rPr>
            <w:rFonts w:asciiTheme="minorHAnsi" w:hAnsiTheme="minorHAnsi"/>
            <w:color w:val="0070C0"/>
            <w:u w:val="single"/>
          </w:rPr>
          <w:t>http://idroot.net/tutorials/how-to-install-ntopng-on-ubuntu-14-04/</w:t>
        </w:r>
      </w:hyperlink>
    </w:p>
    <w:p w:rsidR="004179EA" w:rsidRPr="00F53768" w:rsidRDefault="004179EA" w:rsidP="004179EA">
      <w:pPr>
        <w:ind w:firstLine="0"/>
        <w:rPr>
          <w:rFonts w:asciiTheme="minorHAnsi" w:hAnsiTheme="minorHAnsi"/>
        </w:rPr>
      </w:pPr>
      <w:r>
        <w:t>Pmacct</w:t>
      </w:r>
    </w:p>
    <w:p w:rsidR="004179EA" w:rsidRPr="004179EA" w:rsidRDefault="00D366DC" w:rsidP="004179EA">
      <w:pPr>
        <w:ind w:firstLine="0"/>
        <w:rPr>
          <w:rFonts w:asciiTheme="minorHAnsi" w:hAnsiTheme="minorHAnsi"/>
          <w:color w:val="0070C0"/>
          <w:u w:val="single"/>
        </w:rPr>
      </w:pPr>
      <w:hyperlink r:id="rId83" w:history="1">
        <w:r w:rsidR="004179EA" w:rsidRPr="004179EA">
          <w:rPr>
            <w:rFonts w:asciiTheme="minorHAnsi" w:hAnsiTheme="minorHAnsi"/>
            <w:color w:val="0070C0"/>
            <w:u w:val="single"/>
          </w:rPr>
          <w:t>http://www.pmacct.net/</w:t>
        </w:r>
      </w:hyperlink>
    </w:p>
    <w:p w:rsidR="00DE69DF" w:rsidRDefault="00D366DC" w:rsidP="004179EA">
      <w:pPr>
        <w:ind w:firstLine="0"/>
        <w:jc w:val="left"/>
        <w:rPr>
          <w:rStyle w:val="Hypertextovprepojenie"/>
        </w:rPr>
      </w:pPr>
      <w:hyperlink r:id="rId84" w:history="1">
        <w:r w:rsidR="004179EA" w:rsidRPr="004179EA">
          <w:rPr>
            <w:rFonts w:asciiTheme="minorHAnsi" w:hAnsiTheme="minorHAnsi"/>
            <w:color w:val="0070C0"/>
            <w:u w:val="single"/>
          </w:rPr>
          <w:t>http://wiki.pmacct.net/OfficialExamples</w:t>
        </w:r>
      </w:hyperlink>
      <w:r w:rsidR="007E3880">
        <w:br/>
      </w:r>
      <w:r w:rsidR="007E3880">
        <w:rPr>
          <w:rStyle w:val="3oh-"/>
        </w:rPr>
        <w:t>Povolenie ICMP</w:t>
      </w:r>
      <w:r w:rsidR="007E3880">
        <w:br/>
      </w:r>
      <w:hyperlink r:id="rId85" w:tgtFrame="_blank" w:history="1">
        <w:r w:rsidR="007E3880">
          <w:rPr>
            <w:rStyle w:val="Hypertextovprepojenie"/>
          </w:rPr>
          <w:t>https://www.youtube.com/watch?v=ecgNII0aMhY</w:t>
        </w:r>
      </w:hyperlink>
      <w:r w:rsidR="007E3880">
        <w:rPr>
          <w:rStyle w:val="3oh-"/>
        </w:rPr>
        <w:t xml:space="preserve"> </w:t>
      </w:r>
      <w:r w:rsidR="007E3880">
        <w:br/>
      </w:r>
      <w:r w:rsidR="007E3880">
        <w:rPr>
          <w:rStyle w:val="3oh-"/>
        </w:rPr>
        <w:t>Konfigurácia ASA</w:t>
      </w:r>
      <w:r w:rsidR="007E3880">
        <w:br/>
      </w:r>
      <w:hyperlink r:id="rId86" w:tgtFrame="_blank" w:history="1">
        <w:r w:rsidR="007E3880">
          <w:rPr>
            <w:rStyle w:val="Hypertextovprepojenie"/>
          </w:rPr>
          <w:t>https://supportforums.cisco.com/discussion/11122946/asa-5510-transparent-mode-issue</w:t>
        </w:r>
      </w:hyperlink>
      <w:r w:rsidR="007E3880">
        <w:br/>
      </w:r>
      <w:r w:rsidR="007E3880">
        <w:rPr>
          <w:rStyle w:val="3oh-"/>
        </w:rPr>
        <w:t>Obnova ASA</w:t>
      </w:r>
      <w:r w:rsidR="007E3880">
        <w:br/>
      </w:r>
      <w:hyperlink r:id="rId87" w:tgtFrame="_blank" w:history="1">
        <w:r w:rsidR="007E3880">
          <w:rPr>
            <w:rStyle w:val="Hypertextovprepojenie"/>
          </w:rPr>
          <w:t>https://www.youtube.com/watch?v=qySrJPXB3T0</w:t>
        </w:r>
      </w:hyperlink>
      <w:r w:rsidR="007E3880">
        <w:br/>
      </w:r>
      <w:r w:rsidR="007E3880">
        <w:rPr>
          <w:rStyle w:val="3oh-"/>
        </w:rPr>
        <w:t>Password Recovery</w:t>
      </w:r>
      <w:r w:rsidR="007E3880">
        <w:br/>
      </w:r>
      <w:hyperlink r:id="rId88" w:tgtFrame="_blank" w:history="1">
        <w:r w:rsidR="007E3880">
          <w:rPr>
            <w:rStyle w:val="Hypertextovprepojenie"/>
          </w:rPr>
          <w:t>http://ezinearticles.com/?Password-Recovery-on-the-Cisco-ASA-Security-Appliance&amp;id=664795</w:t>
        </w:r>
      </w:hyperlink>
      <w:r w:rsidR="007E3880">
        <w:br/>
      </w:r>
      <w:hyperlink r:id="rId89" w:tgtFrame="_blank" w:history="1">
        <w:r w:rsidR="007E3880">
          <w:rPr>
            <w:rStyle w:val="Hypertextovprepojenie"/>
          </w:rPr>
          <w:t>https://www.youtube.com/watch?v=qySrJPXB3T0</w:t>
        </w:r>
      </w:hyperlink>
      <w:r w:rsidR="007E3880">
        <w:br/>
      </w:r>
      <w:hyperlink r:id="rId90" w:tgtFrame="_blank" w:history="1">
        <w:r w:rsidR="007E3880">
          <w:rPr>
            <w:rStyle w:val="Hypertextovprepojenie"/>
          </w:rPr>
          <w:t>https://www.youtube.com/watch?v=5dCWx3y_Gbw</w:t>
        </w:r>
      </w:hyperlink>
    </w:p>
    <w:p w:rsidR="00DE69DF" w:rsidRDefault="00DE69DF" w:rsidP="004179EA">
      <w:pPr>
        <w:ind w:firstLine="0"/>
        <w:jc w:val="left"/>
      </w:pPr>
      <w:r>
        <w:t>Netflow</w:t>
      </w:r>
    </w:p>
    <w:p w:rsidR="00DE69DF" w:rsidRDefault="00D366DC" w:rsidP="00DE69DF">
      <w:pPr>
        <w:ind w:firstLine="0"/>
      </w:pPr>
      <w:hyperlink r:id="rId91" w:history="1">
        <w:r w:rsidR="00DE69DF" w:rsidRPr="00E97F09">
          <w:rPr>
            <w:rStyle w:val="Hypertextovprepojenie"/>
          </w:rPr>
          <w:t>http://www.cisco.com/c/en/us/td/docs/ios/fnetflow/configuration/guide/12_2sr/fnf_12_2_sr_book/fnetflow_overview.html</w:t>
        </w:r>
      </w:hyperlink>
    </w:p>
    <w:p w:rsidR="00DE69DF" w:rsidRDefault="00D366DC" w:rsidP="00DE69DF">
      <w:pPr>
        <w:ind w:firstLine="0"/>
      </w:pPr>
      <w:hyperlink r:id="rId92" w:history="1">
        <w:r w:rsidR="00DE69DF" w:rsidRPr="00E97F09">
          <w:rPr>
            <w:rStyle w:val="Hypertextovprepojenie"/>
          </w:rPr>
          <w:t>http://netflow.caligare.com/index.htm</w:t>
        </w:r>
      </w:hyperlink>
    </w:p>
    <w:p w:rsidR="00DE69DF" w:rsidRDefault="00D366DC" w:rsidP="00DE69DF">
      <w:pPr>
        <w:ind w:firstLine="0"/>
      </w:pPr>
      <w:hyperlink r:id="rId93" w:history="1">
        <w:r w:rsidR="00DE69DF" w:rsidRPr="00E97F09">
          <w:rPr>
            <w:rStyle w:val="Hypertextovprepojenie"/>
          </w:rPr>
          <w:t>https://en.wikipedia.org/wiki/NetFlow</w:t>
        </w:r>
      </w:hyperlink>
    </w:p>
    <w:p w:rsidR="00DE69DF" w:rsidRDefault="00D366DC" w:rsidP="00DE69DF">
      <w:pPr>
        <w:ind w:firstLine="0"/>
      </w:pPr>
      <w:hyperlink r:id="rId94" w:history="1">
        <w:r w:rsidR="00DE69DF" w:rsidRPr="00E97F09">
          <w:rPr>
            <w:rStyle w:val="Hypertextovprepojenie"/>
          </w:rPr>
          <w:t>https://www.plixer.com/blog/general/what-is-jflow/</w:t>
        </w:r>
      </w:hyperlink>
    </w:p>
    <w:p w:rsidR="007E3880" w:rsidRPr="004179EA" w:rsidRDefault="007E3880" w:rsidP="004179EA">
      <w:pPr>
        <w:ind w:firstLine="0"/>
        <w:jc w:val="left"/>
        <w:rPr>
          <w:rFonts w:asciiTheme="minorHAnsi" w:hAnsiTheme="minorHAnsi"/>
          <w:color w:val="0070C0"/>
          <w:u w:val="single"/>
        </w:rPr>
      </w:pPr>
      <w:r>
        <w:rPr>
          <w:rStyle w:val="3oh-"/>
        </w:rPr>
        <w:lastRenderedPageBreak/>
        <w:t>Konfigurácia NetFlow pomocou ASDM</w:t>
      </w:r>
      <w:r>
        <w:br/>
      </w:r>
      <w:hyperlink r:id="rId95" w:tgtFrame="_blank" w:history="1">
        <w:r>
          <w:rPr>
            <w:rStyle w:val="Hypertextovprepojenie"/>
          </w:rPr>
          <w:t>https://supportforums.cisco.com/document/30476/configuring-netflow-asa-asdm</w:t>
        </w:r>
      </w:hyperlink>
    </w:p>
    <w:p w:rsidR="007E3880" w:rsidRPr="007E3880" w:rsidRDefault="00DE69DF" w:rsidP="004179EA">
      <w:pPr>
        <w:ind w:firstLine="0"/>
        <w:jc w:val="left"/>
      </w:pPr>
      <w:r>
        <w:t>Packet Capture a EEM</w:t>
      </w:r>
    </w:p>
    <w:p w:rsidR="00DE69DF" w:rsidRDefault="00D366DC" w:rsidP="00DE69DF">
      <w:pPr>
        <w:ind w:firstLine="0"/>
      </w:pPr>
      <w:hyperlink r:id="rId96" w:history="1">
        <w:r w:rsidR="00DE69DF" w:rsidRPr="00DA45B7">
          <w:rPr>
            <w:rStyle w:val="Hypertextovprepojenie"/>
          </w:rPr>
          <w:t>http://www.tunnelsup.com/packet-captures-on-cisco-asa</w:t>
        </w:r>
      </w:hyperlink>
    </w:p>
    <w:p w:rsidR="00DE69DF" w:rsidRDefault="00D366DC" w:rsidP="00DE69DF">
      <w:pPr>
        <w:ind w:firstLine="0"/>
      </w:pPr>
      <w:hyperlink r:id="rId97" w:history="1">
        <w:r w:rsidR="00DE69DF" w:rsidRPr="00DA45B7">
          <w:rPr>
            <w:rStyle w:val="Hypertextovprepojenie"/>
          </w:rPr>
          <w:t>http://www.techrepublic.com/blog/data-center/easy-packet-captures-straight-from-the-cisco-asa-firewall/</w:t>
        </w:r>
      </w:hyperlink>
    </w:p>
    <w:p w:rsidR="00DE69DF" w:rsidRDefault="00D366DC" w:rsidP="00DE69DF">
      <w:pPr>
        <w:ind w:firstLine="0"/>
      </w:pPr>
      <w:hyperlink r:id="rId98" w:history="1">
        <w:r w:rsidR="00DE69DF" w:rsidRPr="00DA45B7">
          <w:rPr>
            <w:rStyle w:val="Hypertextovprepojenie"/>
          </w:rPr>
          <w:t>http://www.cisco.com/c/en/us/support/docs/security/asa-5500-x-series-next-generation-firewalls/118097-configure-asa-00.html</w:t>
        </w:r>
      </w:hyperlink>
    </w:p>
    <w:p w:rsidR="00DE69DF" w:rsidRDefault="00D366DC" w:rsidP="00DE69DF">
      <w:pPr>
        <w:ind w:firstLine="0"/>
      </w:pPr>
      <w:hyperlink r:id="rId99" w:history="1">
        <w:r w:rsidR="00DE69DF" w:rsidRPr="00DA45B7">
          <w:rPr>
            <w:rStyle w:val="Hypertextovprepojenie"/>
          </w:rPr>
          <w:t>https://supportforums.cisco.com/document/69281/asa-using-packet-capture-troubleshoot-asa-firewall-configuration-and-scenarios</w:t>
        </w:r>
      </w:hyperlink>
    </w:p>
    <w:p w:rsidR="00DE69DF" w:rsidRDefault="00D366DC" w:rsidP="00DE69DF">
      <w:pPr>
        <w:ind w:firstLine="0"/>
      </w:pPr>
      <w:hyperlink r:id="rId100" w:history="1">
        <w:r w:rsidR="00DE69DF" w:rsidRPr="00BF6AAC">
          <w:rPr>
            <w:rStyle w:val="Hypertextovprepojenie"/>
          </w:rPr>
          <w:t>http://www.cisco.com/c/en/us/td/docs/ios-xml/ios/epc/command/epc-cr-book/epc-cr-m1.html</w:t>
        </w:r>
      </w:hyperlink>
    </w:p>
    <w:p w:rsidR="00DE69DF" w:rsidRDefault="00D366DC" w:rsidP="00DE69DF">
      <w:pPr>
        <w:ind w:firstLine="0"/>
        <w:rPr>
          <w:rStyle w:val="Hypertextovprepojenie"/>
        </w:rPr>
      </w:pPr>
      <w:hyperlink r:id="rId101" w:history="1">
        <w:r w:rsidR="00DE69DF" w:rsidRPr="00BF6AAC">
          <w:rPr>
            <w:rStyle w:val="Hypertextovprepojenie"/>
          </w:rPr>
          <w:t>https://routerjockey.com/2011/02/14/ios-embedded-packet-capture/</w:t>
        </w:r>
      </w:hyperlink>
    </w:p>
    <w:p w:rsidR="00DE69DF" w:rsidRDefault="00D366DC" w:rsidP="00DE69DF">
      <w:pPr>
        <w:ind w:firstLine="0"/>
      </w:pPr>
      <w:hyperlink r:id="rId102" w:history="1">
        <w:r w:rsidR="00DE69DF" w:rsidRPr="00531070">
          <w:rPr>
            <w:rStyle w:val="Hypertextovprepojenie"/>
          </w:rPr>
          <w:t>https://routerjockey.com/2010/06/14/working-with-the-embedded-event-manager-eem/</w:t>
        </w:r>
      </w:hyperlink>
    </w:p>
    <w:p w:rsidR="00DE69DF" w:rsidRDefault="00D366DC" w:rsidP="00DE69DF">
      <w:pPr>
        <w:ind w:firstLine="0"/>
        <w:rPr>
          <w:rStyle w:val="Hypertextovprepojenie"/>
        </w:rPr>
      </w:pPr>
      <w:hyperlink r:id="rId103" w:history="1">
        <w:r w:rsidR="00DE69DF" w:rsidRPr="00531070">
          <w:rPr>
            <w:rStyle w:val="Hypertextovprepojenie"/>
          </w:rPr>
          <w:t>http://www.cisco.com/c/en/us/td/docs/ios-xml/ios/epc/configuration/12-4t/epc-12-4t-book/nm-packet-capture.html</w:t>
        </w:r>
      </w:hyperlink>
    </w:p>
    <w:p w:rsidR="003D2480" w:rsidRPr="00E231E9" w:rsidRDefault="003D2480" w:rsidP="00DE69DF">
      <w:pPr>
        <w:ind w:firstLine="0"/>
      </w:pPr>
    </w:p>
    <w:p w:rsidR="007E3880" w:rsidRDefault="003D2480" w:rsidP="007E3880">
      <w:pPr>
        <w:ind w:firstLine="0"/>
      </w:pPr>
      <w:r>
        <w:t>SNMP:</w:t>
      </w:r>
    </w:p>
    <w:p w:rsidR="003D2480" w:rsidRPr="003D2480" w:rsidRDefault="00D366DC" w:rsidP="003D2480">
      <w:pPr>
        <w:spacing w:after="0"/>
        <w:ind w:firstLine="0"/>
        <w:rPr>
          <w:rStyle w:val="Hypertextovprepojenie"/>
          <w:color w:val="auto"/>
          <w:u w:val="none"/>
        </w:rPr>
      </w:pPr>
      <w:hyperlink r:id="rId104" w:history="1">
        <w:r w:rsidR="003D2480" w:rsidRPr="004505FB">
          <w:rPr>
            <w:rStyle w:val="Hypertextovprepojenie"/>
          </w:rPr>
          <w:t>http://www.samuraj-cz.com/clanek/zarizeni-v-siti-pod-kontrolou/</w:t>
        </w:r>
      </w:hyperlink>
    </w:p>
    <w:p w:rsidR="003D2480" w:rsidRDefault="00D366DC" w:rsidP="003D2480">
      <w:pPr>
        <w:spacing w:after="0"/>
        <w:ind w:firstLine="0"/>
      </w:pPr>
      <w:hyperlink r:id="rId105" w:history="1">
        <w:r w:rsidR="003D2480" w:rsidRPr="004505FB">
          <w:rPr>
            <w:rStyle w:val="Hypertextovprepojenie"/>
          </w:rPr>
          <w:t>http://m-linux.cz/2014/05/snmp-zaciname/</w:t>
        </w:r>
      </w:hyperlink>
    </w:p>
    <w:p w:rsidR="003D2480" w:rsidRDefault="00D366DC" w:rsidP="003D2480">
      <w:pPr>
        <w:spacing w:after="0"/>
        <w:ind w:firstLine="0"/>
        <w:rPr>
          <w:rStyle w:val="Hypertextovprepojenie"/>
        </w:rPr>
      </w:pPr>
      <w:hyperlink r:id="rId106" w:history="1">
        <w:r w:rsidR="003D2480" w:rsidRPr="004505FB">
          <w:rPr>
            <w:rStyle w:val="Hypertextovprepojenie"/>
          </w:rPr>
          <w:t>http://homel.vsb.cz/~nav79/ps1/snmppopis.html</w:t>
        </w:r>
      </w:hyperlink>
    </w:p>
    <w:p w:rsidR="003D2480" w:rsidRDefault="00D366DC" w:rsidP="003D2480">
      <w:pPr>
        <w:spacing w:after="0"/>
        <w:ind w:firstLine="0"/>
      </w:pPr>
      <w:hyperlink r:id="rId107" w:history="1">
        <w:r w:rsidR="003D2480" w:rsidRPr="004F213B">
          <w:rPr>
            <w:rStyle w:val="Hypertextovprepojenie"/>
          </w:rPr>
          <w:t>http://www.kiwiki.info/index.php/Mana%C5%BEment_po%C4%8D%C3%ADta%C4%8Dovej_siete</w:t>
        </w:r>
      </w:hyperlink>
      <w:r w:rsidR="003D2480">
        <w:t xml:space="preserve"> </w:t>
      </w:r>
    </w:p>
    <w:p w:rsidR="003D2480" w:rsidRDefault="00D366DC" w:rsidP="003D2480">
      <w:pPr>
        <w:spacing w:after="0"/>
        <w:ind w:firstLine="0"/>
      </w:pPr>
      <w:hyperlink r:id="rId108" w:anchor="Mode" w:history="1">
        <w:r w:rsidR="003D2480" w:rsidRPr="00274250">
          <w:rPr>
            <w:rStyle w:val="Hypertextovprepojenie"/>
          </w:rPr>
          <w:t>https://en.wikipedia.org/wiki/System_monitoring#Mode</w:t>
        </w:r>
      </w:hyperlink>
    </w:p>
    <w:p w:rsidR="003D2480" w:rsidRDefault="003D2480" w:rsidP="003D2480">
      <w:pPr>
        <w:spacing w:after="0"/>
        <w:ind w:firstLine="0"/>
      </w:pPr>
    </w:p>
    <w:p w:rsidR="003D2480" w:rsidRDefault="003D2480" w:rsidP="003D2480">
      <w:pPr>
        <w:spacing w:after="0"/>
        <w:ind w:firstLine="0"/>
      </w:pPr>
      <w:r>
        <w:t>SNMP: Bc. Práce:</w:t>
      </w:r>
    </w:p>
    <w:p w:rsidR="003D2480" w:rsidRDefault="00D366DC" w:rsidP="003D2480">
      <w:pPr>
        <w:ind w:firstLine="0"/>
      </w:pPr>
      <w:hyperlink r:id="rId109" w:history="1">
        <w:r w:rsidR="003D2480" w:rsidRPr="00BE160F">
          <w:rPr>
            <w:rStyle w:val="Hypertextovprepojenie"/>
          </w:rPr>
          <w:t xml:space="preserve">Návrh a realizácia monitorovania počítačovej siete s využitím systému ZABBIX - </w:t>
        </w:r>
        <w:r w:rsidR="003D2480">
          <w:rPr>
            <w:rStyle w:val="Hypertextovprepojenie"/>
          </w:rPr>
          <w:t>D</w:t>
        </w:r>
        <w:r w:rsidR="003D2480" w:rsidRPr="00BE160F">
          <w:rPr>
            <w:rStyle w:val="Hypertextovprepojenie"/>
          </w:rPr>
          <w:t xml:space="preserve">iplomová práca - MTF-17392-36089 2011 </w:t>
        </w:r>
        <w:r w:rsidR="003D2480">
          <w:rPr>
            <w:rStyle w:val="Hypertextovprepojenie"/>
          </w:rPr>
          <w:t xml:space="preserve">- </w:t>
        </w:r>
        <w:r w:rsidR="003D2480" w:rsidRPr="00BE160F">
          <w:rPr>
            <w:rStyle w:val="Hypertextovprepojenie"/>
          </w:rPr>
          <w:t>Bc, Peter Murín</w:t>
        </w:r>
      </w:hyperlink>
    </w:p>
    <w:p w:rsidR="003D2480" w:rsidRPr="00BE160F" w:rsidRDefault="00D366DC" w:rsidP="003D2480">
      <w:pPr>
        <w:ind w:firstLine="0"/>
      </w:pPr>
      <w:hyperlink r:id="rId110" w:history="1">
        <w:r w:rsidR="003D2480" w:rsidRPr="00BE160F">
          <w:rPr>
            <w:rStyle w:val="Hypertextovprepojenie"/>
          </w:rPr>
          <w:t>Monitorovanie lokálnych počítačových sietí - Bakalárska práca - Králiková Lucia</w:t>
        </w:r>
      </w:hyperlink>
    </w:p>
    <w:p w:rsidR="003D2480" w:rsidRDefault="003D2480" w:rsidP="003D2480">
      <w:pPr>
        <w:spacing w:after="0"/>
      </w:pPr>
    </w:p>
    <w:p w:rsidR="003D2480" w:rsidRDefault="003D2480" w:rsidP="003D2480">
      <w:pPr>
        <w:spacing w:after="0"/>
        <w:ind w:firstLine="0"/>
      </w:pPr>
      <w:r>
        <w:t>SNMP: Konfigurácia SNMP na ASA</w:t>
      </w:r>
    </w:p>
    <w:p w:rsidR="003D2480" w:rsidRDefault="00D366DC" w:rsidP="003D2480">
      <w:pPr>
        <w:spacing w:after="0"/>
        <w:ind w:firstLine="0"/>
        <w:rPr>
          <w:rStyle w:val="Hypertextovprepojenie"/>
        </w:rPr>
      </w:pPr>
      <w:hyperlink r:id="rId111" w:history="1">
        <w:r w:rsidR="003D2480" w:rsidRPr="005037A5">
          <w:rPr>
            <w:rStyle w:val="Hypertextovprepojenie"/>
          </w:rPr>
          <w:t>http://www.cisco.com/c/en/us/td/docs/security/asa/asa82/configuration/guide/config/monitor_snmp.html</w:t>
        </w:r>
      </w:hyperlink>
    </w:p>
    <w:p w:rsidR="00772233" w:rsidRDefault="00772233" w:rsidP="003D2480">
      <w:pPr>
        <w:spacing w:after="0"/>
        <w:ind w:firstLine="0"/>
        <w:rPr>
          <w:rStyle w:val="Hypertextovprepojenie"/>
        </w:rPr>
      </w:pPr>
    </w:p>
    <w:p w:rsidR="00772233" w:rsidRDefault="00772233" w:rsidP="00772233">
      <w:pPr>
        <w:ind w:firstLine="0"/>
      </w:pPr>
      <w:r>
        <w:t>RMON:</w:t>
      </w:r>
    </w:p>
    <w:p w:rsidR="00772233" w:rsidRDefault="00D366DC" w:rsidP="00772233">
      <w:pPr>
        <w:ind w:firstLine="0"/>
      </w:pPr>
      <w:hyperlink r:id="rId112" w:history="1">
        <w:r w:rsidR="00772233" w:rsidRPr="00D80BE4">
          <w:rPr>
            <w:rStyle w:val="Hypertextovprepojenie"/>
          </w:rPr>
          <w:t>http://www.thenetworkencyclopedia.com/entry/remote-network-monitoring-rmon/</w:t>
        </w:r>
      </w:hyperlink>
    </w:p>
    <w:p w:rsidR="00772233" w:rsidRDefault="00D366DC" w:rsidP="00772233">
      <w:pPr>
        <w:ind w:firstLine="0"/>
      </w:pPr>
      <w:hyperlink r:id="rId113" w:history="1">
        <w:r w:rsidR="00772233" w:rsidRPr="00D80BE4">
          <w:rPr>
            <w:rStyle w:val="Hypertextovprepojenie"/>
          </w:rPr>
          <w:t>http://www.svetsiti.cz/clanek.asp?cid=RMON-v-sitovych-zarizenich-1962000</w:t>
        </w:r>
      </w:hyperlink>
    </w:p>
    <w:p w:rsidR="00772233" w:rsidRDefault="00D366DC" w:rsidP="00772233">
      <w:pPr>
        <w:ind w:firstLine="0"/>
      </w:pPr>
      <w:hyperlink r:id="rId114" w:history="1">
        <w:r w:rsidR="00772233" w:rsidRPr="00D80BE4">
          <w:rPr>
            <w:rStyle w:val="Hypertextovprepojenie"/>
          </w:rPr>
          <w:t>http://www.svetsiti.cz/clanek.asp?cid=Principy-RMON-1662000</w:t>
        </w:r>
      </w:hyperlink>
    </w:p>
    <w:p w:rsidR="00772233" w:rsidRDefault="00D366DC" w:rsidP="00772233">
      <w:pPr>
        <w:ind w:firstLine="0"/>
      </w:pPr>
      <w:hyperlink r:id="rId115" w:history="1">
        <w:r w:rsidR="00772233" w:rsidRPr="00D80BE4">
          <w:rPr>
            <w:rStyle w:val="Hypertextovprepojenie"/>
          </w:rPr>
          <w:t>http://www.svetsiti.cz/clanek.asp?cid=RMON-specifikace-1762000</w:t>
        </w:r>
      </w:hyperlink>
    </w:p>
    <w:p w:rsidR="00772233" w:rsidRDefault="00772233" w:rsidP="003D2480">
      <w:pPr>
        <w:spacing w:after="0"/>
        <w:ind w:firstLine="0"/>
      </w:pPr>
    </w:p>
    <w:p w:rsidR="003D2480" w:rsidRPr="007E3880" w:rsidRDefault="003D2480" w:rsidP="007E3880">
      <w:pPr>
        <w:ind w:firstLine="0"/>
      </w:pPr>
    </w:p>
    <w:sectPr w:rsidR="003D2480" w:rsidRPr="007E3880" w:rsidSect="00DF773E">
      <w:headerReference w:type="default" r:id="rId116"/>
      <w:footerReference w:type="default" r:id="rId117"/>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66DC" w:rsidRDefault="00D366DC" w:rsidP="00010988">
      <w:pPr>
        <w:spacing w:after="0" w:line="240" w:lineRule="auto"/>
      </w:pPr>
      <w:r>
        <w:separator/>
      </w:r>
    </w:p>
    <w:p w:rsidR="00D366DC" w:rsidRDefault="00D366DC"/>
    <w:p w:rsidR="00D366DC" w:rsidRDefault="00D366DC"/>
  </w:endnote>
  <w:endnote w:type="continuationSeparator" w:id="0">
    <w:p w:rsidR="00D366DC" w:rsidRDefault="00D366DC" w:rsidP="00010988">
      <w:pPr>
        <w:spacing w:after="0" w:line="240" w:lineRule="auto"/>
      </w:pPr>
      <w:r>
        <w:continuationSeparator/>
      </w:r>
    </w:p>
    <w:p w:rsidR="00D366DC" w:rsidRDefault="00D366DC"/>
    <w:p w:rsidR="00D366DC" w:rsidRDefault="00D366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Liberation Mono">
    <w:altName w:val="MS Gothic"/>
    <w:charset w:val="00"/>
    <w:family w:val="modern"/>
    <w:pitch w:val="fixed"/>
  </w:font>
  <w:font w:name="Nimbus Mono L">
    <w:charset w:val="00"/>
    <w:family w:val="modern"/>
    <w:pitch w:val="fixed"/>
  </w:font>
  <w:font w:name="Arial">
    <w:panose1 w:val="020B0604020202020204"/>
    <w:charset w:val="EE"/>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hruti">
    <w:panose1 w:val="020B0502040204020203"/>
    <w:charset w:val="00"/>
    <w:family w:val="swiss"/>
    <w:pitch w:val="variable"/>
    <w:sig w:usb0="00040003" w:usb1="00000000" w:usb2="00000000" w:usb3="00000000" w:csb0="00000001"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3481238"/>
      <w:docPartObj>
        <w:docPartGallery w:val="Page Numbers (Bottom of Page)"/>
        <w:docPartUnique/>
      </w:docPartObj>
    </w:sdtPr>
    <w:sdtEndPr/>
    <w:sdtContent>
      <w:p w:rsidR="00473E42" w:rsidRDefault="00473E42">
        <w:pPr>
          <w:pStyle w:val="Pta"/>
          <w:jc w:val="right"/>
        </w:pPr>
        <w:r>
          <w:fldChar w:fldCharType="begin"/>
        </w:r>
        <w:r>
          <w:instrText>PAGE   \* MERGEFORMAT</w:instrText>
        </w:r>
        <w:r>
          <w:fldChar w:fldCharType="separate"/>
        </w:r>
        <w:r w:rsidR="007248F9">
          <w:rPr>
            <w:noProof/>
          </w:rPr>
          <w:t>44</w:t>
        </w:r>
        <w:r>
          <w:rPr>
            <w:noProof/>
          </w:rPr>
          <w:fldChar w:fldCharType="end"/>
        </w:r>
      </w:p>
    </w:sdtContent>
  </w:sdt>
  <w:p w:rsidR="00473E42" w:rsidRDefault="00473E42" w:rsidP="00557A42">
    <w:pPr>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0922865"/>
      <w:docPartObj>
        <w:docPartGallery w:val="Page Numbers (Bottom of Page)"/>
        <w:docPartUnique/>
      </w:docPartObj>
    </w:sdtPr>
    <w:sdtEndPr/>
    <w:sdtContent>
      <w:p w:rsidR="00473E42" w:rsidRDefault="00473E42">
        <w:pPr>
          <w:pStyle w:val="Pta"/>
          <w:jc w:val="right"/>
        </w:pPr>
        <w:r>
          <w:fldChar w:fldCharType="begin"/>
        </w:r>
        <w:r>
          <w:instrText>PAGE   \* MERGEFORMAT</w:instrText>
        </w:r>
        <w:r>
          <w:fldChar w:fldCharType="separate"/>
        </w:r>
        <w:r w:rsidR="007248F9">
          <w:rPr>
            <w:noProof/>
          </w:rPr>
          <w:t>77</w:t>
        </w:r>
        <w:r>
          <w:rPr>
            <w:noProof/>
          </w:rPr>
          <w:fldChar w:fldCharType="end"/>
        </w:r>
      </w:p>
    </w:sdtContent>
  </w:sdt>
  <w:p w:rsidR="00473E42" w:rsidRDefault="00473E42" w:rsidP="00557A42">
    <w:pPr>
      <w:ind w:firstLine="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66DC" w:rsidRDefault="00D366DC" w:rsidP="00010988">
      <w:pPr>
        <w:spacing w:after="0" w:line="240" w:lineRule="auto"/>
      </w:pPr>
      <w:r>
        <w:separator/>
      </w:r>
    </w:p>
    <w:p w:rsidR="00D366DC" w:rsidRDefault="00D366DC"/>
    <w:p w:rsidR="00D366DC" w:rsidRDefault="00D366DC"/>
  </w:footnote>
  <w:footnote w:type="continuationSeparator" w:id="0">
    <w:p w:rsidR="00D366DC" w:rsidRDefault="00D366DC" w:rsidP="00010988">
      <w:pPr>
        <w:spacing w:after="0" w:line="240" w:lineRule="auto"/>
      </w:pPr>
      <w:r>
        <w:continuationSeparator/>
      </w:r>
    </w:p>
    <w:p w:rsidR="00D366DC" w:rsidRDefault="00D366DC"/>
    <w:p w:rsidR="00D366DC" w:rsidRDefault="00D366D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3E42" w:rsidRDefault="00473E42">
    <w:pPr>
      <w:pStyle w:val="Hlavika"/>
    </w:pPr>
    <w:r>
      <w:t>FRI KIS</w:t>
    </w:r>
    <w:r>
      <w:tab/>
    </w:r>
    <w:r>
      <w:tab/>
    </w:r>
    <w:fldSimple w:instr=" STYLEREF  &quot;Typ práce&quot;  \* MERGEFORMAT ">
      <w:r w:rsidR="007248F9">
        <w:rPr>
          <w:noProof/>
        </w:rPr>
        <w:t>BEZPEČNOSŤ IS</w:t>
      </w:r>
    </w:fldSimple>
  </w:p>
  <w:p w:rsidR="00473E42" w:rsidRPr="00B267A6" w:rsidRDefault="00473E42" w:rsidP="00B267A6">
    <w:pPr>
      <w:pStyle w:val="Hlavika"/>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3E42" w:rsidRDefault="00473E42">
    <w:pPr>
      <w:pStyle w:val="Hlavika"/>
    </w:pPr>
    <w:r>
      <w:t>FRI KIS</w:t>
    </w:r>
    <w:r>
      <w:tab/>
    </w:r>
    <w:r>
      <w:tab/>
    </w:r>
    <w:fldSimple w:instr=" STYLEREF  &quot;Typ práce&quot;  \* MERGEFORMAT ">
      <w:r w:rsidR="007248F9">
        <w:rPr>
          <w:noProof/>
        </w:rPr>
        <w:t>BEZPEČNOSŤ IS</w:t>
      </w:r>
    </w:fldSimple>
  </w:p>
  <w:p w:rsidR="00473E42" w:rsidRPr="00B267A6" w:rsidRDefault="00473E42" w:rsidP="00B267A6">
    <w:pPr>
      <w:pStyle w:val="Hlavik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373587"/>
    <w:multiLevelType w:val="hybridMultilevel"/>
    <w:tmpl w:val="B2F2735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10B46F2E"/>
    <w:multiLevelType w:val="hybridMultilevel"/>
    <w:tmpl w:val="331888F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 w15:restartNumberingAfterBreak="0">
    <w:nsid w:val="13914F16"/>
    <w:multiLevelType w:val="hybridMultilevel"/>
    <w:tmpl w:val="AE0C81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A22371D"/>
    <w:multiLevelType w:val="hybridMultilevel"/>
    <w:tmpl w:val="5E2C4E2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F426BC8"/>
    <w:multiLevelType w:val="hybridMultilevel"/>
    <w:tmpl w:val="28022D6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0A77015"/>
    <w:multiLevelType w:val="hybridMultilevel"/>
    <w:tmpl w:val="2B26D2D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13059C8"/>
    <w:multiLevelType w:val="hybridMultilevel"/>
    <w:tmpl w:val="1584AEBA"/>
    <w:lvl w:ilvl="0" w:tplc="041B0001">
      <w:start w:val="1"/>
      <w:numFmt w:val="bullet"/>
      <w:lvlText w:val=""/>
      <w:lvlJc w:val="left"/>
      <w:pPr>
        <w:ind w:left="360" w:hanging="360"/>
      </w:pPr>
      <w:rPr>
        <w:rFonts w:ascii="Symbol" w:hAnsi="Symbol"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7" w15:restartNumberingAfterBreak="0">
    <w:nsid w:val="229B5E7B"/>
    <w:multiLevelType w:val="hybridMultilevel"/>
    <w:tmpl w:val="9822D4E6"/>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D1C47D8"/>
    <w:multiLevelType w:val="hybridMultilevel"/>
    <w:tmpl w:val="FF18E9E8"/>
    <w:lvl w:ilvl="0" w:tplc="041B0001">
      <w:start w:val="1"/>
      <w:numFmt w:val="bullet"/>
      <w:lvlText w:val=""/>
      <w:lvlJc w:val="left"/>
      <w:pPr>
        <w:ind w:left="1129" w:hanging="360"/>
      </w:pPr>
      <w:rPr>
        <w:rFonts w:ascii="Symbol" w:hAnsi="Symbol" w:hint="default"/>
      </w:rPr>
    </w:lvl>
    <w:lvl w:ilvl="1" w:tplc="041B0003" w:tentative="1">
      <w:start w:val="1"/>
      <w:numFmt w:val="bullet"/>
      <w:lvlText w:val="o"/>
      <w:lvlJc w:val="left"/>
      <w:pPr>
        <w:ind w:left="1849" w:hanging="360"/>
      </w:pPr>
      <w:rPr>
        <w:rFonts w:ascii="Courier New" w:hAnsi="Courier New" w:cs="Courier New" w:hint="default"/>
      </w:rPr>
    </w:lvl>
    <w:lvl w:ilvl="2" w:tplc="041B0005" w:tentative="1">
      <w:start w:val="1"/>
      <w:numFmt w:val="bullet"/>
      <w:lvlText w:val=""/>
      <w:lvlJc w:val="left"/>
      <w:pPr>
        <w:ind w:left="2569" w:hanging="360"/>
      </w:pPr>
      <w:rPr>
        <w:rFonts w:ascii="Wingdings" w:hAnsi="Wingdings" w:hint="default"/>
      </w:rPr>
    </w:lvl>
    <w:lvl w:ilvl="3" w:tplc="041B0001" w:tentative="1">
      <w:start w:val="1"/>
      <w:numFmt w:val="bullet"/>
      <w:lvlText w:val=""/>
      <w:lvlJc w:val="left"/>
      <w:pPr>
        <w:ind w:left="3289" w:hanging="360"/>
      </w:pPr>
      <w:rPr>
        <w:rFonts w:ascii="Symbol" w:hAnsi="Symbol" w:hint="default"/>
      </w:rPr>
    </w:lvl>
    <w:lvl w:ilvl="4" w:tplc="041B0003" w:tentative="1">
      <w:start w:val="1"/>
      <w:numFmt w:val="bullet"/>
      <w:lvlText w:val="o"/>
      <w:lvlJc w:val="left"/>
      <w:pPr>
        <w:ind w:left="4009" w:hanging="360"/>
      </w:pPr>
      <w:rPr>
        <w:rFonts w:ascii="Courier New" w:hAnsi="Courier New" w:cs="Courier New" w:hint="default"/>
      </w:rPr>
    </w:lvl>
    <w:lvl w:ilvl="5" w:tplc="041B0005" w:tentative="1">
      <w:start w:val="1"/>
      <w:numFmt w:val="bullet"/>
      <w:lvlText w:val=""/>
      <w:lvlJc w:val="left"/>
      <w:pPr>
        <w:ind w:left="4729" w:hanging="360"/>
      </w:pPr>
      <w:rPr>
        <w:rFonts w:ascii="Wingdings" w:hAnsi="Wingdings" w:hint="default"/>
      </w:rPr>
    </w:lvl>
    <w:lvl w:ilvl="6" w:tplc="041B0001" w:tentative="1">
      <w:start w:val="1"/>
      <w:numFmt w:val="bullet"/>
      <w:lvlText w:val=""/>
      <w:lvlJc w:val="left"/>
      <w:pPr>
        <w:ind w:left="5449" w:hanging="360"/>
      </w:pPr>
      <w:rPr>
        <w:rFonts w:ascii="Symbol" w:hAnsi="Symbol" w:hint="default"/>
      </w:rPr>
    </w:lvl>
    <w:lvl w:ilvl="7" w:tplc="041B0003" w:tentative="1">
      <w:start w:val="1"/>
      <w:numFmt w:val="bullet"/>
      <w:lvlText w:val="o"/>
      <w:lvlJc w:val="left"/>
      <w:pPr>
        <w:ind w:left="6169" w:hanging="360"/>
      </w:pPr>
      <w:rPr>
        <w:rFonts w:ascii="Courier New" w:hAnsi="Courier New" w:cs="Courier New" w:hint="default"/>
      </w:rPr>
    </w:lvl>
    <w:lvl w:ilvl="8" w:tplc="041B0005" w:tentative="1">
      <w:start w:val="1"/>
      <w:numFmt w:val="bullet"/>
      <w:lvlText w:val=""/>
      <w:lvlJc w:val="left"/>
      <w:pPr>
        <w:ind w:left="6889" w:hanging="360"/>
      </w:pPr>
      <w:rPr>
        <w:rFonts w:ascii="Wingdings" w:hAnsi="Wingdings" w:hint="default"/>
      </w:rPr>
    </w:lvl>
  </w:abstractNum>
  <w:abstractNum w:abstractNumId="9" w15:restartNumberingAfterBreak="0">
    <w:nsid w:val="2FCE355A"/>
    <w:multiLevelType w:val="hybridMultilevel"/>
    <w:tmpl w:val="E07A4C86"/>
    <w:lvl w:ilvl="0" w:tplc="041B0001">
      <w:start w:val="1"/>
      <w:numFmt w:val="bullet"/>
      <w:lvlText w:val=""/>
      <w:lvlJc w:val="left"/>
      <w:pPr>
        <w:ind w:left="360" w:hanging="360"/>
      </w:pPr>
      <w:rPr>
        <w:rFonts w:ascii="Symbol" w:hAnsi="Symbol"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366A406A"/>
    <w:multiLevelType w:val="hybridMultilevel"/>
    <w:tmpl w:val="6AF46AE0"/>
    <w:lvl w:ilvl="0" w:tplc="243EBFD2">
      <w:start w:val="2"/>
      <w:numFmt w:val="bullet"/>
      <w:lvlText w:val=""/>
      <w:lvlJc w:val="left"/>
      <w:pPr>
        <w:ind w:left="720" w:hanging="360"/>
      </w:pPr>
      <w:rPr>
        <w:rFonts w:ascii="Wingdings" w:eastAsia="Calibri" w:hAnsi="Wingdings"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E9F1748"/>
    <w:multiLevelType w:val="hybridMultilevel"/>
    <w:tmpl w:val="9BBE3CA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402C2BAE"/>
    <w:multiLevelType w:val="hybridMultilevel"/>
    <w:tmpl w:val="E5CA16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4" w15:restartNumberingAfterBreak="0">
    <w:nsid w:val="4EBD7EF6"/>
    <w:multiLevelType w:val="hybridMultilevel"/>
    <w:tmpl w:val="06ECEBC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4F7E5432"/>
    <w:multiLevelType w:val="hybridMultilevel"/>
    <w:tmpl w:val="776A83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5313505E"/>
    <w:multiLevelType w:val="hybridMultilevel"/>
    <w:tmpl w:val="31E4721C"/>
    <w:lvl w:ilvl="0" w:tplc="D61CA1A2">
      <w:numFmt w:val="bullet"/>
      <w:lvlText w:val="-"/>
      <w:lvlJc w:val="left"/>
      <w:pPr>
        <w:ind w:left="720" w:hanging="360"/>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53F23925"/>
    <w:multiLevelType w:val="hybridMultilevel"/>
    <w:tmpl w:val="F652601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8" w15:restartNumberingAfterBreak="0">
    <w:nsid w:val="579940E5"/>
    <w:multiLevelType w:val="hybridMultilevel"/>
    <w:tmpl w:val="955205A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597408C8"/>
    <w:multiLevelType w:val="multilevel"/>
    <w:tmpl w:val="F70C3898"/>
    <w:lvl w:ilvl="0">
      <w:start w:val="1"/>
      <w:numFmt w:val="decimal"/>
      <w:pStyle w:val="Nadpis1"/>
      <w:lvlText w:val="%1"/>
      <w:lvlJc w:val="left"/>
      <w:pPr>
        <w:ind w:left="1142" w:hanging="432"/>
      </w:pPr>
    </w:lvl>
    <w:lvl w:ilvl="1">
      <w:start w:val="1"/>
      <w:numFmt w:val="decimal"/>
      <w:pStyle w:val="Nadpis2"/>
      <w:lvlText w:val="%1.%2"/>
      <w:lvlJc w:val="left"/>
      <w:pPr>
        <w:ind w:left="1286" w:hanging="576"/>
      </w:p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20" w15:restartNumberingAfterBreak="0">
    <w:nsid w:val="5FCA05E6"/>
    <w:multiLevelType w:val="hybridMultilevel"/>
    <w:tmpl w:val="EDC6843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635A49C5"/>
    <w:multiLevelType w:val="hybridMultilevel"/>
    <w:tmpl w:val="957A018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71006BA7"/>
    <w:multiLevelType w:val="hybridMultilevel"/>
    <w:tmpl w:val="51DA863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7474506F"/>
    <w:multiLevelType w:val="hybridMultilevel"/>
    <w:tmpl w:val="032C115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4D25BC6"/>
    <w:multiLevelType w:val="hybridMultilevel"/>
    <w:tmpl w:val="ADB0E1CC"/>
    <w:lvl w:ilvl="0" w:tplc="EBD01008">
      <w:start w:val="1"/>
      <w:numFmt w:val="bullet"/>
      <w:pStyle w:val="Odsekzoznamu"/>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num w:numId="1">
    <w:abstractNumId w:val="19"/>
  </w:num>
  <w:num w:numId="2">
    <w:abstractNumId w:val="24"/>
  </w:num>
  <w:num w:numId="3">
    <w:abstractNumId w:val="13"/>
  </w:num>
  <w:num w:numId="4">
    <w:abstractNumId w:val="17"/>
  </w:num>
  <w:num w:numId="5">
    <w:abstractNumId w:val="8"/>
  </w:num>
  <w:num w:numId="6">
    <w:abstractNumId w:val="2"/>
  </w:num>
  <w:num w:numId="7">
    <w:abstractNumId w:val="0"/>
  </w:num>
  <w:num w:numId="8">
    <w:abstractNumId w:val="10"/>
  </w:num>
  <w:num w:numId="9">
    <w:abstractNumId w:val="1"/>
  </w:num>
  <w:num w:numId="10">
    <w:abstractNumId w:val="11"/>
  </w:num>
  <w:num w:numId="11">
    <w:abstractNumId w:val="12"/>
  </w:num>
  <w:num w:numId="12">
    <w:abstractNumId w:val="15"/>
  </w:num>
  <w:num w:numId="13">
    <w:abstractNumId w:val="4"/>
  </w:num>
  <w:num w:numId="14">
    <w:abstractNumId w:val="3"/>
  </w:num>
  <w:num w:numId="15">
    <w:abstractNumId w:val="7"/>
  </w:num>
  <w:num w:numId="16">
    <w:abstractNumId w:val="16"/>
  </w:num>
  <w:num w:numId="17">
    <w:abstractNumId w:val="23"/>
  </w:num>
  <w:num w:numId="18">
    <w:abstractNumId w:val="14"/>
  </w:num>
  <w:num w:numId="19">
    <w:abstractNumId w:val="21"/>
  </w:num>
  <w:num w:numId="20">
    <w:abstractNumId w:val="18"/>
  </w:num>
  <w:num w:numId="21">
    <w:abstractNumId w:val="20"/>
  </w:num>
  <w:num w:numId="22">
    <w:abstractNumId w:val="5"/>
  </w:num>
  <w:num w:numId="23">
    <w:abstractNumId w:val="22"/>
  </w:num>
  <w:num w:numId="24">
    <w:abstractNumId w:val="9"/>
  </w:num>
  <w:num w:numId="25">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07FF5"/>
    <w:rsid w:val="0000052C"/>
    <w:rsid w:val="0000067F"/>
    <w:rsid w:val="00000909"/>
    <w:rsid w:val="00002662"/>
    <w:rsid w:val="00003C12"/>
    <w:rsid w:val="00004825"/>
    <w:rsid w:val="00004CF4"/>
    <w:rsid w:val="0000575A"/>
    <w:rsid w:val="00005825"/>
    <w:rsid w:val="00005AA0"/>
    <w:rsid w:val="00006DC7"/>
    <w:rsid w:val="00007163"/>
    <w:rsid w:val="00007222"/>
    <w:rsid w:val="00010988"/>
    <w:rsid w:val="00010A35"/>
    <w:rsid w:val="000125DD"/>
    <w:rsid w:val="00012833"/>
    <w:rsid w:val="00012C7B"/>
    <w:rsid w:val="00013370"/>
    <w:rsid w:val="00013376"/>
    <w:rsid w:val="000141F0"/>
    <w:rsid w:val="000147DB"/>
    <w:rsid w:val="00014A92"/>
    <w:rsid w:val="00014B98"/>
    <w:rsid w:val="00020BE5"/>
    <w:rsid w:val="00021A23"/>
    <w:rsid w:val="00021FFA"/>
    <w:rsid w:val="00022C6F"/>
    <w:rsid w:val="00023305"/>
    <w:rsid w:val="0002339E"/>
    <w:rsid w:val="00023E4E"/>
    <w:rsid w:val="00023EE6"/>
    <w:rsid w:val="00024299"/>
    <w:rsid w:val="00024CD7"/>
    <w:rsid w:val="00025016"/>
    <w:rsid w:val="0002552B"/>
    <w:rsid w:val="000256D5"/>
    <w:rsid w:val="000256FB"/>
    <w:rsid w:val="00026BA7"/>
    <w:rsid w:val="00026DCE"/>
    <w:rsid w:val="00026FFE"/>
    <w:rsid w:val="000302E4"/>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61C4"/>
    <w:rsid w:val="000366A7"/>
    <w:rsid w:val="00036829"/>
    <w:rsid w:val="000401C7"/>
    <w:rsid w:val="0004073F"/>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A98"/>
    <w:rsid w:val="00061EBE"/>
    <w:rsid w:val="00062735"/>
    <w:rsid w:val="00062773"/>
    <w:rsid w:val="00062DC3"/>
    <w:rsid w:val="000637B8"/>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EFF"/>
    <w:rsid w:val="00077C11"/>
    <w:rsid w:val="00077D2D"/>
    <w:rsid w:val="00080B4B"/>
    <w:rsid w:val="00080FEA"/>
    <w:rsid w:val="00081566"/>
    <w:rsid w:val="00081857"/>
    <w:rsid w:val="00082C4F"/>
    <w:rsid w:val="00082DBD"/>
    <w:rsid w:val="00083D01"/>
    <w:rsid w:val="0008453C"/>
    <w:rsid w:val="000855EF"/>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0C58"/>
    <w:rsid w:val="00091955"/>
    <w:rsid w:val="00091FFA"/>
    <w:rsid w:val="00092001"/>
    <w:rsid w:val="0009243F"/>
    <w:rsid w:val="00092C78"/>
    <w:rsid w:val="00093281"/>
    <w:rsid w:val="00093331"/>
    <w:rsid w:val="00093620"/>
    <w:rsid w:val="00093D62"/>
    <w:rsid w:val="00094248"/>
    <w:rsid w:val="00094394"/>
    <w:rsid w:val="00094757"/>
    <w:rsid w:val="00094AF9"/>
    <w:rsid w:val="00095267"/>
    <w:rsid w:val="00095E36"/>
    <w:rsid w:val="00095EC6"/>
    <w:rsid w:val="000960EC"/>
    <w:rsid w:val="00096377"/>
    <w:rsid w:val="0009655A"/>
    <w:rsid w:val="00096BA7"/>
    <w:rsid w:val="0009761D"/>
    <w:rsid w:val="000A181B"/>
    <w:rsid w:val="000A1CF7"/>
    <w:rsid w:val="000A22A0"/>
    <w:rsid w:val="000A27E4"/>
    <w:rsid w:val="000A45A1"/>
    <w:rsid w:val="000A5678"/>
    <w:rsid w:val="000A5E83"/>
    <w:rsid w:val="000A5F83"/>
    <w:rsid w:val="000A66EB"/>
    <w:rsid w:val="000A7403"/>
    <w:rsid w:val="000A777A"/>
    <w:rsid w:val="000A7B2B"/>
    <w:rsid w:val="000A7B48"/>
    <w:rsid w:val="000A7B90"/>
    <w:rsid w:val="000B075D"/>
    <w:rsid w:val="000B0BFF"/>
    <w:rsid w:val="000B10AE"/>
    <w:rsid w:val="000B132A"/>
    <w:rsid w:val="000B13F5"/>
    <w:rsid w:val="000B22C1"/>
    <w:rsid w:val="000B303B"/>
    <w:rsid w:val="000B389D"/>
    <w:rsid w:val="000B3C2F"/>
    <w:rsid w:val="000B3E5F"/>
    <w:rsid w:val="000B45AF"/>
    <w:rsid w:val="000B4720"/>
    <w:rsid w:val="000B4F9E"/>
    <w:rsid w:val="000B5EEE"/>
    <w:rsid w:val="000B6EF5"/>
    <w:rsid w:val="000B7096"/>
    <w:rsid w:val="000B78E3"/>
    <w:rsid w:val="000C06D8"/>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355"/>
    <w:rsid w:val="000D2375"/>
    <w:rsid w:val="000D26FE"/>
    <w:rsid w:val="000D2E26"/>
    <w:rsid w:val="000D300E"/>
    <w:rsid w:val="000D37F0"/>
    <w:rsid w:val="000D424E"/>
    <w:rsid w:val="000D47BB"/>
    <w:rsid w:val="000D4E9D"/>
    <w:rsid w:val="000D50BE"/>
    <w:rsid w:val="000D5BB7"/>
    <w:rsid w:val="000D5F02"/>
    <w:rsid w:val="000D6D88"/>
    <w:rsid w:val="000D740D"/>
    <w:rsid w:val="000D7BF7"/>
    <w:rsid w:val="000E0022"/>
    <w:rsid w:val="000E0F3D"/>
    <w:rsid w:val="000E1233"/>
    <w:rsid w:val="000E1A14"/>
    <w:rsid w:val="000E1E05"/>
    <w:rsid w:val="000E1E99"/>
    <w:rsid w:val="000E23ED"/>
    <w:rsid w:val="000E2834"/>
    <w:rsid w:val="000E29F3"/>
    <w:rsid w:val="000E2B4D"/>
    <w:rsid w:val="000E2BF4"/>
    <w:rsid w:val="000E3B33"/>
    <w:rsid w:val="000E3E57"/>
    <w:rsid w:val="000E670F"/>
    <w:rsid w:val="000E6AB1"/>
    <w:rsid w:val="000E6C56"/>
    <w:rsid w:val="000E71B1"/>
    <w:rsid w:val="000E73BD"/>
    <w:rsid w:val="000E759E"/>
    <w:rsid w:val="000E7AFD"/>
    <w:rsid w:val="000F03E7"/>
    <w:rsid w:val="000F07C2"/>
    <w:rsid w:val="000F13CF"/>
    <w:rsid w:val="000F31A7"/>
    <w:rsid w:val="000F31BD"/>
    <w:rsid w:val="000F3B19"/>
    <w:rsid w:val="000F3F40"/>
    <w:rsid w:val="000F4654"/>
    <w:rsid w:val="000F6252"/>
    <w:rsid w:val="000F67D7"/>
    <w:rsid w:val="000F6FA8"/>
    <w:rsid w:val="000F722F"/>
    <w:rsid w:val="000F7334"/>
    <w:rsid w:val="000F77DB"/>
    <w:rsid w:val="000F7995"/>
    <w:rsid w:val="001012B3"/>
    <w:rsid w:val="00103B9E"/>
    <w:rsid w:val="00103D83"/>
    <w:rsid w:val="00103FD4"/>
    <w:rsid w:val="0010410D"/>
    <w:rsid w:val="00104C83"/>
    <w:rsid w:val="00104EE3"/>
    <w:rsid w:val="00105B1D"/>
    <w:rsid w:val="00105DBF"/>
    <w:rsid w:val="00105F1A"/>
    <w:rsid w:val="00106342"/>
    <w:rsid w:val="00107177"/>
    <w:rsid w:val="00107657"/>
    <w:rsid w:val="00107827"/>
    <w:rsid w:val="00107A7F"/>
    <w:rsid w:val="00107C1E"/>
    <w:rsid w:val="001105D6"/>
    <w:rsid w:val="00110C16"/>
    <w:rsid w:val="00111147"/>
    <w:rsid w:val="001112B6"/>
    <w:rsid w:val="0011157B"/>
    <w:rsid w:val="00111C9B"/>
    <w:rsid w:val="00111F48"/>
    <w:rsid w:val="001122A4"/>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0808"/>
    <w:rsid w:val="0012108A"/>
    <w:rsid w:val="00121467"/>
    <w:rsid w:val="00121977"/>
    <w:rsid w:val="00121D85"/>
    <w:rsid w:val="00121E23"/>
    <w:rsid w:val="001225DC"/>
    <w:rsid w:val="00122A52"/>
    <w:rsid w:val="00122FCE"/>
    <w:rsid w:val="001231B1"/>
    <w:rsid w:val="0012320C"/>
    <w:rsid w:val="0012340B"/>
    <w:rsid w:val="001234AC"/>
    <w:rsid w:val="001234FB"/>
    <w:rsid w:val="00123535"/>
    <w:rsid w:val="00123660"/>
    <w:rsid w:val="0012497F"/>
    <w:rsid w:val="00125389"/>
    <w:rsid w:val="00126BDF"/>
    <w:rsid w:val="00127BD4"/>
    <w:rsid w:val="001304FF"/>
    <w:rsid w:val="00130A4A"/>
    <w:rsid w:val="00130A9C"/>
    <w:rsid w:val="001316E7"/>
    <w:rsid w:val="00131A46"/>
    <w:rsid w:val="00131E61"/>
    <w:rsid w:val="00133109"/>
    <w:rsid w:val="001332E4"/>
    <w:rsid w:val="00133623"/>
    <w:rsid w:val="00133C3E"/>
    <w:rsid w:val="00133D51"/>
    <w:rsid w:val="00133EAD"/>
    <w:rsid w:val="00134838"/>
    <w:rsid w:val="00134F70"/>
    <w:rsid w:val="00135908"/>
    <w:rsid w:val="00135D44"/>
    <w:rsid w:val="001371F0"/>
    <w:rsid w:val="001377D1"/>
    <w:rsid w:val="00137C9B"/>
    <w:rsid w:val="0014035C"/>
    <w:rsid w:val="001403FC"/>
    <w:rsid w:val="00140BE0"/>
    <w:rsid w:val="00140E95"/>
    <w:rsid w:val="00141DA4"/>
    <w:rsid w:val="0014253F"/>
    <w:rsid w:val="00142FA2"/>
    <w:rsid w:val="001430CE"/>
    <w:rsid w:val="001438FE"/>
    <w:rsid w:val="001439E3"/>
    <w:rsid w:val="00143F42"/>
    <w:rsid w:val="00143F43"/>
    <w:rsid w:val="00144CA1"/>
    <w:rsid w:val="00144F10"/>
    <w:rsid w:val="0014522E"/>
    <w:rsid w:val="0014550D"/>
    <w:rsid w:val="00145FC0"/>
    <w:rsid w:val="00146898"/>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36D"/>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25C"/>
    <w:rsid w:val="00162260"/>
    <w:rsid w:val="00162E0A"/>
    <w:rsid w:val="00163C99"/>
    <w:rsid w:val="001641A7"/>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5EFE"/>
    <w:rsid w:val="001760DB"/>
    <w:rsid w:val="00176884"/>
    <w:rsid w:val="00176B2C"/>
    <w:rsid w:val="00176B8E"/>
    <w:rsid w:val="00177507"/>
    <w:rsid w:val="00177BDB"/>
    <w:rsid w:val="00177DFA"/>
    <w:rsid w:val="00180BD3"/>
    <w:rsid w:val="00181226"/>
    <w:rsid w:val="001812B5"/>
    <w:rsid w:val="001820AE"/>
    <w:rsid w:val="0018243E"/>
    <w:rsid w:val="00182647"/>
    <w:rsid w:val="00182695"/>
    <w:rsid w:val="00182AAA"/>
    <w:rsid w:val="0018387F"/>
    <w:rsid w:val="00183D0A"/>
    <w:rsid w:val="00184881"/>
    <w:rsid w:val="00184E01"/>
    <w:rsid w:val="00184F74"/>
    <w:rsid w:val="001863C6"/>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5F71"/>
    <w:rsid w:val="00196201"/>
    <w:rsid w:val="00197788"/>
    <w:rsid w:val="001A01DA"/>
    <w:rsid w:val="001A0934"/>
    <w:rsid w:val="001A09E0"/>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55C"/>
    <w:rsid w:val="001C1489"/>
    <w:rsid w:val="001C1D81"/>
    <w:rsid w:val="001C2F48"/>
    <w:rsid w:val="001C400A"/>
    <w:rsid w:val="001C4F13"/>
    <w:rsid w:val="001C5820"/>
    <w:rsid w:val="001C5A6D"/>
    <w:rsid w:val="001C6147"/>
    <w:rsid w:val="001C6873"/>
    <w:rsid w:val="001C6A3E"/>
    <w:rsid w:val="001C6DF3"/>
    <w:rsid w:val="001C7819"/>
    <w:rsid w:val="001C7A45"/>
    <w:rsid w:val="001C7C11"/>
    <w:rsid w:val="001C7EC1"/>
    <w:rsid w:val="001D0390"/>
    <w:rsid w:val="001D068B"/>
    <w:rsid w:val="001D0F9C"/>
    <w:rsid w:val="001D1C75"/>
    <w:rsid w:val="001D20A4"/>
    <w:rsid w:val="001D2F5D"/>
    <w:rsid w:val="001D3A34"/>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B8F"/>
    <w:rsid w:val="001E1E13"/>
    <w:rsid w:val="001E2290"/>
    <w:rsid w:val="001E2973"/>
    <w:rsid w:val="001E3391"/>
    <w:rsid w:val="001E412C"/>
    <w:rsid w:val="001E505A"/>
    <w:rsid w:val="001E511A"/>
    <w:rsid w:val="001E615C"/>
    <w:rsid w:val="001E7BCA"/>
    <w:rsid w:val="001F1CCB"/>
    <w:rsid w:val="001F1FFE"/>
    <w:rsid w:val="001F239F"/>
    <w:rsid w:val="001F38C1"/>
    <w:rsid w:val="001F3974"/>
    <w:rsid w:val="001F4339"/>
    <w:rsid w:val="001F48C2"/>
    <w:rsid w:val="001F4C74"/>
    <w:rsid w:val="001F50CC"/>
    <w:rsid w:val="001F5928"/>
    <w:rsid w:val="001F710E"/>
    <w:rsid w:val="001F7519"/>
    <w:rsid w:val="001F764F"/>
    <w:rsid w:val="001F7844"/>
    <w:rsid w:val="001F79FA"/>
    <w:rsid w:val="00200107"/>
    <w:rsid w:val="00200273"/>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11B3"/>
    <w:rsid w:val="00221F8A"/>
    <w:rsid w:val="00222183"/>
    <w:rsid w:val="00222B4C"/>
    <w:rsid w:val="00222E34"/>
    <w:rsid w:val="002230A4"/>
    <w:rsid w:val="00223EDE"/>
    <w:rsid w:val="00224A77"/>
    <w:rsid w:val="002251CF"/>
    <w:rsid w:val="0022546D"/>
    <w:rsid w:val="00225CA4"/>
    <w:rsid w:val="00226E86"/>
    <w:rsid w:val="00227BD8"/>
    <w:rsid w:val="002303AA"/>
    <w:rsid w:val="00230D5C"/>
    <w:rsid w:val="002329FE"/>
    <w:rsid w:val="00232DA1"/>
    <w:rsid w:val="00233144"/>
    <w:rsid w:val="0023335B"/>
    <w:rsid w:val="00233954"/>
    <w:rsid w:val="00233CA1"/>
    <w:rsid w:val="00234168"/>
    <w:rsid w:val="0023434D"/>
    <w:rsid w:val="002343F9"/>
    <w:rsid w:val="002345F2"/>
    <w:rsid w:val="0023464A"/>
    <w:rsid w:val="002350BF"/>
    <w:rsid w:val="00235960"/>
    <w:rsid w:val="00236A9B"/>
    <w:rsid w:val="00236CA5"/>
    <w:rsid w:val="00237310"/>
    <w:rsid w:val="00237794"/>
    <w:rsid w:val="00237800"/>
    <w:rsid w:val="00240821"/>
    <w:rsid w:val="00242109"/>
    <w:rsid w:val="00242A89"/>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0EA2"/>
    <w:rsid w:val="00251384"/>
    <w:rsid w:val="0025258B"/>
    <w:rsid w:val="00252EE2"/>
    <w:rsid w:val="00253277"/>
    <w:rsid w:val="00253A76"/>
    <w:rsid w:val="00253DBF"/>
    <w:rsid w:val="0025465C"/>
    <w:rsid w:val="00254B0D"/>
    <w:rsid w:val="00255036"/>
    <w:rsid w:val="00255227"/>
    <w:rsid w:val="0025525B"/>
    <w:rsid w:val="00255365"/>
    <w:rsid w:val="0025572B"/>
    <w:rsid w:val="00255A5B"/>
    <w:rsid w:val="00256805"/>
    <w:rsid w:val="00256C73"/>
    <w:rsid w:val="00257A1E"/>
    <w:rsid w:val="002611C6"/>
    <w:rsid w:val="002615CE"/>
    <w:rsid w:val="0026281E"/>
    <w:rsid w:val="0026319B"/>
    <w:rsid w:val="00263205"/>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B4F"/>
    <w:rsid w:val="00280441"/>
    <w:rsid w:val="002804A6"/>
    <w:rsid w:val="0028074E"/>
    <w:rsid w:val="00281B34"/>
    <w:rsid w:val="0028252F"/>
    <w:rsid w:val="00282CD4"/>
    <w:rsid w:val="0028421E"/>
    <w:rsid w:val="0028541E"/>
    <w:rsid w:val="002854FA"/>
    <w:rsid w:val="002861C7"/>
    <w:rsid w:val="002868E2"/>
    <w:rsid w:val="00287BDD"/>
    <w:rsid w:val="002906B0"/>
    <w:rsid w:val="00290B93"/>
    <w:rsid w:val="0029165D"/>
    <w:rsid w:val="0029168B"/>
    <w:rsid w:val="002922AC"/>
    <w:rsid w:val="00292A27"/>
    <w:rsid w:val="00292AE0"/>
    <w:rsid w:val="00294221"/>
    <w:rsid w:val="00294C10"/>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11"/>
    <w:rsid w:val="002B072B"/>
    <w:rsid w:val="002B08B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C0CCB"/>
    <w:rsid w:val="002C0D68"/>
    <w:rsid w:val="002C1771"/>
    <w:rsid w:val="002C1C12"/>
    <w:rsid w:val="002C2C8F"/>
    <w:rsid w:val="002C308A"/>
    <w:rsid w:val="002C40B8"/>
    <w:rsid w:val="002C41A4"/>
    <w:rsid w:val="002C4521"/>
    <w:rsid w:val="002C4632"/>
    <w:rsid w:val="002C5522"/>
    <w:rsid w:val="002C6971"/>
    <w:rsid w:val="002C699F"/>
    <w:rsid w:val="002C6B77"/>
    <w:rsid w:val="002C6E2D"/>
    <w:rsid w:val="002C75BF"/>
    <w:rsid w:val="002C75C7"/>
    <w:rsid w:val="002C7B78"/>
    <w:rsid w:val="002D00F8"/>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B1"/>
    <w:rsid w:val="002D5CF8"/>
    <w:rsid w:val="002D638D"/>
    <w:rsid w:val="002D715E"/>
    <w:rsid w:val="002D7990"/>
    <w:rsid w:val="002D7ABC"/>
    <w:rsid w:val="002D7AC5"/>
    <w:rsid w:val="002D7BA4"/>
    <w:rsid w:val="002E2838"/>
    <w:rsid w:val="002E2BA2"/>
    <w:rsid w:val="002E2E37"/>
    <w:rsid w:val="002E3ABF"/>
    <w:rsid w:val="002E3EA0"/>
    <w:rsid w:val="002E49F1"/>
    <w:rsid w:val="002E4A78"/>
    <w:rsid w:val="002E5E3F"/>
    <w:rsid w:val="002E60FE"/>
    <w:rsid w:val="002E76A9"/>
    <w:rsid w:val="002E7FB3"/>
    <w:rsid w:val="002F0CC7"/>
    <w:rsid w:val="002F237B"/>
    <w:rsid w:val="002F36F3"/>
    <w:rsid w:val="002F39CD"/>
    <w:rsid w:val="002F3B23"/>
    <w:rsid w:val="002F3E4F"/>
    <w:rsid w:val="002F45DF"/>
    <w:rsid w:val="002F4E13"/>
    <w:rsid w:val="002F51E0"/>
    <w:rsid w:val="002F582A"/>
    <w:rsid w:val="00300793"/>
    <w:rsid w:val="00300B76"/>
    <w:rsid w:val="00300D55"/>
    <w:rsid w:val="003018BA"/>
    <w:rsid w:val="003019B7"/>
    <w:rsid w:val="00301EBD"/>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2587"/>
    <w:rsid w:val="0031322D"/>
    <w:rsid w:val="00313529"/>
    <w:rsid w:val="00313B8C"/>
    <w:rsid w:val="00313BDB"/>
    <w:rsid w:val="00315120"/>
    <w:rsid w:val="003169AE"/>
    <w:rsid w:val="00316C8C"/>
    <w:rsid w:val="003174F6"/>
    <w:rsid w:val="00317737"/>
    <w:rsid w:val="0032101E"/>
    <w:rsid w:val="00323618"/>
    <w:rsid w:val="0032363A"/>
    <w:rsid w:val="00323975"/>
    <w:rsid w:val="00325156"/>
    <w:rsid w:val="0032543D"/>
    <w:rsid w:val="00326092"/>
    <w:rsid w:val="0032647C"/>
    <w:rsid w:val="003264C2"/>
    <w:rsid w:val="00326A02"/>
    <w:rsid w:val="00326C62"/>
    <w:rsid w:val="00327046"/>
    <w:rsid w:val="003304B5"/>
    <w:rsid w:val="00331922"/>
    <w:rsid w:val="00331EF5"/>
    <w:rsid w:val="00331FA9"/>
    <w:rsid w:val="0033248A"/>
    <w:rsid w:val="003330D3"/>
    <w:rsid w:val="0033358B"/>
    <w:rsid w:val="00333A2D"/>
    <w:rsid w:val="00334484"/>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3F18"/>
    <w:rsid w:val="0035420F"/>
    <w:rsid w:val="00355061"/>
    <w:rsid w:val="0035589C"/>
    <w:rsid w:val="003568D9"/>
    <w:rsid w:val="00356A51"/>
    <w:rsid w:val="00356B2F"/>
    <w:rsid w:val="00356DAD"/>
    <w:rsid w:val="00356DE9"/>
    <w:rsid w:val="003601CF"/>
    <w:rsid w:val="003602AC"/>
    <w:rsid w:val="003605E8"/>
    <w:rsid w:val="00361227"/>
    <w:rsid w:val="00361AAB"/>
    <w:rsid w:val="00361C86"/>
    <w:rsid w:val="00361FD3"/>
    <w:rsid w:val="00362783"/>
    <w:rsid w:val="00363613"/>
    <w:rsid w:val="00363C07"/>
    <w:rsid w:val="003645C0"/>
    <w:rsid w:val="003646A8"/>
    <w:rsid w:val="00364863"/>
    <w:rsid w:val="00364A9C"/>
    <w:rsid w:val="0036527D"/>
    <w:rsid w:val="00365C96"/>
    <w:rsid w:val="00366111"/>
    <w:rsid w:val="00366535"/>
    <w:rsid w:val="003676BC"/>
    <w:rsid w:val="00367843"/>
    <w:rsid w:val="00367B60"/>
    <w:rsid w:val="00367B8C"/>
    <w:rsid w:val="00370C5C"/>
    <w:rsid w:val="00370EF2"/>
    <w:rsid w:val="00371125"/>
    <w:rsid w:val="00371782"/>
    <w:rsid w:val="00371A6F"/>
    <w:rsid w:val="00372BB6"/>
    <w:rsid w:val="003733FB"/>
    <w:rsid w:val="0037351C"/>
    <w:rsid w:val="00373D83"/>
    <w:rsid w:val="00373D95"/>
    <w:rsid w:val="00374ACC"/>
    <w:rsid w:val="00375BAE"/>
    <w:rsid w:val="00375C4C"/>
    <w:rsid w:val="00375F56"/>
    <w:rsid w:val="00376026"/>
    <w:rsid w:val="003763C3"/>
    <w:rsid w:val="00376755"/>
    <w:rsid w:val="00380676"/>
    <w:rsid w:val="003807E9"/>
    <w:rsid w:val="00381A1E"/>
    <w:rsid w:val="00381DF5"/>
    <w:rsid w:val="00382101"/>
    <w:rsid w:val="0038227C"/>
    <w:rsid w:val="00382D1A"/>
    <w:rsid w:val="003838C0"/>
    <w:rsid w:val="003840D8"/>
    <w:rsid w:val="003840FC"/>
    <w:rsid w:val="00384111"/>
    <w:rsid w:val="003841FB"/>
    <w:rsid w:val="003846CB"/>
    <w:rsid w:val="003848BD"/>
    <w:rsid w:val="003848EF"/>
    <w:rsid w:val="003877F0"/>
    <w:rsid w:val="00387CA9"/>
    <w:rsid w:val="00387E4B"/>
    <w:rsid w:val="00387F51"/>
    <w:rsid w:val="00390315"/>
    <w:rsid w:val="00390DCE"/>
    <w:rsid w:val="00392592"/>
    <w:rsid w:val="003926F7"/>
    <w:rsid w:val="00392902"/>
    <w:rsid w:val="00393DC8"/>
    <w:rsid w:val="00393F5B"/>
    <w:rsid w:val="0039582D"/>
    <w:rsid w:val="00395E6E"/>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6026"/>
    <w:rsid w:val="003A689D"/>
    <w:rsid w:val="003A767D"/>
    <w:rsid w:val="003A7A51"/>
    <w:rsid w:val="003B0D9A"/>
    <w:rsid w:val="003B0F72"/>
    <w:rsid w:val="003B15C0"/>
    <w:rsid w:val="003B1877"/>
    <w:rsid w:val="003B2675"/>
    <w:rsid w:val="003B28B6"/>
    <w:rsid w:val="003B3464"/>
    <w:rsid w:val="003B40F3"/>
    <w:rsid w:val="003B5225"/>
    <w:rsid w:val="003B56F3"/>
    <w:rsid w:val="003B5C36"/>
    <w:rsid w:val="003B5F3C"/>
    <w:rsid w:val="003B7359"/>
    <w:rsid w:val="003B76BA"/>
    <w:rsid w:val="003B7A52"/>
    <w:rsid w:val="003C0248"/>
    <w:rsid w:val="003C02A9"/>
    <w:rsid w:val="003C04C8"/>
    <w:rsid w:val="003C1027"/>
    <w:rsid w:val="003C1226"/>
    <w:rsid w:val="003C12D2"/>
    <w:rsid w:val="003C1E95"/>
    <w:rsid w:val="003C20EF"/>
    <w:rsid w:val="003C2610"/>
    <w:rsid w:val="003C2828"/>
    <w:rsid w:val="003C2EAD"/>
    <w:rsid w:val="003C4622"/>
    <w:rsid w:val="003C4A87"/>
    <w:rsid w:val="003C590A"/>
    <w:rsid w:val="003C59ED"/>
    <w:rsid w:val="003C618A"/>
    <w:rsid w:val="003C626B"/>
    <w:rsid w:val="003C62C5"/>
    <w:rsid w:val="003C6EFC"/>
    <w:rsid w:val="003C782A"/>
    <w:rsid w:val="003C7BDA"/>
    <w:rsid w:val="003C7F04"/>
    <w:rsid w:val="003D0149"/>
    <w:rsid w:val="003D0562"/>
    <w:rsid w:val="003D0DE9"/>
    <w:rsid w:val="003D1395"/>
    <w:rsid w:val="003D192F"/>
    <w:rsid w:val="003D1942"/>
    <w:rsid w:val="003D1D6A"/>
    <w:rsid w:val="003D2480"/>
    <w:rsid w:val="003D418D"/>
    <w:rsid w:val="003D4565"/>
    <w:rsid w:val="003D4E68"/>
    <w:rsid w:val="003D4EBF"/>
    <w:rsid w:val="003D5609"/>
    <w:rsid w:val="003D63D4"/>
    <w:rsid w:val="003D6987"/>
    <w:rsid w:val="003D6B54"/>
    <w:rsid w:val="003D72BC"/>
    <w:rsid w:val="003D7612"/>
    <w:rsid w:val="003D7C4F"/>
    <w:rsid w:val="003E0A28"/>
    <w:rsid w:val="003E16A6"/>
    <w:rsid w:val="003E2101"/>
    <w:rsid w:val="003E2F39"/>
    <w:rsid w:val="003E30C3"/>
    <w:rsid w:val="003E3A68"/>
    <w:rsid w:val="003E3D16"/>
    <w:rsid w:val="003E4B57"/>
    <w:rsid w:val="003E51D4"/>
    <w:rsid w:val="003E55CA"/>
    <w:rsid w:val="003E5645"/>
    <w:rsid w:val="003E600D"/>
    <w:rsid w:val="003E6623"/>
    <w:rsid w:val="003E6759"/>
    <w:rsid w:val="003E6F32"/>
    <w:rsid w:val="003E6FC2"/>
    <w:rsid w:val="003E731A"/>
    <w:rsid w:val="003F1093"/>
    <w:rsid w:val="003F1527"/>
    <w:rsid w:val="003F1777"/>
    <w:rsid w:val="003F1B6A"/>
    <w:rsid w:val="003F3F13"/>
    <w:rsid w:val="003F4EC5"/>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D8C"/>
    <w:rsid w:val="00406205"/>
    <w:rsid w:val="00407110"/>
    <w:rsid w:val="00407B40"/>
    <w:rsid w:val="00410033"/>
    <w:rsid w:val="00410141"/>
    <w:rsid w:val="0041018C"/>
    <w:rsid w:val="00410B4B"/>
    <w:rsid w:val="00411219"/>
    <w:rsid w:val="00411297"/>
    <w:rsid w:val="00412723"/>
    <w:rsid w:val="00412800"/>
    <w:rsid w:val="00412B2D"/>
    <w:rsid w:val="00413B66"/>
    <w:rsid w:val="00414441"/>
    <w:rsid w:val="00414593"/>
    <w:rsid w:val="0041482C"/>
    <w:rsid w:val="00415202"/>
    <w:rsid w:val="00415215"/>
    <w:rsid w:val="004155A0"/>
    <w:rsid w:val="0041642D"/>
    <w:rsid w:val="00416A8D"/>
    <w:rsid w:val="0041716A"/>
    <w:rsid w:val="00417442"/>
    <w:rsid w:val="0041771D"/>
    <w:rsid w:val="004179EA"/>
    <w:rsid w:val="004202D8"/>
    <w:rsid w:val="004206D3"/>
    <w:rsid w:val="004211BB"/>
    <w:rsid w:val="00422743"/>
    <w:rsid w:val="00422F8B"/>
    <w:rsid w:val="00422F9F"/>
    <w:rsid w:val="004231AF"/>
    <w:rsid w:val="004231BB"/>
    <w:rsid w:val="00423F88"/>
    <w:rsid w:val="00424332"/>
    <w:rsid w:val="00424410"/>
    <w:rsid w:val="0042552A"/>
    <w:rsid w:val="00425C29"/>
    <w:rsid w:val="00425E23"/>
    <w:rsid w:val="00426349"/>
    <w:rsid w:val="00427465"/>
    <w:rsid w:val="00427644"/>
    <w:rsid w:val="00427B1A"/>
    <w:rsid w:val="004300C2"/>
    <w:rsid w:val="00430FBF"/>
    <w:rsid w:val="00432067"/>
    <w:rsid w:val="00432859"/>
    <w:rsid w:val="00432BBA"/>
    <w:rsid w:val="00432F9A"/>
    <w:rsid w:val="00433B5B"/>
    <w:rsid w:val="0043417A"/>
    <w:rsid w:val="004343D8"/>
    <w:rsid w:val="00436AB1"/>
    <w:rsid w:val="00436E5D"/>
    <w:rsid w:val="0043710D"/>
    <w:rsid w:val="004417C3"/>
    <w:rsid w:val="00441C45"/>
    <w:rsid w:val="00442228"/>
    <w:rsid w:val="00442565"/>
    <w:rsid w:val="0044307C"/>
    <w:rsid w:val="00444539"/>
    <w:rsid w:val="00445768"/>
    <w:rsid w:val="00445780"/>
    <w:rsid w:val="0044635D"/>
    <w:rsid w:val="004464A8"/>
    <w:rsid w:val="0044764A"/>
    <w:rsid w:val="00447B1F"/>
    <w:rsid w:val="00450348"/>
    <w:rsid w:val="0045038A"/>
    <w:rsid w:val="004506A6"/>
    <w:rsid w:val="00452D49"/>
    <w:rsid w:val="00452DB9"/>
    <w:rsid w:val="00453D1A"/>
    <w:rsid w:val="004555C7"/>
    <w:rsid w:val="004559F5"/>
    <w:rsid w:val="00456896"/>
    <w:rsid w:val="00456EB4"/>
    <w:rsid w:val="00457857"/>
    <w:rsid w:val="00457EB7"/>
    <w:rsid w:val="00461AB6"/>
    <w:rsid w:val="004623CA"/>
    <w:rsid w:val="00462497"/>
    <w:rsid w:val="00462A8A"/>
    <w:rsid w:val="004635C6"/>
    <w:rsid w:val="004635D5"/>
    <w:rsid w:val="0046432F"/>
    <w:rsid w:val="0046487E"/>
    <w:rsid w:val="004649BE"/>
    <w:rsid w:val="00465038"/>
    <w:rsid w:val="004652E6"/>
    <w:rsid w:val="004665FB"/>
    <w:rsid w:val="004669C1"/>
    <w:rsid w:val="00466C38"/>
    <w:rsid w:val="004670FF"/>
    <w:rsid w:val="00470697"/>
    <w:rsid w:val="004707D4"/>
    <w:rsid w:val="00470C82"/>
    <w:rsid w:val="0047106E"/>
    <w:rsid w:val="00471815"/>
    <w:rsid w:val="00471CF8"/>
    <w:rsid w:val="00471F85"/>
    <w:rsid w:val="00472C79"/>
    <w:rsid w:val="00472D1D"/>
    <w:rsid w:val="00473DC2"/>
    <w:rsid w:val="00473E42"/>
    <w:rsid w:val="0047459B"/>
    <w:rsid w:val="004751E4"/>
    <w:rsid w:val="0047602F"/>
    <w:rsid w:val="0047613C"/>
    <w:rsid w:val="004761A7"/>
    <w:rsid w:val="0047691E"/>
    <w:rsid w:val="00476D27"/>
    <w:rsid w:val="004775F3"/>
    <w:rsid w:val="004778E9"/>
    <w:rsid w:val="0048038E"/>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1372"/>
    <w:rsid w:val="00491A8F"/>
    <w:rsid w:val="00492148"/>
    <w:rsid w:val="00492CF1"/>
    <w:rsid w:val="00492D1B"/>
    <w:rsid w:val="00493E69"/>
    <w:rsid w:val="00494D0D"/>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506D"/>
    <w:rsid w:val="004A5390"/>
    <w:rsid w:val="004A566A"/>
    <w:rsid w:val="004A57D4"/>
    <w:rsid w:val="004A6933"/>
    <w:rsid w:val="004A75B5"/>
    <w:rsid w:val="004A792D"/>
    <w:rsid w:val="004A7C4C"/>
    <w:rsid w:val="004B05B2"/>
    <w:rsid w:val="004B0AFC"/>
    <w:rsid w:val="004B0EE0"/>
    <w:rsid w:val="004B17E0"/>
    <w:rsid w:val="004B1A07"/>
    <w:rsid w:val="004B1C31"/>
    <w:rsid w:val="004B27B9"/>
    <w:rsid w:val="004B27D6"/>
    <w:rsid w:val="004B2EC8"/>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D73"/>
    <w:rsid w:val="004E3389"/>
    <w:rsid w:val="004E3792"/>
    <w:rsid w:val="004E3EB4"/>
    <w:rsid w:val="004E45EC"/>
    <w:rsid w:val="004E4647"/>
    <w:rsid w:val="004E52A8"/>
    <w:rsid w:val="004E57EF"/>
    <w:rsid w:val="004E5A47"/>
    <w:rsid w:val="004E6C00"/>
    <w:rsid w:val="004E7377"/>
    <w:rsid w:val="004E74FC"/>
    <w:rsid w:val="004F16F1"/>
    <w:rsid w:val="004F1B0D"/>
    <w:rsid w:val="004F30E2"/>
    <w:rsid w:val="004F37E5"/>
    <w:rsid w:val="004F3C5C"/>
    <w:rsid w:val="004F4175"/>
    <w:rsid w:val="004F4E36"/>
    <w:rsid w:val="004F53EB"/>
    <w:rsid w:val="004F56B6"/>
    <w:rsid w:val="004F6078"/>
    <w:rsid w:val="004F609E"/>
    <w:rsid w:val="004F6B11"/>
    <w:rsid w:val="004F6B8C"/>
    <w:rsid w:val="004F7460"/>
    <w:rsid w:val="004F77A2"/>
    <w:rsid w:val="004F7D6B"/>
    <w:rsid w:val="005009A3"/>
    <w:rsid w:val="00500E75"/>
    <w:rsid w:val="005014EC"/>
    <w:rsid w:val="00502907"/>
    <w:rsid w:val="00502B69"/>
    <w:rsid w:val="005033AC"/>
    <w:rsid w:val="0050373B"/>
    <w:rsid w:val="00503D8D"/>
    <w:rsid w:val="00503D9C"/>
    <w:rsid w:val="005047BD"/>
    <w:rsid w:val="00504A36"/>
    <w:rsid w:val="005056AE"/>
    <w:rsid w:val="00505AA8"/>
    <w:rsid w:val="00505BAE"/>
    <w:rsid w:val="005062FD"/>
    <w:rsid w:val="00506F8F"/>
    <w:rsid w:val="00507487"/>
    <w:rsid w:val="00507E2D"/>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3061B"/>
    <w:rsid w:val="0053123B"/>
    <w:rsid w:val="00531305"/>
    <w:rsid w:val="00533495"/>
    <w:rsid w:val="00533CEC"/>
    <w:rsid w:val="00533D04"/>
    <w:rsid w:val="005347B8"/>
    <w:rsid w:val="00534B31"/>
    <w:rsid w:val="00534FF2"/>
    <w:rsid w:val="00536942"/>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589"/>
    <w:rsid w:val="0054299B"/>
    <w:rsid w:val="00542A02"/>
    <w:rsid w:val="00543D68"/>
    <w:rsid w:val="005444C8"/>
    <w:rsid w:val="00544897"/>
    <w:rsid w:val="0054537D"/>
    <w:rsid w:val="005453D4"/>
    <w:rsid w:val="00545C0A"/>
    <w:rsid w:val="00546048"/>
    <w:rsid w:val="005460F2"/>
    <w:rsid w:val="00547AF2"/>
    <w:rsid w:val="00550077"/>
    <w:rsid w:val="005501D1"/>
    <w:rsid w:val="005506C6"/>
    <w:rsid w:val="00550A45"/>
    <w:rsid w:val="00550A95"/>
    <w:rsid w:val="00550B86"/>
    <w:rsid w:val="00551246"/>
    <w:rsid w:val="00551689"/>
    <w:rsid w:val="00551D48"/>
    <w:rsid w:val="00551F52"/>
    <w:rsid w:val="0055260D"/>
    <w:rsid w:val="00552699"/>
    <w:rsid w:val="00553F20"/>
    <w:rsid w:val="005541F1"/>
    <w:rsid w:val="00554240"/>
    <w:rsid w:val="005546C4"/>
    <w:rsid w:val="00554BE3"/>
    <w:rsid w:val="0055602F"/>
    <w:rsid w:val="00556149"/>
    <w:rsid w:val="00556379"/>
    <w:rsid w:val="005567D1"/>
    <w:rsid w:val="005576B7"/>
    <w:rsid w:val="00557A42"/>
    <w:rsid w:val="00557CC9"/>
    <w:rsid w:val="00561036"/>
    <w:rsid w:val="00561127"/>
    <w:rsid w:val="005612CB"/>
    <w:rsid w:val="0056158E"/>
    <w:rsid w:val="005619B1"/>
    <w:rsid w:val="005621DF"/>
    <w:rsid w:val="00562504"/>
    <w:rsid w:val="00563283"/>
    <w:rsid w:val="00563EE5"/>
    <w:rsid w:val="00564677"/>
    <w:rsid w:val="00564C69"/>
    <w:rsid w:val="005653DB"/>
    <w:rsid w:val="00565453"/>
    <w:rsid w:val="00565634"/>
    <w:rsid w:val="00565EB0"/>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B64"/>
    <w:rsid w:val="00580C38"/>
    <w:rsid w:val="00580D4A"/>
    <w:rsid w:val="00580EBB"/>
    <w:rsid w:val="005812A7"/>
    <w:rsid w:val="00581A9E"/>
    <w:rsid w:val="005822A0"/>
    <w:rsid w:val="0058384B"/>
    <w:rsid w:val="00583964"/>
    <w:rsid w:val="00583E1E"/>
    <w:rsid w:val="00583EDC"/>
    <w:rsid w:val="005849F0"/>
    <w:rsid w:val="00584EDC"/>
    <w:rsid w:val="00585DA9"/>
    <w:rsid w:val="005860EC"/>
    <w:rsid w:val="005863E9"/>
    <w:rsid w:val="0058769A"/>
    <w:rsid w:val="005904D1"/>
    <w:rsid w:val="00590814"/>
    <w:rsid w:val="00590990"/>
    <w:rsid w:val="00590B78"/>
    <w:rsid w:val="00590CF6"/>
    <w:rsid w:val="00590D03"/>
    <w:rsid w:val="00591B57"/>
    <w:rsid w:val="00591F6C"/>
    <w:rsid w:val="0059233A"/>
    <w:rsid w:val="00593F0E"/>
    <w:rsid w:val="00595237"/>
    <w:rsid w:val="0059573F"/>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307B"/>
    <w:rsid w:val="005F44BF"/>
    <w:rsid w:val="005F47D0"/>
    <w:rsid w:val="005F4F33"/>
    <w:rsid w:val="005F5639"/>
    <w:rsid w:val="005F5C81"/>
    <w:rsid w:val="005F5E89"/>
    <w:rsid w:val="005F5EEE"/>
    <w:rsid w:val="005F6493"/>
    <w:rsid w:val="005F6AB5"/>
    <w:rsid w:val="005F6EDC"/>
    <w:rsid w:val="005F6F4D"/>
    <w:rsid w:val="006005B4"/>
    <w:rsid w:val="00600997"/>
    <w:rsid w:val="0060181F"/>
    <w:rsid w:val="00601A15"/>
    <w:rsid w:val="006022DC"/>
    <w:rsid w:val="00603587"/>
    <w:rsid w:val="006042C0"/>
    <w:rsid w:val="0060440D"/>
    <w:rsid w:val="00604797"/>
    <w:rsid w:val="00605AC0"/>
    <w:rsid w:val="006069B8"/>
    <w:rsid w:val="00606B2E"/>
    <w:rsid w:val="0061035E"/>
    <w:rsid w:val="0061089E"/>
    <w:rsid w:val="006115FB"/>
    <w:rsid w:val="00611BCA"/>
    <w:rsid w:val="006120B0"/>
    <w:rsid w:val="00612301"/>
    <w:rsid w:val="00612C45"/>
    <w:rsid w:val="00612F3F"/>
    <w:rsid w:val="006130F9"/>
    <w:rsid w:val="0061365C"/>
    <w:rsid w:val="00613B0F"/>
    <w:rsid w:val="006141D5"/>
    <w:rsid w:val="00614460"/>
    <w:rsid w:val="006144F5"/>
    <w:rsid w:val="00614938"/>
    <w:rsid w:val="006149A5"/>
    <w:rsid w:val="00614AE2"/>
    <w:rsid w:val="00614CE7"/>
    <w:rsid w:val="00614FAE"/>
    <w:rsid w:val="006155EB"/>
    <w:rsid w:val="006157A4"/>
    <w:rsid w:val="00615C1F"/>
    <w:rsid w:val="00616734"/>
    <w:rsid w:val="00616986"/>
    <w:rsid w:val="00616A49"/>
    <w:rsid w:val="00616E4C"/>
    <w:rsid w:val="00616F10"/>
    <w:rsid w:val="00617585"/>
    <w:rsid w:val="00617A45"/>
    <w:rsid w:val="006212DB"/>
    <w:rsid w:val="00621A70"/>
    <w:rsid w:val="00621D00"/>
    <w:rsid w:val="00621E31"/>
    <w:rsid w:val="0062299E"/>
    <w:rsid w:val="006236B6"/>
    <w:rsid w:val="00623708"/>
    <w:rsid w:val="00623993"/>
    <w:rsid w:val="00623B3C"/>
    <w:rsid w:val="00624776"/>
    <w:rsid w:val="0062522B"/>
    <w:rsid w:val="00625318"/>
    <w:rsid w:val="006263A4"/>
    <w:rsid w:val="00626F0C"/>
    <w:rsid w:val="00630270"/>
    <w:rsid w:val="00630600"/>
    <w:rsid w:val="006306E1"/>
    <w:rsid w:val="00630DF3"/>
    <w:rsid w:val="00631E3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B0D"/>
    <w:rsid w:val="00650DC8"/>
    <w:rsid w:val="0065131B"/>
    <w:rsid w:val="00651933"/>
    <w:rsid w:val="00651F41"/>
    <w:rsid w:val="00652713"/>
    <w:rsid w:val="00653C1B"/>
    <w:rsid w:val="00654F88"/>
    <w:rsid w:val="00655683"/>
    <w:rsid w:val="006556C8"/>
    <w:rsid w:val="006562D7"/>
    <w:rsid w:val="00656D2B"/>
    <w:rsid w:val="00660472"/>
    <w:rsid w:val="006604F1"/>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49F4"/>
    <w:rsid w:val="00675E78"/>
    <w:rsid w:val="00675FFE"/>
    <w:rsid w:val="00676AA8"/>
    <w:rsid w:val="00676D5E"/>
    <w:rsid w:val="006772B8"/>
    <w:rsid w:val="00680B41"/>
    <w:rsid w:val="00680CF3"/>
    <w:rsid w:val="00681EF3"/>
    <w:rsid w:val="00682553"/>
    <w:rsid w:val="0068324A"/>
    <w:rsid w:val="00683872"/>
    <w:rsid w:val="0068488E"/>
    <w:rsid w:val="00685146"/>
    <w:rsid w:val="00685294"/>
    <w:rsid w:val="00685D35"/>
    <w:rsid w:val="00685F6E"/>
    <w:rsid w:val="006861D1"/>
    <w:rsid w:val="00686452"/>
    <w:rsid w:val="006868D4"/>
    <w:rsid w:val="00686BD8"/>
    <w:rsid w:val="00687749"/>
    <w:rsid w:val="00687C1D"/>
    <w:rsid w:val="00690894"/>
    <w:rsid w:val="00690D1A"/>
    <w:rsid w:val="00691A0D"/>
    <w:rsid w:val="00692103"/>
    <w:rsid w:val="006933E7"/>
    <w:rsid w:val="00694671"/>
    <w:rsid w:val="006947BB"/>
    <w:rsid w:val="00694CC4"/>
    <w:rsid w:val="0069512C"/>
    <w:rsid w:val="0069543D"/>
    <w:rsid w:val="00696E70"/>
    <w:rsid w:val="0069748A"/>
    <w:rsid w:val="00697D9B"/>
    <w:rsid w:val="006A066D"/>
    <w:rsid w:val="006A12CA"/>
    <w:rsid w:val="006A1A1D"/>
    <w:rsid w:val="006A1D15"/>
    <w:rsid w:val="006A219E"/>
    <w:rsid w:val="006A26C0"/>
    <w:rsid w:val="006A2967"/>
    <w:rsid w:val="006A312E"/>
    <w:rsid w:val="006A3DC0"/>
    <w:rsid w:val="006A5440"/>
    <w:rsid w:val="006A6B13"/>
    <w:rsid w:val="006A78BE"/>
    <w:rsid w:val="006A7FD7"/>
    <w:rsid w:val="006B00D7"/>
    <w:rsid w:val="006B0F43"/>
    <w:rsid w:val="006B182F"/>
    <w:rsid w:val="006B1D68"/>
    <w:rsid w:val="006B206F"/>
    <w:rsid w:val="006B231B"/>
    <w:rsid w:val="006B235A"/>
    <w:rsid w:val="006B2C51"/>
    <w:rsid w:val="006B2EC6"/>
    <w:rsid w:val="006B2FE0"/>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CBB"/>
    <w:rsid w:val="006C6CF8"/>
    <w:rsid w:val="006C79F1"/>
    <w:rsid w:val="006D0935"/>
    <w:rsid w:val="006D0940"/>
    <w:rsid w:val="006D0F9A"/>
    <w:rsid w:val="006D1112"/>
    <w:rsid w:val="006D27AB"/>
    <w:rsid w:val="006D28A2"/>
    <w:rsid w:val="006D3476"/>
    <w:rsid w:val="006D386A"/>
    <w:rsid w:val="006D43E9"/>
    <w:rsid w:val="006D47BA"/>
    <w:rsid w:val="006D4A5E"/>
    <w:rsid w:val="006D5765"/>
    <w:rsid w:val="006D6233"/>
    <w:rsid w:val="006D7937"/>
    <w:rsid w:val="006E1885"/>
    <w:rsid w:val="006E2120"/>
    <w:rsid w:val="006E388A"/>
    <w:rsid w:val="006E3A19"/>
    <w:rsid w:val="006E3FE7"/>
    <w:rsid w:val="006E45CB"/>
    <w:rsid w:val="006E4730"/>
    <w:rsid w:val="006E496A"/>
    <w:rsid w:val="006E4AD2"/>
    <w:rsid w:val="006E4E94"/>
    <w:rsid w:val="006E5314"/>
    <w:rsid w:val="006E5B64"/>
    <w:rsid w:val="006E5E6A"/>
    <w:rsid w:val="006E5F9A"/>
    <w:rsid w:val="006E6C41"/>
    <w:rsid w:val="006E6FBD"/>
    <w:rsid w:val="006E75C2"/>
    <w:rsid w:val="006E796C"/>
    <w:rsid w:val="006F0694"/>
    <w:rsid w:val="006F160A"/>
    <w:rsid w:val="006F2382"/>
    <w:rsid w:val="006F37DC"/>
    <w:rsid w:val="006F3813"/>
    <w:rsid w:val="006F4D92"/>
    <w:rsid w:val="006F4DE4"/>
    <w:rsid w:val="006F6B60"/>
    <w:rsid w:val="006F79F0"/>
    <w:rsid w:val="006F7E9E"/>
    <w:rsid w:val="0070387A"/>
    <w:rsid w:val="007050C1"/>
    <w:rsid w:val="007059E5"/>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CB"/>
    <w:rsid w:val="00715F59"/>
    <w:rsid w:val="00716398"/>
    <w:rsid w:val="00716CE8"/>
    <w:rsid w:val="00716E9F"/>
    <w:rsid w:val="007175C2"/>
    <w:rsid w:val="0071792B"/>
    <w:rsid w:val="00720659"/>
    <w:rsid w:val="0072136E"/>
    <w:rsid w:val="00721A6F"/>
    <w:rsid w:val="00721E03"/>
    <w:rsid w:val="00722A3D"/>
    <w:rsid w:val="0072310E"/>
    <w:rsid w:val="00723E01"/>
    <w:rsid w:val="00723FDB"/>
    <w:rsid w:val="007243BB"/>
    <w:rsid w:val="007248F9"/>
    <w:rsid w:val="007251AA"/>
    <w:rsid w:val="00725428"/>
    <w:rsid w:val="007254FA"/>
    <w:rsid w:val="007259EF"/>
    <w:rsid w:val="00725A4D"/>
    <w:rsid w:val="00725B5E"/>
    <w:rsid w:val="00725EFA"/>
    <w:rsid w:val="00726E80"/>
    <w:rsid w:val="007270A0"/>
    <w:rsid w:val="00727438"/>
    <w:rsid w:val="00727505"/>
    <w:rsid w:val="0072767D"/>
    <w:rsid w:val="00730E50"/>
    <w:rsid w:val="00731CE3"/>
    <w:rsid w:val="0073258D"/>
    <w:rsid w:val="00732A54"/>
    <w:rsid w:val="00732DA4"/>
    <w:rsid w:val="00732DBA"/>
    <w:rsid w:val="00732FBE"/>
    <w:rsid w:val="00733FE6"/>
    <w:rsid w:val="00734264"/>
    <w:rsid w:val="0073476B"/>
    <w:rsid w:val="007347DA"/>
    <w:rsid w:val="00734B83"/>
    <w:rsid w:val="0073705B"/>
    <w:rsid w:val="007374D1"/>
    <w:rsid w:val="00737990"/>
    <w:rsid w:val="00737B97"/>
    <w:rsid w:val="00737D87"/>
    <w:rsid w:val="0074079F"/>
    <w:rsid w:val="00741DCD"/>
    <w:rsid w:val="007424D2"/>
    <w:rsid w:val="0074281A"/>
    <w:rsid w:val="007432C5"/>
    <w:rsid w:val="0074383C"/>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70124"/>
    <w:rsid w:val="00770AFB"/>
    <w:rsid w:val="00771643"/>
    <w:rsid w:val="007716B4"/>
    <w:rsid w:val="00772233"/>
    <w:rsid w:val="00772277"/>
    <w:rsid w:val="007729AE"/>
    <w:rsid w:val="00772CA5"/>
    <w:rsid w:val="00774612"/>
    <w:rsid w:val="00774969"/>
    <w:rsid w:val="00775AEB"/>
    <w:rsid w:val="00775AF0"/>
    <w:rsid w:val="00775B77"/>
    <w:rsid w:val="00775C75"/>
    <w:rsid w:val="00776B96"/>
    <w:rsid w:val="007773F2"/>
    <w:rsid w:val="007778CB"/>
    <w:rsid w:val="00777EFF"/>
    <w:rsid w:val="007810BF"/>
    <w:rsid w:val="007814B5"/>
    <w:rsid w:val="00781FE8"/>
    <w:rsid w:val="007820F4"/>
    <w:rsid w:val="00782517"/>
    <w:rsid w:val="007825C0"/>
    <w:rsid w:val="0078293B"/>
    <w:rsid w:val="007837DD"/>
    <w:rsid w:val="00783F1F"/>
    <w:rsid w:val="00784A40"/>
    <w:rsid w:val="00784ACD"/>
    <w:rsid w:val="00784C7F"/>
    <w:rsid w:val="007857A1"/>
    <w:rsid w:val="0078583C"/>
    <w:rsid w:val="0078594D"/>
    <w:rsid w:val="0078595F"/>
    <w:rsid w:val="00785B38"/>
    <w:rsid w:val="00785B8F"/>
    <w:rsid w:val="00785BD3"/>
    <w:rsid w:val="00785E8A"/>
    <w:rsid w:val="007861D5"/>
    <w:rsid w:val="00786445"/>
    <w:rsid w:val="007864AB"/>
    <w:rsid w:val="007869CA"/>
    <w:rsid w:val="00787125"/>
    <w:rsid w:val="00787B56"/>
    <w:rsid w:val="007902A3"/>
    <w:rsid w:val="0079099D"/>
    <w:rsid w:val="00790F8B"/>
    <w:rsid w:val="00790FDF"/>
    <w:rsid w:val="00791089"/>
    <w:rsid w:val="007914D0"/>
    <w:rsid w:val="00791CEE"/>
    <w:rsid w:val="00792190"/>
    <w:rsid w:val="00792333"/>
    <w:rsid w:val="00793292"/>
    <w:rsid w:val="0079449B"/>
    <w:rsid w:val="0079487C"/>
    <w:rsid w:val="00794A97"/>
    <w:rsid w:val="00794BDB"/>
    <w:rsid w:val="00795C4A"/>
    <w:rsid w:val="007965F8"/>
    <w:rsid w:val="007972F9"/>
    <w:rsid w:val="00797773"/>
    <w:rsid w:val="00797F13"/>
    <w:rsid w:val="007A0773"/>
    <w:rsid w:val="007A137E"/>
    <w:rsid w:val="007A1810"/>
    <w:rsid w:val="007A1A00"/>
    <w:rsid w:val="007A2728"/>
    <w:rsid w:val="007A2B2F"/>
    <w:rsid w:val="007A2B67"/>
    <w:rsid w:val="007A2E12"/>
    <w:rsid w:val="007A37FC"/>
    <w:rsid w:val="007A3B8E"/>
    <w:rsid w:val="007A3E86"/>
    <w:rsid w:val="007A4E52"/>
    <w:rsid w:val="007A57E0"/>
    <w:rsid w:val="007A590E"/>
    <w:rsid w:val="007A681D"/>
    <w:rsid w:val="007A7194"/>
    <w:rsid w:val="007A735A"/>
    <w:rsid w:val="007A781D"/>
    <w:rsid w:val="007A79B8"/>
    <w:rsid w:val="007A7EE7"/>
    <w:rsid w:val="007A7EEF"/>
    <w:rsid w:val="007B052B"/>
    <w:rsid w:val="007B189C"/>
    <w:rsid w:val="007B18E3"/>
    <w:rsid w:val="007B1B48"/>
    <w:rsid w:val="007B2C7B"/>
    <w:rsid w:val="007B2F04"/>
    <w:rsid w:val="007B3078"/>
    <w:rsid w:val="007B3576"/>
    <w:rsid w:val="007B3A21"/>
    <w:rsid w:val="007B3EBE"/>
    <w:rsid w:val="007B4AC7"/>
    <w:rsid w:val="007B5036"/>
    <w:rsid w:val="007B64E6"/>
    <w:rsid w:val="007B6B7A"/>
    <w:rsid w:val="007B6B88"/>
    <w:rsid w:val="007B6FB1"/>
    <w:rsid w:val="007B73B9"/>
    <w:rsid w:val="007C07F9"/>
    <w:rsid w:val="007C0B17"/>
    <w:rsid w:val="007C0BB0"/>
    <w:rsid w:val="007C1910"/>
    <w:rsid w:val="007C2091"/>
    <w:rsid w:val="007C2C9C"/>
    <w:rsid w:val="007C2EF9"/>
    <w:rsid w:val="007C362A"/>
    <w:rsid w:val="007C436B"/>
    <w:rsid w:val="007C4C75"/>
    <w:rsid w:val="007C4F8F"/>
    <w:rsid w:val="007C5269"/>
    <w:rsid w:val="007C5E3F"/>
    <w:rsid w:val="007C67C0"/>
    <w:rsid w:val="007C689A"/>
    <w:rsid w:val="007C6957"/>
    <w:rsid w:val="007C6A39"/>
    <w:rsid w:val="007C7061"/>
    <w:rsid w:val="007C783F"/>
    <w:rsid w:val="007C79BF"/>
    <w:rsid w:val="007C7AF1"/>
    <w:rsid w:val="007D01B5"/>
    <w:rsid w:val="007D01E0"/>
    <w:rsid w:val="007D0B1A"/>
    <w:rsid w:val="007D10A4"/>
    <w:rsid w:val="007D148B"/>
    <w:rsid w:val="007D193A"/>
    <w:rsid w:val="007D1B02"/>
    <w:rsid w:val="007D1CE3"/>
    <w:rsid w:val="007D2944"/>
    <w:rsid w:val="007D2DC9"/>
    <w:rsid w:val="007D31FD"/>
    <w:rsid w:val="007D386E"/>
    <w:rsid w:val="007D3DB2"/>
    <w:rsid w:val="007D4792"/>
    <w:rsid w:val="007D4C0A"/>
    <w:rsid w:val="007D4E3C"/>
    <w:rsid w:val="007D4EC4"/>
    <w:rsid w:val="007D5599"/>
    <w:rsid w:val="007D580C"/>
    <w:rsid w:val="007D615F"/>
    <w:rsid w:val="007D67CA"/>
    <w:rsid w:val="007D7401"/>
    <w:rsid w:val="007D766B"/>
    <w:rsid w:val="007E00F2"/>
    <w:rsid w:val="007E0D0D"/>
    <w:rsid w:val="007E1298"/>
    <w:rsid w:val="007E16FF"/>
    <w:rsid w:val="007E3880"/>
    <w:rsid w:val="007E3B02"/>
    <w:rsid w:val="007E3D2E"/>
    <w:rsid w:val="007E3E4F"/>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60EF"/>
    <w:rsid w:val="007F73AE"/>
    <w:rsid w:val="007F7891"/>
    <w:rsid w:val="007F7ADE"/>
    <w:rsid w:val="0080012C"/>
    <w:rsid w:val="00801AFC"/>
    <w:rsid w:val="00801B27"/>
    <w:rsid w:val="00801E52"/>
    <w:rsid w:val="00801E7F"/>
    <w:rsid w:val="0080381D"/>
    <w:rsid w:val="00803F8B"/>
    <w:rsid w:val="00804CA6"/>
    <w:rsid w:val="00805045"/>
    <w:rsid w:val="008051AF"/>
    <w:rsid w:val="00805972"/>
    <w:rsid w:val="00805B39"/>
    <w:rsid w:val="00805CEE"/>
    <w:rsid w:val="00805DDE"/>
    <w:rsid w:val="00807FF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DEC"/>
    <w:rsid w:val="008179DF"/>
    <w:rsid w:val="00817DE5"/>
    <w:rsid w:val="00817E59"/>
    <w:rsid w:val="00820F92"/>
    <w:rsid w:val="0082169B"/>
    <w:rsid w:val="00821B6A"/>
    <w:rsid w:val="00821E88"/>
    <w:rsid w:val="00821F7E"/>
    <w:rsid w:val="00822087"/>
    <w:rsid w:val="0082247D"/>
    <w:rsid w:val="008235D3"/>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5303"/>
    <w:rsid w:val="0083692D"/>
    <w:rsid w:val="0083704D"/>
    <w:rsid w:val="008372DF"/>
    <w:rsid w:val="00837429"/>
    <w:rsid w:val="00837FF2"/>
    <w:rsid w:val="00837FF3"/>
    <w:rsid w:val="008407FB"/>
    <w:rsid w:val="00840EAA"/>
    <w:rsid w:val="00840EFE"/>
    <w:rsid w:val="0084136A"/>
    <w:rsid w:val="00841902"/>
    <w:rsid w:val="00841F32"/>
    <w:rsid w:val="008423C6"/>
    <w:rsid w:val="008435F5"/>
    <w:rsid w:val="00843D27"/>
    <w:rsid w:val="00844677"/>
    <w:rsid w:val="00844D74"/>
    <w:rsid w:val="00844E13"/>
    <w:rsid w:val="008451F8"/>
    <w:rsid w:val="008458D2"/>
    <w:rsid w:val="00845E21"/>
    <w:rsid w:val="00845F03"/>
    <w:rsid w:val="008462CE"/>
    <w:rsid w:val="00846A6B"/>
    <w:rsid w:val="00846B67"/>
    <w:rsid w:val="00847189"/>
    <w:rsid w:val="00847BC2"/>
    <w:rsid w:val="008500F6"/>
    <w:rsid w:val="00850461"/>
    <w:rsid w:val="008504A4"/>
    <w:rsid w:val="00850D52"/>
    <w:rsid w:val="00851115"/>
    <w:rsid w:val="00852120"/>
    <w:rsid w:val="00852B5D"/>
    <w:rsid w:val="00853787"/>
    <w:rsid w:val="0085398F"/>
    <w:rsid w:val="008541E2"/>
    <w:rsid w:val="008548D0"/>
    <w:rsid w:val="0085563F"/>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3B7D"/>
    <w:rsid w:val="00873E9B"/>
    <w:rsid w:val="00873F4E"/>
    <w:rsid w:val="00874294"/>
    <w:rsid w:val="008745C1"/>
    <w:rsid w:val="008754BE"/>
    <w:rsid w:val="00875961"/>
    <w:rsid w:val="00876094"/>
    <w:rsid w:val="00876B1E"/>
    <w:rsid w:val="00880189"/>
    <w:rsid w:val="00880F61"/>
    <w:rsid w:val="008818EE"/>
    <w:rsid w:val="00881C36"/>
    <w:rsid w:val="0088356E"/>
    <w:rsid w:val="00883624"/>
    <w:rsid w:val="00883870"/>
    <w:rsid w:val="00883B00"/>
    <w:rsid w:val="00884D93"/>
    <w:rsid w:val="008855C2"/>
    <w:rsid w:val="00885EEB"/>
    <w:rsid w:val="00886E43"/>
    <w:rsid w:val="00890C86"/>
    <w:rsid w:val="00890EF7"/>
    <w:rsid w:val="00891172"/>
    <w:rsid w:val="00891D78"/>
    <w:rsid w:val="0089200E"/>
    <w:rsid w:val="0089275A"/>
    <w:rsid w:val="0089357F"/>
    <w:rsid w:val="00894678"/>
    <w:rsid w:val="008947EF"/>
    <w:rsid w:val="0089582F"/>
    <w:rsid w:val="0089733A"/>
    <w:rsid w:val="008A00C5"/>
    <w:rsid w:val="008A0289"/>
    <w:rsid w:val="008A0E49"/>
    <w:rsid w:val="008A1DBF"/>
    <w:rsid w:val="008A2AFF"/>
    <w:rsid w:val="008A4F26"/>
    <w:rsid w:val="008A5907"/>
    <w:rsid w:val="008A5E1F"/>
    <w:rsid w:val="008A6B7E"/>
    <w:rsid w:val="008A6F37"/>
    <w:rsid w:val="008A7078"/>
    <w:rsid w:val="008A70F1"/>
    <w:rsid w:val="008A7B96"/>
    <w:rsid w:val="008B0325"/>
    <w:rsid w:val="008B039B"/>
    <w:rsid w:val="008B21CB"/>
    <w:rsid w:val="008B2EE3"/>
    <w:rsid w:val="008B37A2"/>
    <w:rsid w:val="008B4078"/>
    <w:rsid w:val="008B4136"/>
    <w:rsid w:val="008B484E"/>
    <w:rsid w:val="008B4C7B"/>
    <w:rsid w:val="008B4CB8"/>
    <w:rsid w:val="008B529A"/>
    <w:rsid w:val="008B548C"/>
    <w:rsid w:val="008B5A2D"/>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F23"/>
    <w:rsid w:val="008C74B0"/>
    <w:rsid w:val="008C7519"/>
    <w:rsid w:val="008D07E8"/>
    <w:rsid w:val="008D0ACB"/>
    <w:rsid w:val="008D1783"/>
    <w:rsid w:val="008D1C78"/>
    <w:rsid w:val="008D1D32"/>
    <w:rsid w:val="008D1F3C"/>
    <w:rsid w:val="008D1FEF"/>
    <w:rsid w:val="008D223C"/>
    <w:rsid w:val="008D3A2A"/>
    <w:rsid w:val="008D3EBC"/>
    <w:rsid w:val="008D3F22"/>
    <w:rsid w:val="008D41E3"/>
    <w:rsid w:val="008D5C5C"/>
    <w:rsid w:val="008D6012"/>
    <w:rsid w:val="008D6B8E"/>
    <w:rsid w:val="008E00FB"/>
    <w:rsid w:val="008E0B2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3599"/>
    <w:rsid w:val="009040B1"/>
    <w:rsid w:val="00904129"/>
    <w:rsid w:val="0090421B"/>
    <w:rsid w:val="009045F7"/>
    <w:rsid w:val="00904E3E"/>
    <w:rsid w:val="00905C84"/>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2B5"/>
    <w:rsid w:val="009163D1"/>
    <w:rsid w:val="00916662"/>
    <w:rsid w:val="00916BAA"/>
    <w:rsid w:val="0091752D"/>
    <w:rsid w:val="0091779E"/>
    <w:rsid w:val="00917B17"/>
    <w:rsid w:val="0092094A"/>
    <w:rsid w:val="00920A40"/>
    <w:rsid w:val="00920A9F"/>
    <w:rsid w:val="00920B46"/>
    <w:rsid w:val="00921E74"/>
    <w:rsid w:val="00922B99"/>
    <w:rsid w:val="00924222"/>
    <w:rsid w:val="00924EDF"/>
    <w:rsid w:val="00925029"/>
    <w:rsid w:val="009250FC"/>
    <w:rsid w:val="009253D8"/>
    <w:rsid w:val="00925572"/>
    <w:rsid w:val="00925C87"/>
    <w:rsid w:val="009263F6"/>
    <w:rsid w:val="00926C1F"/>
    <w:rsid w:val="00926E45"/>
    <w:rsid w:val="00926EF0"/>
    <w:rsid w:val="00930A71"/>
    <w:rsid w:val="00930A9C"/>
    <w:rsid w:val="00930EFF"/>
    <w:rsid w:val="00931546"/>
    <w:rsid w:val="00931F46"/>
    <w:rsid w:val="00932ACA"/>
    <w:rsid w:val="00932C75"/>
    <w:rsid w:val="00933066"/>
    <w:rsid w:val="00933E78"/>
    <w:rsid w:val="00934989"/>
    <w:rsid w:val="00935454"/>
    <w:rsid w:val="00935AAA"/>
    <w:rsid w:val="00935D6A"/>
    <w:rsid w:val="00935DB2"/>
    <w:rsid w:val="00936208"/>
    <w:rsid w:val="009362E3"/>
    <w:rsid w:val="0093798C"/>
    <w:rsid w:val="009407E1"/>
    <w:rsid w:val="00940A95"/>
    <w:rsid w:val="00942146"/>
    <w:rsid w:val="00942179"/>
    <w:rsid w:val="00942417"/>
    <w:rsid w:val="0094289B"/>
    <w:rsid w:val="00943BBD"/>
    <w:rsid w:val="009448AE"/>
    <w:rsid w:val="00944FF7"/>
    <w:rsid w:val="00945D1A"/>
    <w:rsid w:val="00945FE9"/>
    <w:rsid w:val="00946917"/>
    <w:rsid w:val="00946E41"/>
    <w:rsid w:val="00946E69"/>
    <w:rsid w:val="00950053"/>
    <w:rsid w:val="00950175"/>
    <w:rsid w:val="009505D2"/>
    <w:rsid w:val="00950747"/>
    <w:rsid w:val="009509CA"/>
    <w:rsid w:val="00951184"/>
    <w:rsid w:val="009515B6"/>
    <w:rsid w:val="009516BC"/>
    <w:rsid w:val="00951803"/>
    <w:rsid w:val="00951B08"/>
    <w:rsid w:val="0095233E"/>
    <w:rsid w:val="009523D2"/>
    <w:rsid w:val="009524EB"/>
    <w:rsid w:val="00952662"/>
    <w:rsid w:val="00952FEB"/>
    <w:rsid w:val="009531AC"/>
    <w:rsid w:val="00953F88"/>
    <w:rsid w:val="00954BE7"/>
    <w:rsid w:val="00955483"/>
    <w:rsid w:val="0095550C"/>
    <w:rsid w:val="00955558"/>
    <w:rsid w:val="0095616F"/>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1D8"/>
    <w:rsid w:val="009745ED"/>
    <w:rsid w:val="009748BF"/>
    <w:rsid w:val="00975142"/>
    <w:rsid w:val="00975400"/>
    <w:rsid w:val="009758B5"/>
    <w:rsid w:val="00975B0C"/>
    <w:rsid w:val="00975C12"/>
    <w:rsid w:val="00975DF2"/>
    <w:rsid w:val="009771F4"/>
    <w:rsid w:val="009773E3"/>
    <w:rsid w:val="00980D08"/>
    <w:rsid w:val="00981480"/>
    <w:rsid w:val="00981B87"/>
    <w:rsid w:val="00981FD5"/>
    <w:rsid w:val="0098228D"/>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1CC"/>
    <w:rsid w:val="009A0A19"/>
    <w:rsid w:val="009A0A81"/>
    <w:rsid w:val="009A1164"/>
    <w:rsid w:val="009A1364"/>
    <w:rsid w:val="009A19C4"/>
    <w:rsid w:val="009A2C92"/>
    <w:rsid w:val="009A35AE"/>
    <w:rsid w:val="009A35B9"/>
    <w:rsid w:val="009A38D7"/>
    <w:rsid w:val="009A4722"/>
    <w:rsid w:val="009A49F3"/>
    <w:rsid w:val="009A4F7E"/>
    <w:rsid w:val="009A4FB3"/>
    <w:rsid w:val="009A543B"/>
    <w:rsid w:val="009A5819"/>
    <w:rsid w:val="009A6A5D"/>
    <w:rsid w:val="009A7FE5"/>
    <w:rsid w:val="009B0B45"/>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8AE"/>
    <w:rsid w:val="009C51C1"/>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603"/>
    <w:rsid w:val="009D584D"/>
    <w:rsid w:val="009D58FA"/>
    <w:rsid w:val="009D5C10"/>
    <w:rsid w:val="009D6921"/>
    <w:rsid w:val="009D7761"/>
    <w:rsid w:val="009D7B78"/>
    <w:rsid w:val="009D7E52"/>
    <w:rsid w:val="009E00B3"/>
    <w:rsid w:val="009E0681"/>
    <w:rsid w:val="009E0A77"/>
    <w:rsid w:val="009E0C39"/>
    <w:rsid w:val="009E21EF"/>
    <w:rsid w:val="009E286B"/>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687"/>
    <w:rsid w:val="009F2CC8"/>
    <w:rsid w:val="009F37B1"/>
    <w:rsid w:val="009F47CA"/>
    <w:rsid w:val="009F48A9"/>
    <w:rsid w:val="009F539C"/>
    <w:rsid w:val="009F56D9"/>
    <w:rsid w:val="009F5D9C"/>
    <w:rsid w:val="009F6096"/>
    <w:rsid w:val="009F6233"/>
    <w:rsid w:val="009F626D"/>
    <w:rsid w:val="009F636A"/>
    <w:rsid w:val="009F6577"/>
    <w:rsid w:val="009F6B27"/>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53C7"/>
    <w:rsid w:val="00A058FE"/>
    <w:rsid w:val="00A05E4F"/>
    <w:rsid w:val="00A061CA"/>
    <w:rsid w:val="00A0620D"/>
    <w:rsid w:val="00A07F37"/>
    <w:rsid w:val="00A10435"/>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86B"/>
    <w:rsid w:val="00A34D67"/>
    <w:rsid w:val="00A35A22"/>
    <w:rsid w:val="00A36129"/>
    <w:rsid w:val="00A3645A"/>
    <w:rsid w:val="00A36675"/>
    <w:rsid w:val="00A367CC"/>
    <w:rsid w:val="00A36BEB"/>
    <w:rsid w:val="00A3745A"/>
    <w:rsid w:val="00A374E7"/>
    <w:rsid w:val="00A40567"/>
    <w:rsid w:val="00A40C3A"/>
    <w:rsid w:val="00A417BC"/>
    <w:rsid w:val="00A420ED"/>
    <w:rsid w:val="00A425F6"/>
    <w:rsid w:val="00A42FB0"/>
    <w:rsid w:val="00A44516"/>
    <w:rsid w:val="00A44A40"/>
    <w:rsid w:val="00A44CA5"/>
    <w:rsid w:val="00A45249"/>
    <w:rsid w:val="00A460A4"/>
    <w:rsid w:val="00A46290"/>
    <w:rsid w:val="00A46CBD"/>
    <w:rsid w:val="00A46CE4"/>
    <w:rsid w:val="00A46F24"/>
    <w:rsid w:val="00A47046"/>
    <w:rsid w:val="00A476CD"/>
    <w:rsid w:val="00A47DC5"/>
    <w:rsid w:val="00A50D67"/>
    <w:rsid w:val="00A50ED5"/>
    <w:rsid w:val="00A51F74"/>
    <w:rsid w:val="00A51FB5"/>
    <w:rsid w:val="00A524FD"/>
    <w:rsid w:val="00A5273C"/>
    <w:rsid w:val="00A53AE2"/>
    <w:rsid w:val="00A54673"/>
    <w:rsid w:val="00A5514A"/>
    <w:rsid w:val="00A553C9"/>
    <w:rsid w:val="00A55DD6"/>
    <w:rsid w:val="00A56294"/>
    <w:rsid w:val="00A56974"/>
    <w:rsid w:val="00A56C5A"/>
    <w:rsid w:val="00A570B9"/>
    <w:rsid w:val="00A5720E"/>
    <w:rsid w:val="00A57CDD"/>
    <w:rsid w:val="00A602FE"/>
    <w:rsid w:val="00A60C89"/>
    <w:rsid w:val="00A613A7"/>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2DC"/>
    <w:rsid w:val="00A66603"/>
    <w:rsid w:val="00A66A36"/>
    <w:rsid w:val="00A66B17"/>
    <w:rsid w:val="00A673F0"/>
    <w:rsid w:val="00A67C3B"/>
    <w:rsid w:val="00A70278"/>
    <w:rsid w:val="00A7037E"/>
    <w:rsid w:val="00A70680"/>
    <w:rsid w:val="00A70EEF"/>
    <w:rsid w:val="00A70FC4"/>
    <w:rsid w:val="00A71600"/>
    <w:rsid w:val="00A720C1"/>
    <w:rsid w:val="00A7215A"/>
    <w:rsid w:val="00A72A2C"/>
    <w:rsid w:val="00A730A8"/>
    <w:rsid w:val="00A73233"/>
    <w:rsid w:val="00A73410"/>
    <w:rsid w:val="00A74CDC"/>
    <w:rsid w:val="00A766F6"/>
    <w:rsid w:val="00A7687C"/>
    <w:rsid w:val="00A7785F"/>
    <w:rsid w:val="00A80564"/>
    <w:rsid w:val="00A805C8"/>
    <w:rsid w:val="00A812CE"/>
    <w:rsid w:val="00A82875"/>
    <w:rsid w:val="00A82C75"/>
    <w:rsid w:val="00A83CD8"/>
    <w:rsid w:val="00A84275"/>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408"/>
    <w:rsid w:val="00A9678C"/>
    <w:rsid w:val="00A9697A"/>
    <w:rsid w:val="00A9781D"/>
    <w:rsid w:val="00A97AF3"/>
    <w:rsid w:val="00A97F74"/>
    <w:rsid w:val="00AA0923"/>
    <w:rsid w:val="00AA0A2B"/>
    <w:rsid w:val="00AA0CF1"/>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6122"/>
    <w:rsid w:val="00AD6275"/>
    <w:rsid w:val="00AD6FCE"/>
    <w:rsid w:val="00AD763C"/>
    <w:rsid w:val="00AD797E"/>
    <w:rsid w:val="00AD7A70"/>
    <w:rsid w:val="00AD7AAD"/>
    <w:rsid w:val="00AE2421"/>
    <w:rsid w:val="00AE2702"/>
    <w:rsid w:val="00AE39AD"/>
    <w:rsid w:val="00AE4348"/>
    <w:rsid w:val="00AE4AC0"/>
    <w:rsid w:val="00AE54E8"/>
    <w:rsid w:val="00AE64C1"/>
    <w:rsid w:val="00AE730E"/>
    <w:rsid w:val="00AE78B2"/>
    <w:rsid w:val="00AE7AA8"/>
    <w:rsid w:val="00AF06E8"/>
    <w:rsid w:val="00AF0F2B"/>
    <w:rsid w:val="00AF1E39"/>
    <w:rsid w:val="00AF27F7"/>
    <w:rsid w:val="00AF2E66"/>
    <w:rsid w:val="00AF2EB6"/>
    <w:rsid w:val="00AF4208"/>
    <w:rsid w:val="00AF4514"/>
    <w:rsid w:val="00AF4918"/>
    <w:rsid w:val="00AF4F79"/>
    <w:rsid w:val="00AF56CA"/>
    <w:rsid w:val="00AF6404"/>
    <w:rsid w:val="00AF6863"/>
    <w:rsid w:val="00AF7233"/>
    <w:rsid w:val="00B005D4"/>
    <w:rsid w:val="00B00916"/>
    <w:rsid w:val="00B00A66"/>
    <w:rsid w:val="00B00D7F"/>
    <w:rsid w:val="00B00E3A"/>
    <w:rsid w:val="00B01761"/>
    <w:rsid w:val="00B01989"/>
    <w:rsid w:val="00B01ABB"/>
    <w:rsid w:val="00B01C63"/>
    <w:rsid w:val="00B02186"/>
    <w:rsid w:val="00B02D2D"/>
    <w:rsid w:val="00B02D8C"/>
    <w:rsid w:val="00B02E58"/>
    <w:rsid w:val="00B033DC"/>
    <w:rsid w:val="00B03790"/>
    <w:rsid w:val="00B03BF7"/>
    <w:rsid w:val="00B04302"/>
    <w:rsid w:val="00B046E0"/>
    <w:rsid w:val="00B048E9"/>
    <w:rsid w:val="00B053C3"/>
    <w:rsid w:val="00B05959"/>
    <w:rsid w:val="00B075E7"/>
    <w:rsid w:val="00B07C93"/>
    <w:rsid w:val="00B10527"/>
    <w:rsid w:val="00B10848"/>
    <w:rsid w:val="00B11790"/>
    <w:rsid w:val="00B12B32"/>
    <w:rsid w:val="00B1357D"/>
    <w:rsid w:val="00B1378F"/>
    <w:rsid w:val="00B13B89"/>
    <w:rsid w:val="00B14242"/>
    <w:rsid w:val="00B14956"/>
    <w:rsid w:val="00B14C82"/>
    <w:rsid w:val="00B14F7D"/>
    <w:rsid w:val="00B15201"/>
    <w:rsid w:val="00B15216"/>
    <w:rsid w:val="00B16232"/>
    <w:rsid w:val="00B16983"/>
    <w:rsid w:val="00B16B80"/>
    <w:rsid w:val="00B16DFF"/>
    <w:rsid w:val="00B17371"/>
    <w:rsid w:val="00B1785A"/>
    <w:rsid w:val="00B20EB5"/>
    <w:rsid w:val="00B21062"/>
    <w:rsid w:val="00B216B6"/>
    <w:rsid w:val="00B23284"/>
    <w:rsid w:val="00B2369D"/>
    <w:rsid w:val="00B24CD8"/>
    <w:rsid w:val="00B24E63"/>
    <w:rsid w:val="00B250B7"/>
    <w:rsid w:val="00B267A6"/>
    <w:rsid w:val="00B26C6C"/>
    <w:rsid w:val="00B27BFE"/>
    <w:rsid w:val="00B30307"/>
    <w:rsid w:val="00B3140D"/>
    <w:rsid w:val="00B31A04"/>
    <w:rsid w:val="00B31A57"/>
    <w:rsid w:val="00B32180"/>
    <w:rsid w:val="00B321A5"/>
    <w:rsid w:val="00B323A7"/>
    <w:rsid w:val="00B33279"/>
    <w:rsid w:val="00B333D8"/>
    <w:rsid w:val="00B33709"/>
    <w:rsid w:val="00B3385D"/>
    <w:rsid w:val="00B34AE6"/>
    <w:rsid w:val="00B34CCA"/>
    <w:rsid w:val="00B35178"/>
    <w:rsid w:val="00B35C3F"/>
    <w:rsid w:val="00B35D5F"/>
    <w:rsid w:val="00B36CD0"/>
    <w:rsid w:val="00B36CFD"/>
    <w:rsid w:val="00B36FC9"/>
    <w:rsid w:val="00B370B2"/>
    <w:rsid w:val="00B379A2"/>
    <w:rsid w:val="00B37C91"/>
    <w:rsid w:val="00B37D9C"/>
    <w:rsid w:val="00B40298"/>
    <w:rsid w:val="00B4039D"/>
    <w:rsid w:val="00B4041A"/>
    <w:rsid w:val="00B40DEB"/>
    <w:rsid w:val="00B41281"/>
    <w:rsid w:val="00B414E4"/>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785"/>
    <w:rsid w:val="00B60793"/>
    <w:rsid w:val="00B60E1A"/>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B5B"/>
    <w:rsid w:val="00B67F31"/>
    <w:rsid w:val="00B72070"/>
    <w:rsid w:val="00B72C70"/>
    <w:rsid w:val="00B72E6C"/>
    <w:rsid w:val="00B737F2"/>
    <w:rsid w:val="00B74703"/>
    <w:rsid w:val="00B74895"/>
    <w:rsid w:val="00B753DE"/>
    <w:rsid w:val="00B75C57"/>
    <w:rsid w:val="00B762EE"/>
    <w:rsid w:val="00B76704"/>
    <w:rsid w:val="00B77004"/>
    <w:rsid w:val="00B7700C"/>
    <w:rsid w:val="00B773C5"/>
    <w:rsid w:val="00B77ADF"/>
    <w:rsid w:val="00B80878"/>
    <w:rsid w:val="00B80A8C"/>
    <w:rsid w:val="00B816AA"/>
    <w:rsid w:val="00B81792"/>
    <w:rsid w:val="00B821CD"/>
    <w:rsid w:val="00B829B5"/>
    <w:rsid w:val="00B841B5"/>
    <w:rsid w:val="00B84C41"/>
    <w:rsid w:val="00B8531A"/>
    <w:rsid w:val="00B85F19"/>
    <w:rsid w:val="00B86B62"/>
    <w:rsid w:val="00B87273"/>
    <w:rsid w:val="00B8756B"/>
    <w:rsid w:val="00B87DC4"/>
    <w:rsid w:val="00B9016F"/>
    <w:rsid w:val="00B91490"/>
    <w:rsid w:val="00B91D5E"/>
    <w:rsid w:val="00B91FFA"/>
    <w:rsid w:val="00B92561"/>
    <w:rsid w:val="00B92A57"/>
    <w:rsid w:val="00B92B6B"/>
    <w:rsid w:val="00B92C1F"/>
    <w:rsid w:val="00B9395E"/>
    <w:rsid w:val="00B94862"/>
    <w:rsid w:val="00B94DDE"/>
    <w:rsid w:val="00B94ED0"/>
    <w:rsid w:val="00B95E7C"/>
    <w:rsid w:val="00B96655"/>
    <w:rsid w:val="00B97226"/>
    <w:rsid w:val="00B97BCE"/>
    <w:rsid w:val="00B97C45"/>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225D"/>
    <w:rsid w:val="00BB24E1"/>
    <w:rsid w:val="00BB25E6"/>
    <w:rsid w:val="00BB2CDA"/>
    <w:rsid w:val="00BB3387"/>
    <w:rsid w:val="00BB37C3"/>
    <w:rsid w:val="00BB3A5E"/>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91C"/>
    <w:rsid w:val="00BC3AC3"/>
    <w:rsid w:val="00BC3C51"/>
    <w:rsid w:val="00BC41EB"/>
    <w:rsid w:val="00BC49A9"/>
    <w:rsid w:val="00BC5633"/>
    <w:rsid w:val="00BC5B0E"/>
    <w:rsid w:val="00BC6518"/>
    <w:rsid w:val="00BC6EDE"/>
    <w:rsid w:val="00BC70E1"/>
    <w:rsid w:val="00BC70E5"/>
    <w:rsid w:val="00BC7AC0"/>
    <w:rsid w:val="00BC7D2A"/>
    <w:rsid w:val="00BC7DE3"/>
    <w:rsid w:val="00BD07E7"/>
    <w:rsid w:val="00BD0885"/>
    <w:rsid w:val="00BD0A12"/>
    <w:rsid w:val="00BD1241"/>
    <w:rsid w:val="00BD201D"/>
    <w:rsid w:val="00BD284C"/>
    <w:rsid w:val="00BD2F64"/>
    <w:rsid w:val="00BD2FE7"/>
    <w:rsid w:val="00BD3165"/>
    <w:rsid w:val="00BD3711"/>
    <w:rsid w:val="00BD3DE4"/>
    <w:rsid w:val="00BD458A"/>
    <w:rsid w:val="00BD4D8A"/>
    <w:rsid w:val="00BD53A5"/>
    <w:rsid w:val="00BD6135"/>
    <w:rsid w:val="00BD614B"/>
    <w:rsid w:val="00BD698B"/>
    <w:rsid w:val="00BD7D8F"/>
    <w:rsid w:val="00BE02F3"/>
    <w:rsid w:val="00BE0412"/>
    <w:rsid w:val="00BE051C"/>
    <w:rsid w:val="00BE08C2"/>
    <w:rsid w:val="00BE11F2"/>
    <w:rsid w:val="00BE25F6"/>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2360"/>
    <w:rsid w:val="00BF2508"/>
    <w:rsid w:val="00BF3B5D"/>
    <w:rsid w:val="00BF3E7F"/>
    <w:rsid w:val="00BF4E54"/>
    <w:rsid w:val="00BF52B7"/>
    <w:rsid w:val="00BF5386"/>
    <w:rsid w:val="00BF5652"/>
    <w:rsid w:val="00BF62A7"/>
    <w:rsid w:val="00BF65D5"/>
    <w:rsid w:val="00BF6B98"/>
    <w:rsid w:val="00BF72C5"/>
    <w:rsid w:val="00BF7E2E"/>
    <w:rsid w:val="00C000C5"/>
    <w:rsid w:val="00C00885"/>
    <w:rsid w:val="00C0094A"/>
    <w:rsid w:val="00C00AAF"/>
    <w:rsid w:val="00C01746"/>
    <w:rsid w:val="00C0250E"/>
    <w:rsid w:val="00C02764"/>
    <w:rsid w:val="00C028B6"/>
    <w:rsid w:val="00C02CFF"/>
    <w:rsid w:val="00C02D55"/>
    <w:rsid w:val="00C03363"/>
    <w:rsid w:val="00C0399C"/>
    <w:rsid w:val="00C04057"/>
    <w:rsid w:val="00C04404"/>
    <w:rsid w:val="00C04414"/>
    <w:rsid w:val="00C04FD3"/>
    <w:rsid w:val="00C0624D"/>
    <w:rsid w:val="00C06721"/>
    <w:rsid w:val="00C0686A"/>
    <w:rsid w:val="00C06CC5"/>
    <w:rsid w:val="00C06E44"/>
    <w:rsid w:val="00C070C1"/>
    <w:rsid w:val="00C0740B"/>
    <w:rsid w:val="00C076C0"/>
    <w:rsid w:val="00C1004E"/>
    <w:rsid w:val="00C1133E"/>
    <w:rsid w:val="00C1315B"/>
    <w:rsid w:val="00C133B1"/>
    <w:rsid w:val="00C1356C"/>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EF4"/>
    <w:rsid w:val="00C24F79"/>
    <w:rsid w:val="00C256FE"/>
    <w:rsid w:val="00C259D9"/>
    <w:rsid w:val="00C2645C"/>
    <w:rsid w:val="00C26C19"/>
    <w:rsid w:val="00C2757E"/>
    <w:rsid w:val="00C2782D"/>
    <w:rsid w:val="00C27931"/>
    <w:rsid w:val="00C27B68"/>
    <w:rsid w:val="00C27C26"/>
    <w:rsid w:val="00C3011B"/>
    <w:rsid w:val="00C302C3"/>
    <w:rsid w:val="00C303C2"/>
    <w:rsid w:val="00C30448"/>
    <w:rsid w:val="00C3104D"/>
    <w:rsid w:val="00C314AA"/>
    <w:rsid w:val="00C326F5"/>
    <w:rsid w:val="00C32ABB"/>
    <w:rsid w:val="00C33AC1"/>
    <w:rsid w:val="00C351CD"/>
    <w:rsid w:val="00C35520"/>
    <w:rsid w:val="00C35BB0"/>
    <w:rsid w:val="00C35CA1"/>
    <w:rsid w:val="00C35E9B"/>
    <w:rsid w:val="00C36515"/>
    <w:rsid w:val="00C36716"/>
    <w:rsid w:val="00C36A14"/>
    <w:rsid w:val="00C36FD9"/>
    <w:rsid w:val="00C37772"/>
    <w:rsid w:val="00C37809"/>
    <w:rsid w:val="00C378C9"/>
    <w:rsid w:val="00C37F69"/>
    <w:rsid w:val="00C40830"/>
    <w:rsid w:val="00C41449"/>
    <w:rsid w:val="00C420DE"/>
    <w:rsid w:val="00C422C0"/>
    <w:rsid w:val="00C436E4"/>
    <w:rsid w:val="00C4399A"/>
    <w:rsid w:val="00C43F03"/>
    <w:rsid w:val="00C44295"/>
    <w:rsid w:val="00C468FE"/>
    <w:rsid w:val="00C46B2B"/>
    <w:rsid w:val="00C4702C"/>
    <w:rsid w:val="00C47635"/>
    <w:rsid w:val="00C4765E"/>
    <w:rsid w:val="00C5037A"/>
    <w:rsid w:val="00C50CAA"/>
    <w:rsid w:val="00C50E94"/>
    <w:rsid w:val="00C50FF7"/>
    <w:rsid w:val="00C51A46"/>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5426"/>
    <w:rsid w:val="00C67273"/>
    <w:rsid w:val="00C67301"/>
    <w:rsid w:val="00C706F8"/>
    <w:rsid w:val="00C71506"/>
    <w:rsid w:val="00C720D4"/>
    <w:rsid w:val="00C722D0"/>
    <w:rsid w:val="00C72818"/>
    <w:rsid w:val="00C73BD1"/>
    <w:rsid w:val="00C73E04"/>
    <w:rsid w:val="00C73E6C"/>
    <w:rsid w:val="00C73EC6"/>
    <w:rsid w:val="00C74126"/>
    <w:rsid w:val="00C74D8A"/>
    <w:rsid w:val="00C752F6"/>
    <w:rsid w:val="00C7613A"/>
    <w:rsid w:val="00C7642A"/>
    <w:rsid w:val="00C76B4A"/>
    <w:rsid w:val="00C802A1"/>
    <w:rsid w:val="00C80979"/>
    <w:rsid w:val="00C83030"/>
    <w:rsid w:val="00C83791"/>
    <w:rsid w:val="00C84344"/>
    <w:rsid w:val="00C84745"/>
    <w:rsid w:val="00C84857"/>
    <w:rsid w:val="00C848E5"/>
    <w:rsid w:val="00C848F2"/>
    <w:rsid w:val="00C84907"/>
    <w:rsid w:val="00C84BE5"/>
    <w:rsid w:val="00C8507A"/>
    <w:rsid w:val="00C85322"/>
    <w:rsid w:val="00C8629F"/>
    <w:rsid w:val="00C87B38"/>
    <w:rsid w:val="00C90215"/>
    <w:rsid w:val="00C90578"/>
    <w:rsid w:val="00C90FCF"/>
    <w:rsid w:val="00C9153C"/>
    <w:rsid w:val="00C92A06"/>
    <w:rsid w:val="00C9321B"/>
    <w:rsid w:val="00C9322E"/>
    <w:rsid w:val="00C93354"/>
    <w:rsid w:val="00C93C8B"/>
    <w:rsid w:val="00C95330"/>
    <w:rsid w:val="00C973D6"/>
    <w:rsid w:val="00C977AF"/>
    <w:rsid w:val="00C97817"/>
    <w:rsid w:val="00CA039E"/>
    <w:rsid w:val="00CA06EF"/>
    <w:rsid w:val="00CA0E37"/>
    <w:rsid w:val="00CA1CAD"/>
    <w:rsid w:val="00CA22C9"/>
    <w:rsid w:val="00CA2ED5"/>
    <w:rsid w:val="00CA35F7"/>
    <w:rsid w:val="00CA36AE"/>
    <w:rsid w:val="00CA463D"/>
    <w:rsid w:val="00CA4ACF"/>
    <w:rsid w:val="00CA686D"/>
    <w:rsid w:val="00CA7C2F"/>
    <w:rsid w:val="00CB0488"/>
    <w:rsid w:val="00CB0949"/>
    <w:rsid w:val="00CB09A6"/>
    <w:rsid w:val="00CB0BBB"/>
    <w:rsid w:val="00CB1209"/>
    <w:rsid w:val="00CB154E"/>
    <w:rsid w:val="00CB2052"/>
    <w:rsid w:val="00CB221F"/>
    <w:rsid w:val="00CB250B"/>
    <w:rsid w:val="00CB2747"/>
    <w:rsid w:val="00CB2A36"/>
    <w:rsid w:val="00CB3072"/>
    <w:rsid w:val="00CB394E"/>
    <w:rsid w:val="00CB3956"/>
    <w:rsid w:val="00CB4206"/>
    <w:rsid w:val="00CB4C8B"/>
    <w:rsid w:val="00CB5606"/>
    <w:rsid w:val="00CB5B2F"/>
    <w:rsid w:val="00CB75BB"/>
    <w:rsid w:val="00CC03B8"/>
    <w:rsid w:val="00CC0435"/>
    <w:rsid w:val="00CC0491"/>
    <w:rsid w:val="00CC06C2"/>
    <w:rsid w:val="00CC1D0B"/>
    <w:rsid w:val="00CC2A0C"/>
    <w:rsid w:val="00CC2B69"/>
    <w:rsid w:val="00CC4196"/>
    <w:rsid w:val="00CC44CE"/>
    <w:rsid w:val="00CC47A4"/>
    <w:rsid w:val="00CC4CAB"/>
    <w:rsid w:val="00CC50C9"/>
    <w:rsid w:val="00CC569B"/>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69DD"/>
    <w:rsid w:val="00CD6D13"/>
    <w:rsid w:val="00CD6D17"/>
    <w:rsid w:val="00CD753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254"/>
    <w:rsid w:val="00CE38C1"/>
    <w:rsid w:val="00CE3A5B"/>
    <w:rsid w:val="00CE629D"/>
    <w:rsid w:val="00CE75E2"/>
    <w:rsid w:val="00CE77CD"/>
    <w:rsid w:val="00CF0317"/>
    <w:rsid w:val="00CF0D7E"/>
    <w:rsid w:val="00CF1032"/>
    <w:rsid w:val="00CF123A"/>
    <w:rsid w:val="00CF16E9"/>
    <w:rsid w:val="00CF185D"/>
    <w:rsid w:val="00CF1BA1"/>
    <w:rsid w:val="00CF25CF"/>
    <w:rsid w:val="00CF49FA"/>
    <w:rsid w:val="00CF4BFD"/>
    <w:rsid w:val="00CF534F"/>
    <w:rsid w:val="00CF68AE"/>
    <w:rsid w:val="00CF6F80"/>
    <w:rsid w:val="00CF729E"/>
    <w:rsid w:val="00CF7B69"/>
    <w:rsid w:val="00D005E6"/>
    <w:rsid w:val="00D0131B"/>
    <w:rsid w:val="00D01B46"/>
    <w:rsid w:val="00D02DEC"/>
    <w:rsid w:val="00D04753"/>
    <w:rsid w:val="00D048EE"/>
    <w:rsid w:val="00D054CD"/>
    <w:rsid w:val="00D061C8"/>
    <w:rsid w:val="00D06C52"/>
    <w:rsid w:val="00D07038"/>
    <w:rsid w:val="00D109BB"/>
    <w:rsid w:val="00D11073"/>
    <w:rsid w:val="00D11CEF"/>
    <w:rsid w:val="00D12773"/>
    <w:rsid w:val="00D13653"/>
    <w:rsid w:val="00D13D0A"/>
    <w:rsid w:val="00D1493F"/>
    <w:rsid w:val="00D151D9"/>
    <w:rsid w:val="00D1558C"/>
    <w:rsid w:val="00D1597E"/>
    <w:rsid w:val="00D16521"/>
    <w:rsid w:val="00D16A41"/>
    <w:rsid w:val="00D16E13"/>
    <w:rsid w:val="00D16E65"/>
    <w:rsid w:val="00D17506"/>
    <w:rsid w:val="00D20266"/>
    <w:rsid w:val="00D2084C"/>
    <w:rsid w:val="00D21C69"/>
    <w:rsid w:val="00D241EE"/>
    <w:rsid w:val="00D242C7"/>
    <w:rsid w:val="00D24605"/>
    <w:rsid w:val="00D24C80"/>
    <w:rsid w:val="00D24C97"/>
    <w:rsid w:val="00D2586C"/>
    <w:rsid w:val="00D25B84"/>
    <w:rsid w:val="00D2625F"/>
    <w:rsid w:val="00D26305"/>
    <w:rsid w:val="00D27202"/>
    <w:rsid w:val="00D2758D"/>
    <w:rsid w:val="00D27876"/>
    <w:rsid w:val="00D27C22"/>
    <w:rsid w:val="00D27C4A"/>
    <w:rsid w:val="00D30140"/>
    <w:rsid w:val="00D31242"/>
    <w:rsid w:val="00D31381"/>
    <w:rsid w:val="00D31B2A"/>
    <w:rsid w:val="00D31CD7"/>
    <w:rsid w:val="00D325BA"/>
    <w:rsid w:val="00D32EF8"/>
    <w:rsid w:val="00D32FC6"/>
    <w:rsid w:val="00D33318"/>
    <w:rsid w:val="00D33E6F"/>
    <w:rsid w:val="00D34057"/>
    <w:rsid w:val="00D341B7"/>
    <w:rsid w:val="00D342F0"/>
    <w:rsid w:val="00D35653"/>
    <w:rsid w:val="00D361D8"/>
    <w:rsid w:val="00D366DC"/>
    <w:rsid w:val="00D378BE"/>
    <w:rsid w:val="00D37D4C"/>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C3E"/>
    <w:rsid w:val="00D64187"/>
    <w:rsid w:val="00D651AD"/>
    <w:rsid w:val="00D6592D"/>
    <w:rsid w:val="00D65E71"/>
    <w:rsid w:val="00D66A7C"/>
    <w:rsid w:val="00D66D60"/>
    <w:rsid w:val="00D67A54"/>
    <w:rsid w:val="00D67BA0"/>
    <w:rsid w:val="00D701C6"/>
    <w:rsid w:val="00D707F2"/>
    <w:rsid w:val="00D71025"/>
    <w:rsid w:val="00D719F9"/>
    <w:rsid w:val="00D725EE"/>
    <w:rsid w:val="00D7304A"/>
    <w:rsid w:val="00D73993"/>
    <w:rsid w:val="00D739BA"/>
    <w:rsid w:val="00D73DE2"/>
    <w:rsid w:val="00D74045"/>
    <w:rsid w:val="00D742F8"/>
    <w:rsid w:val="00D74ED4"/>
    <w:rsid w:val="00D7523C"/>
    <w:rsid w:val="00D755CF"/>
    <w:rsid w:val="00D7568E"/>
    <w:rsid w:val="00D7625C"/>
    <w:rsid w:val="00D76325"/>
    <w:rsid w:val="00D7640A"/>
    <w:rsid w:val="00D7683E"/>
    <w:rsid w:val="00D76E88"/>
    <w:rsid w:val="00D77284"/>
    <w:rsid w:val="00D77BBD"/>
    <w:rsid w:val="00D806B2"/>
    <w:rsid w:val="00D807A5"/>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E44"/>
    <w:rsid w:val="00D87589"/>
    <w:rsid w:val="00D8795D"/>
    <w:rsid w:val="00D87CD5"/>
    <w:rsid w:val="00D90096"/>
    <w:rsid w:val="00D909B5"/>
    <w:rsid w:val="00D90FE2"/>
    <w:rsid w:val="00D92575"/>
    <w:rsid w:val="00D9287A"/>
    <w:rsid w:val="00D94A10"/>
    <w:rsid w:val="00D95973"/>
    <w:rsid w:val="00D960D4"/>
    <w:rsid w:val="00D96A7F"/>
    <w:rsid w:val="00D96E34"/>
    <w:rsid w:val="00D974D2"/>
    <w:rsid w:val="00D9780D"/>
    <w:rsid w:val="00DA036B"/>
    <w:rsid w:val="00DA12B3"/>
    <w:rsid w:val="00DA194D"/>
    <w:rsid w:val="00DA1A35"/>
    <w:rsid w:val="00DA1C0B"/>
    <w:rsid w:val="00DA2543"/>
    <w:rsid w:val="00DA485D"/>
    <w:rsid w:val="00DA49C9"/>
    <w:rsid w:val="00DA4C0E"/>
    <w:rsid w:val="00DA5A66"/>
    <w:rsid w:val="00DA6490"/>
    <w:rsid w:val="00DA7220"/>
    <w:rsid w:val="00DA73C4"/>
    <w:rsid w:val="00DB2F45"/>
    <w:rsid w:val="00DB39A8"/>
    <w:rsid w:val="00DB496C"/>
    <w:rsid w:val="00DB4ED8"/>
    <w:rsid w:val="00DB4F8E"/>
    <w:rsid w:val="00DB50AB"/>
    <w:rsid w:val="00DB6015"/>
    <w:rsid w:val="00DB641D"/>
    <w:rsid w:val="00DB67BD"/>
    <w:rsid w:val="00DB6969"/>
    <w:rsid w:val="00DB6B4A"/>
    <w:rsid w:val="00DB6D51"/>
    <w:rsid w:val="00DB6E95"/>
    <w:rsid w:val="00DB71AC"/>
    <w:rsid w:val="00DB724A"/>
    <w:rsid w:val="00DB750B"/>
    <w:rsid w:val="00DB76CC"/>
    <w:rsid w:val="00DB7BD8"/>
    <w:rsid w:val="00DC2A97"/>
    <w:rsid w:val="00DC2D05"/>
    <w:rsid w:val="00DC33D3"/>
    <w:rsid w:val="00DC341D"/>
    <w:rsid w:val="00DC34D8"/>
    <w:rsid w:val="00DC386C"/>
    <w:rsid w:val="00DC4F4D"/>
    <w:rsid w:val="00DC5CDE"/>
    <w:rsid w:val="00DC6E5E"/>
    <w:rsid w:val="00DC73EC"/>
    <w:rsid w:val="00DC7A1A"/>
    <w:rsid w:val="00DC7E67"/>
    <w:rsid w:val="00DC7F49"/>
    <w:rsid w:val="00DD038D"/>
    <w:rsid w:val="00DD1695"/>
    <w:rsid w:val="00DD234F"/>
    <w:rsid w:val="00DD2362"/>
    <w:rsid w:val="00DD2568"/>
    <w:rsid w:val="00DD2728"/>
    <w:rsid w:val="00DD425C"/>
    <w:rsid w:val="00DD4B78"/>
    <w:rsid w:val="00DD5E18"/>
    <w:rsid w:val="00DD6181"/>
    <w:rsid w:val="00DD632D"/>
    <w:rsid w:val="00DD696D"/>
    <w:rsid w:val="00DD7D62"/>
    <w:rsid w:val="00DE0850"/>
    <w:rsid w:val="00DE0A78"/>
    <w:rsid w:val="00DE143F"/>
    <w:rsid w:val="00DE161C"/>
    <w:rsid w:val="00DE1730"/>
    <w:rsid w:val="00DE200C"/>
    <w:rsid w:val="00DE2F59"/>
    <w:rsid w:val="00DE3A8E"/>
    <w:rsid w:val="00DE4078"/>
    <w:rsid w:val="00DE419A"/>
    <w:rsid w:val="00DE4953"/>
    <w:rsid w:val="00DE53BA"/>
    <w:rsid w:val="00DE5686"/>
    <w:rsid w:val="00DE69DF"/>
    <w:rsid w:val="00DE71DC"/>
    <w:rsid w:val="00DE768D"/>
    <w:rsid w:val="00DE77D0"/>
    <w:rsid w:val="00DF08C4"/>
    <w:rsid w:val="00DF0A5C"/>
    <w:rsid w:val="00DF1683"/>
    <w:rsid w:val="00DF22E3"/>
    <w:rsid w:val="00DF22FC"/>
    <w:rsid w:val="00DF2F2D"/>
    <w:rsid w:val="00DF44A7"/>
    <w:rsid w:val="00DF45DE"/>
    <w:rsid w:val="00DF46CC"/>
    <w:rsid w:val="00DF4A6B"/>
    <w:rsid w:val="00DF4E3B"/>
    <w:rsid w:val="00DF5C42"/>
    <w:rsid w:val="00DF605B"/>
    <w:rsid w:val="00DF60BA"/>
    <w:rsid w:val="00DF6BCA"/>
    <w:rsid w:val="00DF71DD"/>
    <w:rsid w:val="00DF72E2"/>
    <w:rsid w:val="00DF7449"/>
    <w:rsid w:val="00DF773E"/>
    <w:rsid w:val="00DF7A41"/>
    <w:rsid w:val="00E01E69"/>
    <w:rsid w:val="00E0213A"/>
    <w:rsid w:val="00E02708"/>
    <w:rsid w:val="00E027FA"/>
    <w:rsid w:val="00E02DF4"/>
    <w:rsid w:val="00E02EDD"/>
    <w:rsid w:val="00E02F83"/>
    <w:rsid w:val="00E030C6"/>
    <w:rsid w:val="00E03714"/>
    <w:rsid w:val="00E04095"/>
    <w:rsid w:val="00E0432B"/>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38F0"/>
    <w:rsid w:val="00E1444D"/>
    <w:rsid w:val="00E1497D"/>
    <w:rsid w:val="00E1599B"/>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6B88"/>
    <w:rsid w:val="00E37184"/>
    <w:rsid w:val="00E37284"/>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FA4"/>
    <w:rsid w:val="00E64480"/>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BFB"/>
    <w:rsid w:val="00E74E35"/>
    <w:rsid w:val="00E75000"/>
    <w:rsid w:val="00E75037"/>
    <w:rsid w:val="00E7508C"/>
    <w:rsid w:val="00E75470"/>
    <w:rsid w:val="00E7636C"/>
    <w:rsid w:val="00E778E3"/>
    <w:rsid w:val="00E77926"/>
    <w:rsid w:val="00E8085E"/>
    <w:rsid w:val="00E8085F"/>
    <w:rsid w:val="00E80C00"/>
    <w:rsid w:val="00E81657"/>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416F"/>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305E"/>
    <w:rsid w:val="00EB31C7"/>
    <w:rsid w:val="00EB3534"/>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A01"/>
    <w:rsid w:val="00ED2B94"/>
    <w:rsid w:val="00ED2C30"/>
    <w:rsid w:val="00ED2E35"/>
    <w:rsid w:val="00ED4E9A"/>
    <w:rsid w:val="00ED4F25"/>
    <w:rsid w:val="00ED5495"/>
    <w:rsid w:val="00ED5DC5"/>
    <w:rsid w:val="00ED656F"/>
    <w:rsid w:val="00ED67A6"/>
    <w:rsid w:val="00ED70A4"/>
    <w:rsid w:val="00EE004C"/>
    <w:rsid w:val="00EE00A2"/>
    <w:rsid w:val="00EE04A0"/>
    <w:rsid w:val="00EE07F6"/>
    <w:rsid w:val="00EE0BF6"/>
    <w:rsid w:val="00EE148C"/>
    <w:rsid w:val="00EE1ABC"/>
    <w:rsid w:val="00EE1E75"/>
    <w:rsid w:val="00EE39C0"/>
    <w:rsid w:val="00EE472D"/>
    <w:rsid w:val="00EE5301"/>
    <w:rsid w:val="00EE5403"/>
    <w:rsid w:val="00EE5DC8"/>
    <w:rsid w:val="00EE5E76"/>
    <w:rsid w:val="00EE66C5"/>
    <w:rsid w:val="00EE66D2"/>
    <w:rsid w:val="00EE6781"/>
    <w:rsid w:val="00EE7C96"/>
    <w:rsid w:val="00EE7D32"/>
    <w:rsid w:val="00EF0000"/>
    <w:rsid w:val="00EF0708"/>
    <w:rsid w:val="00EF09C9"/>
    <w:rsid w:val="00EF0C2B"/>
    <w:rsid w:val="00EF1A02"/>
    <w:rsid w:val="00EF225E"/>
    <w:rsid w:val="00EF26CD"/>
    <w:rsid w:val="00EF31DB"/>
    <w:rsid w:val="00EF430B"/>
    <w:rsid w:val="00EF460E"/>
    <w:rsid w:val="00EF5108"/>
    <w:rsid w:val="00EF54DB"/>
    <w:rsid w:val="00EF5558"/>
    <w:rsid w:val="00EF6A6B"/>
    <w:rsid w:val="00EF6BC7"/>
    <w:rsid w:val="00EF6BE1"/>
    <w:rsid w:val="00EF7367"/>
    <w:rsid w:val="00EF76B3"/>
    <w:rsid w:val="00EF7C2F"/>
    <w:rsid w:val="00EF7C88"/>
    <w:rsid w:val="00F0026D"/>
    <w:rsid w:val="00F00ACA"/>
    <w:rsid w:val="00F00D7B"/>
    <w:rsid w:val="00F01390"/>
    <w:rsid w:val="00F015E4"/>
    <w:rsid w:val="00F02A1F"/>
    <w:rsid w:val="00F03336"/>
    <w:rsid w:val="00F03402"/>
    <w:rsid w:val="00F03AAB"/>
    <w:rsid w:val="00F04739"/>
    <w:rsid w:val="00F05461"/>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5BB"/>
    <w:rsid w:val="00F1418D"/>
    <w:rsid w:val="00F14619"/>
    <w:rsid w:val="00F14812"/>
    <w:rsid w:val="00F14B59"/>
    <w:rsid w:val="00F14BA2"/>
    <w:rsid w:val="00F14F9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BC0"/>
    <w:rsid w:val="00F25BC1"/>
    <w:rsid w:val="00F25E12"/>
    <w:rsid w:val="00F266A1"/>
    <w:rsid w:val="00F26AC8"/>
    <w:rsid w:val="00F26F02"/>
    <w:rsid w:val="00F2743D"/>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7727"/>
    <w:rsid w:val="00F402F1"/>
    <w:rsid w:val="00F406A0"/>
    <w:rsid w:val="00F406CF"/>
    <w:rsid w:val="00F40903"/>
    <w:rsid w:val="00F40AEA"/>
    <w:rsid w:val="00F40C3A"/>
    <w:rsid w:val="00F429E2"/>
    <w:rsid w:val="00F42C9B"/>
    <w:rsid w:val="00F43162"/>
    <w:rsid w:val="00F439EF"/>
    <w:rsid w:val="00F43C95"/>
    <w:rsid w:val="00F442B0"/>
    <w:rsid w:val="00F45117"/>
    <w:rsid w:val="00F45CE7"/>
    <w:rsid w:val="00F47039"/>
    <w:rsid w:val="00F4716D"/>
    <w:rsid w:val="00F479EA"/>
    <w:rsid w:val="00F47B4D"/>
    <w:rsid w:val="00F500FC"/>
    <w:rsid w:val="00F5017D"/>
    <w:rsid w:val="00F5072E"/>
    <w:rsid w:val="00F50A4B"/>
    <w:rsid w:val="00F511A2"/>
    <w:rsid w:val="00F54DDF"/>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E89"/>
    <w:rsid w:val="00F8140A"/>
    <w:rsid w:val="00F824B6"/>
    <w:rsid w:val="00F828A2"/>
    <w:rsid w:val="00F8332B"/>
    <w:rsid w:val="00F83B49"/>
    <w:rsid w:val="00F83C5D"/>
    <w:rsid w:val="00F858D9"/>
    <w:rsid w:val="00F862C8"/>
    <w:rsid w:val="00F866FD"/>
    <w:rsid w:val="00F87581"/>
    <w:rsid w:val="00F90AA5"/>
    <w:rsid w:val="00F916C3"/>
    <w:rsid w:val="00F91D9A"/>
    <w:rsid w:val="00F93C79"/>
    <w:rsid w:val="00F93EAF"/>
    <w:rsid w:val="00F94604"/>
    <w:rsid w:val="00F94BC9"/>
    <w:rsid w:val="00F94F55"/>
    <w:rsid w:val="00F9556C"/>
    <w:rsid w:val="00F95F77"/>
    <w:rsid w:val="00F968BE"/>
    <w:rsid w:val="00F96C48"/>
    <w:rsid w:val="00FA0737"/>
    <w:rsid w:val="00FA1520"/>
    <w:rsid w:val="00FA1799"/>
    <w:rsid w:val="00FA1B0A"/>
    <w:rsid w:val="00FA1FA0"/>
    <w:rsid w:val="00FA2FE5"/>
    <w:rsid w:val="00FA4D66"/>
    <w:rsid w:val="00FA4F9D"/>
    <w:rsid w:val="00FA545A"/>
    <w:rsid w:val="00FA59AC"/>
    <w:rsid w:val="00FA5ACF"/>
    <w:rsid w:val="00FA5E70"/>
    <w:rsid w:val="00FA6608"/>
    <w:rsid w:val="00FA7692"/>
    <w:rsid w:val="00FA7DBD"/>
    <w:rsid w:val="00FB019E"/>
    <w:rsid w:val="00FB079C"/>
    <w:rsid w:val="00FB24BF"/>
    <w:rsid w:val="00FB2A07"/>
    <w:rsid w:val="00FB42CF"/>
    <w:rsid w:val="00FB46C1"/>
    <w:rsid w:val="00FB4881"/>
    <w:rsid w:val="00FB56F6"/>
    <w:rsid w:val="00FB71D9"/>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161B"/>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56800"/>
  <w15:docId w15:val="{BEDFB3DC-5A51-4F71-8DF3-38E820B3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9571D5"/>
    <w:pPr>
      <w:spacing w:after="120" w:line="360" w:lineRule="auto"/>
      <w:ind w:firstLine="709"/>
      <w:jc w:val="both"/>
    </w:pPr>
    <w:rPr>
      <w:rFonts w:ascii="Times New Roman" w:hAnsi="Times New Roman"/>
      <w:sz w:val="24"/>
    </w:rPr>
  </w:style>
  <w:style w:type="paragraph" w:styleId="Nadpis1">
    <w:name w:val="heading 1"/>
    <w:basedOn w:val="Normlny"/>
    <w:next w:val="Normlny"/>
    <w:link w:val="Nadpis1Char"/>
    <w:uiPriority w:val="9"/>
    <w:qFormat/>
    <w:rsid w:val="00542016"/>
    <w:pPr>
      <w:keepNext/>
      <w:keepLines/>
      <w:pageBreakBefore/>
      <w:numPr>
        <w:numId w:val="1"/>
      </w:numPr>
      <w:spacing w:before="240" w:after="240"/>
      <w:ind w:left="0" w:firstLine="0"/>
      <w:outlineLvl w:val="0"/>
    </w:pPr>
    <w:rPr>
      <w:rFonts w:eastAsiaTheme="majorEastAsia" w:cstheme="majorBidi"/>
      <w:b/>
      <w:sz w:val="32"/>
      <w:szCs w:val="32"/>
    </w:rPr>
  </w:style>
  <w:style w:type="paragraph" w:styleId="Nadpis2">
    <w:name w:val="heading 2"/>
    <w:basedOn w:val="Normlny"/>
    <w:next w:val="Normlny"/>
    <w:link w:val="Nadpis2Char"/>
    <w:uiPriority w:val="9"/>
    <w:unhideWhenUsed/>
    <w:qFormat/>
    <w:rsid w:val="00CC0491"/>
    <w:pPr>
      <w:keepNext/>
      <w:keepLines/>
      <w:numPr>
        <w:ilvl w:val="1"/>
        <w:numId w:val="1"/>
      </w:numPr>
      <w:spacing w:before="480"/>
      <w:ind w:left="0" w:firstLine="0"/>
      <w:outlineLvl w:val="1"/>
    </w:pPr>
    <w:rPr>
      <w:rFonts w:eastAsiaTheme="majorEastAsia" w:cstheme="majorBidi"/>
      <w:b/>
      <w:color w:val="000000" w:themeColor="text1"/>
      <w:sz w:val="28"/>
      <w:szCs w:val="26"/>
    </w:rPr>
  </w:style>
  <w:style w:type="paragraph" w:styleId="Nadpis3">
    <w:name w:val="heading 3"/>
    <w:basedOn w:val="Normlny"/>
    <w:next w:val="Normlny"/>
    <w:link w:val="Nadpis3Char"/>
    <w:uiPriority w:val="9"/>
    <w:unhideWhenUsed/>
    <w:qFormat/>
    <w:rsid w:val="00850461"/>
    <w:pPr>
      <w:keepNext/>
      <w:keepLines/>
      <w:numPr>
        <w:ilvl w:val="2"/>
        <w:numId w:val="1"/>
      </w:numPr>
      <w:spacing w:before="40" w:after="0"/>
      <w:ind w:left="709" w:hanging="709"/>
      <w:outlineLvl w:val="2"/>
    </w:pPr>
    <w:rPr>
      <w:rFonts w:eastAsiaTheme="majorEastAsia" w:cstheme="majorBidi"/>
      <w:b/>
      <w:szCs w:val="24"/>
    </w:rPr>
  </w:style>
  <w:style w:type="paragraph" w:styleId="Nadpis4">
    <w:name w:val="heading 4"/>
    <w:basedOn w:val="Normlny"/>
    <w:next w:val="Normlny"/>
    <w:link w:val="Nadpis4Char"/>
    <w:uiPriority w:val="9"/>
    <w:unhideWhenUsed/>
    <w:qFormat/>
    <w:rsid w:val="008B6EFA"/>
    <w:pPr>
      <w:keepNext/>
      <w:keepLines/>
      <w:spacing w:before="40" w:after="0"/>
      <w:ind w:firstLine="0"/>
      <w:outlineLvl w:val="3"/>
    </w:pPr>
    <w:rPr>
      <w:rFonts w:eastAsiaTheme="majorEastAsia" w:cstheme="majorBidi"/>
      <w:b/>
      <w:iCs/>
      <w:color w:val="000000" w:themeColor="text1"/>
    </w:rPr>
  </w:style>
  <w:style w:type="paragraph" w:styleId="Nadpis5">
    <w:name w:val="heading 5"/>
    <w:basedOn w:val="Normlny"/>
    <w:next w:val="Normlny"/>
    <w:link w:val="Nadpis5Char"/>
    <w:uiPriority w:val="9"/>
    <w:semiHidden/>
    <w:unhideWhenUsed/>
    <w:rsid w:val="0037351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37351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37351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37351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37351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542016"/>
    <w:rPr>
      <w:rFonts w:ascii="Times New Roman" w:eastAsiaTheme="majorEastAsia" w:hAnsi="Times New Roman" w:cstheme="majorBidi"/>
      <w:b/>
      <w:sz w:val="32"/>
      <w:szCs w:val="32"/>
    </w:rPr>
  </w:style>
  <w:style w:type="character" w:customStyle="1" w:styleId="Nadpis2Char">
    <w:name w:val="Nadpis 2 Char"/>
    <w:basedOn w:val="Predvolenpsmoodseku"/>
    <w:link w:val="Nadpis2"/>
    <w:uiPriority w:val="9"/>
    <w:rsid w:val="00CC0491"/>
    <w:rPr>
      <w:rFonts w:ascii="Times New Roman" w:eastAsiaTheme="majorEastAsia" w:hAnsi="Times New Roman" w:cstheme="majorBidi"/>
      <w:b/>
      <w:color w:val="000000" w:themeColor="text1"/>
      <w:sz w:val="28"/>
      <w:szCs w:val="26"/>
    </w:rPr>
  </w:style>
  <w:style w:type="character" w:customStyle="1" w:styleId="Nadpis3Char">
    <w:name w:val="Nadpis 3 Char"/>
    <w:basedOn w:val="Predvolenpsmoodseku"/>
    <w:link w:val="Nadpis3"/>
    <w:uiPriority w:val="9"/>
    <w:rsid w:val="00850461"/>
    <w:rPr>
      <w:rFonts w:ascii="Times New Roman" w:eastAsiaTheme="majorEastAsia" w:hAnsi="Times New Roman" w:cstheme="majorBidi"/>
      <w:b/>
      <w:sz w:val="24"/>
      <w:szCs w:val="24"/>
    </w:rPr>
  </w:style>
  <w:style w:type="character" w:customStyle="1" w:styleId="Nadpis4Char">
    <w:name w:val="Nadpis 4 Char"/>
    <w:basedOn w:val="Predvolenpsmoodseku"/>
    <w:link w:val="Nadpis4"/>
    <w:uiPriority w:val="9"/>
    <w:rsid w:val="008B6EFA"/>
    <w:rPr>
      <w:rFonts w:ascii="Times New Roman" w:eastAsiaTheme="majorEastAsia" w:hAnsi="Times New Roman" w:cstheme="majorBidi"/>
      <w:b/>
      <w:iCs/>
      <w:color w:val="000000" w:themeColor="text1"/>
      <w:sz w:val="24"/>
    </w:rPr>
  </w:style>
  <w:style w:type="character" w:customStyle="1" w:styleId="Nadpis5Char">
    <w:name w:val="Nadpis 5 Char"/>
    <w:basedOn w:val="Predvolenpsmoodseku"/>
    <w:link w:val="Nadpis5"/>
    <w:uiPriority w:val="9"/>
    <w:semiHidden/>
    <w:rsid w:val="0037351C"/>
    <w:rPr>
      <w:rFonts w:asciiTheme="majorHAnsi" w:eastAsiaTheme="majorEastAsia" w:hAnsiTheme="majorHAnsi" w:cstheme="majorBidi"/>
      <w:color w:val="2E74B5" w:themeColor="accent1" w:themeShade="BF"/>
      <w:sz w:val="24"/>
    </w:rPr>
  </w:style>
  <w:style w:type="character" w:customStyle="1" w:styleId="Nadpis6Char">
    <w:name w:val="Nadpis 6 Char"/>
    <w:basedOn w:val="Predvolenpsmoodseku"/>
    <w:link w:val="Nadpis6"/>
    <w:uiPriority w:val="9"/>
    <w:semiHidden/>
    <w:rsid w:val="0037351C"/>
    <w:rPr>
      <w:rFonts w:asciiTheme="majorHAnsi" w:eastAsiaTheme="majorEastAsia" w:hAnsiTheme="majorHAnsi" w:cstheme="majorBidi"/>
      <w:color w:val="1F4D78" w:themeColor="accent1" w:themeShade="7F"/>
      <w:sz w:val="24"/>
    </w:rPr>
  </w:style>
  <w:style w:type="character" w:customStyle="1" w:styleId="Nadpis7Char">
    <w:name w:val="Nadpis 7 Char"/>
    <w:basedOn w:val="Predvolenpsmoodseku"/>
    <w:link w:val="Nadpis7"/>
    <w:uiPriority w:val="9"/>
    <w:semiHidden/>
    <w:rsid w:val="0037351C"/>
    <w:rPr>
      <w:rFonts w:asciiTheme="majorHAnsi" w:eastAsiaTheme="majorEastAsia" w:hAnsiTheme="majorHAnsi" w:cstheme="majorBidi"/>
      <w:i/>
      <w:iCs/>
      <w:color w:val="1F4D78" w:themeColor="accent1" w:themeShade="7F"/>
      <w:sz w:val="24"/>
    </w:rPr>
  </w:style>
  <w:style w:type="character" w:customStyle="1" w:styleId="Nadpis8Char">
    <w:name w:val="Nadpis 8 Char"/>
    <w:basedOn w:val="Predvolenpsmoodseku"/>
    <w:link w:val="Nadpis8"/>
    <w:uiPriority w:val="9"/>
    <w:semiHidden/>
    <w:rsid w:val="0037351C"/>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37351C"/>
    <w:rPr>
      <w:rFonts w:asciiTheme="majorHAnsi" w:eastAsiaTheme="majorEastAsia" w:hAnsiTheme="majorHAnsi" w:cstheme="majorBidi"/>
      <w:i/>
      <w:iCs/>
      <w:color w:val="272727" w:themeColor="text1" w:themeTint="D8"/>
      <w:sz w:val="21"/>
      <w:szCs w:val="21"/>
    </w:rPr>
  </w:style>
  <w:style w:type="paragraph" w:styleId="Odsekzoznamu">
    <w:name w:val="List Paragraph"/>
    <w:basedOn w:val="Normlny"/>
    <w:uiPriority w:val="34"/>
    <w:qFormat/>
    <w:rsid w:val="00861B60"/>
    <w:pPr>
      <w:keepLines/>
      <w:numPr>
        <w:numId w:val="2"/>
      </w:numPr>
      <w:suppressAutoHyphens/>
      <w:spacing w:before="240" w:after="240"/>
      <w:ind w:left="1066" w:hanging="357"/>
      <w:contextualSpacing/>
    </w:pPr>
  </w:style>
  <w:style w:type="paragraph" w:styleId="Popis">
    <w:name w:val="caption"/>
    <w:basedOn w:val="Normlny"/>
    <w:next w:val="Normlny"/>
    <w:uiPriority w:val="35"/>
    <w:unhideWhenUsed/>
    <w:qFormat/>
    <w:rsid w:val="007729AE"/>
    <w:pPr>
      <w:spacing w:before="120" w:after="240" w:line="240" w:lineRule="auto"/>
      <w:ind w:firstLine="0"/>
      <w:jc w:val="center"/>
    </w:pPr>
    <w:rPr>
      <w:b/>
      <w:iCs/>
      <w:color w:val="000000" w:themeColor="text1"/>
      <w:sz w:val="22"/>
      <w:szCs w:val="18"/>
    </w:rPr>
  </w:style>
  <w:style w:type="paragraph" w:styleId="Textbubliny">
    <w:name w:val="Balloon Text"/>
    <w:basedOn w:val="Normlny"/>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4D730E"/>
    <w:rPr>
      <w:rFonts w:ascii="Tahoma" w:hAnsi="Tahoma" w:cs="Tahoma"/>
      <w:sz w:val="16"/>
      <w:szCs w:val="16"/>
    </w:rPr>
  </w:style>
  <w:style w:type="paragraph" w:styleId="Bibliografia">
    <w:name w:val="Bibliography"/>
    <w:basedOn w:val="Normlny"/>
    <w:next w:val="Normlny"/>
    <w:uiPriority w:val="37"/>
    <w:unhideWhenUsed/>
    <w:rsid w:val="0056624B"/>
    <w:pPr>
      <w:ind w:firstLine="0"/>
    </w:pPr>
  </w:style>
  <w:style w:type="paragraph" w:styleId="Hlavikaobsahu">
    <w:name w:val="TOC Heading"/>
    <w:basedOn w:val="Nadpis1"/>
    <w:next w:val="Normlny"/>
    <w:uiPriority w:val="39"/>
    <w:unhideWhenUsed/>
    <w:qFormat/>
    <w:rsid w:val="00F6356D"/>
    <w:pPr>
      <w:numPr>
        <w:numId w:val="0"/>
      </w:numPr>
      <w:spacing w:before="0" w:after="120" w:line="259" w:lineRule="auto"/>
      <w:jc w:val="left"/>
      <w:outlineLvl w:val="9"/>
    </w:pPr>
    <w:rPr>
      <w:color w:val="000000" w:themeColor="text1"/>
      <w:lang w:eastAsia="sk-SK"/>
    </w:rPr>
  </w:style>
  <w:style w:type="paragraph" w:styleId="Obsah1">
    <w:name w:val="toc 1"/>
    <w:basedOn w:val="Normlny"/>
    <w:next w:val="Normlny"/>
    <w:autoRedefine/>
    <w:uiPriority w:val="39"/>
    <w:unhideWhenUsed/>
    <w:rsid w:val="00557A42"/>
    <w:pPr>
      <w:tabs>
        <w:tab w:val="left" w:pos="426"/>
        <w:tab w:val="right" w:leader="dot" w:pos="8787"/>
      </w:tabs>
      <w:spacing w:after="100" w:line="240" w:lineRule="auto"/>
      <w:ind w:firstLine="0"/>
    </w:pPr>
    <w:rPr>
      <w:b/>
      <w:noProof/>
    </w:rPr>
  </w:style>
  <w:style w:type="character" w:styleId="Jemnzvraznenie">
    <w:name w:val="Subtle Emphasis"/>
    <w:basedOn w:val="Predvolenpsmoodseku"/>
    <w:uiPriority w:val="19"/>
    <w:qFormat/>
    <w:rsid w:val="00180BD3"/>
    <w:rPr>
      <w:i/>
      <w:iCs/>
      <w:color w:val="808080" w:themeColor="text1" w:themeTint="7F"/>
    </w:rPr>
  </w:style>
  <w:style w:type="paragraph" w:styleId="Zoznamobrzkov">
    <w:name w:val="table of figures"/>
    <w:basedOn w:val="Normlny"/>
    <w:next w:val="Normlny"/>
    <w:uiPriority w:val="99"/>
    <w:unhideWhenUsed/>
    <w:rsid w:val="00C47635"/>
    <w:pPr>
      <w:spacing w:after="0"/>
      <w:ind w:firstLine="0"/>
    </w:pPr>
  </w:style>
  <w:style w:type="character" w:styleId="PouitHypertextovPrepojenie">
    <w:name w:val="FollowedHyperlink"/>
    <w:basedOn w:val="Predvolenpsmoodseku"/>
    <w:uiPriority w:val="99"/>
    <w:semiHidden/>
    <w:unhideWhenUsed/>
    <w:rsid w:val="00803F8B"/>
    <w:rPr>
      <w:color w:val="954F72" w:themeColor="followedHyperlink"/>
      <w:u w:val="single"/>
    </w:rPr>
  </w:style>
  <w:style w:type="paragraph" w:styleId="Obsah2">
    <w:name w:val="toc 2"/>
    <w:basedOn w:val="Normlny"/>
    <w:next w:val="Normlny"/>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Hlavika">
    <w:name w:val="header"/>
    <w:basedOn w:val="Normlny"/>
    <w:link w:val="HlavikaChar"/>
    <w:uiPriority w:val="99"/>
    <w:unhideWhenUsed/>
    <w:rsid w:val="00B267A6"/>
    <w:pPr>
      <w:tabs>
        <w:tab w:val="center" w:pos="4394"/>
        <w:tab w:val="right" w:pos="8789"/>
      </w:tabs>
      <w:spacing w:after="0" w:line="240" w:lineRule="auto"/>
      <w:ind w:firstLine="0"/>
    </w:pPr>
  </w:style>
  <w:style w:type="character" w:customStyle="1" w:styleId="HlavikaChar">
    <w:name w:val="Hlavička Char"/>
    <w:basedOn w:val="Predvolenpsmoodseku"/>
    <w:link w:val="Hlavika"/>
    <w:uiPriority w:val="99"/>
    <w:rsid w:val="00B267A6"/>
    <w:rPr>
      <w:rFonts w:ascii="Times New Roman" w:hAnsi="Times New Roman"/>
      <w:sz w:val="24"/>
    </w:rPr>
  </w:style>
  <w:style w:type="paragraph" w:styleId="Pta">
    <w:name w:val="footer"/>
    <w:basedOn w:val="Normlny"/>
    <w:link w:val="PtaChar"/>
    <w:uiPriority w:val="99"/>
    <w:unhideWhenUsed/>
    <w:rsid w:val="00557A42"/>
    <w:pPr>
      <w:tabs>
        <w:tab w:val="center" w:pos="4680"/>
        <w:tab w:val="right" w:pos="9360"/>
      </w:tabs>
      <w:spacing w:after="0" w:line="240" w:lineRule="auto"/>
      <w:ind w:firstLine="0"/>
      <w:jc w:val="left"/>
    </w:pPr>
    <w:rPr>
      <w:rFonts w:asciiTheme="minorHAnsi" w:hAnsiTheme="minorHAnsi"/>
      <w:sz w:val="21"/>
      <w:szCs w:val="21"/>
      <w:lang w:eastAsia="sk-SK"/>
    </w:rPr>
  </w:style>
  <w:style w:type="character" w:customStyle="1" w:styleId="PtaChar">
    <w:name w:val="Päta Char"/>
    <w:basedOn w:val="Predvolenpsmoodseku"/>
    <w:link w:val="Pta"/>
    <w:uiPriority w:val="99"/>
    <w:rsid w:val="00557A42"/>
    <w:rPr>
      <w:sz w:val="21"/>
      <w:szCs w:val="21"/>
      <w:lang w:eastAsia="sk-SK"/>
    </w:rPr>
  </w:style>
  <w:style w:type="paragraph" w:styleId="Textpoznmkypodiarou">
    <w:name w:val="footnote text"/>
    <w:basedOn w:val="Normlny"/>
    <w:link w:val="TextpoznmkypodiarouChar"/>
    <w:uiPriority w:val="99"/>
    <w:semiHidden/>
    <w:unhideWhenUsed/>
    <w:rsid w:val="00726E80"/>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726E80"/>
    <w:rPr>
      <w:rFonts w:ascii="Times New Roman" w:hAnsi="Times New Roman"/>
      <w:sz w:val="20"/>
      <w:szCs w:val="20"/>
    </w:rPr>
  </w:style>
  <w:style w:type="character" w:styleId="Odkaznapoznmkupodiarou">
    <w:name w:val="footnote reference"/>
    <w:basedOn w:val="Predvolenpsmoodseku"/>
    <w:uiPriority w:val="99"/>
    <w:semiHidden/>
    <w:unhideWhenUsed/>
    <w:rsid w:val="00726E80"/>
    <w:rPr>
      <w:vertAlign w:val="superscript"/>
    </w:rPr>
  </w:style>
  <w:style w:type="character" w:styleId="Siln">
    <w:name w:val="Strong"/>
    <w:basedOn w:val="Predvolenpsmoodseku"/>
    <w:uiPriority w:val="22"/>
    <w:rsid w:val="0063495A"/>
    <w:rPr>
      <w:b/>
      <w:bCs/>
    </w:rPr>
  </w:style>
  <w:style w:type="paragraph" w:styleId="Obsah3">
    <w:name w:val="toc 3"/>
    <w:basedOn w:val="Normlny"/>
    <w:next w:val="Normlny"/>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Jemnodkaz">
    <w:name w:val="Subtle Reference"/>
    <w:basedOn w:val="Predvolenpsmoodseku"/>
    <w:uiPriority w:val="31"/>
    <w:rsid w:val="00180BD3"/>
    <w:rPr>
      <w:smallCaps/>
      <w:color w:val="ED7D31" w:themeColor="accent2"/>
      <w:u w:val="single"/>
    </w:rPr>
  </w:style>
  <w:style w:type="paragraph" w:customStyle="1" w:styleId="Skratky">
    <w:name w:val="Skratky"/>
    <w:basedOn w:val="Normlny"/>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NormalnyBezOdseku">
    <w:name w:val="Normalny Bez Odseku"/>
    <w:basedOn w:val="Normlny"/>
    <w:link w:val="NormalnyBezOdsekuChar"/>
    <w:rsid w:val="00861B60"/>
    <w:pPr>
      <w:keepNext/>
      <w:keepLines/>
      <w:ind w:firstLine="0"/>
      <w:jc w:val="left"/>
    </w:pPr>
    <w:rPr>
      <w:szCs w:val="24"/>
    </w:rPr>
  </w:style>
  <w:style w:type="character" w:customStyle="1" w:styleId="NormalnyBezOdsekuChar">
    <w:name w:val="Normalny Bez Odseku Char"/>
    <w:basedOn w:val="Predvolenpsmoodseku"/>
    <w:link w:val="NormalnyBezOdseku"/>
    <w:rsid w:val="00861B60"/>
    <w:rPr>
      <w:rFonts w:ascii="Times New Roman" w:hAnsi="Times New Roman"/>
      <w:sz w:val="24"/>
      <w:szCs w:val="24"/>
    </w:rPr>
  </w:style>
  <w:style w:type="paragraph" w:customStyle="1" w:styleId="Abstrakt">
    <w:name w:val="Abstrakt"/>
    <w:basedOn w:val="Normlny"/>
    <w:rsid w:val="00557A42"/>
    <w:pPr>
      <w:ind w:firstLine="0"/>
    </w:pPr>
    <w:rPr>
      <w:b/>
    </w:rPr>
  </w:style>
  <w:style w:type="paragraph" w:customStyle="1" w:styleId="Obrzok">
    <w:name w:val="Obrázok"/>
    <w:basedOn w:val="Normlny"/>
    <w:qFormat/>
    <w:rsid w:val="00E86DF0"/>
    <w:pPr>
      <w:keepNext/>
      <w:spacing w:before="120" w:line="240" w:lineRule="auto"/>
      <w:ind w:firstLine="0"/>
      <w:jc w:val="center"/>
    </w:pPr>
  </w:style>
  <w:style w:type="paragraph" w:customStyle="1" w:styleId="Rozne">
    <w:name w:val="Rozne"/>
    <w:next w:val="Normlny"/>
    <w:link w:val="RozneChar"/>
    <w:rsid w:val="004863FF"/>
    <w:pPr>
      <w:spacing w:after="0" w:line="360" w:lineRule="auto"/>
    </w:pPr>
    <w:rPr>
      <w:rFonts w:ascii="Times New Roman" w:hAnsi="Times New Roman"/>
      <w:sz w:val="24"/>
    </w:rPr>
  </w:style>
  <w:style w:type="character" w:customStyle="1" w:styleId="RozneChar">
    <w:name w:val="Rozne Char"/>
    <w:basedOn w:val="Predvolenpsmoodseku"/>
    <w:link w:val="Rozne"/>
    <w:rsid w:val="004863FF"/>
    <w:rPr>
      <w:rFonts w:ascii="Times New Roman" w:hAnsi="Times New Roman"/>
      <w:sz w:val="24"/>
    </w:rPr>
  </w:style>
  <w:style w:type="table" w:styleId="Mriekatabuky">
    <w:name w:val="Table Grid"/>
    <w:basedOn w:val="Normlnatabuka"/>
    <w:uiPriority w:val="39"/>
    <w:rsid w:val="00175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slovanie">
    <w:name w:val="Cislovanie"/>
    <w:basedOn w:val="Odsekzoznamu"/>
    <w:next w:val="Normlny"/>
    <w:rsid w:val="00664686"/>
    <w:pPr>
      <w:numPr>
        <w:numId w:val="3"/>
      </w:numPr>
    </w:pPr>
  </w:style>
  <w:style w:type="table" w:customStyle="1" w:styleId="Tabukasmriekou4zvraznenie51">
    <w:name w:val="Tabuľka s mriežkou 4 – zvýraznenie 51"/>
    <w:basedOn w:val="Normlnatabuka"/>
    <w:uiPriority w:val="49"/>
    <w:rsid w:val="00907C7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Obyajntabuka11">
    <w:name w:val="Obyčajná tabuľka 11"/>
    <w:basedOn w:val="Normlnatabuka"/>
    <w:uiPriority w:val="41"/>
    <w:rsid w:val="008A02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Zstupntext">
    <w:name w:val="Placeholder Text"/>
    <w:basedOn w:val="Predvolenpsmoodseku"/>
    <w:uiPriority w:val="99"/>
    <w:semiHidden/>
    <w:rsid w:val="00F14F99"/>
    <w:rPr>
      <w:color w:val="808080"/>
    </w:rPr>
  </w:style>
  <w:style w:type="paragraph" w:customStyle="1" w:styleId="Tabulka">
    <w:name w:val="Tabulka"/>
    <w:basedOn w:val="Normlny"/>
    <w:qFormat/>
    <w:rsid w:val="005619B1"/>
    <w:pPr>
      <w:spacing w:after="0" w:line="240" w:lineRule="auto"/>
      <w:ind w:firstLine="0"/>
      <w:jc w:val="center"/>
    </w:pPr>
    <w:rPr>
      <w:bCs/>
    </w:rPr>
  </w:style>
  <w:style w:type="table" w:customStyle="1" w:styleId="Tabukasmriekou1svetl1">
    <w:name w:val="Tabuľka s mriežkou 1 – svetlá1"/>
    <w:basedOn w:val="Normlnatabuka"/>
    <w:uiPriority w:val="46"/>
    <w:rsid w:val="007729A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Odkaznakomentr">
    <w:name w:val="annotation reference"/>
    <w:basedOn w:val="Predvolenpsmoodseku"/>
    <w:uiPriority w:val="99"/>
    <w:semiHidden/>
    <w:unhideWhenUsed/>
    <w:rsid w:val="007729AE"/>
    <w:rPr>
      <w:sz w:val="16"/>
      <w:szCs w:val="16"/>
    </w:rPr>
  </w:style>
  <w:style w:type="paragraph" w:styleId="Textkomentra">
    <w:name w:val="annotation text"/>
    <w:basedOn w:val="Normlny"/>
    <w:link w:val="TextkomentraChar"/>
    <w:uiPriority w:val="99"/>
    <w:semiHidden/>
    <w:unhideWhenUsed/>
    <w:rsid w:val="007729AE"/>
    <w:pPr>
      <w:spacing w:line="240" w:lineRule="auto"/>
    </w:pPr>
    <w:rPr>
      <w:sz w:val="20"/>
      <w:szCs w:val="20"/>
    </w:rPr>
  </w:style>
  <w:style w:type="character" w:customStyle="1" w:styleId="TextkomentraChar">
    <w:name w:val="Text komentára Char"/>
    <w:basedOn w:val="Predvolenpsmoodseku"/>
    <w:link w:val="Textkomentra"/>
    <w:uiPriority w:val="99"/>
    <w:semiHidden/>
    <w:rsid w:val="007729AE"/>
    <w:rPr>
      <w:rFonts w:ascii="Times New Roman" w:hAnsi="Times New Roman"/>
      <w:sz w:val="20"/>
      <w:szCs w:val="20"/>
    </w:rPr>
  </w:style>
  <w:style w:type="paragraph" w:styleId="Predmetkomentra">
    <w:name w:val="annotation subject"/>
    <w:basedOn w:val="Textkomentra"/>
    <w:next w:val="Textkomentra"/>
    <w:link w:val="PredmetkomentraChar"/>
    <w:uiPriority w:val="99"/>
    <w:semiHidden/>
    <w:unhideWhenUsed/>
    <w:rsid w:val="007729AE"/>
    <w:rPr>
      <w:b/>
      <w:bCs/>
    </w:rPr>
  </w:style>
  <w:style w:type="character" w:customStyle="1" w:styleId="PredmetkomentraChar">
    <w:name w:val="Predmet komentára Char"/>
    <w:basedOn w:val="TextkomentraChar"/>
    <w:link w:val="Predmetkomentra"/>
    <w:uiPriority w:val="99"/>
    <w:semiHidden/>
    <w:rsid w:val="007729AE"/>
    <w:rPr>
      <w:rFonts w:ascii="Times New Roman" w:hAnsi="Times New Roman"/>
      <w:b/>
      <w:bCs/>
      <w:sz w:val="20"/>
      <w:szCs w:val="20"/>
    </w:rPr>
  </w:style>
  <w:style w:type="paragraph" w:customStyle="1" w:styleId="Kod">
    <w:name w:val="Kod"/>
    <w:basedOn w:val="Normlny"/>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atabuka"/>
    <w:next w:val="Mriekatabuky"/>
    <w:uiPriority w:val="39"/>
    <w:rsid w:val="00A42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y"/>
    <w:rsid w:val="00BC298D"/>
    <w:pPr>
      <w:spacing w:before="120"/>
      <w:jc w:val="center"/>
    </w:pPr>
    <w:rPr>
      <w:rFonts w:ascii="Times New Roman" w:hAnsi="Times New Roman"/>
      <w:b/>
    </w:rPr>
  </w:style>
  <w:style w:type="table" w:customStyle="1" w:styleId="Mriekatabuky2">
    <w:name w:val="Mriežka tabuľky2"/>
    <w:basedOn w:val="Normlnatabuka"/>
    <w:next w:val="Mriekatabuky"/>
    <w:uiPriority w:val="39"/>
    <w:rsid w:val="008050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atabuka"/>
    <w:uiPriority w:val="49"/>
    <w:rsid w:val="00EF7C2F"/>
    <w:pPr>
      <w:spacing w:after="0" w:line="240" w:lineRule="auto"/>
    </w:pPr>
    <w:rPr>
      <w:rFonts w:ascii="Times New Roman" w:eastAsia="SimSun" w:hAnsi="Times New Roman" w:cs="Times New Roman"/>
      <w:sz w:val="20"/>
      <w:szCs w:val="20"/>
      <w:lang w:eastAsia="sk-SK"/>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ekzoznamu"/>
    <w:rsid w:val="008B6EFA"/>
    <w:pPr>
      <w:numPr>
        <w:numId w:val="0"/>
      </w:numPr>
      <w:ind w:left="1134" w:hanging="425"/>
    </w:pPr>
  </w:style>
  <w:style w:type="character" w:styleId="Hypertextovprepojenie">
    <w:name w:val="Hyperlink"/>
    <w:basedOn w:val="Predvolenpsmoodseku"/>
    <w:uiPriority w:val="99"/>
    <w:unhideWhenUsed/>
    <w:rsid w:val="00225CA4"/>
    <w:rPr>
      <w:color w:val="0563C1" w:themeColor="hyperlink"/>
      <w:u w:val="single"/>
    </w:rPr>
  </w:style>
  <w:style w:type="character" w:customStyle="1" w:styleId="3oh-">
    <w:name w:val="_3oh-"/>
    <w:basedOn w:val="Predvolenpsmoodseku"/>
    <w:rsid w:val="00581A9E"/>
  </w:style>
  <w:style w:type="paragraph" w:styleId="Normlnywebov">
    <w:name w:val="Normal (Web)"/>
    <w:basedOn w:val="Normlny"/>
    <w:uiPriority w:val="99"/>
    <w:semiHidden/>
    <w:unhideWhenUsed/>
    <w:rsid w:val="00D31B2A"/>
    <w:pPr>
      <w:spacing w:before="100" w:beforeAutospacing="1" w:after="100" w:afterAutospacing="1" w:line="240" w:lineRule="auto"/>
      <w:ind w:firstLine="0"/>
      <w:jc w:val="left"/>
    </w:pPr>
    <w:rPr>
      <w:rFonts w:eastAsia="Times New Roman" w:cs="Times New Roman"/>
      <w:szCs w:val="24"/>
      <w:lang w:eastAsia="sk-SK"/>
    </w:rPr>
  </w:style>
  <w:style w:type="table" w:customStyle="1" w:styleId="Tabukasmriekou1svetlzvraznenie11">
    <w:name w:val="Tabuľka s mriežkou 1 – svetlá – zvýraznenie 11"/>
    <w:basedOn w:val="Normlnatabuka"/>
    <w:uiPriority w:val="46"/>
    <w:rsid w:val="00EE00A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ukasmriekou1svetlzvraznenie110">
    <w:name w:val="Tabuľka s mriežkou 1 – svetlá – zvýraznenie 11"/>
    <w:basedOn w:val="Normlnatabuka"/>
    <w:next w:val="Tabukasmriekou1svetlzvraznenie11"/>
    <w:uiPriority w:val="46"/>
    <w:rsid w:val="00EE00A2"/>
    <w:pPr>
      <w:spacing w:after="0" w:line="240" w:lineRule="auto"/>
    </w:p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PredformtovanHTML">
    <w:name w:val="HTML Preformatted"/>
    <w:basedOn w:val="Normlny"/>
    <w:link w:val="PredformtovanHTMLChar"/>
    <w:uiPriority w:val="99"/>
    <w:semiHidden/>
    <w:unhideWhenUsed/>
    <w:rsid w:val="00945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945FE9"/>
    <w:rPr>
      <w:rFonts w:ascii="Courier New" w:eastAsia="Times New Roman" w:hAnsi="Courier New" w:cs="Courier New"/>
      <w:sz w:val="20"/>
      <w:szCs w:val="20"/>
      <w:lang w:eastAsia="sk-SK"/>
    </w:rPr>
  </w:style>
  <w:style w:type="character" w:styleId="KdHTML">
    <w:name w:val="HTML Code"/>
    <w:basedOn w:val="Predvolenpsmoodseku"/>
    <w:uiPriority w:val="99"/>
    <w:semiHidden/>
    <w:unhideWhenUsed/>
    <w:rsid w:val="00B414E4"/>
    <w:rPr>
      <w:rFonts w:ascii="Courier New" w:eastAsia="Times New Roman" w:hAnsi="Courier New" w:cs="Courier New"/>
      <w:sz w:val="20"/>
      <w:szCs w:val="20"/>
    </w:rPr>
  </w:style>
  <w:style w:type="paragraph" w:customStyle="1" w:styleId="paragraph">
    <w:name w:val="paragraph"/>
    <w:basedOn w:val="Normlny"/>
    <w:rsid w:val="00930A9C"/>
    <w:pPr>
      <w:spacing w:before="100" w:beforeAutospacing="1" w:after="100" w:afterAutospacing="1" w:line="240" w:lineRule="auto"/>
      <w:ind w:firstLine="0"/>
      <w:jc w:val="left"/>
    </w:pPr>
    <w:rPr>
      <w:rFonts w:eastAsia="Times New Roman" w:cs="Times New Roman"/>
      <w:szCs w:val="24"/>
      <w:lang w:eastAsia="sk-SK"/>
    </w:rPr>
  </w:style>
  <w:style w:type="character" w:customStyle="1" w:styleId="normaltextrun">
    <w:name w:val="normaltextrun"/>
    <w:basedOn w:val="Predvolenpsmoodseku"/>
    <w:rsid w:val="00930A9C"/>
  </w:style>
  <w:style w:type="character" w:customStyle="1" w:styleId="eop">
    <w:name w:val="eop"/>
    <w:basedOn w:val="Predvolenpsmoodseku"/>
    <w:rsid w:val="00930A9C"/>
  </w:style>
  <w:style w:type="character" w:customStyle="1" w:styleId="scx7416028">
    <w:name w:val="scx7416028"/>
    <w:basedOn w:val="Predvolenpsmoodseku"/>
    <w:rsid w:val="00930A9C"/>
  </w:style>
  <w:style w:type="table" w:customStyle="1" w:styleId="Tabukasmriekou1svetlzvraznenie12">
    <w:name w:val="Tabuľka s mriežkou 1 – svetlá – zvýraznenie 12"/>
    <w:basedOn w:val="Normlnatabuka"/>
    <w:next w:val="Tabukasmriekou1svetlzvraznenie11"/>
    <w:uiPriority w:val="46"/>
    <w:rsid w:val="002C41A4"/>
    <w:pPr>
      <w:spacing w:after="0" w:line="240" w:lineRule="auto"/>
    </w:p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customStyle="1" w:styleId="Standard">
    <w:name w:val="Standard"/>
    <w:link w:val="StandardChar"/>
    <w:rsid w:val="0015536D"/>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customStyle="1" w:styleId="StandardChar">
    <w:name w:val="Standard Char"/>
    <w:basedOn w:val="Predvolenpsmoodseku"/>
    <w:link w:val="Standard"/>
    <w:rsid w:val="00DE69DF"/>
    <w:rPr>
      <w:rFonts w:ascii="Liberation Serif" w:eastAsia="Droid Sans Fallback" w:hAnsi="Liberation Serif" w:cs="FreeSans"/>
      <w:kern w:val="3"/>
      <w:sz w:val="24"/>
      <w:szCs w:val="24"/>
      <w:lang w:eastAsia="zh-CN" w:bidi="hi-IN"/>
    </w:rPr>
  </w:style>
  <w:style w:type="paragraph" w:customStyle="1" w:styleId="Textbody">
    <w:name w:val="Text body"/>
    <w:basedOn w:val="Standard"/>
    <w:rsid w:val="0015536D"/>
    <w:pPr>
      <w:spacing w:after="140" w:line="288" w:lineRule="auto"/>
    </w:pPr>
  </w:style>
  <w:style w:type="paragraph" w:customStyle="1" w:styleId="TableContents">
    <w:name w:val="Table Contents"/>
    <w:basedOn w:val="Standard"/>
    <w:rsid w:val="0015536D"/>
    <w:pPr>
      <w:suppressLineNumbers/>
    </w:pPr>
  </w:style>
  <w:style w:type="paragraph" w:customStyle="1" w:styleId="Illustration">
    <w:name w:val="Illustration"/>
    <w:basedOn w:val="Normlny"/>
    <w:rsid w:val="0015536D"/>
    <w:pPr>
      <w:widowControl w:val="0"/>
      <w:suppressLineNumbers/>
      <w:suppressAutoHyphens/>
      <w:autoSpaceDN w:val="0"/>
      <w:spacing w:before="120" w:line="240" w:lineRule="auto"/>
      <w:ind w:firstLine="0"/>
      <w:jc w:val="left"/>
      <w:textAlignment w:val="baseline"/>
    </w:pPr>
    <w:rPr>
      <w:rFonts w:ascii="Liberation Serif" w:eastAsia="Droid Sans Fallback" w:hAnsi="Liberation Serif" w:cs="FreeSans"/>
      <w:i/>
      <w:iCs/>
      <w:kern w:val="3"/>
      <w:szCs w:val="24"/>
      <w:lang w:eastAsia="zh-CN" w:bidi="hi-IN"/>
    </w:rPr>
  </w:style>
  <w:style w:type="character" w:customStyle="1" w:styleId="q">
    <w:name w:val="q"/>
    <w:rsid w:val="0015536D"/>
  </w:style>
  <w:style w:type="paragraph" w:customStyle="1" w:styleId="PreformattedText">
    <w:name w:val="Preformatted Text"/>
    <w:basedOn w:val="Standard"/>
    <w:link w:val="PreformattedTextChar"/>
    <w:rsid w:val="0015536D"/>
    <w:rPr>
      <w:rFonts w:ascii="Liberation Mono" w:eastAsia="Nimbus Mono L" w:hAnsi="Liberation Mono" w:cs="Liberation Mono"/>
      <w:sz w:val="20"/>
      <w:szCs w:val="20"/>
    </w:rPr>
  </w:style>
  <w:style w:type="character" w:customStyle="1" w:styleId="PreformattedTextChar">
    <w:name w:val="Preformatted Text Char"/>
    <w:basedOn w:val="StandardChar"/>
    <w:link w:val="PreformattedText"/>
    <w:rsid w:val="00DE69DF"/>
    <w:rPr>
      <w:rFonts w:ascii="Liberation Mono" w:eastAsia="Nimbus Mono L" w:hAnsi="Liberation Mono" w:cs="Liberation Mono"/>
      <w:kern w:val="3"/>
      <w:sz w:val="20"/>
      <w:szCs w:val="20"/>
      <w:lang w:eastAsia="zh-CN" w:bidi="hi-IN"/>
    </w:rPr>
  </w:style>
  <w:style w:type="paragraph" w:customStyle="1" w:styleId="Konfig">
    <w:name w:val="Konfig"/>
    <w:basedOn w:val="PreformattedText"/>
    <w:link w:val="KonfigChar"/>
    <w:qFormat/>
    <w:rsid w:val="0009243F"/>
    <w:pPr>
      <w:pBdr>
        <w:top w:val="single" w:sz="4" w:space="1" w:color="auto"/>
        <w:left w:val="single" w:sz="4" w:space="4" w:color="auto"/>
        <w:bottom w:val="single" w:sz="4" w:space="1" w:color="auto"/>
        <w:right w:val="single" w:sz="4" w:space="4" w:color="auto"/>
      </w:pBdr>
      <w:spacing w:after="120"/>
      <w:contextualSpacing/>
    </w:pPr>
    <w:rPr>
      <w:rFonts w:ascii="Courier New" w:hAnsi="Courier New"/>
      <w:i/>
    </w:rPr>
  </w:style>
  <w:style w:type="character" w:customStyle="1" w:styleId="KonfigChar">
    <w:name w:val="Konfig Char"/>
    <w:basedOn w:val="PreformattedTextChar"/>
    <w:link w:val="Konfig"/>
    <w:rsid w:val="0009243F"/>
    <w:rPr>
      <w:rFonts w:ascii="Courier New" w:eastAsia="Nimbus Mono L" w:hAnsi="Courier New" w:cs="Liberation Mono"/>
      <w:i/>
      <w:kern w:val="3"/>
      <w:sz w:val="20"/>
      <w:szCs w:val="20"/>
      <w:lang w:eastAsia="zh-CN" w:bidi="hi-IN"/>
    </w:rPr>
  </w:style>
  <w:style w:type="paragraph" w:styleId="Bezriadkovania">
    <w:name w:val="No Spacing"/>
    <w:link w:val="BezriadkovaniaChar"/>
    <w:uiPriority w:val="1"/>
    <w:qFormat/>
    <w:rsid w:val="00DE69DF"/>
    <w:pPr>
      <w:spacing w:after="0" w:line="240" w:lineRule="auto"/>
    </w:pPr>
  </w:style>
  <w:style w:type="character" w:customStyle="1" w:styleId="BezriadkovaniaChar">
    <w:name w:val="Bez riadkovania Char"/>
    <w:basedOn w:val="Predvolenpsmoodseku"/>
    <w:link w:val="Bezriadkovania"/>
    <w:uiPriority w:val="1"/>
    <w:rsid w:val="00DE69DF"/>
  </w:style>
  <w:style w:type="character" w:styleId="KlvesnicaHTML">
    <w:name w:val="HTML Keyboard"/>
    <w:basedOn w:val="Predvolenpsmoodseku"/>
    <w:uiPriority w:val="99"/>
    <w:semiHidden/>
    <w:unhideWhenUsed/>
    <w:rsid w:val="00DE69DF"/>
    <w:rPr>
      <w:rFonts w:ascii="Courier New" w:eastAsia="Times New Roman" w:hAnsi="Courier New" w:cs="Courier New"/>
      <w:sz w:val="20"/>
      <w:szCs w:val="20"/>
    </w:rPr>
  </w:style>
  <w:style w:type="character" w:customStyle="1" w:styleId="Normlny1">
    <w:name w:val="Normálny1"/>
    <w:basedOn w:val="Predvolenpsmoodseku"/>
    <w:rsid w:val="00DE69DF"/>
  </w:style>
  <w:style w:type="character" w:styleId="PremennHTML">
    <w:name w:val="HTML Variable"/>
    <w:basedOn w:val="Predvolenpsmoodseku"/>
    <w:uiPriority w:val="99"/>
    <w:semiHidden/>
    <w:unhideWhenUsed/>
    <w:rsid w:val="00DE69DF"/>
    <w:rPr>
      <w:i/>
      <w:iCs/>
    </w:rPr>
  </w:style>
  <w:style w:type="paragraph" w:customStyle="1" w:styleId="Konfigurky">
    <w:name w:val="Konfiguráky"/>
    <w:basedOn w:val="Bezriadkovania"/>
    <w:link w:val="KonfigurkyChar"/>
    <w:qFormat/>
    <w:rsid w:val="00DE69DF"/>
    <w:pPr>
      <w:pBdr>
        <w:top w:val="single" w:sz="4" w:space="1" w:color="auto"/>
        <w:left w:val="single" w:sz="4" w:space="4" w:color="auto"/>
        <w:bottom w:val="single" w:sz="4" w:space="1" w:color="auto"/>
        <w:right w:val="single" w:sz="4" w:space="4" w:color="auto"/>
      </w:pBdr>
    </w:pPr>
    <w:rPr>
      <w:rFonts w:ascii="Courier New" w:hAnsi="Courier New"/>
      <w:i/>
      <w:sz w:val="20"/>
    </w:rPr>
  </w:style>
  <w:style w:type="character" w:customStyle="1" w:styleId="KonfigurkyChar">
    <w:name w:val="Konfiguráky Char"/>
    <w:basedOn w:val="BezriadkovaniaChar"/>
    <w:link w:val="Konfigurky"/>
    <w:rsid w:val="00DE69DF"/>
    <w:rPr>
      <w:rFonts w:ascii="Courier New" w:hAnsi="Courier New"/>
      <w:i/>
      <w:sz w:val="20"/>
    </w:rPr>
  </w:style>
  <w:style w:type="table" w:customStyle="1" w:styleId="TableGrid">
    <w:name w:val="TableGrid"/>
    <w:rsid w:val="00B13B89"/>
    <w:pPr>
      <w:spacing w:after="0" w:line="240" w:lineRule="auto"/>
    </w:pPr>
    <w:rPr>
      <w:rFonts w:eastAsiaTheme="minorEastAsia"/>
      <w:lang w:eastAsia="sk-SK"/>
    </w:rPr>
    <w:tblPr>
      <w:tblCellMar>
        <w:top w:w="0" w:type="dxa"/>
        <w:left w:w="0" w:type="dxa"/>
        <w:bottom w:w="0" w:type="dxa"/>
        <w:right w:w="0" w:type="dxa"/>
      </w:tblCellMar>
    </w:tblPr>
  </w:style>
  <w:style w:type="character" w:customStyle="1" w:styleId="re5">
    <w:name w:val="re5"/>
    <w:basedOn w:val="Predvolenpsmoodseku"/>
    <w:rsid w:val="00B13B89"/>
  </w:style>
  <w:style w:type="character" w:customStyle="1" w:styleId="nu0">
    <w:name w:val="nu0"/>
    <w:basedOn w:val="Predvolenpsmoodseku"/>
    <w:rsid w:val="00B13B89"/>
  </w:style>
  <w:style w:type="character" w:customStyle="1" w:styleId="br0">
    <w:name w:val="br0"/>
    <w:basedOn w:val="Predvolenpsmoodseku"/>
    <w:rsid w:val="00B13B89"/>
  </w:style>
  <w:style w:type="paragraph" w:customStyle="1" w:styleId="Default">
    <w:name w:val="Default"/>
    <w:rsid w:val="00B13B89"/>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136932">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796892">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764570">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660227">
      <w:bodyDiv w:val="1"/>
      <w:marLeft w:val="0"/>
      <w:marRight w:val="0"/>
      <w:marTop w:val="0"/>
      <w:marBottom w:val="0"/>
      <w:divBdr>
        <w:top w:val="none" w:sz="0" w:space="0" w:color="auto"/>
        <w:left w:val="none" w:sz="0" w:space="0" w:color="auto"/>
        <w:bottom w:val="none" w:sz="0" w:space="0" w:color="auto"/>
        <w:right w:val="none" w:sz="0" w:space="0" w:color="auto"/>
      </w:divBdr>
      <w:divsChild>
        <w:div w:id="1640374613">
          <w:marLeft w:val="0"/>
          <w:marRight w:val="0"/>
          <w:marTop w:val="0"/>
          <w:marBottom w:val="0"/>
          <w:divBdr>
            <w:top w:val="none" w:sz="0" w:space="0" w:color="auto"/>
            <w:left w:val="none" w:sz="0" w:space="0" w:color="auto"/>
            <w:bottom w:val="none" w:sz="0" w:space="0" w:color="auto"/>
            <w:right w:val="none" w:sz="0" w:space="0" w:color="auto"/>
          </w:divBdr>
          <w:divsChild>
            <w:div w:id="1382748215">
              <w:marLeft w:val="0"/>
              <w:marRight w:val="0"/>
              <w:marTop w:val="0"/>
              <w:marBottom w:val="0"/>
              <w:divBdr>
                <w:top w:val="none" w:sz="0" w:space="0" w:color="auto"/>
                <w:left w:val="none" w:sz="0" w:space="0" w:color="auto"/>
                <w:bottom w:val="none" w:sz="0" w:space="0" w:color="auto"/>
                <w:right w:val="none" w:sz="0" w:space="0" w:color="auto"/>
              </w:divBdr>
            </w:div>
            <w:div w:id="558324859">
              <w:marLeft w:val="0"/>
              <w:marRight w:val="0"/>
              <w:marTop w:val="0"/>
              <w:marBottom w:val="0"/>
              <w:divBdr>
                <w:top w:val="none" w:sz="0" w:space="0" w:color="auto"/>
                <w:left w:val="none" w:sz="0" w:space="0" w:color="auto"/>
                <w:bottom w:val="none" w:sz="0" w:space="0" w:color="auto"/>
                <w:right w:val="none" w:sz="0" w:space="0" w:color="auto"/>
              </w:divBdr>
            </w:div>
            <w:div w:id="1847594285">
              <w:marLeft w:val="0"/>
              <w:marRight w:val="0"/>
              <w:marTop w:val="0"/>
              <w:marBottom w:val="0"/>
              <w:divBdr>
                <w:top w:val="none" w:sz="0" w:space="0" w:color="auto"/>
                <w:left w:val="none" w:sz="0" w:space="0" w:color="auto"/>
                <w:bottom w:val="none" w:sz="0" w:space="0" w:color="auto"/>
                <w:right w:val="none" w:sz="0" w:space="0" w:color="auto"/>
              </w:divBdr>
            </w:div>
            <w:div w:id="20021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470455">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0948">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2566">
      <w:bodyDiv w:val="1"/>
      <w:marLeft w:val="0"/>
      <w:marRight w:val="0"/>
      <w:marTop w:val="0"/>
      <w:marBottom w:val="0"/>
      <w:divBdr>
        <w:top w:val="none" w:sz="0" w:space="0" w:color="auto"/>
        <w:left w:val="none" w:sz="0" w:space="0" w:color="auto"/>
        <w:bottom w:val="none" w:sz="0" w:space="0" w:color="auto"/>
        <w:right w:val="none" w:sz="0" w:space="0" w:color="auto"/>
      </w:divBdr>
      <w:divsChild>
        <w:div w:id="954289938">
          <w:marLeft w:val="0"/>
          <w:marRight w:val="0"/>
          <w:marTop w:val="0"/>
          <w:marBottom w:val="0"/>
          <w:divBdr>
            <w:top w:val="none" w:sz="0" w:space="0" w:color="auto"/>
            <w:left w:val="none" w:sz="0" w:space="0" w:color="auto"/>
            <w:bottom w:val="none" w:sz="0" w:space="0" w:color="auto"/>
            <w:right w:val="none" w:sz="0" w:space="0" w:color="auto"/>
          </w:divBdr>
          <w:divsChild>
            <w:div w:id="2136022297">
              <w:marLeft w:val="0"/>
              <w:marRight w:val="0"/>
              <w:marTop w:val="0"/>
              <w:marBottom w:val="0"/>
              <w:divBdr>
                <w:top w:val="none" w:sz="0" w:space="0" w:color="auto"/>
                <w:left w:val="none" w:sz="0" w:space="0" w:color="auto"/>
                <w:bottom w:val="none" w:sz="0" w:space="0" w:color="auto"/>
                <w:right w:val="none" w:sz="0" w:space="0" w:color="auto"/>
              </w:divBdr>
            </w:div>
            <w:div w:id="1404598516">
              <w:marLeft w:val="0"/>
              <w:marRight w:val="0"/>
              <w:marTop w:val="0"/>
              <w:marBottom w:val="0"/>
              <w:divBdr>
                <w:top w:val="none" w:sz="0" w:space="0" w:color="auto"/>
                <w:left w:val="none" w:sz="0" w:space="0" w:color="auto"/>
                <w:bottom w:val="none" w:sz="0" w:space="0" w:color="auto"/>
                <w:right w:val="none" w:sz="0" w:space="0" w:color="auto"/>
              </w:divBdr>
            </w:div>
            <w:div w:id="1629895116">
              <w:marLeft w:val="0"/>
              <w:marRight w:val="0"/>
              <w:marTop w:val="0"/>
              <w:marBottom w:val="0"/>
              <w:divBdr>
                <w:top w:val="none" w:sz="0" w:space="0" w:color="auto"/>
                <w:left w:val="none" w:sz="0" w:space="0" w:color="auto"/>
                <w:bottom w:val="none" w:sz="0" w:space="0" w:color="auto"/>
                <w:right w:val="none" w:sz="0" w:space="0" w:color="auto"/>
              </w:divBdr>
            </w:div>
            <w:div w:id="1268125292">
              <w:marLeft w:val="0"/>
              <w:marRight w:val="0"/>
              <w:marTop w:val="0"/>
              <w:marBottom w:val="0"/>
              <w:divBdr>
                <w:top w:val="none" w:sz="0" w:space="0" w:color="auto"/>
                <w:left w:val="none" w:sz="0" w:space="0" w:color="auto"/>
                <w:bottom w:val="none" w:sz="0" w:space="0" w:color="auto"/>
                <w:right w:val="none" w:sz="0" w:space="0" w:color="auto"/>
              </w:divBdr>
            </w:div>
            <w:div w:id="2070372351">
              <w:marLeft w:val="0"/>
              <w:marRight w:val="0"/>
              <w:marTop w:val="0"/>
              <w:marBottom w:val="0"/>
              <w:divBdr>
                <w:top w:val="none" w:sz="0" w:space="0" w:color="auto"/>
                <w:left w:val="none" w:sz="0" w:space="0" w:color="auto"/>
                <w:bottom w:val="none" w:sz="0" w:space="0" w:color="auto"/>
                <w:right w:val="none" w:sz="0" w:space="0" w:color="auto"/>
              </w:divBdr>
            </w:div>
            <w:div w:id="15728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2.xml"/><Relationship Id="rId21" Type="http://schemas.openxmlformats.org/officeDocument/2006/relationships/image" Target="media/image11.png"/><Relationship Id="rId42" Type="http://schemas.openxmlformats.org/officeDocument/2006/relationships/hyperlink" Target="https://shop.paessler.com/shop/free_license/?showkey=1&amp;download=1" TargetMode="External"/><Relationship Id="rId47" Type="http://schemas.openxmlformats.org/officeDocument/2006/relationships/image" Target="media/image28.png"/><Relationship Id="rId63" Type="http://schemas.openxmlformats.org/officeDocument/2006/relationships/hyperlink" Target="https://shop.paessler.com/shop/free_license/?showkey=1&amp;download=1" TargetMode="External"/><Relationship Id="rId68" Type="http://schemas.openxmlformats.org/officeDocument/2006/relationships/image" Target="media/image45.png"/><Relationship Id="rId84" Type="http://schemas.openxmlformats.org/officeDocument/2006/relationships/hyperlink" Target="http://wiki.pmacct.net/OfficialExamples" TargetMode="External"/><Relationship Id="rId89" Type="http://schemas.openxmlformats.org/officeDocument/2006/relationships/hyperlink" Target="https://l.facebook.com/l.php?u=https%3A%2F%2Fwww.youtube.com%2Fwatch%3Fv%3DqySrJPXB3T0&amp;h=-AQEizT58" TargetMode="External"/><Relationship Id="rId112" Type="http://schemas.openxmlformats.org/officeDocument/2006/relationships/hyperlink" Target="http://www.thenetworkencyclopedia.com/entry/remote-network-monitoring-rmon/" TargetMode="External"/><Relationship Id="rId16" Type="http://schemas.openxmlformats.org/officeDocument/2006/relationships/image" Target="media/image6.png"/><Relationship Id="rId107" Type="http://schemas.openxmlformats.org/officeDocument/2006/relationships/hyperlink" Target="http://www.kiwiki.info/index.php/Mana%C5%BEment_po%C4%8D%C3%ADta%C4%8Dovej_siete" TargetMode="External"/><Relationship Id="rId11" Type="http://schemas.openxmlformats.org/officeDocument/2006/relationships/image" Target="media/image1.png"/><Relationship Id="rId32" Type="http://schemas.openxmlformats.org/officeDocument/2006/relationships/hyperlink" Target="http://www.pmacct.net/pmacct-1.5.3.tar.gz"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footer" Target="footer1.xml"/><Relationship Id="rId74" Type="http://schemas.openxmlformats.org/officeDocument/2006/relationships/image" Target="media/image51.gif"/><Relationship Id="rId79" Type="http://schemas.openxmlformats.org/officeDocument/2006/relationships/hyperlink" Target="http://www.ntop.org/products/traffic-analysis/ntop/" TargetMode="External"/><Relationship Id="rId102" Type="http://schemas.openxmlformats.org/officeDocument/2006/relationships/hyperlink" Target="https://routerjockey.com/2010/06/14/working-with-the-embedded-event-manager-eem/" TargetMode="External"/><Relationship Id="rId5" Type="http://schemas.openxmlformats.org/officeDocument/2006/relationships/numbering" Target="numbering.xml"/><Relationship Id="rId90" Type="http://schemas.openxmlformats.org/officeDocument/2006/relationships/hyperlink" Target="https://l.facebook.com/l.php?u=https%3A%2F%2Fwww.youtube.com%2Fwatch%3Fv%3D5dCWx3y_Gbw&amp;h=-AQEizT58" TargetMode="External"/><Relationship Id="rId95" Type="http://schemas.openxmlformats.org/officeDocument/2006/relationships/hyperlink" Target="https://l.facebook.com/l.php?u=https%3A%2F%2Fsupportforums.cisco.com%2Fdocument%2F30476%2Fconfiguring-netflow-asa-asdm&amp;h=-AQEizT58" TargetMode="External"/><Relationship Id="rId22" Type="http://schemas.openxmlformats.org/officeDocument/2006/relationships/hyperlink" Target="http://idroot.net/tutorials/how-to-install-ntopng-on-ubuntu-14-04/" TargetMode="External"/><Relationship Id="rId27" Type="http://schemas.openxmlformats.org/officeDocument/2006/relationships/hyperlink" Target="http://158.193.139.16:3000/"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www.svetsiti.cz/clanek.asp?cid=RMON-v-sitovych-zarizenich-1962000" TargetMode="External"/><Relationship Id="rId118" Type="http://schemas.openxmlformats.org/officeDocument/2006/relationships/fontTable" Target="fontTable.xml"/><Relationship Id="rId80" Type="http://schemas.openxmlformats.org/officeDocument/2006/relationships/hyperlink" Target="http://www.ntop.org/products/netflow/nprobe/" TargetMode="External"/><Relationship Id="rId85" Type="http://schemas.openxmlformats.org/officeDocument/2006/relationships/hyperlink" Target="https://l.facebook.com/l.php?u=https%3A%2F%2Fwww.youtube.com%2Fwatch%3Fv%3DecgNII0aMhY&amp;h=-AQEizT58" TargetMode="Externa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hyperlink" Target="http://ftp.cz.debian.org/debian/pool/main/a/automake-1.14/automake_1.14.1-4_all.deb" TargetMode="External"/><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hyperlink" Target="http://www.cisco.com/c/en/us/td/docs/ios-xml/ios/epc/configuration/12-4t/epc-12-4t-book/nm-packet-capture.html" TargetMode="External"/><Relationship Id="rId108" Type="http://schemas.openxmlformats.org/officeDocument/2006/relationships/hyperlink" Target="https://en.wikipedia.org/wiki/System_monitoring" TargetMode="External"/><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hyperlink" Target="http://www.cisco.com/c/en/us/td/docs/ios-xml/ios/epc/command/epc-cr-book/epc-cr-m1.html" TargetMode="External"/><Relationship Id="rId91" Type="http://schemas.openxmlformats.org/officeDocument/2006/relationships/hyperlink" Target="http://www.cisco.com/c/en/us/td/docs/ios/fnetflow/configuration/guide/12_2sr/fnf_12_2_sr_book/fnetflow_overview.html" TargetMode="External"/><Relationship Id="rId96" Type="http://schemas.openxmlformats.org/officeDocument/2006/relationships/hyperlink" Target="http://www.tunnelsup.com/packet-captures-on-cisco-asa"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hyperlink" Target="http://www.svetsiti.cz/clanek.asp?cid=Principy-RMON-1662000"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l.facebook.com/l.php?u=https%3A%2F%2Fwww.lisenet.com%2F2014%2Finstall-ntop-on-debian-and-configure-to-use-netflow-on-mikrotik-routeros%2F&amp;h=-AQEizT58" TargetMode="External"/><Relationship Id="rId81" Type="http://schemas.openxmlformats.org/officeDocument/2006/relationships/hyperlink" Target="http://knowledge-db.info/2014/09/21/install-ntopng-on-debian-7-wheezy/" TargetMode="External"/><Relationship Id="rId86" Type="http://schemas.openxmlformats.org/officeDocument/2006/relationships/hyperlink" Target="https://l.facebook.com/l.php?u=https%3A%2F%2Fsupportforums.cisco.com%2Fdiscussion%2F11122946%2Fasa-5510-transparent-mode-issue&amp;h=-AQEizT58" TargetMode="External"/><Relationship Id="rId94" Type="http://schemas.openxmlformats.org/officeDocument/2006/relationships/hyperlink" Target="https://www.plixer.com/blog/general/what-is-jflow/" TargetMode="External"/><Relationship Id="rId99" Type="http://schemas.openxmlformats.org/officeDocument/2006/relationships/hyperlink" Target="https://supportforums.cisco.com/document/69281/asa-using-packet-capture-troubleshoot-asa-firewall-configuration-and-scenarios" TargetMode="External"/><Relationship Id="rId101" Type="http://schemas.openxmlformats.org/officeDocument/2006/relationships/hyperlink" Target="https://routerjockey.com/2011/02/14/ios-embedded-packet-captur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hyperlink" Target="http://is.stuba.sk/lide/clovek.pl?zalozka=13;id=2860;studium=75038;zp=24052;download_prace=1" TargetMode="External"/><Relationship Id="rId34" Type="http://schemas.openxmlformats.org/officeDocument/2006/relationships/hyperlink" Target="http://ftp.cz.debian.org/debian/pool/main/a/automake-1.14/automake_1.14.1-4_all.deb" TargetMode="External"/><Relationship Id="rId50" Type="http://schemas.openxmlformats.org/officeDocument/2006/relationships/image" Target="media/image31.png"/><Relationship Id="rId55" Type="http://schemas.openxmlformats.org/officeDocument/2006/relationships/hyperlink" Target="http://www.kiwiki.info/index.php/S%C3%BAbor:Jk_dp_9.png" TargetMode="External"/><Relationship Id="rId76" Type="http://schemas.openxmlformats.org/officeDocument/2006/relationships/image" Target="media/image52.jpeg"/><Relationship Id="rId97" Type="http://schemas.openxmlformats.org/officeDocument/2006/relationships/hyperlink" Target="http://www.techrepublic.com/blog/data-center/easy-packet-captures-straight-from-the-cisco-asa-firewall/" TargetMode="External"/><Relationship Id="rId104" Type="http://schemas.openxmlformats.org/officeDocument/2006/relationships/hyperlink" Target="http://www.samuraj-cz.com/clanek/zarizeni-v-siti-pod-kontrolou/"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hyperlink" Target="http://netflow.caligare.com/index.htm"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hyperlink" Target="https://l.facebook.com/l.php?u=https%3A%2F%2Fwww.youtube.com%2Fwatch%3Fv%3DqySrJPXB3T0&amp;h=-AQEizT58" TargetMode="External"/><Relationship Id="rId110" Type="http://schemas.openxmlformats.org/officeDocument/2006/relationships/hyperlink" Target="http://is.bivs.sk/th/21932/bisk_b/BP_Kralikova_final.pdf" TargetMode="External"/><Relationship Id="rId115" Type="http://schemas.openxmlformats.org/officeDocument/2006/relationships/hyperlink" Target="http://www.svetsiti.cz/clanek.asp?cid=RMON-specifikace-1762000" TargetMode="External"/><Relationship Id="rId61" Type="http://schemas.openxmlformats.org/officeDocument/2006/relationships/image" Target="media/image39.png"/><Relationship Id="rId82" Type="http://schemas.openxmlformats.org/officeDocument/2006/relationships/hyperlink" Target="http://idroot.net/tutorials/how-to-install-ntopng-on-ubuntu-14-04/" TargetMode="External"/><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7.png"/><Relationship Id="rId35" Type="http://schemas.openxmlformats.org/officeDocument/2006/relationships/hyperlink" Target="http://ftp.cz.debian.org/debian/pool/main/a/automake-1.14/automake_1.14.1-4_all.deb" TargetMode="External"/><Relationship Id="rId56" Type="http://schemas.openxmlformats.org/officeDocument/2006/relationships/image" Target="media/image36.png"/><Relationship Id="rId77" Type="http://schemas.openxmlformats.org/officeDocument/2006/relationships/image" Target="media/image53.jpeg"/><Relationship Id="rId100" Type="http://schemas.openxmlformats.org/officeDocument/2006/relationships/hyperlink" Target="http://www.cisco.com/c/en/us/td/docs/ios-xml/ios/epc/command/epc-cr-book/epc-cr-m1.html" TargetMode="External"/><Relationship Id="rId105" Type="http://schemas.openxmlformats.org/officeDocument/2006/relationships/hyperlink" Target="http://m-linux.cz/2014/05/snmp-zaciname/" TargetMode="External"/><Relationship Id="rId8" Type="http://schemas.openxmlformats.org/officeDocument/2006/relationships/webSettings" Target="webSettings.xml"/><Relationship Id="rId51" Type="http://schemas.openxmlformats.org/officeDocument/2006/relationships/image" Target="media/image32.gif"/><Relationship Id="rId72" Type="http://schemas.openxmlformats.org/officeDocument/2006/relationships/image" Target="media/image49.png"/><Relationship Id="rId93" Type="http://schemas.openxmlformats.org/officeDocument/2006/relationships/hyperlink" Target="https://en.wikipedia.org/wiki/NetFlow" TargetMode="External"/><Relationship Id="rId98" Type="http://schemas.openxmlformats.org/officeDocument/2006/relationships/hyperlink" Target="http://www.cisco.com/c/en/us/support/docs/security/asa-5500-x-series-next-generation-firewalls/118097-configure-asa-00.html" TargetMode="External"/><Relationship Id="rId3" Type="http://schemas.openxmlformats.org/officeDocument/2006/relationships/customXml" Target="../customXml/item3.xml"/><Relationship Id="rId25" Type="http://schemas.openxmlformats.org/officeDocument/2006/relationships/hyperlink" Target="http://158.193.139.16:3000/lua/if_stats.lua?if_name=eth0&amp;page=packetdump" TargetMode="Externa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0.jpg"/><Relationship Id="rId83" Type="http://schemas.openxmlformats.org/officeDocument/2006/relationships/hyperlink" Target="http://www.pmacct.net/" TargetMode="External"/><Relationship Id="rId88" Type="http://schemas.openxmlformats.org/officeDocument/2006/relationships/hyperlink" Target="http://l.facebook.com/l.php?u=http%3A%2F%2Fezinearticles.com%2F%3FPassword-Recovery-on-the-Cisco-ASA-Security-Appliance%26id%3D664795&amp;h=-AQEizT58" TargetMode="External"/><Relationship Id="rId111" Type="http://schemas.openxmlformats.org/officeDocument/2006/relationships/hyperlink" Target="http://www.cisco.com/c/en/us/td/docs/security/asa/asa82/configuration/guide/config/monitor_snmp.html" TargetMode="External"/><Relationship Id="rId15" Type="http://schemas.openxmlformats.org/officeDocument/2006/relationships/image" Target="media/image5.jpeg"/><Relationship Id="rId36" Type="http://schemas.openxmlformats.org/officeDocument/2006/relationships/hyperlink" Target="http://ftp.cz.debian.org/debian/pool/main/a/automake-1.14/automake_1.14.1-4_all.deb" TargetMode="External"/><Relationship Id="rId57" Type="http://schemas.openxmlformats.org/officeDocument/2006/relationships/header" Target="header1.xml"/><Relationship Id="rId106" Type="http://schemas.openxmlformats.org/officeDocument/2006/relationships/hyperlink" Target="http://homel.vsb.cz/~nav79/ps1/snmppopi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lka\AppData\Local\Microsoft\Windows\Temporary%20Internet%20Files\Content.Outlook\8BUMTWOI\sablona%20projekt.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35B12CD49BA34E41A373A74F0A407027" ma:contentTypeVersion="2" ma:contentTypeDescription="Umožňuje vytvoriť nový dokument." ma:contentTypeScope="" ma:versionID="081142e0e146cb3e0dd9a4778af45b89">
  <xsd:schema xmlns:xsd="http://www.w3.org/2001/XMLSchema" xmlns:xs="http://www.w3.org/2001/XMLSchema" xmlns:p="http://schemas.microsoft.com/office/2006/metadata/properties" xmlns:ns2="2888198a-46bc-4804-be48-250fd122a580" targetNamespace="http://schemas.microsoft.com/office/2006/metadata/properties" ma:root="true" ma:fieldsID="c158aafb0901bc568746303b954cd160" ns2:_="">
    <xsd:import namespace="2888198a-46bc-4804-be48-250fd122a580"/>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88198a-46bc-4804-be48-250fd122a580" elementFormDefault="qualified">
    <xsd:import namespace="http://schemas.microsoft.com/office/2006/documentManagement/types"/>
    <xsd:import namespace="http://schemas.microsoft.com/office/infopath/2007/PartnerControls"/>
    <xsd:element name="SharedWithUsers" ma:index="8" nillable="true" ma:displayName="Zdieľa sa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Zdieľané s podrobnosťami"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A9EB79-80AF-45B2-98A8-E945BAE645C8}">
  <ds:schemaRefs>
    <ds:schemaRef ds:uri="http://schemas.microsoft.com/sharepoint/v3/contenttype/forms"/>
  </ds:schemaRefs>
</ds:datastoreItem>
</file>

<file path=customXml/itemProps2.xml><?xml version="1.0" encoding="utf-8"?>
<ds:datastoreItem xmlns:ds="http://schemas.openxmlformats.org/officeDocument/2006/customXml" ds:itemID="{7EDE700B-2E02-4EBA-8E45-122828E798E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3B71D4-69D9-41D2-85CA-ADEA0A3F98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88198a-46bc-4804-be48-250fd122a5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C31E00-9832-44B3-B475-1064400D1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 projekt</Template>
  <TotalTime>563</TotalTime>
  <Pages>1</Pages>
  <Words>15141</Words>
  <Characters>86305</Characters>
  <Application>Microsoft Office Word</Application>
  <DocSecurity>0</DocSecurity>
  <Lines>719</Lines>
  <Paragraphs>202</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101244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Matilda Drozdová</dc:creator>
  <cp:lastModifiedBy>Rimer</cp:lastModifiedBy>
  <cp:revision>22</cp:revision>
  <cp:lastPrinted>2016-03-12T16:12:00Z</cp:lastPrinted>
  <dcterms:created xsi:type="dcterms:W3CDTF">2016-06-17T12:10:00Z</dcterms:created>
  <dcterms:modified xsi:type="dcterms:W3CDTF">2016-06-18T23:33:00Z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0x01010035B12CD49BA34E41A373A74F0A407027</vt:lpwstr>
  </property>
</Properties>
</file>